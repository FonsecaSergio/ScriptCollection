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1B52" w:rsidRPr="0087788D" w:rsidRDefault="00E91B52" w:rsidP="00E91B52">
      <w:pPr>
        <w:keepNext/>
        <w:keepLines/>
        <w:spacing w:before="480" w:after="0" w:line="276" w:lineRule="auto"/>
        <w:ind w:left="0"/>
        <w:outlineLvl w:val="0"/>
        <w:rPr>
          <w:rFonts w:asciiTheme="majorHAnsi" w:eastAsiaTheme="majorEastAsia" w:hAnsiTheme="majorHAnsi" w:cstheme="majorBidi"/>
          <w:b/>
          <w:bCs/>
          <w:color w:val="365F91" w:themeColor="accent1" w:themeShade="BF"/>
          <w:sz w:val="28"/>
          <w:szCs w:val="28"/>
          <w:lang w:val="en-US" w:eastAsia="en-US"/>
        </w:rPr>
      </w:pPr>
      <w:r w:rsidRPr="0087788D">
        <w:rPr>
          <w:rFonts w:asciiTheme="majorHAnsi" w:eastAsiaTheme="majorEastAsia" w:hAnsiTheme="majorHAnsi" w:cstheme="majorBidi"/>
          <w:b/>
          <w:bCs/>
          <w:noProof/>
          <w:color w:val="365F91" w:themeColor="accent1" w:themeShade="BF"/>
          <w:sz w:val="28"/>
          <w:szCs w:val="28"/>
          <w:lang w:val="en-US" w:eastAsia="en-US"/>
        </w:rPr>
        <w:drawing>
          <wp:inline distT="0" distB="0" distL="0" distR="0">
            <wp:extent cx="3457575" cy="714375"/>
            <wp:effectExtent l="19050" t="0" r="9525" b="0"/>
            <wp:docPr id="1" name="Picture 0" descr="logo-sql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08.gif"/>
                    <pic:cNvPicPr/>
                  </pic:nvPicPr>
                  <pic:blipFill>
                    <a:blip r:embed="rId9" cstate="print"/>
                    <a:stretch>
                      <a:fillRect/>
                    </a:stretch>
                  </pic:blipFill>
                  <pic:spPr>
                    <a:xfrm>
                      <a:off x="0" y="0"/>
                      <a:ext cx="3457575" cy="714375"/>
                    </a:xfrm>
                    <a:prstGeom prst="rect">
                      <a:avLst/>
                    </a:prstGeom>
                  </pic:spPr>
                </pic:pic>
              </a:graphicData>
            </a:graphic>
          </wp:inline>
        </w:drawing>
      </w:r>
    </w:p>
    <w:p w:rsidR="00E91B52" w:rsidRPr="0087788D" w:rsidRDefault="00E91B52" w:rsidP="00E91B52">
      <w:pPr>
        <w:spacing w:before="0" w:after="200" w:line="276" w:lineRule="auto"/>
        <w:ind w:left="0"/>
        <w:rPr>
          <w:rFonts w:asciiTheme="minorHAnsi" w:eastAsiaTheme="minorHAnsi" w:hAnsiTheme="minorHAnsi" w:cstheme="minorBidi"/>
          <w:sz w:val="22"/>
          <w:szCs w:val="22"/>
          <w:lang w:val="en-US" w:eastAsia="en-US"/>
        </w:rPr>
      </w:pPr>
    </w:p>
    <w:p w:rsidR="001C1C76" w:rsidRDefault="001C1C76" w:rsidP="00E91B52">
      <w:pPr>
        <w:spacing w:before="0" w:after="200" w:line="276" w:lineRule="auto"/>
        <w:ind w:left="0"/>
        <w:rPr>
          <w:rFonts w:eastAsiaTheme="minorHAnsi"/>
          <w:sz w:val="36"/>
          <w:szCs w:val="36"/>
          <w:lang w:eastAsia="en-US"/>
        </w:rPr>
      </w:pPr>
      <w:bookmarkStart w:id="0" w:name="OLE_LINK1"/>
      <w:bookmarkStart w:id="1" w:name="OLE_LINK2"/>
      <w:r w:rsidRPr="001C1C76">
        <w:rPr>
          <w:rFonts w:eastAsiaTheme="minorHAnsi"/>
          <w:sz w:val="36"/>
          <w:szCs w:val="36"/>
          <w:lang w:eastAsia="en-US"/>
        </w:rPr>
        <w:t>Analysis and Reporting Services, Design and Implementation: A SQL Server 2008 Technical Case Study</w:t>
      </w:r>
      <w:bookmarkEnd w:id="0"/>
      <w:bookmarkEnd w:id="1"/>
    </w:p>
    <w:p w:rsidR="00E91B52" w:rsidRPr="0087788D" w:rsidRDefault="00E91B52" w:rsidP="00E91B52">
      <w:pPr>
        <w:spacing w:before="0" w:after="200" w:line="276" w:lineRule="auto"/>
        <w:ind w:left="0"/>
        <w:rPr>
          <w:rFonts w:eastAsiaTheme="minorHAnsi"/>
          <w:sz w:val="22"/>
          <w:szCs w:val="22"/>
          <w:lang w:val="en-US" w:eastAsia="en-US"/>
        </w:rPr>
      </w:pPr>
      <w:r w:rsidRPr="0087788D">
        <w:rPr>
          <w:rFonts w:eastAsiaTheme="minorHAnsi"/>
          <w:sz w:val="22"/>
          <w:szCs w:val="22"/>
          <w:lang w:val="en-US" w:eastAsia="en-US"/>
        </w:rPr>
        <w:t>SQL Server Technical Article</w:t>
      </w:r>
      <w:r w:rsidR="0000469F" w:rsidRPr="0087788D">
        <w:rPr>
          <w:rFonts w:eastAsiaTheme="minorHAnsi"/>
          <w:sz w:val="22"/>
          <w:szCs w:val="22"/>
          <w:lang w:val="en-US" w:eastAsia="en-US"/>
        </w:rPr>
        <w:t xml:space="preserve"> </w:t>
      </w:r>
      <w:bookmarkStart w:id="2" w:name="_GoBack"/>
      <w:bookmarkEnd w:id="2"/>
    </w:p>
    <w:p w:rsidR="00E91B52" w:rsidRPr="0087788D" w:rsidRDefault="00E91B52" w:rsidP="00E91B52">
      <w:pPr>
        <w:spacing w:before="0" w:after="200" w:line="276" w:lineRule="auto"/>
        <w:ind w:left="0"/>
        <w:rPr>
          <w:rFonts w:eastAsiaTheme="minorHAnsi"/>
          <w:sz w:val="22"/>
          <w:szCs w:val="22"/>
          <w:lang w:val="en-US" w:eastAsia="en-US"/>
        </w:rPr>
      </w:pPr>
    </w:p>
    <w:p w:rsidR="00E91B52" w:rsidRDefault="00E91B52" w:rsidP="00E91B52">
      <w:pPr>
        <w:spacing w:before="0" w:after="200" w:line="276" w:lineRule="auto"/>
        <w:ind w:left="0"/>
        <w:rPr>
          <w:rFonts w:eastAsiaTheme="minorHAnsi"/>
          <w:sz w:val="22"/>
          <w:szCs w:val="22"/>
          <w:lang w:val="en-US" w:eastAsia="en-US"/>
        </w:rPr>
      </w:pPr>
      <w:r w:rsidRPr="0087788D">
        <w:rPr>
          <w:rFonts w:eastAsiaTheme="minorHAnsi"/>
          <w:b/>
          <w:sz w:val="22"/>
          <w:szCs w:val="22"/>
          <w:lang w:val="en-US" w:eastAsia="en-US"/>
        </w:rPr>
        <w:t>Writers:</w:t>
      </w:r>
      <w:r w:rsidRPr="0087788D">
        <w:rPr>
          <w:rFonts w:eastAsiaTheme="minorHAnsi"/>
          <w:sz w:val="22"/>
          <w:szCs w:val="22"/>
          <w:lang w:val="en-US" w:eastAsia="en-US"/>
        </w:rPr>
        <w:t xml:space="preserve"> </w:t>
      </w:r>
      <w:r w:rsidR="00802190">
        <w:rPr>
          <w:rFonts w:eastAsiaTheme="minorHAnsi"/>
          <w:sz w:val="22"/>
          <w:szCs w:val="22"/>
          <w:lang w:val="en-US" w:eastAsia="en-US"/>
        </w:rPr>
        <w:t xml:space="preserve">Nicholas Dritsas, </w:t>
      </w:r>
      <w:r w:rsidR="00802190" w:rsidRPr="00802190">
        <w:rPr>
          <w:rFonts w:eastAsiaTheme="minorHAnsi"/>
          <w:sz w:val="22"/>
          <w:szCs w:val="22"/>
          <w:lang w:val="en-US" w:eastAsia="en-US"/>
        </w:rPr>
        <w:t>Nopparat Leelavanic</w:t>
      </w:r>
      <w:r w:rsidR="00802190">
        <w:rPr>
          <w:rFonts w:eastAsiaTheme="minorHAnsi"/>
          <w:sz w:val="22"/>
          <w:szCs w:val="22"/>
          <w:lang w:val="en-US" w:eastAsia="en-US"/>
        </w:rPr>
        <w:t>h</w:t>
      </w:r>
    </w:p>
    <w:p w:rsidR="00D011EB" w:rsidRPr="00D011EB" w:rsidRDefault="00D011EB" w:rsidP="00E91B52">
      <w:pPr>
        <w:spacing w:before="0" w:after="200" w:line="276" w:lineRule="auto"/>
        <w:ind w:left="0"/>
        <w:rPr>
          <w:rFonts w:eastAsiaTheme="minorHAnsi"/>
          <w:sz w:val="22"/>
          <w:szCs w:val="22"/>
          <w:lang w:val="en-US" w:eastAsia="en-US"/>
        </w:rPr>
      </w:pPr>
      <w:r w:rsidRPr="00D011EB">
        <w:rPr>
          <w:rFonts w:eastAsiaTheme="minorHAnsi"/>
          <w:b/>
          <w:bCs/>
          <w:sz w:val="22"/>
          <w:szCs w:val="22"/>
          <w:lang w:val="en-US" w:eastAsia="en-US"/>
        </w:rPr>
        <w:t>C</w:t>
      </w:r>
      <w:r>
        <w:rPr>
          <w:rFonts w:eastAsiaTheme="minorHAnsi"/>
          <w:b/>
          <w:bCs/>
          <w:sz w:val="22"/>
          <w:szCs w:val="22"/>
          <w:lang w:val="en-US" w:eastAsia="en-US"/>
        </w:rPr>
        <w:t>ontributor</w:t>
      </w:r>
      <w:r w:rsidR="000D1A62">
        <w:rPr>
          <w:rFonts w:eastAsiaTheme="minorHAnsi"/>
          <w:b/>
          <w:bCs/>
          <w:sz w:val="22"/>
          <w:szCs w:val="22"/>
          <w:lang w:val="en-US" w:eastAsia="en-US"/>
        </w:rPr>
        <w:t>s</w:t>
      </w:r>
      <w:r>
        <w:rPr>
          <w:rFonts w:eastAsiaTheme="minorHAnsi"/>
          <w:b/>
          <w:bCs/>
          <w:sz w:val="22"/>
          <w:szCs w:val="22"/>
          <w:lang w:val="en-US" w:eastAsia="en-US"/>
        </w:rPr>
        <w:t xml:space="preserve">: </w:t>
      </w:r>
      <w:proofErr w:type="spellStart"/>
      <w:r>
        <w:rPr>
          <w:rFonts w:eastAsiaTheme="minorHAnsi"/>
          <w:sz w:val="22"/>
          <w:szCs w:val="22"/>
          <w:lang w:val="en-US" w:eastAsia="en-US"/>
        </w:rPr>
        <w:t>Artich</w:t>
      </w:r>
      <w:proofErr w:type="spellEnd"/>
      <w:r>
        <w:rPr>
          <w:rFonts w:eastAsiaTheme="minorHAnsi"/>
          <w:sz w:val="22"/>
          <w:szCs w:val="22"/>
          <w:lang w:val="en-US" w:eastAsia="en-US"/>
        </w:rPr>
        <w:t xml:space="preserve"> </w:t>
      </w:r>
      <w:proofErr w:type="spellStart"/>
      <w:r>
        <w:rPr>
          <w:rFonts w:eastAsiaTheme="minorHAnsi"/>
          <w:sz w:val="22"/>
          <w:szCs w:val="22"/>
          <w:lang w:val="en-US" w:eastAsia="en-US"/>
        </w:rPr>
        <w:t>Asawachaiyawong</w:t>
      </w:r>
      <w:proofErr w:type="spellEnd"/>
      <w:r>
        <w:rPr>
          <w:rFonts w:eastAsiaTheme="minorHAnsi"/>
          <w:sz w:val="22"/>
          <w:szCs w:val="22"/>
          <w:lang w:val="en-US" w:eastAsia="en-US"/>
        </w:rPr>
        <w:t>, Sairung Inlert</w:t>
      </w:r>
    </w:p>
    <w:p w:rsidR="00E91B52" w:rsidRPr="0087788D" w:rsidRDefault="00E91B52" w:rsidP="00E91B52">
      <w:pPr>
        <w:spacing w:before="0" w:after="200" w:line="276" w:lineRule="auto"/>
        <w:ind w:left="0"/>
        <w:rPr>
          <w:rFonts w:eastAsiaTheme="minorHAnsi"/>
          <w:sz w:val="22"/>
          <w:szCs w:val="22"/>
          <w:lang w:val="en-US" w:eastAsia="en-US"/>
        </w:rPr>
      </w:pPr>
      <w:r w:rsidRPr="0087788D">
        <w:rPr>
          <w:rFonts w:eastAsiaTheme="minorHAnsi"/>
          <w:b/>
          <w:sz w:val="22"/>
          <w:szCs w:val="22"/>
          <w:lang w:val="en-US" w:eastAsia="en-US"/>
        </w:rPr>
        <w:t>Technical</w:t>
      </w:r>
      <w:r w:rsidRPr="0087788D">
        <w:rPr>
          <w:rFonts w:eastAsiaTheme="minorHAnsi"/>
          <w:sz w:val="22"/>
          <w:szCs w:val="22"/>
          <w:lang w:val="en-US" w:eastAsia="en-US"/>
        </w:rPr>
        <w:t xml:space="preserve"> </w:t>
      </w:r>
      <w:r w:rsidRPr="0087788D">
        <w:rPr>
          <w:rFonts w:eastAsiaTheme="minorHAnsi"/>
          <w:b/>
          <w:sz w:val="22"/>
          <w:szCs w:val="22"/>
          <w:lang w:val="en-US" w:eastAsia="en-US"/>
        </w:rPr>
        <w:t>Reviewers</w:t>
      </w:r>
      <w:r w:rsidRPr="0087788D">
        <w:rPr>
          <w:rFonts w:eastAsiaTheme="minorHAnsi"/>
          <w:sz w:val="22"/>
          <w:szCs w:val="22"/>
          <w:lang w:val="en-US" w:eastAsia="en-US"/>
        </w:rPr>
        <w:t>:</w:t>
      </w:r>
      <w:r w:rsidR="00D553ED" w:rsidRPr="0087788D">
        <w:rPr>
          <w:rFonts w:eastAsiaTheme="minorHAnsi"/>
          <w:sz w:val="22"/>
          <w:szCs w:val="22"/>
          <w:lang w:val="en-US" w:eastAsia="en-US"/>
        </w:rPr>
        <w:t xml:space="preserve"> </w:t>
      </w:r>
      <w:r w:rsidR="00802190">
        <w:rPr>
          <w:rFonts w:eastAsiaTheme="minorHAnsi"/>
          <w:sz w:val="22"/>
          <w:szCs w:val="22"/>
          <w:lang w:val="en-US" w:eastAsia="en-US"/>
        </w:rPr>
        <w:t>Carl Rabeler</w:t>
      </w:r>
      <w:r w:rsidR="008610F3">
        <w:rPr>
          <w:rFonts w:eastAsiaTheme="minorHAnsi"/>
          <w:sz w:val="22"/>
          <w:szCs w:val="22"/>
          <w:lang w:val="en-US" w:eastAsia="en-US"/>
        </w:rPr>
        <w:t xml:space="preserve">, </w:t>
      </w:r>
      <w:r w:rsidR="008610F3" w:rsidRPr="008610F3">
        <w:rPr>
          <w:rFonts w:eastAsiaTheme="minorHAnsi"/>
          <w:sz w:val="22"/>
          <w:szCs w:val="22"/>
          <w:lang w:eastAsia="en-US"/>
        </w:rPr>
        <w:t>Robert Bruckner</w:t>
      </w:r>
    </w:p>
    <w:p w:rsidR="00E91B52" w:rsidRPr="0087788D" w:rsidRDefault="00E91B52" w:rsidP="00E91B52">
      <w:pPr>
        <w:spacing w:before="0" w:after="200" w:line="276" w:lineRule="auto"/>
        <w:ind w:left="0"/>
        <w:rPr>
          <w:rFonts w:eastAsiaTheme="minorHAnsi"/>
          <w:sz w:val="22"/>
          <w:szCs w:val="22"/>
          <w:lang w:val="en-US" w:eastAsia="en-US"/>
        </w:rPr>
      </w:pPr>
    </w:p>
    <w:p w:rsidR="00E91B52" w:rsidRPr="0087788D" w:rsidRDefault="00E91B52" w:rsidP="00E91B52">
      <w:pPr>
        <w:spacing w:before="0" w:after="200" w:line="276" w:lineRule="auto"/>
        <w:ind w:left="0"/>
        <w:rPr>
          <w:rFonts w:eastAsiaTheme="minorHAnsi"/>
          <w:b/>
          <w:sz w:val="22"/>
          <w:szCs w:val="22"/>
          <w:lang w:val="en-US" w:eastAsia="en-US"/>
        </w:rPr>
      </w:pPr>
      <w:r w:rsidRPr="0087788D">
        <w:rPr>
          <w:rFonts w:eastAsiaTheme="minorHAnsi"/>
          <w:b/>
          <w:sz w:val="22"/>
          <w:szCs w:val="22"/>
          <w:lang w:val="en-US" w:eastAsia="en-US"/>
        </w:rPr>
        <w:t>Published:</w:t>
      </w:r>
      <w:r w:rsidRPr="0087788D">
        <w:rPr>
          <w:rFonts w:eastAsiaTheme="minorHAnsi"/>
          <w:sz w:val="22"/>
          <w:szCs w:val="22"/>
          <w:lang w:val="en-US" w:eastAsia="en-US"/>
        </w:rPr>
        <w:t xml:space="preserve"> </w:t>
      </w:r>
      <w:r w:rsidR="00EB1F82">
        <w:rPr>
          <w:rFonts w:eastAsiaTheme="minorHAnsi"/>
          <w:sz w:val="22"/>
          <w:szCs w:val="22"/>
          <w:lang w:val="en-US" w:eastAsia="en-US"/>
        </w:rPr>
        <w:t>June 2010</w:t>
      </w:r>
    </w:p>
    <w:p w:rsidR="00E91B52" w:rsidRPr="0087788D" w:rsidRDefault="00E91B52" w:rsidP="00E91B52">
      <w:pPr>
        <w:spacing w:before="0" w:after="200" w:line="276" w:lineRule="auto"/>
        <w:ind w:left="0"/>
        <w:rPr>
          <w:rFonts w:eastAsiaTheme="minorHAnsi"/>
          <w:sz w:val="22"/>
          <w:szCs w:val="22"/>
          <w:lang w:val="en-US" w:eastAsia="en-US"/>
        </w:rPr>
      </w:pPr>
      <w:r w:rsidRPr="0087788D">
        <w:rPr>
          <w:rFonts w:eastAsiaTheme="minorHAnsi"/>
          <w:b/>
          <w:sz w:val="22"/>
          <w:szCs w:val="22"/>
          <w:lang w:val="en-US" w:eastAsia="en-US"/>
        </w:rPr>
        <w:t>Applies to:</w:t>
      </w:r>
      <w:r w:rsidRPr="0087788D">
        <w:rPr>
          <w:rFonts w:eastAsiaTheme="minorHAnsi"/>
          <w:sz w:val="22"/>
          <w:szCs w:val="22"/>
          <w:lang w:val="en-US" w:eastAsia="en-US"/>
        </w:rPr>
        <w:t xml:space="preserve"> </w:t>
      </w:r>
      <w:r w:rsidR="00FF5E20" w:rsidRPr="0087788D">
        <w:rPr>
          <w:rFonts w:eastAsiaTheme="minorHAnsi"/>
          <w:sz w:val="22"/>
          <w:szCs w:val="22"/>
          <w:lang w:val="en-US" w:eastAsia="en-US"/>
        </w:rPr>
        <w:t>SQL Server</w:t>
      </w:r>
      <w:r w:rsidR="00EB1F82">
        <w:rPr>
          <w:rFonts w:eastAsiaTheme="minorHAnsi"/>
          <w:sz w:val="22"/>
          <w:szCs w:val="22"/>
          <w:lang w:val="en-US" w:eastAsia="en-US"/>
        </w:rPr>
        <w:t xml:space="preserve"> 2008</w:t>
      </w:r>
      <w:r w:rsidR="00FF5E20" w:rsidRPr="0087788D">
        <w:rPr>
          <w:rFonts w:eastAsiaTheme="minorHAnsi"/>
          <w:sz w:val="22"/>
          <w:szCs w:val="22"/>
          <w:lang w:val="en-US" w:eastAsia="en-US"/>
        </w:rPr>
        <w:t xml:space="preserve">, </w:t>
      </w:r>
      <w:r w:rsidRPr="0087788D">
        <w:rPr>
          <w:rFonts w:eastAsiaTheme="minorHAnsi"/>
          <w:sz w:val="22"/>
          <w:szCs w:val="22"/>
          <w:lang w:val="en-US" w:eastAsia="en-US"/>
        </w:rPr>
        <w:t xml:space="preserve">SQL Server </w:t>
      </w:r>
      <w:r w:rsidR="00EB1F82">
        <w:rPr>
          <w:rFonts w:eastAsiaTheme="minorHAnsi"/>
          <w:sz w:val="22"/>
          <w:szCs w:val="22"/>
          <w:lang w:val="en-US" w:eastAsia="en-US"/>
        </w:rPr>
        <w:t xml:space="preserve">2008 </w:t>
      </w:r>
      <w:r w:rsidR="00FF5E20" w:rsidRPr="0087788D">
        <w:rPr>
          <w:rFonts w:eastAsiaTheme="minorHAnsi"/>
          <w:sz w:val="22"/>
          <w:szCs w:val="22"/>
          <w:lang w:val="en-US" w:eastAsia="en-US"/>
        </w:rPr>
        <w:t>Analysis Services, and SQL</w:t>
      </w:r>
      <w:r w:rsidR="00EB1F82">
        <w:rPr>
          <w:rFonts w:eastAsiaTheme="minorHAnsi"/>
          <w:sz w:val="22"/>
          <w:szCs w:val="22"/>
          <w:lang w:val="en-US" w:eastAsia="en-US"/>
        </w:rPr>
        <w:t xml:space="preserve"> Server 2008</w:t>
      </w:r>
      <w:r w:rsidR="00FF5E20" w:rsidRPr="0087788D">
        <w:rPr>
          <w:rFonts w:eastAsiaTheme="minorHAnsi"/>
          <w:sz w:val="22"/>
          <w:szCs w:val="22"/>
          <w:lang w:val="en-US" w:eastAsia="en-US"/>
        </w:rPr>
        <w:t xml:space="preserve"> </w:t>
      </w:r>
      <w:r w:rsidR="008473E8" w:rsidRPr="0087788D">
        <w:rPr>
          <w:rFonts w:eastAsiaTheme="minorHAnsi"/>
          <w:sz w:val="22"/>
          <w:szCs w:val="22"/>
          <w:lang w:val="en-US" w:eastAsia="en-US"/>
        </w:rPr>
        <w:t xml:space="preserve">Reporting Services </w:t>
      </w:r>
    </w:p>
    <w:p w:rsidR="0000469F" w:rsidRPr="0087788D" w:rsidRDefault="0000469F" w:rsidP="0000469F">
      <w:pPr>
        <w:spacing w:before="0" w:after="200" w:line="276" w:lineRule="auto"/>
        <w:ind w:left="0"/>
      </w:pPr>
      <w:r w:rsidRPr="0087788D">
        <w:rPr>
          <w:b/>
        </w:rPr>
        <w:t xml:space="preserve">Summary: </w:t>
      </w:r>
    </w:p>
    <w:p w:rsidR="00526276" w:rsidRDefault="00526276" w:rsidP="001643CE">
      <w:pPr>
        <w:ind w:left="0"/>
      </w:pPr>
      <w:r>
        <w:t xml:space="preserve">Providing strong customer service has helped </w:t>
      </w:r>
      <w:r w:rsidR="00630973">
        <w:t>this customer</w:t>
      </w:r>
      <w:r>
        <w:t xml:space="preserve"> become the largest commercial bank in Thailand. Always looking for new ways to enhance the services it provides, the bank wanted to study its customer data to help it better determine customer needs, but a reporting system based on manual report </w:t>
      </w:r>
      <w:proofErr w:type="gramStart"/>
      <w:r>
        <w:t>development</w:t>
      </w:r>
      <w:proofErr w:type="gramEnd"/>
      <w:r>
        <w:t xml:space="preserve"> in </w:t>
      </w:r>
      <w:proofErr w:type="spellStart"/>
      <w:r>
        <w:t>spreadsheets</w:t>
      </w:r>
      <w:proofErr w:type="spellEnd"/>
      <w:r>
        <w:t xml:space="preserve"> by using mainframe data (provided in text files) proved cumbersome. The company created a business intelligence (BI) data warehouse using the Microsoft Application Platform, including Microsoft SQL Server 2008 Enterprise (64-bit) database software. Reports are now generated automatically using SQL Server 2008 Reporting Services. Multidimensional data cubes </w:t>
      </w:r>
      <w:r w:rsidR="001643CE">
        <w:t xml:space="preserve">for </w:t>
      </w:r>
      <w:r>
        <w:t xml:space="preserve">support </w:t>
      </w:r>
      <w:r w:rsidR="001643CE">
        <w:t xml:space="preserve">of </w:t>
      </w:r>
      <w:r>
        <w:t xml:space="preserve">BI analytics were created using SQL Server 2008 Analysis Services. </w:t>
      </w:r>
      <w:r w:rsidR="00630973">
        <w:t>The customer</w:t>
      </w:r>
      <w:r>
        <w:t xml:space="preserve"> has gained a better view into its operations and deeper customer knowledge since deploying its BI solution.  </w:t>
      </w:r>
    </w:p>
    <w:p w:rsidR="00E91B52" w:rsidRPr="0087788D" w:rsidRDefault="00E91B52">
      <w:pPr>
        <w:spacing w:before="0" w:after="0" w:line="240" w:lineRule="auto"/>
        <w:ind w:left="0"/>
      </w:pPr>
      <w:r w:rsidRPr="0087788D">
        <w:br w:type="page"/>
      </w:r>
    </w:p>
    <w:p w:rsidR="00C154B0" w:rsidRPr="0087788D" w:rsidRDefault="00C154B0" w:rsidP="00D5701F">
      <w:pPr>
        <w:spacing w:after="120"/>
        <w:ind w:left="0"/>
        <w:outlineLvl w:val="0"/>
        <w:rPr>
          <w:b/>
          <w:bCs/>
          <w:color w:val="333333"/>
          <w:sz w:val="28"/>
          <w:szCs w:val="28"/>
          <w:lang w:val="en-US"/>
        </w:rPr>
      </w:pPr>
      <w:r w:rsidRPr="0087788D">
        <w:rPr>
          <w:b/>
          <w:bCs/>
          <w:color w:val="333333"/>
          <w:sz w:val="28"/>
          <w:szCs w:val="28"/>
          <w:lang w:val="en-US"/>
        </w:rPr>
        <w:lastRenderedPageBreak/>
        <w:t>Tab</w:t>
      </w:r>
      <w:r w:rsidR="00787A2F" w:rsidRPr="0087788D">
        <w:rPr>
          <w:b/>
          <w:bCs/>
          <w:color w:val="333333"/>
          <w:sz w:val="28"/>
          <w:szCs w:val="28"/>
          <w:lang w:val="en-US"/>
        </w:rPr>
        <w:t>le of C</w:t>
      </w:r>
      <w:r w:rsidRPr="0087788D">
        <w:rPr>
          <w:b/>
          <w:bCs/>
          <w:color w:val="333333"/>
          <w:sz w:val="28"/>
          <w:szCs w:val="28"/>
          <w:lang w:val="en-US"/>
        </w:rPr>
        <w:t>ontents</w:t>
      </w:r>
    </w:p>
    <w:p w:rsidR="004126E8" w:rsidRDefault="004C54F9">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r w:rsidRPr="0087788D">
        <w:rPr>
          <w:lang w:val="en-US"/>
        </w:rPr>
        <w:fldChar w:fldCharType="begin"/>
      </w:r>
      <w:r w:rsidR="00504A10" w:rsidRPr="0087788D">
        <w:rPr>
          <w:lang w:val="en-US"/>
        </w:rPr>
        <w:instrText xml:space="preserve"> TOC \o "1-3" \h \z \t "Heading 9,9,Heading Part,9" </w:instrText>
      </w:r>
      <w:r w:rsidRPr="0087788D">
        <w:rPr>
          <w:lang w:val="en-US"/>
        </w:rPr>
        <w:fldChar w:fldCharType="separate"/>
      </w:r>
      <w:hyperlink w:anchor="_Toc264310779" w:history="1">
        <w:r w:rsidR="004126E8" w:rsidRPr="00B53A25">
          <w:rPr>
            <w:rStyle w:val="Hyperlink"/>
            <w:noProof/>
          </w:rPr>
          <w:t>1</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Introduction</w:t>
        </w:r>
        <w:r w:rsidR="004126E8">
          <w:rPr>
            <w:noProof/>
            <w:webHidden/>
          </w:rPr>
          <w:tab/>
        </w:r>
        <w:r w:rsidR="004126E8">
          <w:rPr>
            <w:noProof/>
            <w:webHidden/>
          </w:rPr>
          <w:fldChar w:fldCharType="begin"/>
        </w:r>
        <w:r w:rsidR="004126E8">
          <w:rPr>
            <w:noProof/>
            <w:webHidden/>
          </w:rPr>
          <w:instrText xml:space="preserve"> PAGEREF _Toc264310779 \h </w:instrText>
        </w:r>
        <w:r w:rsidR="004126E8">
          <w:rPr>
            <w:noProof/>
            <w:webHidden/>
          </w:rPr>
        </w:r>
        <w:r w:rsidR="004126E8">
          <w:rPr>
            <w:noProof/>
            <w:webHidden/>
          </w:rPr>
          <w:fldChar w:fldCharType="separate"/>
        </w:r>
        <w:r w:rsidR="004126E8">
          <w:rPr>
            <w:noProof/>
            <w:webHidden/>
          </w:rPr>
          <w:t>5</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780" w:history="1">
        <w:r w:rsidR="004126E8" w:rsidRPr="00B53A25">
          <w:rPr>
            <w:rStyle w:val="Hyperlink"/>
            <w:noProof/>
          </w:rPr>
          <w:t>2</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Design Summary</w:t>
        </w:r>
        <w:r w:rsidR="004126E8">
          <w:rPr>
            <w:noProof/>
            <w:webHidden/>
          </w:rPr>
          <w:tab/>
        </w:r>
        <w:r w:rsidR="004126E8">
          <w:rPr>
            <w:noProof/>
            <w:webHidden/>
          </w:rPr>
          <w:fldChar w:fldCharType="begin"/>
        </w:r>
        <w:r w:rsidR="004126E8">
          <w:rPr>
            <w:noProof/>
            <w:webHidden/>
          </w:rPr>
          <w:instrText xml:space="preserve"> PAGEREF _Toc264310780 \h </w:instrText>
        </w:r>
        <w:r w:rsidR="004126E8">
          <w:rPr>
            <w:noProof/>
            <w:webHidden/>
          </w:rPr>
        </w:r>
        <w:r w:rsidR="004126E8">
          <w:rPr>
            <w:noProof/>
            <w:webHidden/>
          </w:rPr>
          <w:fldChar w:fldCharType="separate"/>
        </w:r>
        <w:r w:rsidR="004126E8">
          <w:rPr>
            <w:noProof/>
            <w:webHidden/>
          </w:rPr>
          <w:t>6</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81" w:history="1">
        <w:r w:rsidR="004126E8" w:rsidRPr="00B53A25">
          <w:rPr>
            <w:rStyle w:val="Hyperlink"/>
            <w:noProof/>
          </w:rPr>
          <w:t>2.1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Overall Requirements</w:t>
        </w:r>
        <w:r w:rsidR="004126E8">
          <w:rPr>
            <w:noProof/>
            <w:webHidden/>
          </w:rPr>
          <w:tab/>
        </w:r>
        <w:r w:rsidR="004126E8">
          <w:rPr>
            <w:noProof/>
            <w:webHidden/>
          </w:rPr>
          <w:fldChar w:fldCharType="begin"/>
        </w:r>
        <w:r w:rsidR="004126E8">
          <w:rPr>
            <w:noProof/>
            <w:webHidden/>
          </w:rPr>
          <w:instrText xml:space="preserve"> PAGEREF _Toc264310781 \h </w:instrText>
        </w:r>
        <w:r w:rsidR="004126E8">
          <w:rPr>
            <w:noProof/>
            <w:webHidden/>
          </w:rPr>
        </w:r>
        <w:r w:rsidR="004126E8">
          <w:rPr>
            <w:noProof/>
            <w:webHidden/>
          </w:rPr>
          <w:fldChar w:fldCharType="separate"/>
        </w:r>
        <w:r w:rsidR="004126E8">
          <w:rPr>
            <w:noProof/>
            <w:webHidden/>
          </w:rPr>
          <w:t>6</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82" w:history="1">
        <w:r w:rsidR="004126E8" w:rsidRPr="00B53A25">
          <w:rPr>
            <w:rStyle w:val="Hyperlink"/>
            <w:noProof/>
          </w:rPr>
          <w:t>2.2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Overall Solutions</w:t>
        </w:r>
        <w:r w:rsidR="004126E8">
          <w:rPr>
            <w:noProof/>
            <w:webHidden/>
          </w:rPr>
          <w:tab/>
        </w:r>
        <w:r w:rsidR="004126E8">
          <w:rPr>
            <w:noProof/>
            <w:webHidden/>
          </w:rPr>
          <w:fldChar w:fldCharType="begin"/>
        </w:r>
        <w:r w:rsidR="004126E8">
          <w:rPr>
            <w:noProof/>
            <w:webHidden/>
          </w:rPr>
          <w:instrText xml:space="preserve"> PAGEREF _Toc264310782 \h </w:instrText>
        </w:r>
        <w:r w:rsidR="004126E8">
          <w:rPr>
            <w:noProof/>
            <w:webHidden/>
          </w:rPr>
        </w:r>
        <w:r w:rsidR="004126E8">
          <w:rPr>
            <w:noProof/>
            <w:webHidden/>
          </w:rPr>
          <w:fldChar w:fldCharType="separate"/>
        </w:r>
        <w:r w:rsidR="004126E8">
          <w:rPr>
            <w:noProof/>
            <w:webHidden/>
          </w:rPr>
          <w:t>6</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783" w:history="1">
        <w:r w:rsidR="004126E8" w:rsidRPr="00B53A25">
          <w:rPr>
            <w:rStyle w:val="Hyperlink"/>
            <w:noProof/>
          </w:rPr>
          <w:t>3</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 xml:space="preserve">Integrating Reporting Services Reports and Analysis Services Data </w:t>
        </w:r>
        <w:r w:rsidR="004126E8">
          <w:rPr>
            <w:noProof/>
            <w:webHidden/>
          </w:rPr>
          <w:tab/>
        </w:r>
        <w:r w:rsidR="004126E8">
          <w:rPr>
            <w:noProof/>
            <w:webHidden/>
          </w:rPr>
          <w:fldChar w:fldCharType="begin"/>
        </w:r>
        <w:r w:rsidR="004126E8">
          <w:rPr>
            <w:noProof/>
            <w:webHidden/>
          </w:rPr>
          <w:instrText xml:space="preserve"> PAGEREF _Toc264310783 \h </w:instrText>
        </w:r>
        <w:r w:rsidR="004126E8">
          <w:rPr>
            <w:noProof/>
            <w:webHidden/>
          </w:rPr>
        </w:r>
        <w:r w:rsidR="004126E8">
          <w:rPr>
            <w:noProof/>
            <w:webHidden/>
          </w:rPr>
          <w:fldChar w:fldCharType="separate"/>
        </w:r>
        <w:r w:rsidR="004126E8">
          <w:rPr>
            <w:noProof/>
            <w:webHidden/>
          </w:rPr>
          <w:t>8</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84" w:history="1">
        <w:r w:rsidR="004126E8" w:rsidRPr="00B53A25">
          <w:rPr>
            <w:rStyle w:val="Hyperlink"/>
            <w:noProof/>
          </w:rPr>
          <w:t>3.1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Server Aggregate Functions</w:t>
        </w:r>
        <w:r w:rsidR="004126E8">
          <w:rPr>
            <w:noProof/>
            <w:webHidden/>
          </w:rPr>
          <w:tab/>
        </w:r>
        <w:r w:rsidR="004126E8">
          <w:rPr>
            <w:noProof/>
            <w:webHidden/>
          </w:rPr>
          <w:fldChar w:fldCharType="begin"/>
        </w:r>
        <w:r w:rsidR="004126E8">
          <w:rPr>
            <w:noProof/>
            <w:webHidden/>
          </w:rPr>
          <w:instrText xml:space="preserve"> PAGEREF _Toc264310784 \h </w:instrText>
        </w:r>
        <w:r w:rsidR="004126E8">
          <w:rPr>
            <w:noProof/>
            <w:webHidden/>
          </w:rPr>
        </w:r>
        <w:r w:rsidR="004126E8">
          <w:rPr>
            <w:noProof/>
            <w:webHidden/>
          </w:rPr>
          <w:fldChar w:fldCharType="separate"/>
        </w:r>
        <w:r w:rsidR="004126E8">
          <w:rPr>
            <w:noProof/>
            <w:webHidden/>
          </w:rPr>
          <w:t>8</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85" w:history="1">
        <w:r w:rsidR="004126E8" w:rsidRPr="00B53A25">
          <w:rPr>
            <w:rStyle w:val="Hyperlink"/>
            <w:noProof/>
          </w:rPr>
          <w:t>3.2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MDX Query and Tablix Behavior for the Main Dataset</w:t>
        </w:r>
        <w:r w:rsidR="004126E8">
          <w:rPr>
            <w:noProof/>
            <w:webHidden/>
          </w:rPr>
          <w:tab/>
        </w:r>
        <w:r w:rsidR="004126E8">
          <w:rPr>
            <w:noProof/>
            <w:webHidden/>
          </w:rPr>
          <w:fldChar w:fldCharType="begin"/>
        </w:r>
        <w:r w:rsidR="004126E8">
          <w:rPr>
            <w:noProof/>
            <w:webHidden/>
          </w:rPr>
          <w:instrText xml:space="preserve"> PAGEREF _Toc264310785 \h </w:instrText>
        </w:r>
        <w:r w:rsidR="004126E8">
          <w:rPr>
            <w:noProof/>
            <w:webHidden/>
          </w:rPr>
        </w:r>
        <w:r w:rsidR="004126E8">
          <w:rPr>
            <w:noProof/>
            <w:webHidden/>
          </w:rPr>
          <w:fldChar w:fldCharType="separate"/>
        </w:r>
        <w:r w:rsidR="004126E8">
          <w:rPr>
            <w:noProof/>
            <w:webHidden/>
          </w:rPr>
          <w:t>11</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86" w:history="1">
        <w:r w:rsidR="004126E8" w:rsidRPr="00B53A25">
          <w:rPr>
            <w:rStyle w:val="Hyperlink"/>
            <w:noProof/>
          </w:rPr>
          <w:t>3.3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Utilizing Report Parameters and the Dimension Caption Property</w:t>
        </w:r>
        <w:r w:rsidR="004126E8">
          <w:rPr>
            <w:noProof/>
            <w:webHidden/>
          </w:rPr>
          <w:tab/>
        </w:r>
        <w:r w:rsidR="004126E8">
          <w:rPr>
            <w:noProof/>
            <w:webHidden/>
          </w:rPr>
          <w:fldChar w:fldCharType="begin"/>
        </w:r>
        <w:r w:rsidR="004126E8">
          <w:rPr>
            <w:noProof/>
            <w:webHidden/>
          </w:rPr>
          <w:instrText xml:space="preserve"> PAGEREF _Toc264310786 \h </w:instrText>
        </w:r>
        <w:r w:rsidR="004126E8">
          <w:rPr>
            <w:noProof/>
            <w:webHidden/>
          </w:rPr>
        </w:r>
        <w:r w:rsidR="004126E8">
          <w:rPr>
            <w:noProof/>
            <w:webHidden/>
          </w:rPr>
          <w:fldChar w:fldCharType="separate"/>
        </w:r>
        <w:r w:rsidR="004126E8">
          <w:rPr>
            <w:noProof/>
            <w:webHidden/>
          </w:rPr>
          <w:t>15</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87" w:history="1">
        <w:r w:rsidR="004126E8" w:rsidRPr="00B53A25">
          <w:rPr>
            <w:rStyle w:val="Hyperlink"/>
            <w:noProof/>
          </w:rPr>
          <w:t>3.4</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Example Case Study: Sales Summary Reports</w:t>
        </w:r>
        <w:r w:rsidR="004126E8">
          <w:rPr>
            <w:noProof/>
            <w:webHidden/>
          </w:rPr>
          <w:tab/>
        </w:r>
        <w:r w:rsidR="004126E8">
          <w:rPr>
            <w:noProof/>
            <w:webHidden/>
          </w:rPr>
          <w:fldChar w:fldCharType="begin"/>
        </w:r>
        <w:r w:rsidR="004126E8">
          <w:rPr>
            <w:noProof/>
            <w:webHidden/>
          </w:rPr>
          <w:instrText xml:space="preserve"> PAGEREF _Toc264310787 \h </w:instrText>
        </w:r>
        <w:r w:rsidR="004126E8">
          <w:rPr>
            <w:noProof/>
            <w:webHidden/>
          </w:rPr>
        </w:r>
        <w:r w:rsidR="004126E8">
          <w:rPr>
            <w:noProof/>
            <w:webHidden/>
          </w:rPr>
          <w:fldChar w:fldCharType="separate"/>
        </w:r>
        <w:r w:rsidR="004126E8">
          <w:rPr>
            <w:noProof/>
            <w:webHidden/>
          </w:rPr>
          <w:t>16</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788" w:history="1">
        <w:r w:rsidR="004126E8" w:rsidRPr="00B53A25">
          <w:rPr>
            <w:rStyle w:val="Hyperlink"/>
            <w:noProof/>
          </w:rPr>
          <w:t>3.4.1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Business Requirement</w:t>
        </w:r>
        <w:r w:rsidR="004126E8">
          <w:rPr>
            <w:noProof/>
            <w:webHidden/>
          </w:rPr>
          <w:tab/>
        </w:r>
        <w:r w:rsidR="004126E8">
          <w:rPr>
            <w:noProof/>
            <w:webHidden/>
          </w:rPr>
          <w:fldChar w:fldCharType="begin"/>
        </w:r>
        <w:r w:rsidR="004126E8">
          <w:rPr>
            <w:noProof/>
            <w:webHidden/>
          </w:rPr>
          <w:instrText xml:space="preserve"> PAGEREF _Toc264310788 \h </w:instrText>
        </w:r>
        <w:r w:rsidR="004126E8">
          <w:rPr>
            <w:noProof/>
            <w:webHidden/>
          </w:rPr>
        </w:r>
        <w:r w:rsidR="004126E8">
          <w:rPr>
            <w:noProof/>
            <w:webHidden/>
          </w:rPr>
          <w:fldChar w:fldCharType="separate"/>
        </w:r>
        <w:r w:rsidR="004126E8">
          <w:rPr>
            <w:noProof/>
            <w:webHidden/>
          </w:rPr>
          <w:t>17</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789" w:history="1">
        <w:r w:rsidR="004126E8" w:rsidRPr="00B53A25">
          <w:rPr>
            <w:rStyle w:val="Hyperlink"/>
            <w:noProof/>
          </w:rPr>
          <w:t>3.4.2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Report Design</w:t>
        </w:r>
        <w:r w:rsidR="004126E8">
          <w:rPr>
            <w:noProof/>
            <w:webHidden/>
          </w:rPr>
          <w:tab/>
        </w:r>
        <w:r w:rsidR="004126E8">
          <w:rPr>
            <w:noProof/>
            <w:webHidden/>
          </w:rPr>
          <w:fldChar w:fldCharType="begin"/>
        </w:r>
        <w:r w:rsidR="004126E8">
          <w:rPr>
            <w:noProof/>
            <w:webHidden/>
          </w:rPr>
          <w:instrText xml:space="preserve"> PAGEREF _Toc264310789 \h </w:instrText>
        </w:r>
        <w:r w:rsidR="004126E8">
          <w:rPr>
            <w:noProof/>
            <w:webHidden/>
          </w:rPr>
        </w:r>
        <w:r w:rsidR="004126E8">
          <w:rPr>
            <w:noProof/>
            <w:webHidden/>
          </w:rPr>
          <w:fldChar w:fldCharType="separate"/>
        </w:r>
        <w:r w:rsidR="004126E8">
          <w:rPr>
            <w:noProof/>
            <w:webHidden/>
          </w:rPr>
          <w:t>17</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790" w:history="1">
        <w:r w:rsidR="004126E8" w:rsidRPr="00B53A25">
          <w:rPr>
            <w:rStyle w:val="Hyperlink"/>
            <w:noProof/>
          </w:rPr>
          <w:t>4</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Implementing Dynamic Balance Scorecards with Analysis Services and Reporting Services</w:t>
        </w:r>
        <w:r w:rsidR="004126E8">
          <w:rPr>
            <w:noProof/>
            <w:webHidden/>
          </w:rPr>
          <w:tab/>
        </w:r>
        <w:r w:rsidR="004126E8">
          <w:rPr>
            <w:noProof/>
            <w:webHidden/>
          </w:rPr>
          <w:fldChar w:fldCharType="begin"/>
        </w:r>
        <w:r w:rsidR="004126E8">
          <w:rPr>
            <w:noProof/>
            <w:webHidden/>
          </w:rPr>
          <w:instrText xml:space="preserve"> PAGEREF _Toc264310790 \h </w:instrText>
        </w:r>
        <w:r w:rsidR="004126E8">
          <w:rPr>
            <w:noProof/>
            <w:webHidden/>
          </w:rPr>
        </w:r>
        <w:r w:rsidR="004126E8">
          <w:rPr>
            <w:noProof/>
            <w:webHidden/>
          </w:rPr>
          <w:fldChar w:fldCharType="separate"/>
        </w:r>
        <w:r w:rsidR="004126E8">
          <w:rPr>
            <w:noProof/>
            <w:webHidden/>
          </w:rPr>
          <w:t>22</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91" w:history="1">
        <w:r w:rsidR="004126E8" w:rsidRPr="00B53A25">
          <w:rPr>
            <w:rStyle w:val="Hyperlink"/>
            <w:noProof/>
          </w:rPr>
          <w:t>4.1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Business Requirement</w:t>
        </w:r>
        <w:r w:rsidR="004126E8">
          <w:rPr>
            <w:noProof/>
            <w:webHidden/>
          </w:rPr>
          <w:tab/>
        </w:r>
        <w:r w:rsidR="004126E8">
          <w:rPr>
            <w:noProof/>
            <w:webHidden/>
          </w:rPr>
          <w:fldChar w:fldCharType="begin"/>
        </w:r>
        <w:r w:rsidR="004126E8">
          <w:rPr>
            <w:noProof/>
            <w:webHidden/>
          </w:rPr>
          <w:instrText xml:space="preserve"> PAGEREF _Toc264310791 \h </w:instrText>
        </w:r>
        <w:r w:rsidR="004126E8">
          <w:rPr>
            <w:noProof/>
            <w:webHidden/>
          </w:rPr>
        </w:r>
        <w:r w:rsidR="004126E8">
          <w:rPr>
            <w:noProof/>
            <w:webHidden/>
          </w:rPr>
          <w:fldChar w:fldCharType="separate"/>
        </w:r>
        <w:r w:rsidR="004126E8">
          <w:rPr>
            <w:noProof/>
            <w:webHidden/>
          </w:rPr>
          <w:t>22</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92" w:history="1">
        <w:r w:rsidR="004126E8" w:rsidRPr="00B53A25">
          <w:rPr>
            <w:rStyle w:val="Hyperlink"/>
            <w:noProof/>
          </w:rPr>
          <w:t>4.2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Solution Design</w:t>
        </w:r>
        <w:r w:rsidR="004126E8">
          <w:rPr>
            <w:noProof/>
            <w:webHidden/>
          </w:rPr>
          <w:tab/>
        </w:r>
        <w:r w:rsidR="004126E8">
          <w:rPr>
            <w:noProof/>
            <w:webHidden/>
          </w:rPr>
          <w:fldChar w:fldCharType="begin"/>
        </w:r>
        <w:r w:rsidR="004126E8">
          <w:rPr>
            <w:noProof/>
            <w:webHidden/>
          </w:rPr>
          <w:instrText xml:space="preserve"> PAGEREF _Toc264310792 \h </w:instrText>
        </w:r>
        <w:r w:rsidR="004126E8">
          <w:rPr>
            <w:noProof/>
            <w:webHidden/>
          </w:rPr>
        </w:r>
        <w:r w:rsidR="004126E8">
          <w:rPr>
            <w:noProof/>
            <w:webHidden/>
          </w:rPr>
          <w:fldChar w:fldCharType="separate"/>
        </w:r>
        <w:r w:rsidR="004126E8">
          <w:rPr>
            <w:noProof/>
            <w:webHidden/>
          </w:rPr>
          <w:t>24</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93" w:history="1">
        <w:r w:rsidR="004126E8" w:rsidRPr="00B53A25">
          <w:rPr>
            <w:rStyle w:val="Hyperlink"/>
            <w:noProof/>
          </w:rPr>
          <w:t>4.3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OLAP Design</w:t>
        </w:r>
        <w:r w:rsidR="004126E8">
          <w:rPr>
            <w:noProof/>
            <w:webHidden/>
          </w:rPr>
          <w:tab/>
        </w:r>
        <w:r w:rsidR="004126E8">
          <w:rPr>
            <w:noProof/>
            <w:webHidden/>
          </w:rPr>
          <w:fldChar w:fldCharType="begin"/>
        </w:r>
        <w:r w:rsidR="004126E8">
          <w:rPr>
            <w:noProof/>
            <w:webHidden/>
          </w:rPr>
          <w:instrText xml:space="preserve"> PAGEREF _Toc264310793 \h </w:instrText>
        </w:r>
        <w:r w:rsidR="004126E8">
          <w:rPr>
            <w:noProof/>
            <w:webHidden/>
          </w:rPr>
        </w:r>
        <w:r w:rsidR="004126E8">
          <w:rPr>
            <w:noProof/>
            <w:webHidden/>
          </w:rPr>
          <w:fldChar w:fldCharType="separate"/>
        </w:r>
        <w:r w:rsidR="004126E8">
          <w:rPr>
            <w:noProof/>
            <w:webHidden/>
          </w:rPr>
          <w:t>24</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94" w:history="1">
        <w:r w:rsidR="004126E8" w:rsidRPr="00B53A25">
          <w:rPr>
            <w:rStyle w:val="Hyperlink"/>
            <w:noProof/>
          </w:rPr>
          <w:t>4.4</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Report Design</w:t>
        </w:r>
        <w:r w:rsidR="004126E8">
          <w:rPr>
            <w:noProof/>
            <w:webHidden/>
          </w:rPr>
          <w:tab/>
        </w:r>
        <w:r w:rsidR="004126E8">
          <w:rPr>
            <w:noProof/>
            <w:webHidden/>
          </w:rPr>
          <w:fldChar w:fldCharType="begin"/>
        </w:r>
        <w:r w:rsidR="004126E8">
          <w:rPr>
            <w:noProof/>
            <w:webHidden/>
          </w:rPr>
          <w:instrText xml:space="preserve"> PAGEREF _Toc264310794 \h </w:instrText>
        </w:r>
        <w:r w:rsidR="004126E8">
          <w:rPr>
            <w:noProof/>
            <w:webHidden/>
          </w:rPr>
        </w:r>
        <w:r w:rsidR="004126E8">
          <w:rPr>
            <w:noProof/>
            <w:webHidden/>
          </w:rPr>
          <w:fldChar w:fldCharType="separate"/>
        </w:r>
        <w:r w:rsidR="004126E8">
          <w:rPr>
            <w:noProof/>
            <w:webHidden/>
          </w:rPr>
          <w:t>27</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795" w:history="1">
        <w:r w:rsidR="004126E8" w:rsidRPr="00B53A25">
          <w:rPr>
            <w:rStyle w:val="Hyperlink"/>
            <w:noProof/>
          </w:rPr>
          <w:t>4.4.1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Report Parameters</w:t>
        </w:r>
        <w:r w:rsidR="004126E8">
          <w:rPr>
            <w:noProof/>
            <w:webHidden/>
          </w:rPr>
          <w:tab/>
        </w:r>
        <w:r w:rsidR="004126E8">
          <w:rPr>
            <w:noProof/>
            <w:webHidden/>
          </w:rPr>
          <w:fldChar w:fldCharType="begin"/>
        </w:r>
        <w:r w:rsidR="004126E8">
          <w:rPr>
            <w:noProof/>
            <w:webHidden/>
          </w:rPr>
          <w:instrText xml:space="preserve"> PAGEREF _Toc264310795 \h </w:instrText>
        </w:r>
        <w:r w:rsidR="004126E8">
          <w:rPr>
            <w:noProof/>
            <w:webHidden/>
          </w:rPr>
        </w:r>
        <w:r w:rsidR="004126E8">
          <w:rPr>
            <w:noProof/>
            <w:webHidden/>
          </w:rPr>
          <w:fldChar w:fldCharType="separate"/>
        </w:r>
        <w:r w:rsidR="004126E8">
          <w:rPr>
            <w:noProof/>
            <w:webHidden/>
          </w:rPr>
          <w:t>27</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796" w:history="1">
        <w:r w:rsidR="004126E8" w:rsidRPr="00B53A25">
          <w:rPr>
            <w:rStyle w:val="Hyperlink"/>
            <w:noProof/>
          </w:rPr>
          <w:t>4.4.2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Dataset</w:t>
        </w:r>
        <w:r w:rsidR="004126E8">
          <w:rPr>
            <w:noProof/>
            <w:webHidden/>
          </w:rPr>
          <w:tab/>
        </w:r>
        <w:r w:rsidR="004126E8">
          <w:rPr>
            <w:noProof/>
            <w:webHidden/>
          </w:rPr>
          <w:fldChar w:fldCharType="begin"/>
        </w:r>
        <w:r w:rsidR="004126E8">
          <w:rPr>
            <w:noProof/>
            <w:webHidden/>
          </w:rPr>
          <w:instrText xml:space="preserve"> PAGEREF _Toc264310796 \h </w:instrText>
        </w:r>
        <w:r w:rsidR="004126E8">
          <w:rPr>
            <w:noProof/>
            <w:webHidden/>
          </w:rPr>
        </w:r>
        <w:r w:rsidR="004126E8">
          <w:rPr>
            <w:noProof/>
            <w:webHidden/>
          </w:rPr>
          <w:fldChar w:fldCharType="separate"/>
        </w:r>
        <w:r w:rsidR="004126E8">
          <w:rPr>
            <w:noProof/>
            <w:webHidden/>
          </w:rPr>
          <w:t>27</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797" w:history="1">
        <w:r w:rsidR="004126E8" w:rsidRPr="00B53A25">
          <w:rPr>
            <w:rStyle w:val="Hyperlink"/>
            <w:noProof/>
          </w:rPr>
          <w:t>4.4.3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Tablix</w:t>
        </w:r>
        <w:r w:rsidR="004126E8">
          <w:rPr>
            <w:noProof/>
            <w:webHidden/>
          </w:rPr>
          <w:tab/>
        </w:r>
        <w:r w:rsidR="004126E8">
          <w:rPr>
            <w:noProof/>
            <w:webHidden/>
          </w:rPr>
          <w:fldChar w:fldCharType="begin"/>
        </w:r>
        <w:r w:rsidR="004126E8">
          <w:rPr>
            <w:noProof/>
            <w:webHidden/>
          </w:rPr>
          <w:instrText xml:space="preserve"> PAGEREF _Toc264310797 \h </w:instrText>
        </w:r>
        <w:r w:rsidR="004126E8">
          <w:rPr>
            <w:noProof/>
            <w:webHidden/>
          </w:rPr>
        </w:r>
        <w:r w:rsidR="004126E8">
          <w:rPr>
            <w:noProof/>
            <w:webHidden/>
          </w:rPr>
          <w:fldChar w:fldCharType="separate"/>
        </w:r>
        <w:r w:rsidR="004126E8">
          <w:rPr>
            <w:noProof/>
            <w:webHidden/>
          </w:rPr>
          <w:t>28</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798" w:history="1">
        <w:r w:rsidR="004126E8" w:rsidRPr="00B53A25">
          <w:rPr>
            <w:rStyle w:val="Hyperlink"/>
            <w:noProof/>
          </w:rPr>
          <w:t>4.4.4</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Result</w:t>
        </w:r>
        <w:r w:rsidR="004126E8">
          <w:rPr>
            <w:noProof/>
            <w:webHidden/>
          </w:rPr>
          <w:tab/>
        </w:r>
        <w:r w:rsidR="004126E8">
          <w:rPr>
            <w:noProof/>
            <w:webHidden/>
          </w:rPr>
          <w:fldChar w:fldCharType="begin"/>
        </w:r>
        <w:r w:rsidR="004126E8">
          <w:rPr>
            <w:noProof/>
            <w:webHidden/>
          </w:rPr>
          <w:instrText xml:space="preserve"> PAGEREF _Toc264310798 \h </w:instrText>
        </w:r>
        <w:r w:rsidR="004126E8">
          <w:rPr>
            <w:noProof/>
            <w:webHidden/>
          </w:rPr>
        </w:r>
        <w:r w:rsidR="004126E8">
          <w:rPr>
            <w:noProof/>
            <w:webHidden/>
          </w:rPr>
          <w:fldChar w:fldCharType="separate"/>
        </w:r>
        <w:r w:rsidR="004126E8">
          <w:rPr>
            <w:noProof/>
            <w:webHidden/>
          </w:rPr>
          <w:t>29</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799" w:history="1">
        <w:r w:rsidR="004126E8" w:rsidRPr="00B53A25">
          <w:rPr>
            <w:rStyle w:val="Hyperlink"/>
            <w:noProof/>
          </w:rPr>
          <w:t>4.5</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Additional Tips</w:t>
        </w:r>
        <w:r w:rsidR="004126E8">
          <w:rPr>
            <w:noProof/>
            <w:webHidden/>
          </w:rPr>
          <w:tab/>
        </w:r>
        <w:r w:rsidR="004126E8">
          <w:rPr>
            <w:noProof/>
            <w:webHidden/>
          </w:rPr>
          <w:fldChar w:fldCharType="begin"/>
        </w:r>
        <w:r w:rsidR="004126E8">
          <w:rPr>
            <w:noProof/>
            <w:webHidden/>
          </w:rPr>
          <w:instrText xml:space="preserve"> PAGEREF _Toc264310799 \h </w:instrText>
        </w:r>
        <w:r w:rsidR="004126E8">
          <w:rPr>
            <w:noProof/>
            <w:webHidden/>
          </w:rPr>
        </w:r>
        <w:r w:rsidR="004126E8">
          <w:rPr>
            <w:noProof/>
            <w:webHidden/>
          </w:rPr>
          <w:fldChar w:fldCharType="separate"/>
        </w:r>
        <w:r w:rsidR="004126E8">
          <w:rPr>
            <w:noProof/>
            <w:webHidden/>
          </w:rPr>
          <w:t>30</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0" w:history="1">
        <w:r w:rsidR="004126E8" w:rsidRPr="00B53A25">
          <w:rPr>
            <w:rStyle w:val="Hyperlink"/>
            <w:noProof/>
          </w:rPr>
          <w:t>4.5.1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Improvement Areas</w:t>
        </w:r>
        <w:r w:rsidR="004126E8">
          <w:rPr>
            <w:noProof/>
            <w:webHidden/>
          </w:rPr>
          <w:tab/>
        </w:r>
        <w:r w:rsidR="004126E8">
          <w:rPr>
            <w:noProof/>
            <w:webHidden/>
          </w:rPr>
          <w:fldChar w:fldCharType="begin"/>
        </w:r>
        <w:r w:rsidR="004126E8">
          <w:rPr>
            <w:noProof/>
            <w:webHidden/>
          </w:rPr>
          <w:instrText xml:space="preserve"> PAGEREF _Toc264310800 \h </w:instrText>
        </w:r>
        <w:r w:rsidR="004126E8">
          <w:rPr>
            <w:noProof/>
            <w:webHidden/>
          </w:rPr>
        </w:r>
        <w:r w:rsidR="004126E8">
          <w:rPr>
            <w:noProof/>
            <w:webHidden/>
          </w:rPr>
          <w:fldChar w:fldCharType="separate"/>
        </w:r>
        <w:r w:rsidR="004126E8">
          <w:rPr>
            <w:noProof/>
            <w:webHidden/>
          </w:rPr>
          <w:t>30</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1" w:history="1">
        <w:r w:rsidR="004126E8" w:rsidRPr="00B53A25">
          <w:rPr>
            <w:rStyle w:val="Hyperlink"/>
            <w:noProof/>
          </w:rPr>
          <w:t>4.5.2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Ranking</w:t>
        </w:r>
        <w:r w:rsidR="004126E8">
          <w:rPr>
            <w:noProof/>
            <w:webHidden/>
          </w:rPr>
          <w:tab/>
        </w:r>
        <w:r w:rsidR="004126E8">
          <w:rPr>
            <w:noProof/>
            <w:webHidden/>
          </w:rPr>
          <w:fldChar w:fldCharType="begin"/>
        </w:r>
        <w:r w:rsidR="004126E8">
          <w:rPr>
            <w:noProof/>
            <w:webHidden/>
          </w:rPr>
          <w:instrText xml:space="preserve"> PAGEREF _Toc264310801 \h </w:instrText>
        </w:r>
        <w:r w:rsidR="004126E8">
          <w:rPr>
            <w:noProof/>
            <w:webHidden/>
          </w:rPr>
        </w:r>
        <w:r w:rsidR="004126E8">
          <w:rPr>
            <w:noProof/>
            <w:webHidden/>
          </w:rPr>
          <w:fldChar w:fldCharType="separate"/>
        </w:r>
        <w:r w:rsidR="004126E8">
          <w:rPr>
            <w:noProof/>
            <w:webHidden/>
          </w:rPr>
          <w:t>30</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2" w:history="1">
        <w:r w:rsidR="004126E8" w:rsidRPr="00B53A25">
          <w:rPr>
            <w:rStyle w:val="Hyperlink"/>
            <w:noProof/>
          </w:rPr>
          <w:t>4.5.3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Gauges</w:t>
        </w:r>
        <w:r w:rsidR="004126E8">
          <w:rPr>
            <w:noProof/>
            <w:webHidden/>
          </w:rPr>
          <w:tab/>
        </w:r>
        <w:r w:rsidR="004126E8">
          <w:rPr>
            <w:noProof/>
            <w:webHidden/>
          </w:rPr>
          <w:fldChar w:fldCharType="begin"/>
        </w:r>
        <w:r w:rsidR="004126E8">
          <w:rPr>
            <w:noProof/>
            <w:webHidden/>
          </w:rPr>
          <w:instrText xml:space="preserve"> PAGEREF _Toc264310802 \h </w:instrText>
        </w:r>
        <w:r w:rsidR="004126E8">
          <w:rPr>
            <w:noProof/>
            <w:webHidden/>
          </w:rPr>
        </w:r>
        <w:r w:rsidR="004126E8">
          <w:rPr>
            <w:noProof/>
            <w:webHidden/>
          </w:rPr>
          <w:fldChar w:fldCharType="separate"/>
        </w:r>
        <w:r w:rsidR="004126E8">
          <w:rPr>
            <w:noProof/>
            <w:webHidden/>
          </w:rPr>
          <w:t>32</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803" w:history="1">
        <w:r w:rsidR="004126E8" w:rsidRPr="00B53A25">
          <w:rPr>
            <w:rStyle w:val="Hyperlink"/>
            <w:noProof/>
          </w:rPr>
          <w:t>5</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Implementing Dynamic Reports</w:t>
        </w:r>
        <w:r w:rsidR="004126E8">
          <w:rPr>
            <w:noProof/>
            <w:webHidden/>
          </w:rPr>
          <w:tab/>
        </w:r>
        <w:r w:rsidR="004126E8">
          <w:rPr>
            <w:noProof/>
            <w:webHidden/>
          </w:rPr>
          <w:fldChar w:fldCharType="begin"/>
        </w:r>
        <w:r w:rsidR="004126E8">
          <w:rPr>
            <w:noProof/>
            <w:webHidden/>
          </w:rPr>
          <w:instrText xml:space="preserve"> PAGEREF _Toc264310803 \h </w:instrText>
        </w:r>
        <w:r w:rsidR="004126E8">
          <w:rPr>
            <w:noProof/>
            <w:webHidden/>
          </w:rPr>
        </w:r>
        <w:r w:rsidR="004126E8">
          <w:rPr>
            <w:noProof/>
            <w:webHidden/>
          </w:rPr>
          <w:fldChar w:fldCharType="separate"/>
        </w:r>
        <w:r w:rsidR="004126E8">
          <w:rPr>
            <w:noProof/>
            <w:webHidden/>
          </w:rPr>
          <w:t>33</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804" w:history="1">
        <w:r w:rsidR="004126E8" w:rsidRPr="00B53A25">
          <w:rPr>
            <w:rStyle w:val="Hyperlink"/>
            <w:noProof/>
          </w:rPr>
          <w:t>5.1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OLAP Design</w:t>
        </w:r>
        <w:r w:rsidR="004126E8">
          <w:rPr>
            <w:noProof/>
            <w:webHidden/>
          </w:rPr>
          <w:tab/>
        </w:r>
        <w:r w:rsidR="004126E8">
          <w:rPr>
            <w:noProof/>
            <w:webHidden/>
          </w:rPr>
          <w:fldChar w:fldCharType="begin"/>
        </w:r>
        <w:r w:rsidR="004126E8">
          <w:rPr>
            <w:noProof/>
            <w:webHidden/>
          </w:rPr>
          <w:instrText xml:space="preserve"> PAGEREF _Toc264310804 \h </w:instrText>
        </w:r>
        <w:r w:rsidR="004126E8">
          <w:rPr>
            <w:noProof/>
            <w:webHidden/>
          </w:rPr>
        </w:r>
        <w:r w:rsidR="004126E8">
          <w:rPr>
            <w:noProof/>
            <w:webHidden/>
          </w:rPr>
          <w:fldChar w:fldCharType="separate"/>
        </w:r>
        <w:r w:rsidR="004126E8">
          <w:rPr>
            <w:noProof/>
            <w:webHidden/>
          </w:rPr>
          <w:t>35</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5" w:history="1">
        <w:r w:rsidR="004126E8" w:rsidRPr="00B53A25">
          <w:rPr>
            <w:rStyle w:val="Hyperlink"/>
            <w:noProof/>
          </w:rPr>
          <w:t>5.1.1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Time Intelligence</w:t>
        </w:r>
        <w:r w:rsidR="004126E8">
          <w:rPr>
            <w:noProof/>
            <w:webHidden/>
          </w:rPr>
          <w:tab/>
        </w:r>
        <w:r w:rsidR="004126E8">
          <w:rPr>
            <w:noProof/>
            <w:webHidden/>
          </w:rPr>
          <w:fldChar w:fldCharType="begin"/>
        </w:r>
        <w:r w:rsidR="004126E8">
          <w:rPr>
            <w:noProof/>
            <w:webHidden/>
          </w:rPr>
          <w:instrText xml:space="preserve"> PAGEREF _Toc264310805 \h </w:instrText>
        </w:r>
        <w:r w:rsidR="004126E8">
          <w:rPr>
            <w:noProof/>
            <w:webHidden/>
          </w:rPr>
        </w:r>
        <w:r w:rsidR="004126E8">
          <w:rPr>
            <w:noProof/>
            <w:webHidden/>
          </w:rPr>
          <w:fldChar w:fldCharType="separate"/>
        </w:r>
        <w:r w:rsidR="004126E8">
          <w:rPr>
            <w:noProof/>
            <w:webHidden/>
          </w:rPr>
          <w:t>35</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806" w:history="1">
        <w:r w:rsidR="004126E8" w:rsidRPr="00B53A25">
          <w:rPr>
            <w:rStyle w:val="Hyperlink"/>
            <w:noProof/>
          </w:rPr>
          <w:t>5.2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Report Design</w:t>
        </w:r>
        <w:r w:rsidR="004126E8">
          <w:rPr>
            <w:noProof/>
            <w:webHidden/>
          </w:rPr>
          <w:tab/>
        </w:r>
        <w:r w:rsidR="004126E8">
          <w:rPr>
            <w:noProof/>
            <w:webHidden/>
          </w:rPr>
          <w:fldChar w:fldCharType="begin"/>
        </w:r>
        <w:r w:rsidR="004126E8">
          <w:rPr>
            <w:noProof/>
            <w:webHidden/>
          </w:rPr>
          <w:instrText xml:space="preserve"> PAGEREF _Toc264310806 \h </w:instrText>
        </w:r>
        <w:r w:rsidR="004126E8">
          <w:rPr>
            <w:noProof/>
            <w:webHidden/>
          </w:rPr>
        </w:r>
        <w:r w:rsidR="004126E8">
          <w:rPr>
            <w:noProof/>
            <w:webHidden/>
          </w:rPr>
          <w:fldChar w:fldCharType="separate"/>
        </w:r>
        <w:r w:rsidR="004126E8">
          <w:rPr>
            <w:noProof/>
            <w:webHidden/>
          </w:rPr>
          <w:t>36</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7" w:history="1">
        <w:r w:rsidR="004126E8" w:rsidRPr="00B53A25">
          <w:rPr>
            <w:rStyle w:val="Hyperlink"/>
            <w:noProof/>
          </w:rPr>
          <w:t>5.2.1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Report Parameters</w:t>
        </w:r>
        <w:r w:rsidR="004126E8">
          <w:rPr>
            <w:noProof/>
            <w:webHidden/>
          </w:rPr>
          <w:tab/>
        </w:r>
        <w:r w:rsidR="004126E8">
          <w:rPr>
            <w:noProof/>
            <w:webHidden/>
          </w:rPr>
          <w:fldChar w:fldCharType="begin"/>
        </w:r>
        <w:r w:rsidR="004126E8">
          <w:rPr>
            <w:noProof/>
            <w:webHidden/>
          </w:rPr>
          <w:instrText xml:space="preserve"> PAGEREF _Toc264310807 \h </w:instrText>
        </w:r>
        <w:r w:rsidR="004126E8">
          <w:rPr>
            <w:noProof/>
            <w:webHidden/>
          </w:rPr>
        </w:r>
        <w:r w:rsidR="004126E8">
          <w:rPr>
            <w:noProof/>
            <w:webHidden/>
          </w:rPr>
          <w:fldChar w:fldCharType="separate"/>
        </w:r>
        <w:r w:rsidR="004126E8">
          <w:rPr>
            <w:noProof/>
            <w:webHidden/>
          </w:rPr>
          <w:t>36</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8" w:history="1">
        <w:r w:rsidR="004126E8" w:rsidRPr="00B53A25">
          <w:rPr>
            <w:rStyle w:val="Hyperlink"/>
            <w:noProof/>
          </w:rPr>
          <w:t>5.2.2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Dataset</w:t>
        </w:r>
        <w:r w:rsidR="004126E8">
          <w:rPr>
            <w:noProof/>
            <w:webHidden/>
          </w:rPr>
          <w:tab/>
        </w:r>
        <w:r w:rsidR="004126E8">
          <w:rPr>
            <w:noProof/>
            <w:webHidden/>
          </w:rPr>
          <w:fldChar w:fldCharType="begin"/>
        </w:r>
        <w:r w:rsidR="004126E8">
          <w:rPr>
            <w:noProof/>
            <w:webHidden/>
          </w:rPr>
          <w:instrText xml:space="preserve"> PAGEREF _Toc264310808 \h </w:instrText>
        </w:r>
        <w:r w:rsidR="004126E8">
          <w:rPr>
            <w:noProof/>
            <w:webHidden/>
          </w:rPr>
        </w:r>
        <w:r w:rsidR="004126E8">
          <w:rPr>
            <w:noProof/>
            <w:webHidden/>
          </w:rPr>
          <w:fldChar w:fldCharType="separate"/>
        </w:r>
        <w:r w:rsidR="004126E8">
          <w:rPr>
            <w:noProof/>
            <w:webHidden/>
          </w:rPr>
          <w:t>37</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09" w:history="1">
        <w:r w:rsidR="004126E8" w:rsidRPr="00B53A25">
          <w:rPr>
            <w:rStyle w:val="Hyperlink"/>
            <w:noProof/>
          </w:rPr>
          <w:t>5.2.3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Tablix</w:t>
        </w:r>
        <w:r w:rsidR="004126E8">
          <w:rPr>
            <w:noProof/>
            <w:webHidden/>
          </w:rPr>
          <w:tab/>
        </w:r>
        <w:r w:rsidR="004126E8">
          <w:rPr>
            <w:noProof/>
            <w:webHidden/>
          </w:rPr>
          <w:fldChar w:fldCharType="begin"/>
        </w:r>
        <w:r w:rsidR="004126E8">
          <w:rPr>
            <w:noProof/>
            <w:webHidden/>
          </w:rPr>
          <w:instrText xml:space="preserve"> PAGEREF _Toc264310809 \h </w:instrText>
        </w:r>
        <w:r w:rsidR="004126E8">
          <w:rPr>
            <w:noProof/>
            <w:webHidden/>
          </w:rPr>
        </w:r>
        <w:r w:rsidR="004126E8">
          <w:rPr>
            <w:noProof/>
            <w:webHidden/>
          </w:rPr>
          <w:fldChar w:fldCharType="separate"/>
        </w:r>
        <w:r w:rsidR="004126E8">
          <w:rPr>
            <w:noProof/>
            <w:webHidden/>
          </w:rPr>
          <w:t>39</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10" w:history="1">
        <w:r w:rsidR="004126E8" w:rsidRPr="00B53A25">
          <w:rPr>
            <w:rStyle w:val="Hyperlink"/>
            <w:noProof/>
          </w:rPr>
          <w:t>5.2.4</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Graph</w:t>
        </w:r>
        <w:r w:rsidR="004126E8">
          <w:rPr>
            <w:noProof/>
            <w:webHidden/>
          </w:rPr>
          <w:tab/>
        </w:r>
        <w:r w:rsidR="004126E8">
          <w:rPr>
            <w:noProof/>
            <w:webHidden/>
          </w:rPr>
          <w:fldChar w:fldCharType="begin"/>
        </w:r>
        <w:r w:rsidR="004126E8">
          <w:rPr>
            <w:noProof/>
            <w:webHidden/>
          </w:rPr>
          <w:instrText xml:space="preserve"> PAGEREF _Toc264310810 \h </w:instrText>
        </w:r>
        <w:r w:rsidR="004126E8">
          <w:rPr>
            <w:noProof/>
            <w:webHidden/>
          </w:rPr>
        </w:r>
        <w:r w:rsidR="004126E8">
          <w:rPr>
            <w:noProof/>
            <w:webHidden/>
          </w:rPr>
          <w:fldChar w:fldCharType="separate"/>
        </w:r>
        <w:r w:rsidR="004126E8">
          <w:rPr>
            <w:noProof/>
            <w:webHidden/>
          </w:rPr>
          <w:t>39</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811" w:history="1">
        <w:r w:rsidR="004126E8" w:rsidRPr="00B53A25">
          <w:rPr>
            <w:rStyle w:val="Hyperlink"/>
            <w:noProof/>
          </w:rPr>
          <w:t>5.3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Additional Tips</w:t>
        </w:r>
        <w:r w:rsidR="004126E8">
          <w:rPr>
            <w:noProof/>
            <w:webHidden/>
          </w:rPr>
          <w:tab/>
        </w:r>
        <w:r w:rsidR="004126E8">
          <w:rPr>
            <w:noProof/>
            <w:webHidden/>
          </w:rPr>
          <w:fldChar w:fldCharType="begin"/>
        </w:r>
        <w:r w:rsidR="004126E8">
          <w:rPr>
            <w:noProof/>
            <w:webHidden/>
          </w:rPr>
          <w:instrText xml:space="preserve"> PAGEREF _Toc264310811 \h </w:instrText>
        </w:r>
        <w:r w:rsidR="004126E8">
          <w:rPr>
            <w:noProof/>
            <w:webHidden/>
          </w:rPr>
        </w:r>
        <w:r w:rsidR="004126E8">
          <w:rPr>
            <w:noProof/>
            <w:webHidden/>
          </w:rPr>
          <w:fldChar w:fldCharType="separate"/>
        </w:r>
        <w:r w:rsidR="004126E8">
          <w:rPr>
            <w:noProof/>
            <w:webHidden/>
          </w:rPr>
          <w:t>40</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12" w:history="1">
        <w:r w:rsidR="004126E8" w:rsidRPr="00B53A25">
          <w:rPr>
            <w:rStyle w:val="Hyperlink"/>
            <w:noProof/>
          </w:rPr>
          <w:t>5.3.1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Improvement Areas</w:t>
        </w:r>
        <w:r w:rsidR="004126E8">
          <w:rPr>
            <w:noProof/>
            <w:webHidden/>
          </w:rPr>
          <w:tab/>
        </w:r>
        <w:r w:rsidR="004126E8">
          <w:rPr>
            <w:noProof/>
            <w:webHidden/>
          </w:rPr>
          <w:fldChar w:fldCharType="begin"/>
        </w:r>
        <w:r w:rsidR="004126E8">
          <w:rPr>
            <w:noProof/>
            <w:webHidden/>
          </w:rPr>
          <w:instrText xml:space="preserve"> PAGEREF _Toc264310812 \h </w:instrText>
        </w:r>
        <w:r w:rsidR="004126E8">
          <w:rPr>
            <w:noProof/>
            <w:webHidden/>
          </w:rPr>
        </w:r>
        <w:r w:rsidR="004126E8">
          <w:rPr>
            <w:noProof/>
            <w:webHidden/>
          </w:rPr>
          <w:fldChar w:fldCharType="separate"/>
        </w:r>
        <w:r w:rsidR="004126E8">
          <w:rPr>
            <w:noProof/>
            <w:webHidden/>
          </w:rPr>
          <w:t>40</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813" w:history="1">
        <w:r w:rsidR="004126E8" w:rsidRPr="00B53A25">
          <w:rPr>
            <w:rStyle w:val="Hyperlink"/>
            <w:noProof/>
          </w:rPr>
          <w:t>6</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Implementing Dynamic Security</w:t>
        </w:r>
        <w:r w:rsidR="004126E8">
          <w:rPr>
            <w:noProof/>
            <w:webHidden/>
          </w:rPr>
          <w:tab/>
        </w:r>
        <w:r w:rsidR="004126E8">
          <w:rPr>
            <w:noProof/>
            <w:webHidden/>
          </w:rPr>
          <w:fldChar w:fldCharType="begin"/>
        </w:r>
        <w:r w:rsidR="004126E8">
          <w:rPr>
            <w:noProof/>
            <w:webHidden/>
          </w:rPr>
          <w:instrText xml:space="preserve"> PAGEREF _Toc264310813 \h </w:instrText>
        </w:r>
        <w:r w:rsidR="004126E8">
          <w:rPr>
            <w:noProof/>
            <w:webHidden/>
          </w:rPr>
        </w:r>
        <w:r w:rsidR="004126E8">
          <w:rPr>
            <w:noProof/>
            <w:webHidden/>
          </w:rPr>
          <w:fldChar w:fldCharType="separate"/>
        </w:r>
        <w:r w:rsidR="004126E8">
          <w:rPr>
            <w:noProof/>
            <w:webHidden/>
          </w:rPr>
          <w:t>41</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814" w:history="1">
        <w:r w:rsidR="004126E8" w:rsidRPr="00B53A25">
          <w:rPr>
            <w:rStyle w:val="Hyperlink"/>
            <w:noProof/>
          </w:rPr>
          <w:t>6.1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Business Requirement</w:t>
        </w:r>
        <w:r w:rsidR="004126E8">
          <w:rPr>
            <w:noProof/>
            <w:webHidden/>
          </w:rPr>
          <w:tab/>
        </w:r>
        <w:r w:rsidR="004126E8">
          <w:rPr>
            <w:noProof/>
            <w:webHidden/>
          </w:rPr>
          <w:fldChar w:fldCharType="begin"/>
        </w:r>
        <w:r w:rsidR="004126E8">
          <w:rPr>
            <w:noProof/>
            <w:webHidden/>
          </w:rPr>
          <w:instrText xml:space="preserve"> PAGEREF _Toc264310814 \h </w:instrText>
        </w:r>
        <w:r w:rsidR="004126E8">
          <w:rPr>
            <w:noProof/>
            <w:webHidden/>
          </w:rPr>
        </w:r>
        <w:r w:rsidR="004126E8">
          <w:rPr>
            <w:noProof/>
            <w:webHidden/>
          </w:rPr>
          <w:fldChar w:fldCharType="separate"/>
        </w:r>
        <w:r w:rsidR="004126E8">
          <w:rPr>
            <w:noProof/>
            <w:webHidden/>
          </w:rPr>
          <w:t>41</w:t>
        </w:r>
        <w:r w:rsidR="004126E8">
          <w:rPr>
            <w:noProof/>
            <w:webHidden/>
          </w:rPr>
          <w:fldChar w:fldCharType="end"/>
        </w:r>
      </w:hyperlink>
    </w:p>
    <w:p w:rsidR="004126E8" w:rsidRDefault="006B0686">
      <w:pPr>
        <w:pStyle w:val="TOC2"/>
        <w:tabs>
          <w:tab w:val="left" w:pos="799"/>
          <w:tab w:val="right" w:leader="dot" w:pos="9350"/>
        </w:tabs>
        <w:rPr>
          <w:rFonts w:asciiTheme="minorHAnsi" w:eastAsiaTheme="minorEastAsia" w:hAnsiTheme="minorHAnsi" w:cstheme="minorBidi"/>
          <w:noProof/>
          <w:sz w:val="22"/>
          <w:szCs w:val="22"/>
          <w:lang w:val="en-US" w:eastAsia="en-US"/>
        </w:rPr>
      </w:pPr>
      <w:hyperlink w:anchor="_Toc264310815" w:history="1">
        <w:r w:rsidR="004126E8" w:rsidRPr="00B53A25">
          <w:rPr>
            <w:rStyle w:val="Hyperlink"/>
            <w:noProof/>
          </w:rPr>
          <w:t>6.2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Dynamic Security Solution</w:t>
        </w:r>
        <w:r w:rsidR="004126E8">
          <w:rPr>
            <w:noProof/>
            <w:webHidden/>
          </w:rPr>
          <w:tab/>
        </w:r>
        <w:r w:rsidR="004126E8">
          <w:rPr>
            <w:noProof/>
            <w:webHidden/>
          </w:rPr>
          <w:fldChar w:fldCharType="begin"/>
        </w:r>
        <w:r w:rsidR="004126E8">
          <w:rPr>
            <w:noProof/>
            <w:webHidden/>
          </w:rPr>
          <w:instrText xml:space="preserve"> PAGEREF _Toc264310815 \h </w:instrText>
        </w:r>
        <w:r w:rsidR="004126E8">
          <w:rPr>
            <w:noProof/>
            <w:webHidden/>
          </w:rPr>
        </w:r>
        <w:r w:rsidR="004126E8">
          <w:rPr>
            <w:noProof/>
            <w:webHidden/>
          </w:rPr>
          <w:fldChar w:fldCharType="separate"/>
        </w:r>
        <w:r w:rsidR="004126E8">
          <w:rPr>
            <w:noProof/>
            <w:webHidden/>
          </w:rPr>
          <w:t>42</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16" w:history="1">
        <w:r w:rsidR="004126E8" w:rsidRPr="00B53A25">
          <w:rPr>
            <w:rStyle w:val="Hyperlink"/>
            <w:noProof/>
          </w:rPr>
          <w:t>6.2.1</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User Security Table</w:t>
        </w:r>
        <w:r w:rsidR="004126E8">
          <w:rPr>
            <w:noProof/>
            <w:webHidden/>
          </w:rPr>
          <w:tab/>
        </w:r>
        <w:r w:rsidR="004126E8">
          <w:rPr>
            <w:noProof/>
            <w:webHidden/>
          </w:rPr>
          <w:fldChar w:fldCharType="begin"/>
        </w:r>
        <w:r w:rsidR="004126E8">
          <w:rPr>
            <w:noProof/>
            <w:webHidden/>
          </w:rPr>
          <w:instrText xml:space="preserve"> PAGEREF _Toc264310816 \h </w:instrText>
        </w:r>
        <w:r w:rsidR="004126E8">
          <w:rPr>
            <w:noProof/>
            <w:webHidden/>
          </w:rPr>
        </w:r>
        <w:r w:rsidR="004126E8">
          <w:rPr>
            <w:noProof/>
            <w:webHidden/>
          </w:rPr>
          <w:fldChar w:fldCharType="separate"/>
        </w:r>
        <w:r w:rsidR="004126E8">
          <w:rPr>
            <w:noProof/>
            <w:webHidden/>
          </w:rPr>
          <w:t>42</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17" w:history="1">
        <w:r w:rsidR="004126E8" w:rsidRPr="00B53A25">
          <w:rPr>
            <w:rStyle w:val="Hyperlink"/>
            <w:noProof/>
          </w:rPr>
          <w:t>6.2.2</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Stored Procedure</w:t>
        </w:r>
        <w:r w:rsidR="004126E8">
          <w:rPr>
            <w:noProof/>
            <w:webHidden/>
          </w:rPr>
          <w:tab/>
        </w:r>
        <w:r w:rsidR="004126E8">
          <w:rPr>
            <w:noProof/>
            <w:webHidden/>
          </w:rPr>
          <w:fldChar w:fldCharType="begin"/>
        </w:r>
        <w:r w:rsidR="004126E8">
          <w:rPr>
            <w:noProof/>
            <w:webHidden/>
          </w:rPr>
          <w:instrText xml:space="preserve"> PAGEREF _Toc264310817 \h </w:instrText>
        </w:r>
        <w:r w:rsidR="004126E8">
          <w:rPr>
            <w:noProof/>
            <w:webHidden/>
          </w:rPr>
        </w:r>
        <w:r w:rsidR="004126E8">
          <w:rPr>
            <w:noProof/>
            <w:webHidden/>
          </w:rPr>
          <w:fldChar w:fldCharType="separate"/>
        </w:r>
        <w:r w:rsidR="004126E8">
          <w:rPr>
            <w:noProof/>
            <w:webHidden/>
          </w:rPr>
          <w:t>43</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18" w:history="1">
        <w:r w:rsidR="004126E8" w:rsidRPr="00B53A25">
          <w:rPr>
            <w:rStyle w:val="Hyperlink"/>
            <w:noProof/>
          </w:rPr>
          <w:t>6.2.3</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File.dll (.NET Code)</w:t>
        </w:r>
        <w:r w:rsidR="004126E8">
          <w:rPr>
            <w:noProof/>
            <w:webHidden/>
          </w:rPr>
          <w:tab/>
        </w:r>
        <w:r w:rsidR="004126E8">
          <w:rPr>
            <w:noProof/>
            <w:webHidden/>
          </w:rPr>
          <w:fldChar w:fldCharType="begin"/>
        </w:r>
        <w:r w:rsidR="004126E8">
          <w:rPr>
            <w:noProof/>
            <w:webHidden/>
          </w:rPr>
          <w:instrText xml:space="preserve"> PAGEREF _Toc264310818 \h </w:instrText>
        </w:r>
        <w:r w:rsidR="004126E8">
          <w:rPr>
            <w:noProof/>
            <w:webHidden/>
          </w:rPr>
        </w:r>
        <w:r w:rsidR="004126E8">
          <w:rPr>
            <w:noProof/>
            <w:webHidden/>
          </w:rPr>
          <w:fldChar w:fldCharType="separate"/>
        </w:r>
        <w:r w:rsidR="004126E8">
          <w:rPr>
            <w:noProof/>
            <w:webHidden/>
          </w:rPr>
          <w:t>43</w:t>
        </w:r>
        <w:r w:rsidR="004126E8">
          <w:rPr>
            <w:noProof/>
            <w:webHidden/>
          </w:rPr>
          <w:fldChar w:fldCharType="end"/>
        </w:r>
      </w:hyperlink>
    </w:p>
    <w:p w:rsidR="004126E8" w:rsidRDefault="006B0686">
      <w:pPr>
        <w:pStyle w:val="TOC3"/>
        <w:tabs>
          <w:tab w:val="left" w:pos="1100"/>
          <w:tab w:val="right" w:leader="dot" w:pos="9350"/>
        </w:tabs>
        <w:rPr>
          <w:rFonts w:asciiTheme="minorHAnsi" w:eastAsiaTheme="minorEastAsia" w:hAnsiTheme="minorHAnsi" w:cstheme="minorBidi"/>
          <w:noProof/>
          <w:sz w:val="22"/>
          <w:szCs w:val="22"/>
          <w:lang w:val="en-US" w:eastAsia="en-US"/>
        </w:rPr>
      </w:pPr>
      <w:hyperlink w:anchor="_Toc264310819" w:history="1">
        <w:r w:rsidR="004126E8" w:rsidRPr="00B53A25">
          <w:rPr>
            <w:rStyle w:val="Hyperlink"/>
            <w:noProof/>
          </w:rPr>
          <w:t>6.2.4</w:t>
        </w:r>
        <w:r w:rsidR="004126E8">
          <w:rPr>
            <w:rFonts w:asciiTheme="minorHAnsi" w:eastAsiaTheme="minorEastAsia" w:hAnsiTheme="minorHAnsi" w:cstheme="minorBidi"/>
            <w:noProof/>
            <w:sz w:val="22"/>
            <w:szCs w:val="22"/>
            <w:lang w:val="en-US" w:eastAsia="en-US"/>
          </w:rPr>
          <w:tab/>
        </w:r>
        <w:r w:rsidR="004126E8" w:rsidRPr="00B53A25">
          <w:rPr>
            <w:rStyle w:val="Hyperlink"/>
            <w:noProof/>
          </w:rPr>
          <w:t>OLAP Database Role</w:t>
        </w:r>
        <w:r w:rsidR="004126E8">
          <w:rPr>
            <w:noProof/>
            <w:webHidden/>
          </w:rPr>
          <w:tab/>
        </w:r>
        <w:r w:rsidR="004126E8">
          <w:rPr>
            <w:noProof/>
            <w:webHidden/>
          </w:rPr>
          <w:fldChar w:fldCharType="begin"/>
        </w:r>
        <w:r w:rsidR="004126E8">
          <w:rPr>
            <w:noProof/>
            <w:webHidden/>
          </w:rPr>
          <w:instrText xml:space="preserve"> PAGEREF _Toc264310819 \h </w:instrText>
        </w:r>
        <w:r w:rsidR="004126E8">
          <w:rPr>
            <w:noProof/>
            <w:webHidden/>
          </w:rPr>
        </w:r>
        <w:r w:rsidR="004126E8">
          <w:rPr>
            <w:noProof/>
            <w:webHidden/>
          </w:rPr>
          <w:fldChar w:fldCharType="separate"/>
        </w:r>
        <w:r w:rsidR="004126E8">
          <w:rPr>
            <w:noProof/>
            <w:webHidden/>
          </w:rPr>
          <w:t>44</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820" w:history="1">
        <w:r w:rsidR="004126E8" w:rsidRPr="00B53A25">
          <w:rPr>
            <w:rStyle w:val="Hyperlink"/>
            <w:noProof/>
          </w:rPr>
          <w:t>7</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REFERENCES</w:t>
        </w:r>
        <w:r w:rsidR="004126E8">
          <w:rPr>
            <w:noProof/>
            <w:webHidden/>
          </w:rPr>
          <w:tab/>
        </w:r>
        <w:r w:rsidR="004126E8">
          <w:rPr>
            <w:noProof/>
            <w:webHidden/>
          </w:rPr>
          <w:fldChar w:fldCharType="begin"/>
        </w:r>
        <w:r w:rsidR="004126E8">
          <w:rPr>
            <w:noProof/>
            <w:webHidden/>
          </w:rPr>
          <w:instrText xml:space="preserve"> PAGEREF _Toc264310820 \h </w:instrText>
        </w:r>
        <w:r w:rsidR="004126E8">
          <w:rPr>
            <w:noProof/>
            <w:webHidden/>
          </w:rPr>
        </w:r>
        <w:r w:rsidR="004126E8">
          <w:rPr>
            <w:noProof/>
            <w:webHidden/>
          </w:rPr>
          <w:fldChar w:fldCharType="separate"/>
        </w:r>
        <w:r w:rsidR="004126E8">
          <w:rPr>
            <w:noProof/>
            <w:webHidden/>
          </w:rPr>
          <w:t>45</w:t>
        </w:r>
        <w:r w:rsidR="004126E8">
          <w:rPr>
            <w:noProof/>
            <w:webHidden/>
          </w:rPr>
          <w:fldChar w:fldCharType="end"/>
        </w:r>
      </w:hyperlink>
    </w:p>
    <w:p w:rsidR="004126E8" w:rsidRDefault="006B0686">
      <w:pPr>
        <w:pStyle w:val="TOC1"/>
        <w:tabs>
          <w:tab w:val="left" w:pos="403"/>
          <w:tab w:val="right" w:leader="dot" w:pos="9350"/>
        </w:tabs>
        <w:rPr>
          <w:rFonts w:asciiTheme="minorHAnsi" w:eastAsiaTheme="minorEastAsia" w:hAnsiTheme="minorHAnsi" w:cstheme="minorBidi"/>
          <w:b w:val="0"/>
          <w:bCs w:val="0"/>
          <w:i w:val="0"/>
          <w:iCs w:val="0"/>
          <w:noProof/>
          <w:sz w:val="22"/>
          <w:szCs w:val="22"/>
          <w:lang w:val="en-US" w:eastAsia="en-US"/>
        </w:rPr>
      </w:pPr>
      <w:hyperlink w:anchor="_Toc264310821" w:history="1">
        <w:r w:rsidR="004126E8" w:rsidRPr="00B53A25">
          <w:rPr>
            <w:rStyle w:val="Hyperlink"/>
            <w:noProof/>
          </w:rPr>
          <w:t>8</w:t>
        </w:r>
        <w:r w:rsidR="004126E8">
          <w:rPr>
            <w:rFonts w:asciiTheme="minorHAnsi" w:eastAsiaTheme="minorEastAsia" w:hAnsiTheme="minorHAnsi" w:cstheme="minorBidi"/>
            <w:b w:val="0"/>
            <w:bCs w:val="0"/>
            <w:i w:val="0"/>
            <w:iCs w:val="0"/>
            <w:noProof/>
            <w:sz w:val="22"/>
            <w:szCs w:val="22"/>
            <w:lang w:val="en-US" w:eastAsia="en-US"/>
          </w:rPr>
          <w:tab/>
        </w:r>
        <w:r w:rsidR="004126E8" w:rsidRPr="00B53A25">
          <w:rPr>
            <w:rStyle w:val="Hyperlink"/>
            <w:noProof/>
          </w:rPr>
          <w:t>CONCLUSION</w:t>
        </w:r>
        <w:r w:rsidR="004126E8">
          <w:rPr>
            <w:noProof/>
            <w:webHidden/>
          </w:rPr>
          <w:tab/>
        </w:r>
        <w:r w:rsidR="004126E8">
          <w:rPr>
            <w:noProof/>
            <w:webHidden/>
          </w:rPr>
          <w:fldChar w:fldCharType="begin"/>
        </w:r>
        <w:r w:rsidR="004126E8">
          <w:rPr>
            <w:noProof/>
            <w:webHidden/>
          </w:rPr>
          <w:instrText xml:space="preserve"> PAGEREF _Toc264310821 \h </w:instrText>
        </w:r>
        <w:r w:rsidR="004126E8">
          <w:rPr>
            <w:noProof/>
            <w:webHidden/>
          </w:rPr>
        </w:r>
        <w:r w:rsidR="004126E8">
          <w:rPr>
            <w:noProof/>
            <w:webHidden/>
          </w:rPr>
          <w:fldChar w:fldCharType="separate"/>
        </w:r>
        <w:r w:rsidR="004126E8">
          <w:rPr>
            <w:noProof/>
            <w:webHidden/>
          </w:rPr>
          <w:t>46</w:t>
        </w:r>
        <w:r w:rsidR="004126E8">
          <w:rPr>
            <w:noProof/>
            <w:webHidden/>
          </w:rPr>
          <w:fldChar w:fldCharType="end"/>
        </w:r>
      </w:hyperlink>
    </w:p>
    <w:p w:rsidR="007F3AED" w:rsidRPr="0087788D" w:rsidRDefault="004C54F9" w:rsidP="007F3AED">
      <w:pPr>
        <w:rPr>
          <w:lang w:val="en-US"/>
        </w:rPr>
      </w:pPr>
      <w:r w:rsidRPr="0087788D">
        <w:rPr>
          <w:lang w:val="en-US"/>
        </w:rPr>
        <w:fldChar w:fldCharType="end"/>
      </w:r>
      <w:r w:rsidR="007F3AED" w:rsidRPr="0087788D">
        <w:rPr>
          <w:lang w:val="en-US"/>
        </w:rPr>
        <w:br w:type="column"/>
      </w:r>
    </w:p>
    <w:p w:rsidR="007F3AED" w:rsidRPr="0087788D" w:rsidRDefault="007F3AED" w:rsidP="007F3AED"/>
    <w:p w:rsidR="007F3AED" w:rsidRPr="0087788D" w:rsidRDefault="007F3AED" w:rsidP="007F3AED"/>
    <w:p w:rsidR="007F3AED" w:rsidRPr="0087788D" w:rsidRDefault="007F3AED" w:rsidP="007F3AED">
      <w:r w:rsidRPr="0087788D">
        <w:t xml:space="preserve">Information in this document, including URL and other Internet Web site references, is subject to change without notice.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7F3AED" w:rsidRPr="0087788D" w:rsidRDefault="007F3AED" w:rsidP="007F3AED"/>
    <w:p w:rsidR="007F3AED" w:rsidRPr="0087788D" w:rsidRDefault="007F3AED" w:rsidP="007F3AED">
      <w:r w:rsidRPr="0087788D">
        <w:t xml:space="preserve">Microsoft may have patents, patent applications, trademarks, copyrights, or other intellectual property rights covering subject matter in this document.  </w:t>
      </w:r>
      <w:proofErr w:type="gramStart"/>
      <w:r w:rsidRPr="0087788D">
        <w:t>Except as expressly provided in any written license agreement from Microsoft, the furnishing of this document does not give you any license to these patents, trademarks, copyrights, or other intellectual property.</w:t>
      </w:r>
      <w:proofErr w:type="gramEnd"/>
    </w:p>
    <w:p w:rsidR="007F3AED" w:rsidRPr="0087788D" w:rsidRDefault="007F3AED" w:rsidP="007F3AED"/>
    <w:p w:rsidR="007F3AED" w:rsidRPr="0087788D" w:rsidRDefault="007F3AED" w:rsidP="007F3AED">
      <w:r w:rsidRPr="0087788D">
        <w:t>© 2009 Microsoft Corporation.  All rights reserved.</w:t>
      </w:r>
    </w:p>
    <w:p w:rsidR="007F3AED" w:rsidRPr="0087788D" w:rsidRDefault="007F3AED" w:rsidP="007F3AED"/>
    <w:p w:rsidR="007F3AED" w:rsidRPr="0087788D" w:rsidRDefault="00217C48" w:rsidP="007F3AED">
      <w:r>
        <w:t xml:space="preserve">Microsoft, </w:t>
      </w:r>
      <w:r w:rsidR="002B1BBA">
        <w:t xml:space="preserve">Active Directory, </w:t>
      </w:r>
      <w:r w:rsidR="007F3AED" w:rsidRPr="0087788D">
        <w:t xml:space="preserve">Excel, </w:t>
      </w:r>
      <w:r>
        <w:t>SharePoint, and SQL Server</w:t>
      </w:r>
      <w:r w:rsidR="001F2639" w:rsidRPr="0087788D">
        <w:t xml:space="preserve"> </w:t>
      </w:r>
      <w:r w:rsidR="007F3AED" w:rsidRPr="0087788D">
        <w:t>are trademarks of the Microsoft group of companies.</w:t>
      </w:r>
    </w:p>
    <w:p w:rsidR="007F3AED" w:rsidRPr="0087788D" w:rsidRDefault="007F3AED" w:rsidP="007F3AED"/>
    <w:p w:rsidR="007F3AED" w:rsidRPr="0087788D" w:rsidRDefault="007F3AED" w:rsidP="007F3AED">
      <w:r w:rsidRPr="0087788D">
        <w:t>All other trademarks are property of their respective owners.</w:t>
      </w:r>
    </w:p>
    <w:p w:rsidR="007F3AED" w:rsidRPr="0087788D" w:rsidRDefault="007F3AED" w:rsidP="007F3AED"/>
    <w:p w:rsidR="00852EE0" w:rsidRPr="0087788D" w:rsidRDefault="00852EE0" w:rsidP="00D5701F">
      <w:pPr>
        <w:outlineLvl w:val="0"/>
        <w:rPr>
          <w:lang w:val="en-US"/>
        </w:rPr>
      </w:pPr>
    </w:p>
    <w:p w:rsidR="0000469F" w:rsidRPr="0087788D" w:rsidRDefault="00FC1C66" w:rsidP="00023A4A">
      <w:pPr>
        <w:pStyle w:val="NumHeading1"/>
      </w:pPr>
      <w:bookmarkStart w:id="3" w:name="bmBodyStart"/>
      <w:bookmarkStart w:id="4" w:name="_Toc264310779"/>
      <w:bookmarkEnd w:id="3"/>
      <w:r w:rsidRPr="0087788D">
        <w:lastRenderedPageBreak/>
        <w:t>Introduction</w:t>
      </w:r>
      <w:bookmarkEnd w:id="4"/>
    </w:p>
    <w:p w:rsidR="00FF0501" w:rsidRPr="0087788D" w:rsidRDefault="00FF0501" w:rsidP="00FF0501">
      <w:r w:rsidRPr="0087788D">
        <w:rPr>
          <w:lang w:eastAsia="zh-CN"/>
        </w:rPr>
        <w:t>One of the largest companies</w:t>
      </w:r>
      <w:r w:rsidR="009B5713" w:rsidRPr="0087788D">
        <w:rPr>
          <w:lang w:eastAsia="zh-CN"/>
        </w:rPr>
        <w:t xml:space="preserve"> </w:t>
      </w:r>
      <w:r w:rsidR="00BB1C72" w:rsidRPr="0087788D">
        <w:rPr>
          <w:lang w:eastAsia="zh-CN"/>
        </w:rPr>
        <w:t xml:space="preserve">in Thailand </w:t>
      </w:r>
      <w:r w:rsidR="00BB4617">
        <w:t>came to us wanting</w:t>
      </w:r>
      <w:r w:rsidRPr="0087788D">
        <w:t xml:space="preserve"> to implement </w:t>
      </w:r>
      <w:proofErr w:type="gramStart"/>
      <w:r w:rsidRPr="0087788D">
        <w:t>a business</w:t>
      </w:r>
      <w:proofErr w:type="gramEnd"/>
      <w:r w:rsidRPr="0087788D">
        <w:t xml:space="preserve"> inte</w:t>
      </w:r>
      <w:r w:rsidR="00BB1C72" w:rsidRPr="0087788D">
        <w:t>lligence</w:t>
      </w:r>
      <w:r w:rsidR="001431B8">
        <w:t xml:space="preserve"> (BI)</w:t>
      </w:r>
      <w:r w:rsidR="001643CE">
        <w:t xml:space="preserve"> </w:t>
      </w:r>
      <w:r w:rsidR="00BB1C72" w:rsidRPr="0087788D">
        <w:t>solution to assist their operation</w:t>
      </w:r>
      <w:r w:rsidR="007B06FD">
        <w:t>s</w:t>
      </w:r>
      <w:r w:rsidR="00BB1C72" w:rsidRPr="0087788D">
        <w:t xml:space="preserve"> </w:t>
      </w:r>
      <w:r w:rsidRPr="0087788D">
        <w:t xml:space="preserve">unit with information </w:t>
      </w:r>
      <w:r w:rsidR="00BB4617">
        <w:t>so that they could</w:t>
      </w:r>
      <w:r w:rsidRPr="0087788D">
        <w:t xml:space="preserve"> to perform branch</w:t>
      </w:r>
      <w:r w:rsidR="00BB4617">
        <w:t xml:space="preserve"> analysis</w:t>
      </w:r>
      <w:r w:rsidR="00885F3E">
        <w:t>,</w:t>
      </w:r>
      <w:r w:rsidRPr="0087788D">
        <w:t xml:space="preserve"> customer analysis</w:t>
      </w:r>
      <w:r w:rsidR="00BB4617">
        <w:t>,</w:t>
      </w:r>
      <w:r w:rsidRPr="0087788D">
        <w:t xml:space="preserve"> and </w:t>
      </w:r>
      <w:r w:rsidR="00BB4617">
        <w:t xml:space="preserve">customer </w:t>
      </w:r>
      <w:r w:rsidRPr="0087788D">
        <w:t xml:space="preserve">segmentation. In addition to serving the business needs of the in-scope business unit, Microsoft </w:t>
      </w:r>
      <w:r w:rsidR="00BB4617">
        <w:t>wanted</w:t>
      </w:r>
      <w:r w:rsidR="00BB1C72" w:rsidRPr="0087788D">
        <w:t xml:space="preserve"> to provide them</w:t>
      </w:r>
      <w:r w:rsidRPr="0087788D">
        <w:t xml:space="preserve"> with a strategic and tactical solution that </w:t>
      </w:r>
      <w:r w:rsidR="007B06FD">
        <w:t>would</w:t>
      </w:r>
      <w:r w:rsidR="007B06FD" w:rsidRPr="0087788D">
        <w:t xml:space="preserve"> </w:t>
      </w:r>
      <w:r w:rsidR="00885F3E">
        <w:t xml:space="preserve">give </w:t>
      </w:r>
      <w:r w:rsidRPr="0087788D">
        <w:t xml:space="preserve">them a </w:t>
      </w:r>
      <w:r w:rsidR="007B06FD">
        <w:t>strong</w:t>
      </w:r>
      <w:r w:rsidR="007B06FD" w:rsidRPr="0087788D">
        <w:t xml:space="preserve"> </w:t>
      </w:r>
      <w:r w:rsidRPr="0087788D">
        <w:t>edge over their competitors</w:t>
      </w:r>
      <w:r w:rsidR="00BB1C72" w:rsidRPr="0087788D">
        <w:t>.</w:t>
      </w:r>
    </w:p>
    <w:p w:rsidR="00326E7C" w:rsidRDefault="00326E7C" w:rsidP="00FF0501">
      <w:r w:rsidRPr="0087788D">
        <w:t xml:space="preserve">In this engagement, the customer </w:t>
      </w:r>
      <w:r w:rsidR="00BB4617">
        <w:t>want</w:t>
      </w:r>
      <w:r w:rsidR="007B06FD">
        <w:t>ed</w:t>
      </w:r>
      <w:r w:rsidRPr="0087788D">
        <w:t xml:space="preserve"> to implement a business intelligence solution </w:t>
      </w:r>
      <w:r w:rsidR="00AE081D" w:rsidRPr="0087788D">
        <w:t>on</w:t>
      </w:r>
      <w:r w:rsidRPr="0087788D">
        <w:t xml:space="preserve"> </w:t>
      </w:r>
      <w:r w:rsidR="00BA2EC1">
        <w:t xml:space="preserve">the </w:t>
      </w:r>
      <w:r w:rsidR="00CD3B2C">
        <w:t xml:space="preserve">Microsoft® </w:t>
      </w:r>
      <w:r w:rsidRPr="0087788D">
        <w:t>SQL</w:t>
      </w:r>
      <w:r w:rsidR="00BA2EC1">
        <w:t> </w:t>
      </w:r>
      <w:r w:rsidRPr="0087788D">
        <w:t>Server</w:t>
      </w:r>
      <w:r w:rsidR="00CD3B2C">
        <w:t>®</w:t>
      </w:r>
      <w:r w:rsidR="00BA2EC1">
        <w:t> </w:t>
      </w:r>
      <w:r w:rsidRPr="0087788D">
        <w:t xml:space="preserve">2008 </w:t>
      </w:r>
      <w:r w:rsidR="00630973">
        <w:t>BI suite</w:t>
      </w:r>
      <w:r w:rsidR="00885F3E">
        <w:t>, including</w:t>
      </w:r>
      <w:r w:rsidR="00AE081D" w:rsidRPr="0087788D">
        <w:t xml:space="preserve"> </w:t>
      </w:r>
      <w:r w:rsidRPr="0087788D">
        <w:t xml:space="preserve">SQL Server Analysis Services and </w:t>
      </w:r>
      <w:r w:rsidR="00BB4617">
        <w:t xml:space="preserve">SQL Server </w:t>
      </w:r>
      <w:r w:rsidRPr="0087788D">
        <w:t>Reporting Services</w:t>
      </w:r>
      <w:r w:rsidR="00BA2EC1">
        <w:t>,</w:t>
      </w:r>
      <w:r w:rsidR="00E47DA6">
        <w:t xml:space="preserve"> </w:t>
      </w:r>
      <w:r w:rsidRPr="0087788D">
        <w:t>t</w:t>
      </w:r>
      <w:r w:rsidR="00AE081D" w:rsidRPr="0087788D">
        <w:t xml:space="preserve">o ensure the proposed solution </w:t>
      </w:r>
      <w:r w:rsidR="007B06FD">
        <w:t>could</w:t>
      </w:r>
      <w:r w:rsidR="007B06FD" w:rsidRPr="0087788D">
        <w:t xml:space="preserve"> </w:t>
      </w:r>
      <w:r w:rsidR="00AE081D" w:rsidRPr="0087788D">
        <w:t xml:space="preserve">meet </w:t>
      </w:r>
      <w:r w:rsidR="00630973">
        <w:t>their</w:t>
      </w:r>
      <w:r w:rsidR="00AE081D" w:rsidRPr="0087788D">
        <w:t xml:space="preserve"> customer requirements </w:t>
      </w:r>
      <w:r w:rsidR="00630973">
        <w:t xml:space="preserve">of </w:t>
      </w:r>
      <w:r w:rsidR="00F84761">
        <w:t>the Balance Scorecard (</w:t>
      </w:r>
      <w:r w:rsidR="000C233F">
        <w:t>a dy</w:t>
      </w:r>
      <w:r w:rsidR="000E5C19">
        <w:t>namically updated dashboard of Key Performance I</w:t>
      </w:r>
      <w:r w:rsidR="000C233F">
        <w:t>ndicators (KPI</w:t>
      </w:r>
      <w:r w:rsidR="000E5C19">
        <w:t>s</w:t>
      </w:r>
      <w:r w:rsidR="000C233F">
        <w:t>)</w:t>
      </w:r>
      <w:r w:rsidR="00F84761">
        <w:t>)</w:t>
      </w:r>
      <w:r w:rsidR="00AE081D" w:rsidRPr="0087788D">
        <w:t xml:space="preserve">, </w:t>
      </w:r>
      <w:r w:rsidR="00F84761">
        <w:t>dynamic r</w:t>
      </w:r>
      <w:r w:rsidR="00AE081D" w:rsidRPr="0087788D">
        <w:t>eport</w:t>
      </w:r>
      <w:r w:rsidR="00F84761">
        <w:t>s,</w:t>
      </w:r>
      <w:r w:rsidR="00AE081D" w:rsidRPr="0087788D">
        <w:t xml:space="preserve"> and </w:t>
      </w:r>
      <w:r w:rsidR="00F84761">
        <w:t>dynamic s</w:t>
      </w:r>
      <w:r w:rsidR="00AE081D" w:rsidRPr="0087788D">
        <w:t>ecurity.</w:t>
      </w:r>
    </w:p>
    <w:p w:rsidR="00F55620" w:rsidRDefault="00877470" w:rsidP="00FF0501">
      <w:r>
        <w:t xml:space="preserve">This document focuses on </w:t>
      </w:r>
      <w:r w:rsidR="00630973">
        <w:t xml:space="preserve">the </w:t>
      </w:r>
      <w:r>
        <w:t>technical concepts and technique</w:t>
      </w:r>
      <w:r w:rsidR="00885F3E">
        <w:t>s</w:t>
      </w:r>
      <w:r w:rsidR="000B2C15">
        <w:t xml:space="preserve"> we used</w:t>
      </w:r>
      <w:r>
        <w:t xml:space="preserve"> to implement report</w:t>
      </w:r>
      <w:r w:rsidR="00885F3E">
        <w:t>s</w:t>
      </w:r>
      <w:r>
        <w:t xml:space="preserve"> with </w:t>
      </w:r>
      <w:r w:rsidR="00433FFB">
        <w:t xml:space="preserve">SQL Server </w:t>
      </w:r>
      <w:r>
        <w:t>2008</w:t>
      </w:r>
      <w:r w:rsidR="00433FFB">
        <w:t xml:space="preserve"> Reporting Services</w:t>
      </w:r>
      <w:r w:rsidR="000C233F">
        <w:t>,</w:t>
      </w:r>
      <w:r>
        <w:t xml:space="preserve"> </w:t>
      </w:r>
      <w:r w:rsidR="000C233F">
        <w:t xml:space="preserve">using </w:t>
      </w:r>
      <w:r w:rsidR="00BA2EC1">
        <w:t xml:space="preserve">an </w:t>
      </w:r>
      <w:r w:rsidR="00433FFB">
        <w:t xml:space="preserve">Analysis Services </w:t>
      </w:r>
      <w:r>
        <w:t>cube</w:t>
      </w:r>
      <w:r w:rsidR="00630973">
        <w:t xml:space="preserve"> as the data source</w:t>
      </w:r>
      <w:r>
        <w:t xml:space="preserve">. It also covers the techniques </w:t>
      </w:r>
      <w:r w:rsidR="000C233F">
        <w:t xml:space="preserve">we used </w:t>
      </w:r>
      <w:r>
        <w:t xml:space="preserve">within </w:t>
      </w:r>
      <w:r w:rsidR="007B06FD">
        <w:t>Analysis Services</w:t>
      </w:r>
      <w:r>
        <w:t xml:space="preserve"> </w:t>
      </w:r>
      <w:r w:rsidR="00885F3E">
        <w:t xml:space="preserve">to </w:t>
      </w:r>
      <w:r w:rsidR="000062D1">
        <w:t>meet the business requirements of the customer</w:t>
      </w:r>
      <w:r w:rsidR="00BB61EA">
        <w:t xml:space="preserve">. </w:t>
      </w:r>
      <w:r>
        <w:t xml:space="preserve">  </w:t>
      </w:r>
    </w:p>
    <w:p w:rsidR="00877470" w:rsidRPr="0087788D" w:rsidRDefault="00877470" w:rsidP="00FF0501"/>
    <w:p w:rsidR="00BB1C72" w:rsidRPr="0087788D" w:rsidRDefault="00BB1C72" w:rsidP="00FF0501"/>
    <w:p w:rsidR="00FF0501" w:rsidRPr="0087788D" w:rsidRDefault="00FF0501" w:rsidP="009B5713"/>
    <w:p w:rsidR="00651FD8" w:rsidRPr="0087788D" w:rsidRDefault="00651FD8">
      <w:pPr>
        <w:spacing w:before="0" w:after="0" w:line="240" w:lineRule="auto"/>
        <w:ind w:left="0"/>
        <w:rPr>
          <w:rFonts w:ascii="Arial Black" w:eastAsia="Arial Black" w:hAnsi="Arial Black" w:cs="Arial Black"/>
          <w:bCs/>
          <w:smallCaps/>
          <w:color w:val="333333"/>
          <w:kern w:val="32"/>
          <w:sz w:val="32"/>
          <w:szCs w:val="32"/>
        </w:rPr>
      </w:pPr>
      <w:r w:rsidRPr="0087788D">
        <w:br w:type="page"/>
      </w:r>
    </w:p>
    <w:p w:rsidR="00651FD8" w:rsidRDefault="0035190D" w:rsidP="00023A4A">
      <w:pPr>
        <w:pStyle w:val="NumHeading1"/>
      </w:pPr>
      <w:bookmarkStart w:id="5" w:name="_Toc264310780"/>
      <w:r w:rsidRPr="0087788D">
        <w:lastRenderedPageBreak/>
        <w:t>Design Summary</w:t>
      </w:r>
      <w:bookmarkEnd w:id="5"/>
    </w:p>
    <w:p w:rsidR="00412605" w:rsidRDefault="00BA2EC1" w:rsidP="0066479F">
      <w:r>
        <w:t xml:space="preserve">A key part of any design phase is reviewing your customer’s requirements and talking with them about possible solutions you can provide. This section lists the particulars of this customer’s organization, from user types to security goals. It also describes the customized solution we were able to offer using SQL Server 2008. </w:t>
      </w:r>
    </w:p>
    <w:p w:rsidR="00B739DE" w:rsidRPr="0087788D" w:rsidRDefault="00F55620" w:rsidP="00B739DE">
      <w:pPr>
        <w:pStyle w:val="NumHeading2"/>
      </w:pPr>
      <w:bookmarkStart w:id="6" w:name="_Toc264310781"/>
      <w:r>
        <w:t>Overall Requirement</w:t>
      </w:r>
      <w:r w:rsidR="00BC0DE8">
        <w:t>s</w:t>
      </w:r>
      <w:bookmarkEnd w:id="6"/>
    </w:p>
    <w:p w:rsidR="00DA5E84" w:rsidRPr="0087788D" w:rsidRDefault="00DA5E84" w:rsidP="00DA5E84">
      <w:r w:rsidRPr="0087788D">
        <w:t xml:space="preserve">The following is a list of business requirements that we </w:t>
      </w:r>
      <w:r w:rsidR="00026D4C">
        <w:t>used</w:t>
      </w:r>
      <w:r w:rsidR="00026D4C" w:rsidRPr="0087788D">
        <w:t xml:space="preserve"> </w:t>
      </w:r>
      <w:r w:rsidRPr="0087788D">
        <w:t xml:space="preserve">in designing the </w:t>
      </w:r>
      <w:r w:rsidR="00D42766" w:rsidRPr="0087788D">
        <w:t>business intelligence solution</w:t>
      </w:r>
      <w:r w:rsidRPr="0087788D">
        <w:t>:</w:t>
      </w:r>
    </w:p>
    <w:p w:rsidR="00B739DE" w:rsidRDefault="00E5316D" w:rsidP="00390CF5">
      <w:pPr>
        <w:pStyle w:val="ListParagraph"/>
        <w:numPr>
          <w:ilvl w:val="0"/>
          <w:numId w:val="9"/>
        </w:numPr>
      </w:pPr>
      <w:r>
        <w:t>The customer</w:t>
      </w:r>
      <w:r w:rsidR="00496AA5" w:rsidRPr="0087788D">
        <w:t xml:space="preserve"> need</w:t>
      </w:r>
      <w:r w:rsidR="00026D4C">
        <w:t>s</w:t>
      </w:r>
      <w:r w:rsidR="00496AA5" w:rsidRPr="0087788D">
        <w:t xml:space="preserve"> </w:t>
      </w:r>
      <w:r w:rsidR="009E6254">
        <w:t xml:space="preserve">a </w:t>
      </w:r>
      <w:r w:rsidR="00496AA5" w:rsidRPr="0087788D">
        <w:t xml:space="preserve">business intelligence solution </w:t>
      </w:r>
      <w:r w:rsidR="009E6254">
        <w:t>that</w:t>
      </w:r>
      <w:r w:rsidR="009E6254" w:rsidRPr="0087788D">
        <w:t xml:space="preserve"> </w:t>
      </w:r>
      <w:r w:rsidR="00496AA5" w:rsidRPr="0087788D">
        <w:t>provide</w:t>
      </w:r>
      <w:r w:rsidR="00026D4C">
        <w:t>s</w:t>
      </w:r>
      <w:r w:rsidR="00496AA5" w:rsidRPr="0087788D">
        <w:t xml:space="preserve"> information for every business unit</w:t>
      </w:r>
      <w:r w:rsidR="00026D4C">
        <w:t>.</w:t>
      </w:r>
    </w:p>
    <w:p w:rsidR="00A65C63" w:rsidRDefault="00A65C63" w:rsidP="00390CF5">
      <w:pPr>
        <w:pStyle w:val="ListParagraph"/>
        <w:numPr>
          <w:ilvl w:val="0"/>
          <w:numId w:val="9"/>
        </w:numPr>
      </w:pPr>
      <w:r>
        <w:t xml:space="preserve">There are </w:t>
      </w:r>
      <w:r w:rsidR="00691610">
        <w:t>two types of users:</w:t>
      </w:r>
      <w:r>
        <w:t xml:space="preserve"> analyst</w:t>
      </w:r>
      <w:r w:rsidR="00691610">
        <w:t>s</w:t>
      </w:r>
      <w:r>
        <w:t xml:space="preserve"> and general users. Analysts need </w:t>
      </w:r>
      <w:r w:rsidR="00691610">
        <w:t>a</w:t>
      </w:r>
      <w:r>
        <w:t xml:space="preserve"> tool </w:t>
      </w:r>
      <w:r w:rsidR="00691610">
        <w:t xml:space="preserve">that </w:t>
      </w:r>
      <w:r>
        <w:t xml:space="preserve">enables them to </w:t>
      </w:r>
      <w:proofErr w:type="spellStart"/>
      <w:r>
        <w:t>analy</w:t>
      </w:r>
      <w:r w:rsidR="00691610">
        <w:t>z</w:t>
      </w:r>
      <w:r>
        <w:t>e</w:t>
      </w:r>
      <w:proofErr w:type="spellEnd"/>
      <w:r>
        <w:t xml:space="preserve"> data in their organization</w:t>
      </w:r>
      <w:r w:rsidR="00E5316D">
        <w:t xml:space="preserve"> </w:t>
      </w:r>
      <w:r w:rsidR="00026D4C">
        <w:t>using</w:t>
      </w:r>
      <w:r w:rsidR="00630973">
        <w:t xml:space="preserve"> ad-hoc</w:t>
      </w:r>
      <w:r w:rsidR="00E5316D">
        <w:t xml:space="preserve"> analysis report</w:t>
      </w:r>
      <w:r w:rsidR="00691610">
        <w:t>s</w:t>
      </w:r>
      <w:r>
        <w:t xml:space="preserve">. </w:t>
      </w:r>
      <w:r w:rsidR="00691610">
        <w:t>G</w:t>
      </w:r>
      <w:r>
        <w:t xml:space="preserve">eneral users </w:t>
      </w:r>
      <w:r w:rsidR="00691610">
        <w:t>need</w:t>
      </w:r>
      <w:r>
        <w:t xml:space="preserve"> general report</w:t>
      </w:r>
      <w:r w:rsidR="00026D4C">
        <w:t>s</w:t>
      </w:r>
      <w:r>
        <w:t>.</w:t>
      </w:r>
    </w:p>
    <w:p w:rsidR="00285474" w:rsidRPr="0087788D" w:rsidRDefault="00691610" w:rsidP="00285474">
      <w:pPr>
        <w:pStyle w:val="ListParagraph"/>
        <w:numPr>
          <w:ilvl w:val="0"/>
          <w:numId w:val="9"/>
        </w:numPr>
      </w:pPr>
      <w:r>
        <w:t>Two types of reports are required:</w:t>
      </w:r>
      <w:r w:rsidR="00285474">
        <w:t xml:space="preserve"> </w:t>
      </w:r>
      <w:r w:rsidR="00285474" w:rsidRPr="0087788D">
        <w:t>the daily</w:t>
      </w:r>
      <w:r w:rsidR="00026D4C">
        <w:t xml:space="preserve"> </w:t>
      </w:r>
      <w:r w:rsidR="00285474" w:rsidRPr="0087788D">
        <w:t xml:space="preserve">updated dashboard </w:t>
      </w:r>
      <w:r w:rsidR="00285474">
        <w:t xml:space="preserve">and </w:t>
      </w:r>
      <w:r w:rsidR="00BA2EC1">
        <w:t xml:space="preserve">the </w:t>
      </w:r>
      <w:r w:rsidR="00285474">
        <w:t>Balance Scorecard</w:t>
      </w:r>
      <w:r>
        <w:t>,</w:t>
      </w:r>
      <w:r w:rsidR="00285474">
        <w:t xml:space="preserve"> </w:t>
      </w:r>
      <w:r w:rsidR="00285474" w:rsidRPr="0087788D">
        <w:t>which provide</w:t>
      </w:r>
      <w:r>
        <w:t>s</w:t>
      </w:r>
      <w:r w:rsidR="00285474" w:rsidRPr="0087788D">
        <w:t xml:space="preserve"> </w:t>
      </w:r>
      <w:r w:rsidR="00285474">
        <w:t xml:space="preserve">up-to-date data for most users </w:t>
      </w:r>
      <w:r w:rsidR="00026D4C">
        <w:t xml:space="preserve">based </w:t>
      </w:r>
      <w:r w:rsidR="00285474">
        <w:t>on their role and responsibility.</w:t>
      </w:r>
    </w:p>
    <w:p w:rsidR="00C42879" w:rsidRDefault="00C42879" w:rsidP="00B47ED1">
      <w:pPr>
        <w:pStyle w:val="ListParagraph"/>
        <w:numPr>
          <w:ilvl w:val="0"/>
          <w:numId w:val="9"/>
        </w:numPr>
      </w:pPr>
      <w:r>
        <w:t xml:space="preserve">There are more than a thousand </w:t>
      </w:r>
      <w:r w:rsidR="00A65C63">
        <w:t xml:space="preserve">general </w:t>
      </w:r>
      <w:r>
        <w:t>users</w:t>
      </w:r>
      <w:r w:rsidR="00A65C63">
        <w:t xml:space="preserve"> in this solution</w:t>
      </w:r>
      <w:r w:rsidR="00B47ED1">
        <w:t xml:space="preserve">. </w:t>
      </w:r>
      <w:r>
        <w:t xml:space="preserve">Each </w:t>
      </w:r>
      <w:r w:rsidR="00630973">
        <w:t>user</w:t>
      </w:r>
      <w:r>
        <w:t xml:space="preserve"> can access only report</w:t>
      </w:r>
      <w:r w:rsidR="00026D4C">
        <w:t>s</w:t>
      </w:r>
      <w:r w:rsidR="00BA2EC1">
        <w:t xml:space="preserve"> to which he or she is granted access, depending on factors such as organizational level</w:t>
      </w:r>
      <w:r w:rsidR="00421299">
        <w:t xml:space="preserve"> and </w:t>
      </w:r>
      <w:r w:rsidR="00BA2EC1">
        <w:t>department</w:t>
      </w:r>
      <w:r>
        <w:t>.</w:t>
      </w:r>
    </w:p>
    <w:p w:rsidR="007D2C7F" w:rsidRDefault="00BE0599" w:rsidP="00390CF5">
      <w:pPr>
        <w:pStyle w:val="ListParagraph"/>
        <w:numPr>
          <w:ilvl w:val="0"/>
          <w:numId w:val="9"/>
        </w:numPr>
      </w:pPr>
      <w:r>
        <w:t xml:space="preserve">Although </w:t>
      </w:r>
      <w:r w:rsidR="00691610">
        <w:t xml:space="preserve">all users </w:t>
      </w:r>
      <w:r>
        <w:t>access the same report</w:t>
      </w:r>
      <w:r w:rsidR="00BE49A9">
        <w:t xml:space="preserve"> template</w:t>
      </w:r>
      <w:r>
        <w:t xml:space="preserve">, each user can view only data </w:t>
      </w:r>
      <w:r w:rsidR="00691610">
        <w:t xml:space="preserve">for </w:t>
      </w:r>
      <w:r>
        <w:t xml:space="preserve">which </w:t>
      </w:r>
      <w:r w:rsidR="00691610">
        <w:t>he or she has</w:t>
      </w:r>
      <w:r>
        <w:t xml:space="preserve"> permission</w:t>
      </w:r>
      <w:r w:rsidR="00421299">
        <w:t>s</w:t>
      </w:r>
      <w:r w:rsidR="00A65C63">
        <w:t xml:space="preserve">. </w:t>
      </w:r>
      <w:r w:rsidR="004C54F9" w:rsidRPr="0066479F">
        <w:rPr>
          <w:lang w:val="en-US"/>
        </w:rPr>
        <w:t xml:space="preserve">For example, users from Branch A can see only Branch </w:t>
      </w:r>
      <w:proofErr w:type="gramStart"/>
      <w:r w:rsidR="004C54F9" w:rsidRPr="0066479F">
        <w:rPr>
          <w:lang w:val="en-US"/>
        </w:rPr>
        <w:t>A</w:t>
      </w:r>
      <w:proofErr w:type="gramEnd"/>
      <w:r w:rsidR="004C54F9" w:rsidRPr="0066479F">
        <w:rPr>
          <w:lang w:val="en-US"/>
        </w:rPr>
        <w:t xml:space="preserve"> data in the sale summary report, while users from Region 1 can view data from all branches in Region 1.</w:t>
      </w:r>
    </w:p>
    <w:p w:rsidR="00B47ED1" w:rsidRDefault="00B47ED1" w:rsidP="00390CF5">
      <w:pPr>
        <w:pStyle w:val="ListParagraph"/>
        <w:numPr>
          <w:ilvl w:val="0"/>
          <w:numId w:val="9"/>
        </w:numPr>
      </w:pPr>
      <w:r>
        <w:t>There are more than a thousand data access permission groups.</w:t>
      </w:r>
    </w:p>
    <w:p w:rsidR="00C42879" w:rsidRDefault="00691610" w:rsidP="00390CF5">
      <w:pPr>
        <w:pStyle w:val="ListParagraph"/>
        <w:numPr>
          <w:ilvl w:val="0"/>
          <w:numId w:val="9"/>
        </w:numPr>
      </w:pPr>
      <w:r>
        <w:t>To</w:t>
      </w:r>
      <w:r w:rsidR="00A65C63">
        <w:t xml:space="preserve"> support </w:t>
      </w:r>
      <w:r w:rsidR="006D3C65">
        <w:t xml:space="preserve">the </w:t>
      </w:r>
      <w:r w:rsidR="00A65C63">
        <w:t xml:space="preserve">number of </w:t>
      </w:r>
      <w:r w:rsidR="009D3475">
        <w:t xml:space="preserve">general </w:t>
      </w:r>
      <w:r w:rsidR="00A65C63">
        <w:t>users from thousand</w:t>
      </w:r>
      <w:r>
        <w:t xml:space="preserve">s of </w:t>
      </w:r>
      <w:r w:rsidR="00A65C63">
        <w:t>offices</w:t>
      </w:r>
      <w:r w:rsidR="009D3475">
        <w:t xml:space="preserve"> </w:t>
      </w:r>
      <w:r>
        <w:t xml:space="preserve">all </w:t>
      </w:r>
      <w:r w:rsidR="009D3475">
        <w:t>over the country</w:t>
      </w:r>
      <w:r w:rsidR="00A65C63">
        <w:t>, t</w:t>
      </w:r>
      <w:r w:rsidR="00B47ED1">
        <w:t>he front</w:t>
      </w:r>
      <w:r w:rsidR="00421299">
        <w:t>-</w:t>
      </w:r>
      <w:r w:rsidR="00B47ED1">
        <w:t>end tool must be web-based.</w:t>
      </w:r>
    </w:p>
    <w:p w:rsidR="00285474" w:rsidRDefault="00285474" w:rsidP="00285474">
      <w:pPr>
        <w:pStyle w:val="ListParagraph"/>
        <w:numPr>
          <w:ilvl w:val="0"/>
          <w:numId w:val="9"/>
        </w:numPr>
      </w:pPr>
      <w:r>
        <w:t xml:space="preserve">The solution should enable </w:t>
      </w:r>
      <w:r w:rsidR="004D6A17">
        <w:t xml:space="preserve">all </w:t>
      </w:r>
      <w:r>
        <w:t>user</w:t>
      </w:r>
      <w:r w:rsidR="00691610">
        <w:t>s</w:t>
      </w:r>
      <w:r>
        <w:t xml:space="preserve"> to create </w:t>
      </w:r>
      <w:r w:rsidR="006D3C65">
        <w:t xml:space="preserve">and </w:t>
      </w:r>
      <w:r>
        <w:t xml:space="preserve">adjust the reports by themselves with </w:t>
      </w:r>
      <w:r w:rsidR="007A0472">
        <w:t xml:space="preserve">minimal input </w:t>
      </w:r>
      <w:r>
        <w:t>from IT.</w:t>
      </w:r>
    </w:p>
    <w:p w:rsidR="00E5316D" w:rsidRDefault="007A0472" w:rsidP="00285474">
      <w:pPr>
        <w:pStyle w:val="ListParagraph"/>
        <w:numPr>
          <w:ilvl w:val="0"/>
          <w:numId w:val="9"/>
        </w:numPr>
      </w:pPr>
      <w:r>
        <w:t>Reports should be grouped to reduce both the number of reports and the effort required to create and maintain them.</w:t>
      </w:r>
    </w:p>
    <w:p w:rsidR="00C42879" w:rsidRPr="0087788D" w:rsidRDefault="00C42879" w:rsidP="00026929">
      <w:pPr>
        <w:ind w:left="0"/>
      </w:pPr>
    </w:p>
    <w:p w:rsidR="009805E1" w:rsidRPr="0087788D" w:rsidRDefault="00390CF5" w:rsidP="009805E1">
      <w:pPr>
        <w:pStyle w:val="NumHeading2"/>
      </w:pPr>
      <w:bookmarkStart w:id="7" w:name="_Toc264310782"/>
      <w:r w:rsidRPr="0087788D">
        <w:t>Overall</w:t>
      </w:r>
      <w:r w:rsidR="0035190D" w:rsidRPr="0087788D">
        <w:t xml:space="preserve"> </w:t>
      </w:r>
      <w:r w:rsidRPr="0087788D">
        <w:t>Solutions</w:t>
      </w:r>
      <w:bookmarkEnd w:id="7"/>
    </w:p>
    <w:p w:rsidR="002339CB" w:rsidRDefault="00BE49A9" w:rsidP="002339CB">
      <w:r>
        <w:t xml:space="preserve">Microsoft </w:t>
      </w:r>
      <w:r w:rsidR="003338BE">
        <w:t>designed and implemented a business intelligence solution using features of SQL</w:t>
      </w:r>
      <w:r w:rsidR="00421299">
        <w:t> </w:t>
      </w:r>
      <w:r w:rsidR="003338BE">
        <w:t>Server</w:t>
      </w:r>
      <w:r w:rsidR="00421299">
        <w:t> </w:t>
      </w:r>
      <w:r w:rsidR="003338BE">
        <w:t xml:space="preserve">2008, </w:t>
      </w:r>
      <w:r w:rsidR="00CE5C0E">
        <w:t>including</w:t>
      </w:r>
      <w:r>
        <w:t>:</w:t>
      </w:r>
    </w:p>
    <w:p w:rsidR="00D67359" w:rsidRDefault="00CE5C0E" w:rsidP="00E47DA6">
      <w:pPr>
        <w:pStyle w:val="ListParagraph"/>
        <w:numPr>
          <w:ilvl w:val="0"/>
          <w:numId w:val="47"/>
        </w:numPr>
      </w:pPr>
      <w:r>
        <w:t xml:space="preserve">A </w:t>
      </w:r>
      <w:r w:rsidR="00F523DC">
        <w:t>data m</w:t>
      </w:r>
      <w:r w:rsidR="00BE49A9">
        <w:t xml:space="preserve">art </w:t>
      </w:r>
      <w:r w:rsidR="003338BE">
        <w:t xml:space="preserve">built </w:t>
      </w:r>
      <w:r w:rsidR="00BE49A9">
        <w:t>o</w:t>
      </w:r>
      <w:r w:rsidR="00D67359">
        <w:t xml:space="preserve">n SQL Server 2008. </w:t>
      </w:r>
    </w:p>
    <w:p w:rsidR="00026929" w:rsidRDefault="003338BE" w:rsidP="00E47DA6">
      <w:pPr>
        <w:pStyle w:val="ListParagraph"/>
        <w:numPr>
          <w:ilvl w:val="0"/>
          <w:numId w:val="47"/>
        </w:numPr>
      </w:pPr>
      <w:r>
        <w:t>A</w:t>
      </w:r>
      <w:r w:rsidR="00CE5C0E">
        <w:t xml:space="preserve"> </w:t>
      </w:r>
      <w:r w:rsidR="00E47DA6">
        <w:t>cube</w:t>
      </w:r>
      <w:r w:rsidR="00D67359">
        <w:t xml:space="preserve"> </w:t>
      </w:r>
      <w:r>
        <w:t xml:space="preserve">built </w:t>
      </w:r>
      <w:r w:rsidR="00D67359">
        <w:t xml:space="preserve">on top of </w:t>
      </w:r>
      <w:r w:rsidR="00CE5C0E">
        <w:t>the data m</w:t>
      </w:r>
      <w:r w:rsidR="00D67359">
        <w:t>art with</w:t>
      </w:r>
      <w:r w:rsidR="00E47DA6">
        <w:t xml:space="preserve"> </w:t>
      </w:r>
      <w:r w:rsidR="002E0882">
        <w:t>SQL Server 2008 Analysis Services</w:t>
      </w:r>
      <w:r w:rsidR="00E47DA6">
        <w:t>. T</w:t>
      </w:r>
      <w:r w:rsidR="00D67359">
        <w:t>he cube</w:t>
      </w:r>
      <w:r w:rsidR="00E47DA6">
        <w:t xml:space="preserve"> </w:t>
      </w:r>
      <w:r w:rsidR="00CE5C0E">
        <w:t>is</w:t>
      </w:r>
      <w:r w:rsidR="00E47DA6">
        <w:t xml:space="preserve"> the main data source for this solution. </w:t>
      </w:r>
    </w:p>
    <w:p w:rsidR="00D67359" w:rsidRDefault="00421299" w:rsidP="00026929">
      <w:pPr>
        <w:pStyle w:val="ListParagraph"/>
        <w:numPr>
          <w:ilvl w:val="0"/>
          <w:numId w:val="47"/>
        </w:numPr>
      </w:pPr>
      <w:r>
        <w:t>T</w:t>
      </w:r>
      <w:r w:rsidR="003338BE">
        <w:t>he use of t</w:t>
      </w:r>
      <w:r w:rsidR="00CE5C0E">
        <w:t>wo</w:t>
      </w:r>
      <w:r w:rsidR="00E47DA6">
        <w:t xml:space="preserve"> front-end tools</w:t>
      </w:r>
      <w:r w:rsidR="003338BE">
        <w:t>,</w:t>
      </w:r>
      <w:r w:rsidR="00E47DA6">
        <w:t xml:space="preserve"> </w:t>
      </w:r>
      <w:r w:rsidR="002D10CA" w:rsidRPr="000062D1">
        <w:t>Microsoft</w:t>
      </w:r>
      <w:r w:rsidR="00A425EF" w:rsidRPr="000062D1">
        <w:t xml:space="preserve"> Office</w:t>
      </w:r>
      <w:r w:rsidR="002D10CA" w:rsidRPr="000062D1">
        <w:t xml:space="preserve"> Excel</w:t>
      </w:r>
      <w:r w:rsidR="00A425EF" w:rsidRPr="000062D1">
        <w:t>®</w:t>
      </w:r>
      <w:r w:rsidR="002D10CA" w:rsidRPr="000062D1">
        <w:t xml:space="preserve"> 2007</w:t>
      </w:r>
      <w:r w:rsidR="00191427">
        <w:t xml:space="preserve"> and </w:t>
      </w:r>
      <w:r>
        <w:t>SQL Server </w:t>
      </w:r>
      <w:r w:rsidR="002E0882">
        <w:t>2008 Reporting Services</w:t>
      </w:r>
      <w:r w:rsidR="003338BE">
        <w:t>, to address the needs of the two different types of users</w:t>
      </w:r>
      <w:r w:rsidR="00E47DA6">
        <w:t xml:space="preserve">. </w:t>
      </w:r>
      <w:r w:rsidR="00D67359">
        <w:t xml:space="preserve">Analysts use Excel to browse </w:t>
      </w:r>
      <w:r w:rsidR="002E0882">
        <w:t>Analysis Services</w:t>
      </w:r>
      <w:r w:rsidR="00D67359">
        <w:t xml:space="preserve"> cube, </w:t>
      </w:r>
      <w:r w:rsidR="003338BE">
        <w:t xml:space="preserve">and </w:t>
      </w:r>
      <w:r w:rsidR="00D67359">
        <w:t xml:space="preserve">general </w:t>
      </w:r>
      <w:proofErr w:type="gramStart"/>
      <w:r w:rsidR="00D67359">
        <w:t>users</w:t>
      </w:r>
      <w:proofErr w:type="gramEnd"/>
      <w:r w:rsidR="00D67359">
        <w:t xml:space="preserve"> access web-based reports via </w:t>
      </w:r>
      <w:r w:rsidR="000062D1">
        <w:t>R</w:t>
      </w:r>
      <w:r w:rsidR="002D10CA" w:rsidRPr="00A425EF">
        <w:t xml:space="preserve">eport </w:t>
      </w:r>
      <w:r w:rsidR="000062D1">
        <w:t>V</w:t>
      </w:r>
      <w:r w:rsidR="002D10CA" w:rsidRPr="00A425EF">
        <w:t>iewer</w:t>
      </w:r>
      <w:r w:rsidR="00D67359">
        <w:t xml:space="preserve"> </w:t>
      </w:r>
      <w:r w:rsidR="00CE5C0E">
        <w:t xml:space="preserve">in </w:t>
      </w:r>
      <w:r w:rsidR="002E0882">
        <w:t>SQL Server 2008 Reporting Services</w:t>
      </w:r>
      <w:r w:rsidR="00D67359">
        <w:t>.</w:t>
      </w:r>
    </w:p>
    <w:p w:rsidR="00651FD8" w:rsidRDefault="00CE5C0E" w:rsidP="00B7079B">
      <w:pPr>
        <w:pStyle w:val="ListParagraph"/>
        <w:numPr>
          <w:ilvl w:val="0"/>
          <w:numId w:val="47"/>
        </w:numPr>
      </w:pPr>
      <w:r>
        <w:t xml:space="preserve">An </w:t>
      </w:r>
      <w:r w:rsidR="00421299">
        <w:t>extraction, transformation, and loading (</w:t>
      </w:r>
      <w:r w:rsidR="00D67359">
        <w:t>ETL</w:t>
      </w:r>
      <w:r w:rsidR="00421299">
        <w:t>)</w:t>
      </w:r>
      <w:r w:rsidR="00D67359">
        <w:t xml:space="preserve"> framework</w:t>
      </w:r>
      <w:r w:rsidR="00421299">
        <w:t>,</w:t>
      </w:r>
      <w:r w:rsidR="00D67359">
        <w:t xml:space="preserve"> </w:t>
      </w:r>
      <w:r w:rsidR="00421299">
        <w:t xml:space="preserve">including </w:t>
      </w:r>
      <w:r w:rsidR="00B7079B">
        <w:t>ETL packages</w:t>
      </w:r>
      <w:r w:rsidR="00191427">
        <w:t xml:space="preserve"> in </w:t>
      </w:r>
      <w:r w:rsidR="00421299">
        <w:t>SQL </w:t>
      </w:r>
      <w:r w:rsidR="002E0882">
        <w:t>Server</w:t>
      </w:r>
      <w:r w:rsidR="00421299">
        <w:t> </w:t>
      </w:r>
      <w:r w:rsidR="00191427">
        <w:t>2008</w:t>
      </w:r>
      <w:r w:rsidR="002E0882">
        <w:t xml:space="preserve"> Integration Services</w:t>
      </w:r>
      <w:r w:rsidR="00421299">
        <w:t>,</w:t>
      </w:r>
      <w:r w:rsidR="00B7079B">
        <w:t xml:space="preserve"> </w:t>
      </w:r>
      <w:r w:rsidR="00D67359">
        <w:t xml:space="preserve">to </w:t>
      </w:r>
      <w:r w:rsidR="00F84933">
        <w:t>i</w:t>
      </w:r>
      <w:r w:rsidR="00D67359">
        <w:t>ntegrate data from transactional databases.</w:t>
      </w:r>
      <w:r w:rsidR="00B7079B">
        <w:t xml:space="preserve"> </w:t>
      </w:r>
      <w:r w:rsidR="00D67359">
        <w:t xml:space="preserve">To enable </w:t>
      </w:r>
      <w:r w:rsidR="00191427">
        <w:t xml:space="preserve">selected </w:t>
      </w:r>
      <w:r w:rsidR="00D67359">
        <w:t>business user</w:t>
      </w:r>
      <w:r w:rsidR="00191427">
        <w:t>s</w:t>
      </w:r>
      <w:r w:rsidR="00D67359">
        <w:t xml:space="preserve"> to adjust and maintain data by themselves, </w:t>
      </w:r>
      <w:r>
        <w:t xml:space="preserve">we developed </w:t>
      </w:r>
      <w:r w:rsidR="00F84933">
        <w:t xml:space="preserve">an </w:t>
      </w:r>
      <w:r>
        <w:t>E</w:t>
      </w:r>
      <w:r w:rsidR="00B7079B">
        <w:t xml:space="preserve">xcel template </w:t>
      </w:r>
      <w:r>
        <w:t>that could be used</w:t>
      </w:r>
      <w:r w:rsidR="00191427">
        <w:t xml:space="preserve"> as</w:t>
      </w:r>
      <w:r w:rsidR="00F84933">
        <w:t xml:space="preserve"> </w:t>
      </w:r>
      <w:r w:rsidR="00B7079B">
        <w:t>one of the ETL sources.</w:t>
      </w:r>
    </w:p>
    <w:p w:rsidR="00B964C3" w:rsidRDefault="0087717C" w:rsidP="00B7079B">
      <w:pPr>
        <w:pStyle w:val="ListParagraph"/>
        <w:numPr>
          <w:ilvl w:val="0"/>
          <w:numId w:val="47"/>
        </w:numPr>
      </w:pPr>
      <w:r>
        <w:lastRenderedPageBreak/>
        <w:t>Data</w:t>
      </w:r>
      <w:r w:rsidR="003338BE">
        <w:t xml:space="preserve"> retrieval from either Analysis Services or the relational database. </w:t>
      </w:r>
      <w:r w:rsidR="00B964C3">
        <w:t xml:space="preserve">Most of </w:t>
      </w:r>
      <w:r w:rsidR="00F84933">
        <w:t xml:space="preserve">the </w:t>
      </w:r>
      <w:r w:rsidR="00CE5C0E">
        <w:t>Reporting Services</w:t>
      </w:r>
      <w:r w:rsidR="00B964C3">
        <w:t xml:space="preserve"> reports retrieve data from </w:t>
      </w:r>
      <w:r w:rsidR="002E0882">
        <w:t>SQL Server 2008 Analysis Services</w:t>
      </w:r>
      <w:r w:rsidR="00B964C3">
        <w:t>. Others retrieve</w:t>
      </w:r>
      <w:r w:rsidR="00CE5C0E">
        <w:t xml:space="preserve"> data</w:t>
      </w:r>
      <w:r w:rsidR="00B964C3">
        <w:t xml:space="preserve"> from </w:t>
      </w:r>
      <w:r w:rsidR="00421299">
        <w:t xml:space="preserve">a </w:t>
      </w:r>
      <w:r w:rsidR="00B964C3">
        <w:t>relational database in SQL Server 2008.</w:t>
      </w:r>
    </w:p>
    <w:p w:rsidR="00C45D55" w:rsidRPr="002E687F" w:rsidRDefault="00191427" w:rsidP="002E687F">
      <w:pPr>
        <w:pStyle w:val="ListParagraph"/>
        <w:numPr>
          <w:ilvl w:val="0"/>
          <w:numId w:val="47"/>
        </w:numPr>
      </w:pPr>
      <w:r>
        <w:t>Dynamic</w:t>
      </w:r>
      <w:r w:rsidR="00B964C3">
        <w:t xml:space="preserve"> </w:t>
      </w:r>
      <w:r w:rsidR="003338BE">
        <w:t>s</w:t>
      </w:r>
      <w:r w:rsidR="00B964C3">
        <w:t xml:space="preserve">ecurity for </w:t>
      </w:r>
      <w:r w:rsidR="002E0882">
        <w:t>the Analysis Services</w:t>
      </w:r>
      <w:r w:rsidR="00B964C3">
        <w:t xml:space="preserve"> cube</w:t>
      </w:r>
      <w:r w:rsidR="003338BE">
        <w:t>,</w:t>
      </w:r>
      <w:r w:rsidR="00B964C3">
        <w:t xml:space="preserve"> to support</w:t>
      </w:r>
      <w:r w:rsidR="001D1268">
        <w:t xml:space="preserve"> </w:t>
      </w:r>
      <w:r w:rsidR="00421299">
        <w:t xml:space="preserve">over </w:t>
      </w:r>
      <w:r w:rsidR="003338BE">
        <w:t xml:space="preserve">a </w:t>
      </w:r>
      <w:r w:rsidR="00B964C3">
        <w:t>thousand data access groups</w:t>
      </w:r>
      <w:r w:rsidR="003338BE">
        <w:t>.</w:t>
      </w:r>
      <w:r>
        <w:t xml:space="preserve"> </w:t>
      </w:r>
      <w:r w:rsidR="003338BE">
        <w:t xml:space="preserve">We </w:t>
      </w:r>
      <w:r>
        <w:t>applied</w:t>
      </w:r>
      <w:r w:rsidR="002D4FDD">
        <w:t xml:space="preserve"> </w:t>
      </w:r>
      <w:r w:rsidR="003338BE">
        <w:t xml:space="preserve">this </w:t>
      </w:r>
      <w:r w:rsidR="002D4FDD">
        <w:t xml:space="preserve">solution to reports </w:t>
      </w:r>
      <w:r>
        <w:t>that</w:t>
      </w:r>
      <w:r w:rsidR="002D4FDD">
        <w:t xml:space="preserve"> retrieve</w:t>
      </w:r>
      <w:r w:rsidR="00421299">
        <w:t>d</w:t>
      </w:r>
      <w:r w:rsidR="002D4FDD">
        <w:t xml:space="preserve"> data from </w:t>
      </w:r>
      <w:r w:rsidR="003338BE">
        <w:t>the r</w:t>
      </w:r>
      <w:r w:rsidR="002D4FDD">
        <w:t xml:space="preserve">elational database. </w:t>
      </w:r>
    </w:p>
    <w:p w:rsidR="00C45D55" w:rsidRPr="0087788D" w:rsidRDefault="00EF2BFB" w:rsidP="00023A4A">
      <w:pPr>
        <w:pStyle w:val="NumHeading1"/>
      </w:pPr>
      <w:bookmarkStart w:id="8" w:name="_Toc264310783"/>
      <w:r>
        <w:lastRenderedPageBreak/>
        <w:t>Integrating Reporting Services Reports and Analysis Services Data</w:t>
      </w:r>
      <w:r w:rsidRPr="0087788D" w:rsidDel="00EF2BFB">
        <w:t xml:space="preserve"> </w:t>
      </w:r>
      <w:bookmarkEnd w:id="8"/>
    </w:p>
    <w:p w:rsidR="00773FB7" w:rsidRDefault="00492577" w:rsidP="00773FB7">
      <w:r w:rsidRPr="0087788D">
        <w:t xml:space="preserve">Microsoft SQL Server </w:t>
      </w:r>
      <w:r w:rsidR="002E0882" w:rsidRPr="0087788D">
        <w:t xml:space="preserve">2008 </w:t>
      </w:r>
      <w:r w:rsidRPr="0087788D">
        <w:t>Reporting</w:t>
      </w:r>
      <w:r w:rsidR="00AE081D" w:rsidRPr="0087788D">
        <w:t xml:space="preserve"> Services provides</w:t>
      </w:r>
      <w:r w:rsidRPr="0087788D">
        <w:t xml:space="preserve"> capabilities </w:t>
      </w:r>
      <w:r w:rsidR="002C0742" w:rsidRPr="0087788D">
        <w:t>to help developers implement rich and complex reports</w:t>
      </w:r>
      <w:r w:rsidR="00AE081D" w:rsidRPr="0087788D">
        <w:t xml:space="preserve"> from Microsoft SQL Server Analysis Services</w:t>
      </w:r>
      <w:r w:rsidR="002C0742" w:rsidRPr="0087788D">
        <w:t xml:space="preserve">. </w:t>
      </w:r>
      <w:r w:rsidR="00421299">
        <w:t>For this customer, w</w:t>
      </w:r>
      <w:r w:rsidR="00627671">
        <w:t xml:space="preserve">e used powerful features such as the server aggregation function, the Multidimensional Expressions (MDX) query language, </w:t>
      </w:r>
      <w:r w:rsidR="00421299">
        <w:t>the Utilize Report p</w:t>
      </w:r>
      <w:r w:rsidR="00627671">
        <w:t xml:space="preserve">arameter, and the Dimension Caption property </w:t>
      </w:r>
      <w:r w:rsidR="00E320C7">
        <w:t>to deve</w:t>
      </w:r>
      <w:r w:rsidR="00A04B89">
        <w:t>lop a solution that met our customer’s need to retrieve Analysis Services data through Reporting Services reports</w:t>
      </w:r>
      <w:r w:rsidR="00627671">
        <w:t xml:space="preserve">. </w:t>
      </w:r>
      <w:r w:rsidR="00E320C7">
        <w:t>This section discusses the techniques we used</w:t>
      </w:r>
      <w:r w:rsidR="00A04B89">
        <w:t xml:space="preserve"> and provides some background about how the techniques work. </w:t>
      </w:r>
    </w:p>
    <w:p w:rsidR="00627671" w:rsidRDefault="00627671" w:rsidP="00773FB7">
      <w:r>
        <w:t>This section also includes information about steps you can take to ensure that your Analysis Services data is displayed correctly in Reporting Services.</w:t>
      </w:r>
    </w:p>
    <w:p w:rsidR="00627671" w:rsidRPr="0087788D" w:rsidRDefault="00627671" w:rsidP="00773FB7">
      <w:r>
        <w:t xml:space="preserve">Finally, this section offers a case study that shows, step by step, how we implemented these features for this customer. </w:t>
      </w:r>
    </w:p>
    <w:p w:rsidR="002C0742" w:rsidRPr="0087788D" w:rsidRDefault="002C0742" w:rsidP="00773FB7">
      <w:pPr>
        <w:pStyle w:val="NumHeading2"/>
      </w:pPr>
      <w:bookmarkStart w:id="9" w:name="_Toc264310784"/>
      <w:r w:rsidRPr="0087788D">
        <w:t xml:space="preserve">Server </w:t>
      </w:r>
      <w:r w:rsidR="00191FBC">
        <w:t>Aggregate</w:t>
      </w:r>
      <w:r w:rsidR="00191FBC" w:rsidRPr="0087788D">
        <w:t xml:space="preserve"> </w:t>
      </w:r>
      <w:r w:rsidRPr="0087788D">
        <w:t>Function</w:t>
      </w:r>
      <w:r w:rsidR="00191FBC">
        <w:t>s</w:t>
      </w:r>
      <w:bookmarkEnd w:id="9"/>
    </w:p>
    <w:p w:rsidR="006E6E53" w:rsidRPr="0087788D" w:rsidRDefault="002C0742" w:rsidP="002C0742">
      <w:r w:rsidRPr="0087788D">
        <w:t xml:space="preserve">Reporting Services provides most of the basic </w:t>
      </w:r>
      <w:r w:rsidR="00E320C7">
        <w:t>r</w:t>
      </w:r>
      <w:r w:rsidRPr="0087788D">
        <w:t xml:space="preserve">eport </w:t>
      </w:r>
      <w:r w:rsidR="00E320C7">
        <w:t>a</w:t>
      </w:r>
      <w:r w:rsidRPr="0087788D">
        <w:t>ggregation</w:t>
      </w:r>
      <w:r w:rsidR="006E6E53" w:rsidRPr="0087788D">
        <w:t xml:space="preserve"> </w:t>
      </w:r>
      <w:r w:rsidR="00421299">
        <w:t xml:space="preserve">used </w:t>
      </w:r>
      <w:r w:rsidR="006E6E53" w:rsidRPr="0087788D">
        <w:t>to</w:t>
      </w:r>
      <w:r w:rsidRPr="0087788D">
        <w:t xml:space="preserve"> </w:t>
      </w:r>
      <w:r w:rsidR="006E6E53" w:rsidRPr="0087788D">
        <w:t xml:space="preserve">calculate </w:t>
      </w:r>
      <w:r w:rsidR="00D441ED">
        <w:t>or summarize data on</w:t>
      </w:r>
      <w:r w:rsidR="003A020F" w:rsidRPr="0087788D">
        <w:t xml:space="preserve"> </w:t>
      </w:r>
      <w:r w:rsidR="00F84933">
        <w:t xml:space="preserve">the </w:t>
      </w:r>
      <w:r w:rsidRPr="0087788D">
        <w:t xml:space="preserve">retrieved data sets. </w:t>
      </w:r>
      <w:r w:rsidR="00E320C7">
        <w:t>If a</w:t>
      </w:r>
      <w:r w:rsidR="00E320C7" w:rsidRPr="0087788D">
        <w:t xml:space="preserve"> </w:t>
      </w:r>
      <w:r w:rsidRPr="0087788D">
        <w:t xml:space="preserve">relational </w:t>
      </w:r>
      <w:r w:rsidR="003A020F" w:rsidRPr="0087788D">
        <w:t xml:space="preserve">database </w:t>
      </w:r>
      <w:r w:rsidR="00F84933">
        <w:t xml:space="preserve">is used </w:t>
      </w:r>
      <w:r w:rsidR="003A020F" w:rsidRPr="0087788D">
        <w:t>as a data source</w:t>
      </w:r>
      <w:r w:rsidRPr="0087788D">
        <w:t xml:space="preserve">, </w:t>
      </w:r>
      <w:r w:rsidR="00A04B89">
        <w:t>you</w:t>
      </w:r>
      <w:r w:rsidR="00A04B89" w:rsidRPr="0087788D">
        <w:t xml:space="preserve"> </w:t>
      </w:r>
      <w:r w:rsidRPr="0087788D">
        <w:t xml:space="preserve">query only detail rows from the data source into report data sets. </w:t>
      </w:r>
      <w:r w:rsidR="00E320C7">
        <w:t>If</w:t>
      </w:r>
      <w:r w:rsidR="00E320C7" w:rsidRPr="0087788D">
        <w:t xml:space="preserve"> </w:t>
      </w:r>
      <w:r w:rsidR="00421299">
        <w:t>you</w:t>
      </w:r>
      <w:r w:rsidR="00421299" w:rsidRPr="0087788D">
        <w:t xml:space="preserve"> </w:t>
      </w:r>
      <w:r w:rsidR="006B23E8" w:rsidRPr="0087788D">
        <w:t>want</w:t>
      </w:r>
      <w:r w:rsidRPr="0087788D">
        <w:t xml:space="preserve"> to display summar</w:t>
      </w:r>
      <w:r w:rsidR="006E6E53" w:rsidRPr="0087788D">
        <w:t>y data in row group</w:t>
      </w:r>
      <w:r w:rsidR="00421299">
        <w:t>s</w:t>
      </w:r>
      <w:r w:rsidR="006E6E53" w:rsidRPr="0087788D">
        <w:t xml:space="preserve"> or column group</w:t>
      </w:r>
      <w:r w:rsidR="00421299">
        <w:t>s</w:t>
      </w:r>
      <w:r w:rsidR="006E6E53" w:rsidRPr="0087788D">
        <w:t xml:space="preserve">, </w:t>
      </w:r>
      <w:r w:rsidR="00A04B89">
        <w:t>you</w:t>
      </w:r>
      <w:r w:rsidR="006E6E53" w:rsidRPr="0087788D">
        <w:t xml:space="preserve"> select </w:t>
      </w:r>
      <w:r w:rsidR="003A020F" w:rsidRPr="0087788D">
        <w:t>report aggregat</w:t>
      </w:r>
      <w:r w:rsidR="00A04B89">
        <w:t>e</w:t>
      </w:r>
      <w:r w:rsidR="006E6E53" w:rsidRPr="0087788D">
        <w:t xml:space="preserve"> function</w:t>
      </w:r>
      <w:r w:rsidR="00A04B89">
        <w:t>s</w:t>
      </w:r>
      <w:r w:rsidR="006E6E53" w:rsidRPr="0087788D">
        <w:t xml:space="preserve"> to calculate </w:t>
      </w:r>
      <w:r w:rsidR="00F84933">
        <w:t>them</w:t>
      </w:r>
      <w:r w:rsidR="006E6E53" w:rsidRPr="0087788D">
        <w:t>. The report aggregat</w:t>
      </w:r>
      <w:r w:rsidR="00A04B89">
        <w:t>e</w:t>
      </w:r>
      <w:r w:rsidR="006E6E53" w:rsidRPr="0087788D">
        <w:t xml:space="preserve"> function</w:t>
      </w:r>
      <w:r w:rsidR="00A04B89">
        <w:t>s</w:t>
      </w:r>
      <w:r w:rsidR="006E6E53" w:rsidRPr="0087788D">
        <w:t xml:space="preserve"> include </w:t>
      </w:r>
      <w:proofErr w:type="spellStart"/>
      <w:r w:rsidR="006E6E53" w:rsidRPr="00A04B89">
        <w:rPr>
          <w:b/>
        </w:rPr>
        <w:t>Avg</w:t>
      </w:r>
      <w:proofErr w:type="spellEnd"/>
      <w:r w:rsidR="006E6E53" w:rsidRPr="0087788D">
        <w:t xml:space="preserve">, </w:t>
      </w:r>
      <w:r w:rsidR="006E6E53" w:rsidRPr="00A04B89">
        <w:rPr>
          <w:b/>
        </w:rPr>
        <w:t>Count</w:t>
      </w:r>
      <w:r w:rsidR="006E6E53" w:rsidRPr="0087788D">
        <w:t xml:space="preserve">, </w:t>
      </w:r>
      <w:proofErr w:type="spellStart"/>
      <w:r w:rsidR="006E6E53" w:rsidRPr="00A04B89">
        <w:rPr>
          <w:b/>
        </w:rPr>
        <w:t>CountDistinct</w:t>
      </w:r>
      <w:proofErr w:type="spellEnd"/>
      <w:r w:rsidR="006E6E53" w:rsidRPr="0087788D">
        <w:t xml:space="preserve">, </w:t>
      </w:r>
      <w:proofErr w:type="spellStart"/>
      <w:r w:rsidR="006E6E53" w:rsidRPr="00A04B89">
        <w:rPr>
          <w:b/>
        </w:rPr>
        <w:t>CountRows</w:t>
      </w:r>
      <w:proofErr w:type="spellEnd"/>
      <w:r w:rsidR="006E6E53" w:rsidRPr="0087788D">
        <w:t xml:space="preserve">, </w:t>
      </w:r>
      <w:r w:rsidR="006E6E53" w:rsidRPr="00A04B89">
        <w:rPr>
          <w:b/>
        </w:rPr>
        <w:t>First</w:t>
      </w:r>
      <w:r w:rsidR="006E6E53" w:rsidRPr="0087788D">
        <w:t xml:space="preserve">, </w:t>
      </w:r>
      <w:r w:rsidR="006E6E53" w:rsidRPr="00A04B89">
        <w:rPr>
          <w:b/>
        </w:rPr>
        <w:t>Last</w:t>
      </w:r>
      <w:r w:rsidR="006E6E53" w:rsidRPr="0087788D">
        <w:t xml:space="preserve">, </w:t>
      </w:r>
      <w:r w:rsidR="006E6E53" w:rsidRPr="00A04B89">
        <w:rPr>
          <w:b/>
        </w:rPr>
        <w:t>Max</w:t>
      </w:r>
      <w:r w:rsidR="006E6E53" w:rsidRPr="0087788D">
        <w:t xml:space="preserve">, </w:t>
      </w:r>
      <w:r w:rsidR="006E6E53" w:rsidRPr="00A04B89">
        <w:rPr>
          <w:b/>
        </w:rPr>
        <w:t>Min</w:t>
      </w:r>
      <w:r w:rsidR="006E6E53" w:rsidRPr="0087788D">
        <w:t xml:space="preserve">, </w:t>
      </w:r>
      <w:proofErr w:type="spellStart"/>
      <w:r w:rsidR="006E6E53" w:rsidRPr="00A04B89">
        <w:rPr>
          <w:b/>
        </w:rPr>
        <w:t>STDev</w:t>
      </w:r>
      <w:proofErr w:type="spellEnd"/>
      <w:r w:rsidR="006E6E53" w:rsidRPr="0087788D">
        <w:t xml:space="preserve">, </w:t>
      </w:r>
      <w:proofErr w:type="spellStart"/>
      <w:r w:rsidR="006E6E53" w:rsidRPr="00A04B89">
        <w:rPr>
          <w:b/>
        </w:rPr>
        <w:t>STDevP</w:t>
      </w:r>
      <w:proofErr w:type="spellEnd"/>
      <w:r w:rsidR="006E6E53" w:rsidRPr="0087788D">
        <w:t xml:space="preserve">, </w:t>
      </w:r>
      <w:r w:rsidR="006E6E53" w:rsidRPr="00A04B89">
        <w:rPr>
          <w:b/>
        </w:rPr>
        <w:t>Sum</w:t>
      </w:r>
      <w:r w:rsidR="006E6E53" w:rsidRPr="0087788D">
        <w:t xml:space="preserve">, </w:t>
      </w:r>
      <w:proofErr w:type="spellStart"/>
      <w:r w:rsidR="006E6E53" w:rsidRPr="00A04B89">
        <w:rPr>
          <w:b/>
        </w:rPr>
        <w:t>Var</w:t>
      </w:r>
      <w:proofErr w:type="spellEnd"/>
      <w:r w:rsidR="006E6E53" w:rsidRPr="0087788D">
        <w:t xml:space="preserve">, </w:t>
      </w:r>
      <w:proofErr w:type="spellStart"/>
      <w:r w:rsidR="006E6E53" w:rsidRPr="00A04B89">
        <w:rPr>
          <w:b/>
        </w:rPr>
        <w:t>Var</w:t>
      </w:r>
      <w:r w:rsidR="00E320C7" w:rsidRPr="00A04B89">
        <w:rPr>
          <w:b/>
        </w:rPr>
        <w:t>P</w:t>
      </w:r>
      <w:proofErr w:type="spellEnd"/>
      <w:r w:rsidR="006E6E53" w:rsidRPr="0087788D">
        <w:t xml:space="preserve">, and </w:t>
      </w:r>
      <w:proofErr w:type="spellStart"/>
      <w:r w:rsidR="006E6E53" w:rsidRPr="00A04B89">
        <w:rPr>
          <w:b/>
        </w:rPr>
        <w:t>RunningValue</w:t>
      </w:r>
      <w:proofErr w:type="spellEnd"/>
      <w:r w:rsidR="006E6E53" w:rsidRPr="0087788D">
        <w:t>.</w:t>
      </w:r>
      <w:r w:rsidR="006B23E8" w:rsidRPr="0087788D">
        <w:t xml:space="preserve"> In this case, Reporting Service</w:t>
      </w:r>
      <w:r w:rsidR="000C233F">
        <w:t>s</w:t>
      </w:r>
      <w:r w:rsidR="001664AD" w:rsidRPr="0087788D">
        <w:t xml:space="preserve"> is responsible for summariz</w:t>
      </w:r>
      <w:r w:rsidR="00F84933">
        <w:t>ing</w:t>
      </w:r>
      <w:r w:rsidR="001664AD" w:rsidRPr="0087788D">
        <w:t xml:space="preserve"> the data. This action </w:t>
      </w:r>
      <w:r w:rsidR="00E320C7">
        <w:t>is performed</w:t>
      </w:r>
      <w:r w:rsidR="007D2C7F" w:rsidRPr="0087788D">
        <w:t xml:space="preserve"> </w:t>
      </w:r>
      <w:r w:rsidR="00F13252">
        <w:t>during</w:t>
      </w:r>
      <w:r w:rsidR="00F13252" w:rsidRPr="0087788D">
        <w:t xml:space="preserve"> </w:t>
      </w:r>
      <w:r w:rsidR="00B177BE">
        <w:t>r</w:t>
      </w:r>
      <w:r w:rsidR="001664AD" w:rsidRPr="0087788D">
        <w:t xml:space="preserve">eport </w:t>
      </w:r>
      <w:r w:rsidR="00B177BE">
        <w:t>p</w:t>
      </w:r>
      <w:r w:rsidR="001664AD" w:rsidRPr="0087788D">
        <w:t xml:space="preserve">rocessing </w:t>
      </w:r>
      <w:r w:rsidR="00B177BE">
        <w:t>t</w:t>
      </w:r>
      <w:r w:rsidR="001664AD" w:rsidRPr="0087788D">
        <w:t>ime.</w:t>
      </w:r>
    </w:p>
    <w:p w:rsidR="006E6E53" w:rsidRPr="0087788D" w:rsidRDefault="006958C0" w:rsidP="006B23E8">
      <w:pPr>
        <w:jc w:val="center"/>
      </w:pPr>
      <w:r>
        <w:rPr>
          <w:noProof/>
          <w:lang w:val="en-US" w:eastAsia="en-US"/>
        </w:rPr>
        <w:drawing>
          <wp:inline distT="0" distB="0" distL="0" distR="0" wp14:anchorId="2176BF28" wp14:editId="63902CD5">
            <wp:extent cx="3888716" cy="3495311"/>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srcRect l="8394" t="24619" r="46168" b="10041"/>
                    <a:stretch>
                      <a:fillRect/>
                    </a:stretch>
                  </pic:blipFill>
                  <pic:spPr bwMode="auto">
                    <a:xfrm>
                      <a:off x="0" y="0"/>
                      <a:ext cx="3888716" cy="3495311"/>
                    </a:xfrm>
                    <a:prstGeom prst="rect">
                      <a:avLst/>
                    </a:prstGeom>
                    <a:noFill/>
                    <a:ln w="9525">
                      <a:noFill/>
                      <a:miter lim="800000"/>
                      <a:headEnd/>
                      <a:tailEnd/>
                    </a:ln>
                  </pic:spPr>
                </pic:pic>
              </a:graphicData>
            </a:graphic>
          </wp:inline>
        </w:drawing>
      </w:r>
    </w:p>
    <w:p w:rsidR="0027154E" w:rsidRPr="0087788D" w:rsidRDefault="0027154E" w:rsidP="0027154E">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w:t>
      </w:r>
      <w:r w:rsidR="004C54F9" w:rsidRPr="0087788D">
        <w:rPr>
          <w:rFonts w:ascii="Arial" w:hAnsi="Arial" w:cs="Arial"/>
        </w:rPr>
        <w:fldChar w:fldCharType="end"/>
      </w:r>
    </w:p>
    <w:p w:rsidR="006E6E53" w:rsidRPr="0087788D" w:rsidRDefault="006E6E53" w:rsidP="006B23E8">
      <w:pPr>
        <w:ind w:left="0"/>
      </w:pPr>
    </w:p>
    <w:p w:rsidR="00B51DA0" w:rsidRPr="0087788D" w:rsidRDefault="00191427" w:rsidP="002C0742">
      <w:r>
        <w:lastRenderedPageBreak/>
        <w:t xml:space="preserve">This </w:t>
      </w:r>
      <w:proofErr w:type="spellStart"/>
      <w:r>
        <w:t>behavio</w:t>
      </w:r>
      <w:r w:rsidRPr="0087788D">
        <w:t>r</w:t>
      </w:r>
      <w:proofErr w:type="spellEnd"/>
      <w:r w:rsidR="006E6E53" w:rsidRPr="0087788D">
        <w:t xml:space="preserve"> </w:t>
      </w:r>
      <w:r w:rsidR="001664AD" w:rsidRPr="0087788D">
        <w:t>does</w:t>
      </w:r>
      <w:r w:rsidR="006E6E53" w:rsidRPr="0087788D">
        <w:t xml:space="preserve"> not</w:t>
      </w:r>
      <w:r w:rsidR="003A020F" w:rsidRPr="0087788D">
        <w:t xml:space="preserve"> match most scenarios </w:t>
      </w:r>
      <w:r w:rsidR="00AE6E5D" w:rsidRPr="0087788D">
        <w:t>that retrieve</w:t>
      </w:r>
      <w:r w:rsidR="003A020F" w:rsidRPr="0087788D">
        <w:t xml:space="preserve"> data from Analysis Services.</w:t>
      </w:r>
      <w:r w:rsidR="00C17B13" w:rsidRPr="0087788D">
        <w:t xml:space="preserve"> </w:t>
      </w:r>
      <w:r w:rsidR="004A5D9C">
        <w:t>In most cases</w:t>
      </w:r>
      <w:r w:rsidR="001664AD" w:rsidRPr="0087788D">
        <w:t xml:space="preserve">, </w:t>
      </w:r>
      <w:r>
        <w:t xml:space="preserve">a </w:t>
      </w:r>
      <w:r w:rsidR="001664AD" w:rsidRPr="0087788D">
        <w:t>c</w:t>
      </w:r>
      <w:r w:rsidR="005C2A1A" w:rsidRPr="0087788D">
        <w:t>ube has already calculated</w:t>
      </w:r>
      <w:r w:rsidR="004A5D9C">
        <w:t xml:space="preserve"> </w:t>
      </w:r>
      <w:r w:rsidR="005C2A1A" w:rsidRPr="0087788D">
        <w:t xml:space="preserve">and </w:t>
      </w:r>
      <w:r w:rsidR="00C17B13" w:rsidRPr="0087788D">
        <w:t xml:space="preserve">most </w:t>
      </w:r>
      <w:r w:rsidR="005C2A1A" w:rsidRPr="0087788D">
        <w:t xml:space="preserve">of </w:t>
      </w:r>
      <w:r w:rsidR="001946F1">
        <w:t xml:space="preserve">the </w:t>
      </w:r>
      <w:r w:rsidR="005C2A1A" w:rsidRPr="0087788D">
        <w:t xml:space="preserve">summarized </w:t>
      </w:r>
      <w:r w:rsidR="00C17B13" w:rsidRPr="0087788D">
        <w:t>data</w:t>
      </w:r>
      <w:r w:rsidR="005C2A1A" w:rsidRPr="0087788D">
        <w:t xml:space="preserve"> </w:t>
      </w:r>
      <w:r w:rsidR="004A5D9C">
        <w:t xml:space="preserve">stored, </w:t>
      </w:r>
      <w:r w:rsidR="005C2A1A" w:rsidRPr="0087788D">
        <w:t>with the aggregation function defined in the cube structure.</w:t>
      </w:r>
      <w:r w:rsidR="00B51DA0" w:rsidRPr="0087788D">
        <w:t xml:space="preserve"> Some </w:t>
      </w:r>
      <w:r w:rsidR="00B177BE">
        <w:t xml:space="preserve">Analysis Services </w:t>
      </w:r>
      <w:r w:rsidR="00B51DA0" w:rsidRPr="0087788D">
        <w:t>aggregat</w:t>
      </w:r>
      <w:r w:rsidR="00B177BE">
        <w:t>e</w:t>
      </w:r>
      <w:r w:rsidR="00B51DA0" w:rsidRPr="0087788D">
        <w:t xml:space="preserve"> functions do not exist in Reporting Services</w:t>
      </w:r>
      <w:r w:rsidR="004A5D9C">
        <w:t>,</w:t>
      </w:r>
      <w:r w:rsidR="00B51DA0" w:rsidRPr="0087788D">
        <w:t xml:space="preserve"> especially </w:t>
      </w:r>
      <w:proofErr w:type="spellStart"/>
      <w:r w:rsidR="00B51DA0" w:rsidRPr="0087788D">
        <w:t>semiadditive</w:t>
      </w:r>
      <w:proofErr w:type="spellEnd"/>
      <w:r w:rsidR="00B51DA0" w:rsidRPr="0087788D">
        <w:t xml:space="preserve"> </w:t>
      </w:r>
      <w:r w:rsidR="001946F1">
        <w:t>measures</w:t>
      </w:r>
      <w:r w:rsidR="00B51DA0" w:rsidRPr="0087788D">
        <w:t xml:space="preserve">. </w:t>
      </w:r>
    </w:p>
    <w:p w:rsidR="008610F3" w:rsidRDefault="00B51DA0" w:rsidP="002C0742">
      <w:r w:rsidRPr="0087788D">
        <w:t xml:space="preserve">Accordingly, Reporting Services provides </w:t>
      </w:r>
      <w:r w:rsidR="00B177BE">
        <w:t xml:space="preserve">the </w:t>
      </w:r>
      <w:r w:rsidR="007F2BF9" w:rsidRPr="00191FBC">
        <w:rPr>
          <w:b/>
        </w:rPr>
        <w:t>Aggregate</w:t>
      </w:r>
      <w:r w:rsidRPr="0087788D">
        <w:t xml:space="preserve"> function to support this </w:t>
      </w:r>
      <w:r w:rsidR="00733525">
        <w:t>scenario</w:t>
      </w:r>
      <w:r w:rsidRPr="0087788D">
        <w:t xml:space="preserve">. </w:t>
      </w:r>
    </w:p>
    <w:p w:rsidR="00733525" w:rsidRDefault="008610F3" w:rsidP="002C0742">
      <w:r>
        <w:t xml:space="preserve">If you use the </w:t>
      </w:r>
      <w:r w:rsidR="007F2BF9" w:rsidRPr="00191FBC">
        <w:rPr>
          <w:b/>
        </w:rPr>
        <w:t>Aggregate</w:t>
      </w:r>
      <w:r>
        <w:t xml:space="preserve"> function (</w:t>
      </w:r>
      <w:proofErr w:type="gramStart"/>
      <w:r>
        <w:t>Aggregate(</w:t>
      </w:r>
      <w:proofErr w:type="spellStart"/>
      <w:proofErr w:type="gramEnd"/>
      <w:r>
        <w:t>field!xxx</w:t>
      </w:r>
      <w:proofErr w:type="spellEnd"/>
      <w:r>
        <w:t>)), Reporting Services use</w:t>
      </w:r>
      <w:r w:rsidR="001066F7">
        <w:t>s</w:t>
      </w:r>
      <w:r>
        <w:t xml:space="preserve"> the custom aggregations provided through the data provider to calculate the expression</w:t>
      </w:r>
      <w:r w:rsidR="00B74C22">
        <w:t>.</w:t>
      </w:r>
    </w:p>
    <w:p w:rsidR="006E6E53" w:rsidRPr="0087788D" w:rsidRDefault="004A6FCB" w:rsidP="00C942C3">
      <w:pPr>
        <w:jc w:val="center"/>
      </w:pPr>
      <w:r>
        <w:rPr>
          <w:noProof/>
          <w:lang w:val="en-US" w:eastAsia="en-US"/>
        </w:rPr>
        <w:drawing>
          <wp:inline distT="0" distB="0" distL="0" distR="0" wp14:anchorId="1736CA94" wp14:editId="2C064AB3">
            <wp:extent cx="4190641" cy="4382226"/>
            <wp:effectExtent l="19050" t="0" r="359"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l="8826" t="4557" r="43119" b="14986"/>
                    <a:stretch>
                      <a:fillRect/>
                    </a:stretch>
                  </pic:blipFill>
                  <pic:spPr bwMode="auto">
                    <a:xfrm>
                      <a:off x="0" y="0"/>
                      <a:ext cx="4192107" cy="4383759"/>
                    </a:xfrm>
                    <a:prstGeom prst="rect">
                      <a:avLst/>
                    </a:prstGeom>
                    <a:noFill/>
                    <a:ln w="9525">
                      <a:noFill/>
                      <a:miter lim="800000"/>
                      <a:headEnd/>
                      <a:tailEnd/>
                    </a:ln>
                  </pic:spPr>
                </pic:pic>
              </a:graphicData>
            </a:graphic>
          </wp:inline>
        </w:drawing>
      </w:r>
    </w:p>
    <w:p w:rsidR="0027154E" w:rsidRPr="0087788D" w:rsidRDefault="0027154E" w:rsidP="0027154E">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w:t>
      </w:r>
      <w:r w:rsidR="004C54F9" w:rsidRPr="0087788D">
        <w:rPr>
          <w:rFonts w:ascii="Arial" w:hAnsi="Arial" w:cs="Arial"/>
        </w:rPr>
        <w:fldChar w:fldCharType="end"/>
      </w:r>
    </w:p>
    <w:p w:rsidR="00AE6E5D" w:rsidRPr="004A5D9C" w:rsidRDefault="0027154E" w:rsidP="00A73D52">
      <w:pPr>
        <w:ind w:left="0"/>
        <w:jc w:val="both"/>
      </w:pPr>
      <w:r w:rsidRPr="004A5D9C">
        <w:t xml:space="preserve">If </w:t>
      </w:r>
      <w:r w:rsidR="00733525" w:rsidRPr="004A5D9C">
        <w:t xml:space="preserve">you </w:t>
      </w:r>
      <w:r w:rsidRPr="004A5D9C">
        <w:t xml:space="preserve">compare </w:t>
      </w:r>
      <w:r w:rsidR="001066F7" w:rsidRPr="004A5D9C">
        <w:t xml:space="preserve">the </w:t>
      </w:r>
      <w:r w:rsidRPr="004A5D9C">
        <w:t>retrieved data set</w:t>
      </w:r>
      <w:r w:rsidR="001066F7" w:rsidRPr="004A5D9C">
        <w:t>s in F</w:t>
      </w:r>
      <w:r w:rsidRPr="004A5D9C">
        <w:t xml:space="preserve">igure 2 </w:t>
      </w:r>
      <w:r w:rsidR="00733525" w:rsidRPr="004A5D9C">
        <w:t>and</w:t>
      </w:r>
      <w:r w:rsidR="001066F7" w:rsidRPr="004A5D9C">
        <w:t xml:space="preserve"> F</w:t>
      </w:r>
      <w:r w:rsidRPr="004A5D9C">
        <w:t xml:space="preserve">igure 1, </w:t>
      </w:r>
      <w:r w:rsidR="001066F7" w:rsidRPr="004A5D9C">
        <w:t xml:space="preserve">you will see that </w:t>
      </w:r>
      <w:r w:rsidRPr="004A5D9C">
        <w:t xml:space="preserve">there are two </w:t>
      </w:r>
      <w:r w:rsidR="001066F7" w:rsidRPr="004A5D9C">
        <w:t xml:space="preserve">new </w:t>
      </w:r>
      <w:r w:rsidRPr="004A5D9C">
        <w:t>rows that conta</w:t>
      </w:r>
      <w:r w:rsidR="00AE6E5D" w:rsidRPr="004A5D9C">
        <w:t xml:space="preserve">in </w:t>
      </w:r>
      <w:r w:rsidR="001066F7" w:rsidRPr="004A5D9C">
        <w:t xml:space="preserve">a value of </w:t>
      </w:r>
      <w:r w:rsidR="00AE6E5D" w:rsidRPr="004A5D9C">
        <w:t xml:space="preserve">NULL in </w:t>
      </w:r>
      <w:r w:rsidR="001066F7" w:rsidRPr="004A5D9C">
        <w:t xml:space="preserve">the </w:t>
      </w:r>
      <w:r w:rsidR="00AE6E5D" w:rsidRPr="004A5D9C">
        <w:t>Branch column</w:t>
      </w:r>
      <w:r w:rsidR="00733525" w:rsidRPr="004A5D9C">
        <w:t xml:space="preserve"> in </w:t>
      </w:r>
      <w:r w:rsidR="004A5D9C" w:rsidRPr="004A5D9C">
        <w:t>F</w:t>
      </w:r>
      <w:r w:rsidR="00733525" w:rsidRPr="004A5D9C">
        <w:t>igure 2</w:t>
      </w:r>
      <w:r w:rsidR="00AE6E5D" w:rsidRPr="004A5D9C">
        <w:t xml:space="preserve">. The </w:t>
      </w:r>
      <w:proofErr w:type="gramStart"/>
      <w:r w:rsidR="00AE6E5D" w:rsidRPr="004A5D9C">
        <w:t>Aggregate(</w:t>
      </w:r>
      <w:proofErr w:type="spellStart"/>
      <w:proofErr w:type="gramEnd"/>
      <w:r w:rsidR="00AE6E5D" w:rsidRPr="004A5D9C">
        <w:t>Field!SalesAmount</w:t>
      </w:r>
      <w:proofErr w:type="spellEnd"/>
      <w:r w:rsidR="00AE6E5D" w:rsidRPr="004A5D9C">
        <w:t>) expression</w:t>
      </w:r>
      <w:r w:rsidR="001066F7" w:rsidRPr="004A5D9C">
        <w:t>,</w:t>
      </w:r>
      <w:r w:rsidR="00AE6E5D" w:rsidRPr="004A5D9C">
        <w:t xml:space="preserve"> </w:t>
      </w:r>
      <w:r w:rsidR="00327A41" w:rsidRPr="004A5D9C">
        <w:t xml:space="preserve">which is grouped by </w:t>
      </w:r>
      <w:r w:rsidR="00AE6E5D" w:rsidRPr="004A5D9C">
        <w:t xml:space="preserve">Region </w:t>
      </w:r>
      <w:r w:rsidR="00327A41" w:rsidRPr="004A5D9C">
        <w:t xml:space="preserve">in row and </w:t>
      </w:r>
      <w:proofErr w:type="spellStart"/>
      <w:r w:rsidR="00327A41" w:rsidRPr="004A5D9C">
        <w:t>ProductCategory</w:t>
      </w:r>
      <w:proofErr w:type="spellEnd"/>
      <w:r w:rsidR="00327A41" w:rsidRPr="004A5D9C">
        <w:t xml:space="preserve"> and Product in column</w:t>
      </w:r>
      <w:r w:rsidR="004A5D9C">
        <w:t>,</w:t>
      </w:r>
      <w:r w:rsidR="00327A41" w:rsidRPr="004A5D9C">
        <w:t xml:space="preserve"> find</w:t>
      </w:r>
      <w:r w:rsidR="001066F7" w:rsidRPr="004A5D9C">
        <w:t>s the</w:t>
      </w:r>
      <w:r w:rsidR="00327A41" w:rsidRPr="004A5D9C">
        <w:t xml:space="preserve"> Sales Amount value of rows </w:t>
      </w:r>
      <w:r w:rsidR="00560E57" w:rsidRPr="004A5D9C">
        <w:t>where</w:t>
      </w:r>
      <w:r w:rsidR="00EB1F82" w:rsidRPr="004A5D9C">
        <w:t xml:space="preserve"> Branch = NULL in the data</w:t>
      </w:r>
      <w:r w:rsidR="00327A41" w:rsidRPr="004A5D9C">
        <w:t>set. If</w:t>
      </w:r>
      <w:r w:rsidR="00A73D52" w:rsidRPr="004A5D9C">
        <w:t xml:space="preserve"> it cannot find the row, empty data </w:t>
      </w:r>
      <w:r w:rsidR="001066F7" w:rsidRPr="004A5D9C">
        <w:t>is</w:t>
      </w:r>
      <w:r w:rsidR="00A73D52" w:rsidRPr="004A5D9C">
        <w:t xml:space="preserve"> assigned to it.</w:t>
      </w:r>
    </w:p>
    <w:p w:rsidR="00A73D52" w:rsidRPr="0087788D" w:rsidRDefault="00A73D52" w:rsidP="00A73D52">
      <w:pPr>
        <w:ind w:left="0"/>
        <w:jc w:val="both"/>
      </w:pPr>
      <w:r w:rsidRPr="0087788D">
        <w:t xml:space="preserve">This </w:t>
      </w:r>
      <w:proofErr w:type="spellStart"/>
      <w:r w:rsidRPr="0087788D">
        <w:t>behavior</w:t>
      </w:r>
      <w:proofErr w:type="spellEnd"/>
      <w:r w:rsidRPr="0087788D">
        <w:t xml:space="preserve"> is one of the </w:t>
      </w:r>
      <w:r w:rsidRPr="00EB1F82">
        <w:rPr>
          <w:lang w:val="en-US"/>
        </w:rPr>
        <w:t>most</w:t>
      </w:r>
      <w:r w:rsidRPr="0087788D">
        <w:t xml:space="preserve"> important issues </w:t>
      </w:r>
      <w:r w:rsidR="00EB1F82">
        <w:t>to watch when you are</w:t>
      </w:r>
      <w:r w:rsidR="00560E57">
        <w:t xml:space="preserve"> using </w:t>
      </w:r>
      <w:r w:rsidR="001066F7">
        <w:t xml:space="preserve">the </w:t>
      </w:r>
      <w:r w:rsidRPr="001066F7">
        <w:rPr>
          <w:b/>
        </w:rPr>
        <w:t>Aggr</w:t>
      </w:r>
      <w:r w:rsidR="00BD0C3E" w:rsidRPr="001066F7">
        <w:rPr>
          <w:b/>
        </w:rPr>
        <w:t>egate</w:t>
      </w:r>
      <w:r w:rsidR="00BD0C3E" w:rsidRPr="0087788D">
        <w:t xml:space="preserve"> function in the </w:t>
      </w:r>
      <w:proofErr w:type="spellStart"/>
      <w:r w:rsidR="001066F7">
        <w:t>T</w:t>
      </w:r>
      <w:r w:rsidR="00BD0C3E" w:rsidRPr="0087788D">
        <w:t>ablix</w:t>
      </w:r>
      <w:proofErr w:type="spellEnd"/>
      <w:r w:rsidR="001066F7">
        <w:t xml:space="preserve"> data region</w:t>
      </w:r>
      <w:r w:rsidR="00BD0C3E" w:rsidRPr="0087788D">
        <w:t xml:space="preserve">. This </w:t>
      </w:r>
      <w:proofErr w:type="spellStart"/>
      <w:r w:rsidR="004A5D9C">
        <w:t>behavio</w:t>
      </w:r>
      <w:r w:rsidR="00EB1F82">
        <w:t>r</w:t>
      </w:r>
      <w:proofErr w:type="spellEnd"/>
      <w:r w:rsidR="00EB1F82" w:rsidRPr="0087788D">
        <w:t xml:space="preserve"> </w:t>
      </w:r>
      <w:r w:rsidR="00BD0C3E" w:rsidRPr="0087788D">
        <w:t xml:space="preserve">affects the MDX query statement in </w:t>
      </w:r>
      <w:r w:rsidR="003A4C77">
        <w:t xml:space="preserve">the </w:t>
      </w:r>
      <w:r w:rsidR="00EB1F82">
        <w:t>data</w:t>
      </w:r>
      <w:r w:rsidR="00BD0C3E" w:rsidRPr="0087788D">
        <w:t>set</w:t>
      </w:r>
      <w:r w:rsidR="009B48F7">
        <w:t xml:space="preserve">, something </w:t>
      </w:r>
      <w:r w:rsidR="004A5D9C">
        <w:t>that will be</w:t>
      </w:r>
      <w:r w:rsidR="009B48F7">
        <w:t xml:space="preserve"> </w:t>
      </w:r>
      <w:r w:rsidR="00EB1F82">
        <w:t>discuss</w:t>
      </w:r>
      <w:r w:rsidR="004A5D9C">
        <w:t>ed</w:t>
      </w:r>
      <w:r w:rsidR="00EB1F82">
        <w:t xml:space="preserve"> </w:t>
      </w:r>
      <w:r w:rsidR="009B48F7">
        <w:t>i</w:t>
      </w:r>
      <w:r w:rsidR="00BD0C3E" w:rsidRPr="0087788D">
        <w:t>n the next section.</w:t>
      </w:r>
    </w:p>
    <w:p w:rsidR="00A73D52" w:rsidRPr="0087788D" w:rsidRDefault="00EB1F82" w:rsidP="00A73D52">
      <w:pPr>
        <w:ind w:left="0"/>
        <w:jc w:val="both"/>
      </w:pPr>
      <w:r>
        <w:t>Figure 3</w:t>
      </w:r>
      <w:r w:rsidR="00BD0C3E" w:rsidRPr="0087788D">
        <w:t xml:space="preserve"> illustrates how rows in the retrieved dataset map to column</w:t>
      </w:r>
      <w:r>
        <w:t>s</w:t>
      </w:r>
      <w:r w:rsidR="00BD0C3E" w:rsidRPr="0087788D">
        <w:t xml:space="preserve"> and row</w:t>
      </w:r>
      <w:r>
        <w:t>s</w:t>
      </w:r>
      <w:r w:rsidR="00BD0C3E" w:rsidRPr="0087788D">
        <w:t xml:space="preserve"> in the </w:t>
      </w:r>
      <w:proofErr w:type="spellStart"/>
      <w:r>
        <w:t>T</w:t>
      </w:r>
      <w:r w:rsidR="00BD0C3E" w:rsidRPr="0087788D">
        <w:t>ablix</w:t>
      </w:r>
      <w:proofErr w:type="spellEnd"/>
      <w:r w:rsidR="00BD0C3E" w:rsidRPr="0087788D">
        <w:t xml:space="preserve"> </w:t>
      </w:r>
      <w:r>
        <w:t xml:space="preserve">data region </w:t>
      </w:r>
      <w:r w:rsidR="004A5D9C">
        <w:t>if</w:t>
      </w:r>
      <w:r w:rsidRPr="0087788D">
        <w:t xml:space="preserve"> </w:t>
      </w:r>
      <w:r>
        <w:t>the</w:t>
      </w:r>
      <w:r w:rsidRPr="0087788D">
        <w:t xml:space="preserve"> </w:t>
      </w:r>
      <w:r w:rsidR="00BD0C3E" w:rsidRPr="00EB1F82">
        <w:rPr>
          <w:b/>
        </w:rPr>
        <w:t>Aggregate</w:t>
      </w:r>
      <w:r w:rsidR="00BD0C3E" w:rsidRPr="0087788D">
        <w:t xml:space="preserve"> function</w:t>
      </w:r>
      <w:r>
        <w:t xml:space="preserve"> is used</w:t>
      </w:r>
      <w:r w:rsidR="00BD0C3E" w:rsidRPr="0087788D">
        <w:t>.</w:t>
      </w:r>
    </w:p>
    <w:p w:rsidR="0027154E" w:rsidRPr="0087788D" w:rsidRDefault="00DB2C8B" w:rsidP="00A73D52">
      <w:pPr>
        <w:jc w:val="center"/>
      </w:pPr>
      <w:r>
        <w:rPr>
          <w:noProof/>
          <w:lang w:val="en-US" w:eastAsia="en-US"/>
        </w:rPr>
        <w:lastRenderedPageBreak/>
        <w:drawing>
          <wp:inline distT="0" distB="0" distL="0" distR="0" wp14:anchorId="0F466BD5" wp14:editId="1BA38E6B">
            <wp:extent cx="5577588" cy="3890513"/>
            <wp:effectExtent l="19050" t="0" r="4062"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l="10567" t="3310" r="10602" b="8868"/>
                    <a:stretch>
                      <a:fillRect/>
                    </a:stretch>
                  </pic:blipFill>
                  <pic:spPr bwMode="auto">
                    <a:xfrm>
                      <a:off x="0" y="0"/>
                      <a:ext cx="5577588" cy="3890513"/>
                    </a:xfrm>
                    <a:prstGeom prst="rect">
                      <a:avLst/>
                    </a:prstGeom>
                    <a:noFill/>
                    <a:ln w="9525">
                      <a:noFill/>
                      <a:miter lim="800000"/>
                      <a:headEnd/>
                      <a:tailEnd/>
                    </a:ln>
                  </pic:spPr>
                </pic:pic>
              </a:graphicData>
            </a:graphic>
          </wp:inline>
        </w:drawing>
      </w:r>
    </w:p>
    <w:p w:rsidR="00A73D52" w:rsidRPr="0087788D" w:rsidRDefault="00A73D52" w:rsidP="00BD0C3E">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3</w:t>
      </w:r>
      <w:r w:rsidR="004C54F9" w:rsidRPr="0087788D">
        <w:rPr>
          <w:rFonts w:ascii="Arial" w:hAnsi="Arial" w:cs="Arial"/>
        </w:rPr>
        <w:fldChar w:fldCharType="end"/>
      </w:r>
    </w:p>
    <w:p w:rsidR="00706E33" w:rsidRPr="0087788D" w:rsidRDefault="001F26C6" w:rsidP="00706E33">
      <w:r w:rsidRPr="0087788D">
        <w:t>On the other hand</w:t>
      </w:r>
      <w:r w:rsidR="00706E33" w:rsidRPr="0087788D">
        <w:t xml:space="preserve">, </w:t>
      </w:r>
      <w:r w:rsidR="00BA472F" w:rsidRPr="0087788D">
        <w:t xml:space="preserve">if </w:t>
      </w:r>
      <w:r w:rsidR="007050B1" w:rsidRPr="0087788D">
        <w:t xml:space="preserve">you </w:t>
      </w:r>
      <w:r w:rsidR="00BA472F" w:rsidRPr="0087788D">
        <w:t xml:space="preserve">delete </w:t>
      </w:r>
      <w:r w:rsidR="00EB1F82">
        <w:t xml:space="preserve">the </w:t>
      </w:r>
      <w:r w:rsidR="00BA472F" w:rsidRPr="0087788D">
        <w:t>Region column group from the grouping structure, value</w:t>
      </w:r>
      <w:r w:rsidR="00EB1F82">
        <w:t>s</w:t>
      </w:r>
      <w:r w:rsidR="00BA472F" w:rsidRPr="0087788D">
        <w:t xml:space="preserve"> [5] and [6] will also be empty because there is no row </w:t>
      </w:r>
      <w:r w:rsidR="00210E6F" w:rsidRPr="0087788D">
        <w:t xml:space="preserve">of data </w:t>
      </w:r>
      <w:r w:rsidR="007723CC">
        <w:t>where</w:t>
      </w:r>
      <w:r w:rsidR="00BA472F" w:rsidRPr="0087788D">
        <w:t xml:space="preserve"> Region = NULL and Branch = 1/2/3</w:t>
      </w:r>
      <w:r w:rsidR="00106433">
        <w:t>.</w:t>
      </w:r>
    </w:p>
    <w:p w:rsidR="00BA472F" w:rsidRPr="0087788D" w:rsidRDefault="00BA472F" w:rsidP="00BA472F">
      <w:pPr>
        <w:jc w:val="center"/>
      </w:pPr>
      <w:r w:rsidRPr="0087788D">
        <w:rPr>
          <w:noProof/>
          <w:lang w:val="en-US" w:eastAsia="en-US"/>
        </w:rPr>
        <w:drawing>
          <wp:inline distT="0" distB="0" distL="0" distR="0" wp14:anchorId="441555AD" wp14:editId="0184A106">
            <wp:extent cx="2685081" cy="1600200"/>
            <wp:effectExtent l="19050" t="0" r="969"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cstate="print"/>
                    <a:srcRect l="50320" t="31026" r="17949" b="38718"/>
                    <a:stretch>
                      <a:fillRect/>
                    </a:stretch>
                  </pic:blipFill>
                  <pic:spPr bwMode="auto">
                    <a:xfrm>
                      <a:off x="0" y="0"/>
                      <a:ext cx="2685081" cy="1600200"/>
                    </a:xfrm>
                    <a:prstGeom prst="rect">
                      <a:avLst/>
                    </a:prstGeom>
                    <a:noFill/>
                    <a:ln w="9525">
                      <a:noFill/>
                      <a:miter lim="800000"/>
                      <a:headEnd/>
                      <a:tailEnd/>
                    </a:ln>
                  </pic:spPr>
                </pic:pic>
              </a:graphicData>
            </a:graphic>
          </wp:inline>
        </w:drawing>
      </w:r>
    </w:p>
    <w:p w:rsidR="00BA472F" w:rsidRPr="0087788D" w:rsidRDefault="00BA472F" w:rsidP="00BA472F">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4</w:t>
      </w:r>
      <w:r w:rsidR="004C54F9" w:rsidRPr="0087788D">
        <w:rPr>
          <w:rFonts w:ascii="Arial" w:hAnsi="Arial" w:cs="Arial"/>
        </w:rPr>
        <w:fldChar w:fldCharType="end"/>
      </w:r>
    </w:p>
    <w:p w:rsidR="00BA472F" w:rsidRDefault="00BA472F" w:rsidP="00706E33"/>
    <w:p w:rsidR="00B74C22" w:rsidRPr="0087788D" w:rsidRDefault="00B74C22" w:rsidP="00706E33"/>
    <w:p w:rsidR="00075C67" w:rsidRDefault="00075C67">
      <w:pPr>
        <w:spacing w:before="0" w:after="0" w:line="240" w:lineRule="auto"/>
        <w:ind w:left="0"/>
        <w:rPr>
          <w:b/>
          <w:bCs/>
          <w:color w:val="333333"/>
          <w:sz w:val="28"/>
          <w:szCs w:val="28"/>
        </w:rPr>
      </w:pPr>
      <w:r>
        <w:br w:type="page"/>
      </w:r>
    </w:p>
    <w:p w:rsidR="00B51DA0" w:rsidRPr="0087788D" w:rsidRDefault="00B51DA0" w:rsidP="00B51DA0">
      <w:pPr>
        <w:pStyle w:val="NumHeading2"/>
      </w:pPr>
      <w:bookmarkStart w:id="10" w:name="_Toc264310785"/>
      <w:r w:rsidRPr="0087788D">
        <w:lastRenderedPageBreak/>
        <w:t>MDX Query</w:t>
      </w:r>
      <w:r w:rsidR="0034251A" w:rsidRPr="0087788D">
        <w:t xml:space="preserve"> and </w:t>
      </w:r>
      <w:proofErr w:type="spellStart"/>
      <w:r w:rsidR="0034251A" w:rsidRPr="0087788D">
        <w:t>Tablix</w:t>
      </w:r>
      <w:proofErr w:type="spellEnd"/>
      <w:r w:rsidR="0034251A" w:rsidRPr="0087788D">
        <w:t xml:space="preserve"> </w:t>
      </w:r>
      <w:proofErr w:type="spellStart"/>
      <w:r w:rsidR="0034251A" w:rsidRPr="0087788D">
        <w:t>Behavior</w:t>
      </w:r>
      <w:proofErr w:type="spellEnd"/>
      <w:r w:rsidR="00EB1F82">
        <w:t xml:space="preserve"> for </w:t>
      </w:r>
      <w:r w:rsidR="004A5D9C">
        <w:t xml:space="preserve">the </w:t>
      </w:r>
      <w:r w:rsidR="00EB1F82">
        <w:t>M</w:t>
      </w:r>
      <w:r w:rsidR="00FD1A54" w:rsidRPr="0087788D">
        <w:t>ain Data</w:t>
      </w:r>
      <w:r w:rsidR="00EB1F82">
        <w:t>s</w:t>
      </w:r>
      <w:r w:rsidR="00FD1A54" w:rsidRPr="0087788D">
        <w:t>et</w:t>
      </w:r>
      <w:bookmarkEnd w:id="10"/>
    </w:p>
    <w:p w:rsidR="00782368" w:rsidRPr="0087788D" w:rsidRDefault="00706E33" w:rsidP="002C0742">
      <w:r w:rsidRPr="0087788D">
        <w:t xml:space="preserve">As mentioned in </w:t>
      </w:r>
      <w:r w:rsidR="0020693A" w:rsidRPr="0087788D">
        <w:t xml:space="preserve">the </w:t>
      </w:r>
      <w:r w:rsidRPr="0087788D">
        <w:t>previous section,</w:t>
      </w:r>
      <w:r w:rsidR="003C55DD" w:rsidRPr="0087788D">
        <w:t xml:space="preserve"> MDX </w:t>
      </w:r>
      <w:r w:rsidR="007723CC">
        <w:t>statements in each dataset</w:t>
      </w:r>
      <w:r w:rsidR="003C55DD" w:rsidRPr="0087788D">
        <w:t xml:space="preserve"> depend on the grouping structure of the </w:t>
      </w:r>
      <w:proofErr w:type="spellStart"/>
      <w:r w:rsidR="003C55DD" w:rsidRPr="0087788D">
        <w:t>Tablix</w:t>
      </w:r>
      <w:proofErr w:type="spellEnd"/>
      <w:r w:rsidR="003C55DD" w:rsidRPr="0087788D">
        <w:t xml:space="preserve"> </w:t>
      </w:r>
      <w:r w:rsidR="007F2A8F">
        <w:t>data region, which is designed when the report is developed</w:t>
      </w:r>
      <w:r w:rsidR="003C55DD" w:rsidRPr="0087788D">
        <w:t>.</w:t>
      </w:r>
      <w:r w:rsidR="00FF5C83">
        <w:t xml:space="preserve"> This section </w:t>
      </w:r>
      <w:r w:rsidR="002647CB">
        <w:t xml:space="preserve">provides </w:t>
      </w:r>
      <w:r w:rsidR="00FF5C83">
        <w:t xml:space="preserve">step-by-step </w:t>
      </w:r>
      <w:r w:rsidR="002647CB">
        <w:t>instructions for</w:t>
      </w:r>
      <w:r w:rsidR="00FF5C83">
        <w:t xml:space="preserve"> how to write a</w:t>
      </w:r>
      <w:r w:rsidR="002647CB">
        <w:t>n</w:t>
      </w:r>
      <w:r w:rsidR="00FF5C83">
        <w:t xml:space="preserve"> MDX query to include additional server aggregates so that the report can retrieve </w:t>
      </w:r>
      <w:r w:rsidR="00E75857">
        <w:t xml:space="preserve">them </w:t>
      </w:r>
      <w:r w:rsidR="00FF5C83">
        <w:t>and show various levels of aggregations in the cube.</w:t>
      </w:r>
    </w:p>
    <w:p w:rsidR="00B91157" w:rsidRPr="0087788D" w:rsidRDefault="002647CB" w:rsidP="00821892">
      <w:r>
        <w:t>To help demonstrate</w:t>
      </w:r>
      <w:r w:rsidRPr="0087788D">
        <w:t xml:space="preserve"> </w:t>
      </w:r>
      <w:r w:rsidR="00B91157" w:rsidRPr="0087788D">
        <w:t xml:space="preserve">the </w:t>
      </w:r>
      <w:proofErr w:type="spellStart"/>
      <w:r w:rsidR="00B91157" w:rsidRPr="0087788D">
        <w:t>behavior</w:t>
      </w:r>
      <w:proofErr w:type="spellEnd"/>
      <w:r w:rsidR="00B91157" w:rsidRPr="0087788D">
        <w:t xml:space="preserve"> of MDX statements and </w:t>
      </w:r>
      <w:r w:rsidR="00E75857">
        <w:t xml:space="preserve">the </w:t>
      </w:r>
      <w:proofErr w:type="spellStart"/>
      <w:r>
        <w:t>T</w:t>
      </w:r>
      <w:r w:rsidR="00B91157" w:rsidRPr="0087788D">
        <w:t>ablix</w:t>
      </w:r>
      <w:proofErr w:type="spellEnd"/>
      <w:r w:rsidR="00E75857">
        <w:t xml:space="preserve"> data region</w:t>
      </w:r>
      <w:r>
        <w:t>, we’ve created a sample cube called Sales</w:t>
      </w:r>
      <w:r w:rsidR="00B91157" w:rsidRPr="0087788D">
        <w:t xml:space="preserve">. </w:t>
      </w:r>
      <w:r w:rsidR="003B6E2E">
        <w:t>Figure 5 shows t</w:t>
      </w:r>
      <w:r w:rsidR="003B6E2E" w:rsidRPr="0087788D">
        <w:t xml:space="preserve">he </w:t>
      </w:r>
      <w:r w:rsidR="00B91157" w:rsidRPr="0087788D">
        <w:t>structure of the Sales cube</w:t>
      </w:r>
      <w:r w:rsidR="003B6E2E">
        <w:t>.</w:t>
      </w:r>
    </w:p>
    <w:p w:rsidR="00B91157" w:rsidRPr="0087788D" w:rsidRDefault="00B91157" w:rsidP="00B91157">
      <w:pPr>
        <w:jc w:val="center"/>
      </w:pPr>
      <w:r w:rsidRPr="0087788D">
        <w:object w:dxaOrig="7184" w:dyaOrig="2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65pt;height:132.75pt" o:ole="">
            <v:imagedata r:id="rId14" o:title=""/>
          </v:shape>
          <o:OLEObject Type="Embed" ProgID="Visio.Drawing.11" ShapeID="_x0000_i1025" DrawAspect="Content" ObjectID="_1338280729" r:id="rId15"/>
        </w:object>
      </w:r>
    </w:p>
    <w:p w:rsidR="0034251A" w:rsidRPr="0087788D" w:rsidRDefault="00E84C62" w:rsidP="0034251A">
      <w:pPr>
        <w:pStyle w:val="Caption"/>
        <w:jc w:val="center"/>
        <w:rPr>
          <w:rFonts w:ascii="Arial" w:hAnsi="Arial" w:cs="Arial"/>
        </w:rPr>
      </w:pPr>
      <w:r w:rsidRPr="0087788D">
        <w:object w:dxaOrig="9182" w:dyaOrig="3201">
          <v:shape id="_x0000_i1026" type="#_x0000_t75" style="width:458.9pt;height:160.3pt" o:ole="">
            <v:imagedata r:id="rId16" o:title=""/>
          </v:shape>
          <o:OLEObject Type="Embed" ProgID="Visio.Drawing.11" ShapeID="_x0000_i1026" DrawAspect="Content" ObjectID="_1338280730" r:id="rId17"/>
        </w:object>
      </w:r>
      <w:r w:rsidR="0034251A" w:rsidRPr="0087788D">
        <w:rPr>
          <w:rFonts w:ascii="Arial" w:hAnsi="Arial" w:cs="Arial"/>
        </w:rPr>
        <w:t xml:space="preserve"> </w:t>
      </w:r>
    </w:p>
    <w:p w:rsidR="0034251A" w:rsidRPr="0087788D" w:rsidRDefault="0034251A" w:rsidP="0034251A">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5</w:t>
      </w:r>
      <w:r w:rsidR="004C54F9" w:rsidRPr="0087788D">
        <w:rPr>
          <w:rFonts w:ascii="Arial" w:hAnsi="Arial" w:cs="Arial"/>
        </w:rPr>
        <w:fldChar w:fldCharType="end"/>
      </w:r>
    </w:p>
    <w:p w:rsidR="00B91157" w:rsidRPr="0087788D" w:rsidRDefault="003C7A9B" w:rsidP="00B91157">
      <w:r w:rsidRPr="0087788D">
        <w:t>To create the sale</w:t>
      </w:r>
      <w:r w:rsidR="003A4C77">
        <w:t>s</w:t>
      </w:r>
      <w:r w:rsidRPr="0087788D">
        <w:t xml:space="preserve"> summary report, group </w:t>
      </w:r>
      <w:r w:rsidR="00E75857">
        <w:t xml:space="preserve">the </w:t>
      </w:r>
      <w:r w:rsidRPr="0087788D">
        <w:t xml:space="preserve">Product </w:t>
      </w:r>
      <w:r w:rsidR="00E75857">
        <w:t>h</w:t>
      </w:r>
      <w:r w:rsidRPr="0087788D">
        <w:t>ierarchy in row</w:t>
      </w:r>
      <w:r w:rsidR="00E75857">
        <w:t>s</w:t>
      </w:r>
      <w:r w:rsidRPr="0087788D">
        <w:t xml:space="preserve"> and </w:t>
      </w:r>
      <w:r w:rsidR="00E75857">
        <w:t xml:space="preserve">the </w:t>
      </w:r>
      <w:r w:rsidRPr="0087788D">
        <w:t xml:space="preserve">Month </w:t>
      </w:r>
      <w:r w:rsidR="00E75857">
        <w:t>h</w:t>
      </w:r>
      <w:r w:rsidRPr="0087788D">
        <w:t>ierarchy in column</w:t>
      </w:r>
      <w:r w:rsidR="00E75857">
        <w:t>s</w:t>
      </w:r>
      <w:r w:rsidRPr="0087788D">
        <w:t xml:space="preserve">. </w:t>
      </w:r>
      <w:r w:rsidR="007B6D85">
        <w:t>Figure 6 illustrates this</w:t>
      </w:r>
      <w:r w:rsidR="007B6D85" w:rsidRPr="0087788D">
        <w:t xml:space="preserve"> </w:t>
      </w:r>
      <w:r w:rsidR="003A4C77">
        <w:t xml:space="preserve">report </w:t>
      </w:r>
      <w:r w:rsidR="00D121C3">
        <w:t>outline</w:t>
      </w:r>
      <w:r w:rsidR="007B6D85">
        <w:t>.</w:t>
      </w:r>
    </w:p>
    <w:p w:rsidR="00BC1CA8" w:rsidRPr="0087788D" w:rsidRDefault="00545247" w:rsidP="00686289">
      <w:pPr>
        <w:jc w:val="center"/>
      </w:pPr>
      <w:r w:rsidRPr="0087788D">
        <w:rPr>
          <w:noProof/>
          <w:lang w:val="en-US" w:eastAsia="en-US"/>
        </w:rPr>
        <w:drawing>
          <wp:inline distT="0" distB="0" distL="0" distR="0" wp14:anchorId="3F20F8BE" wp14:editId="6EF36CBC">
            <wp:extent cx="5147512" cy="194310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 cstate="print"/>
                    <a:srcRect l="21154" t="19231" r="30449" b="51538"/>
                    <a:stretch>
                      <a:fillRect/>
                    </a:stretch>
                  </pic:blipFill>
                  <pic:spPr bwMode="auto">
                    <a:xfrm>
                      <a:off x="0" y="0"/>
                      <a:ext cx="5149914" cy="1944007"/>
                    </a:xfrm>
                    <a:prstGeom prst="rect">
                      <a:avLst/>
                    </a:prstGeom>
                    <a:noFill/>
                    <a:ln w="9525">
                      <a:noFill/>
                      <a:miter lim="800000"/>
                      <a:headEnd/>
                      <a:tailEnd/>
                    </a:ln>
                  </pic:spPr>
                </pic:pic>
              </a:graphicData>
            </a:graphic>
          </wp:inline>
        </w:drawing>
      </w:r>
    </w:p>
    <w:p w:rsidR="000947B5" w:rsidRPr="0087788D" w:rsidRDefault="000947B5" w:rsidP="000947B5">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6</w:t>
      </w:r>
      <w:r w:rsidR="004C54F9" w:rsidRPr="0087788D">
        <w:rPr>
          <w:rFonts w:ascii="Arial" w:hAnsi="Arial" w:cs="Arial"/>
        </w:rPr>
        <w:fldChar w:fldCharType="end"/>
      </w:r>
    </w:p>
    <w:p w:rsidR="000947B5" w:rsidRPr="0087788D" w:rsidRDefault="000947B5" w:rsidP="000947B5"/>
    <w:p w:rsidR="00545247" w:rsidRPr="0087788D" w:rsidRDefault="00545247" w:rsidP="002C0742">
      <w:r w:rsidRPr="0087788D">
        <w:t xml:space="preserve">To test </w:t>
      </w:r>
      <w:r w:rsidR="00E75857">
        <w:t xml:space="preserve">the </w:t>
      </w:r>
      <w:r w:rsidRPr="0087788D">
        <w:t xml:space="preserve">aggregation function and </w:t>
      </w:r>
      <w:r w:rsidR="00E75857">
        <w:t xml:space="preserve">the </w:t>
      </w:r>
      <w:proofErr w:type="spellStart"/>
      <w:r w:rsidR="00E75857">
        <w:t>behavior</w:t>
      </w:r>
      <w:proofErr w:type="spellEnd"/>
      <w:r w:rsidR="00E75857">
        <w:t xml:space="preserve"> of the </w:t>
      </w:r>
      <w:proofErr w:type="spellStart"/>
      <w:r w:rsidR="007B6D85">
        <w:t>T</w:t>
      </w:r>
      <w:r w:rsidRPr="0087788D">
        <w:t>ablix</w:t>
      </w:r>
      <w:proofErr w:type="spellEnd"/>
      <w:r w:rsidRPr="0087788D">
        <w:t xml:space="preserve"> </w:t>
      </w:r>
      <w:r w:rsidR="00E75857">
        <w:t>data region</w:t>
      </w:r>
      <w:r w:rsidRPr="0087788D">
        <w:t xml:space="preserve">, </w:t>
      </w:r>
      <w:r w:rsidR="00861B1B" w:rsidRPr="0087788D">
        <w:t>create this</w:t>
      </w:r>
      <w:r w:rsidR="000947B5" w:rsidRPr="0087788D">
        <w:t xml:space="preserve"> MDX query for </w:t>
      </w:r>
      <w:r w:rsidR="007723CC">
        <w:t xml:space="preserve">the </w:t>
      </w:r>
      <w:proofErr w:type="spellStart"/>
      <w:r w:rsidR="007B6D85">
        <w:t>Tablix</w:t>
      </w:r>
      <w:proofErr w:type="spellEnd"/>
      <w:r w:rsidR="007B6D85">
        <w:t xml:space="preserve"> data</w:t>
      </w:r>
      <w:r w:rsidR="000947B5" w:rsidRPr="0087788D">
        <w:t>set.</w:t>
      </w:r>
    </w:p>
    <w:p w:rsidR="00957F3C" w:rsidRPr="0087788D" w:rsidRDefault="00957F3C" w:rsidP="002C0742"/>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545247" w:rsidRPr="0087788D" w:rsidTr="00545247">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545247" w:rsidRPr="0087788D" w:rsidRDefault="00545247" w:rsidP="00545247">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color w:val="0000FF"/>
                <w:sz w:val="20"/>
                <w:szCs w:val="20"/>
                <w:lang w:val="en-US" w:eastAsia="en-US" w:bidi="th-TH"/>
              </w:rPr>
              <w:t>Select</w:t>
            </w:r>
            <w:r w:rsidRPr="00090FDA">
              <w:rPr>
                <w:rFonts w:eastAsia="Times New Roman"/>
                <w:b w:val="0"/>
                <w:bCs w:val="0"/>
                <w:noProof/>
                <w:sz w:val="20"/>
                <w:szCs w:val="20"/>
                <w:lang w:val="en-US" w:eastAsia="en-US" w:bidi="th-TH"/>
              </w:rPr>
              <w:t xml:space="preserve"> [Measures].[Sales] </w:t>
            </w:r>
            <w:r w:rsidRPr="00090FDA">
              <w:rPr>
                <w:rFonts w:eastAsia="Times New Roman"/>
                <w:b w:val="0"/>
                <w:bCs w:val="0"/>
                <w:noProof/>
                <w:color w:val="0000FF"/>
                <w:sz w:val="20"/>
                <w:szCs w:val="20"/>
                <w:lang w:val="en-US" w:eastAsia="en-US" w:bidi="th-TH"/>
              </w:rPr>
              <w:t>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columns</w:t>
            </w:r>
            <w:r w:rsidRPr="00090FDA">
              <w:rPr>
                <w:rFonts w:eastAsia="Times New Roman"/>
                <w:b w:val="0"/>
                <w:bCs w:val="0"/>
                <w:noProof/>
                <w:sz w:val="20"/>
                <w:szCs w:val="20"/>
                <w:lang w:val="en-US" w:eastAsia="en-US" w:bidi="th-TH"/>
              </w:rPr>
              <w:t>,</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Product Active].[Product].[Product Code]</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Date].[Quarter].[Month No Of Year]</w:t>
            </w:r>
          </w:p>
          <w:p w:rsidR="00545247" w:rsidRPr="00090FDA" w:rsidRDefault="00545247" w:rsidP="0054524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545247" w:rsidRPr="00090FDA" w:rsidRDefault="00545247" w:rsidP="00545247">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color w:val="0000FF"/>
                <w:sz w:val="20"/>
                <w:szCs w:val="20"/>
                <w:lang w:val="en-US" w:eastAsia="en-US" w:bidi="th-TH"/>
              </w:rPr>
              <w:t>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rows</w:t>
            </w:r>
          </w:p>
          <w:p w:rsidR="00545247" w:rsidRPr="00090FDA" w:rsidRDefault="00545247" w:rsidP="00545247">
            <w:pPr>
              <w:rPr>
                <w:b w:val="0"/>
                <w:bCs w:val="0"/>
                <w:sz w:val="20"/>
                <w:szCs w:val="20"/>
                <w:u w:val="single"/>
              </w:rPr>
            </w:pPr>
            <w:r w:rsidRPr="00090FDA">
              <w:rPr>
                <w:rFonts w:eastAsia="Times New Roman"/>
                <w:b w:val="0"/>
                <w:bCs w:val="0"/>
                <w:noProof/>
                <w:color w:val="0000FF"/>
                <w:sz w:val="20"/>
                <w:szCs w:val="20"/>
                <w:lang w:val="en-US" w:eastAsia="en-US" w:bidi="th-TH"/>
              </w:rPr>
              <w:t>from</w:t>
            </w:r>
            <w:r w:rsidRPr="00090FDA">
              <w:rPr>
                <w:rFonts w:eastAsia="Times New Roman"/>
                <w:b w:val="0"/>
                <w:bCs w:val="0"/>
                <w:noProof/>
                <w:sz w:val="20"/>
                <w:szCs w:val="20"/>
                <w:lang w:val="en-US" w:eastAsia="en-US" w:bidi="th-TH"/>
              </w:rPr>
              <w:t xml:space="preserve"> [Sales]</w:t>
            </w:r>
          </w:p>
          <w:p w:rsidR="00545247" w:rsidRPr="0087788D" w:rsidRDefault="00545247" w:rsidP="00545247">
            <w:pPr>
              <w:ind w:left="0"/>
            </w:pPr>
          </w:p>
        </w:tc>
      </w:tr>
    </w:tbl>
    <w:p w:rsidR="000947B5" w:rsidRPr="0087788D" w:rsidRDefault="00545247" w:rsidP="00545247">
      <w:pPr>
        <w:ind w:left="0"/>
      </w:pPr>
      <w:r w:rsidRPr="0087788D">
        <w:t xml:space="preserve"> </w:t>
      </w:r>
    </w:p>
    <w:p w:rsidR="000947B5" w:rsidRPr="0087788D" w:rsidRDefault="00D61F6B" w:rsidP="00545247">
      <w:pPr>
        <w:ind w:left="0"/>
      </w:pPr>
      <w:r>
        <w:t>Figure 7 shows the</w:t>
      </w:r>
      <w:r w:rsidRPr="0087788D">
        <w:t xml:space="preserve"> </w:t>
      </w:r>
      <w:r w:rsidR="000947B5" w:rsidRPr="0087788D">
        <w:t>query result</w:t>
      </w:r>
      <w:r w:rsidR="00957F3C">
        <w:t>s</w:t>
      </w:r>
      <w:r w:rsidR="000947B5" w:rsidRPr="0087788D">
        <w:t xml:space="preserve"> and report</w:t>
      </w:r>
      <w:r w:rsidR="007B6D85">
        <w:t>.</w:t>
      </w:r>
    </w:p>
    <w:p w:rsidR="000947B5" w:rsidRPr="0087788D" w:rsidRDefault="00545247" w:rsidP="00545247">
      <w:pPr>
        <w:ind w:left="0"/>
      </w:pPr>
      <w:r w:rsidRPr="0087788D">
        <w:rPr>
          <w:noProof/>
          <w:lang w:val="en-US" w:eastAsia="en-US"/>
        </w:rPr>
        <w:drawing>
          <wp:inline distT="0" distB="0" distL="0" distR="0" wp14:anchorId="48C39EF1" wp14:editId="13B5609D">
            <wp:extent cx="5829300" cy="100965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 cstate="print"/>
                    <a:srcRect l="17628" t="28462" r="10417" b="52018"/>
                    <a:stretch>
                      <a:fillRect/>
                    </a:stretch>
                  </pic:blipFill>
                  <pic:spPr bwMode="auto">
                    <a:xfrm>
                      <a:off x="0" y="0"/>
                      <a:ext cx="5840691" cy="1011623"/>
                    </a:xfrm>
                    <a:prstGeom prst="rect">
                      <a:avLst/>
                    </a:prstGeom>
                    <a:noFill/>
                    <a:ln w="9525">
                      <a:noFill/>
                      <a:miter lim="800000"/>
                      <a:headEnd/>
                      <a:tailEnd/>
                    </a:ln>
                  </pic:spPr>
                </pic:pic>
              </a:graphicData>
            </a:graphic>
          </wp:inline>
        </w:drawing>
      </w:r>
    </w:p>
    <w:p w:rsidR="00545247" w:rsidRPr="0087788D" w:rsidRDefault="000947B5" w:rsidP="000947B5">
      <w:pPr>
        <w:ind w:left="0"/>
        <w:rPr>
          <w:b/>
          <w:bCs/>
          <w:u w:val="single"/>
        </w:rPr>
      </w:pPr>
      <w:r w:rsidRPr="0087788D">
        <w:rPr>
          <w:b/>
          <w:bCs/>
          <w:noProof/>
          <w:u w:val="single"/>
          <w:lang w:val="en-US" w:eastAsia="en-US"/>
        </w:rPr>
        <w:drawing>
          <wp:inline distT="0" distB="0" distL="0" distR="0" wp14:anchorId="30483171" wp14:editId="5C9D7DB0">
            <wp:extent cx="5829300" cy="2438239"/>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 cstate="print"/>
                    <a:srcRect l="801" t="31043" r="28443" b="24357"/>
                    <a:stretch>
                      <a:fillRect/>
                    </a:stretch>
                  </pic:blipFill>
                  <pic:spPr bwMode="auto">
                    <a:xfrm>
                      <a:off x="0" y="0"/>
                      <a:ext cx="5829300" cy="2438239"/>
                    </a:xfrm>
                    <a:prstGeom prst="rect">
                      <a:avLst/>
                    </a:prstGeom>
                    <a:noFill/>
                    <a:ln w="9525">
                      <a:noFill/>
                      <a:miter lim="800000"/>
                      <a:headEnd/>
                      <a:tailEnd/>
                    </a:ln>
                  </pic:spPr>
                </pic:pic>
              </a:graphicData>
            </a:graphic>
          </wp:inline>
        </w:drawing>
      </w:r>
    </w:p>
    <w:p w:rsidR="000947B5" w:rsidRPr="0087788D" w:rsidRDefault="000947B5" w:rsidP="000947B5">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7</w:t>
      </w:r>
      <w:r w:rsidR="004C54F9" w:rsidRPr="0087788D">
        <w:rPr>
          <w:rFonts w:ascii="Arial" w:hAnsi="Arial" w:cs="Arial"/>
        </w:rPr>
        <w:fldChar w:fldCharType="end"/>
      </w:r>
    </w:p>
    <w:p w:rsidR="000947B5" w:rsidRPr="0087788D" w:rsidRDefault="00957F3C" w:rsidP="000947B5">
      <w:pPr>
        <w:ind w:left="0"/>
      </w:pPr>
      <w:r>
        <w:t>In</w:t>
      </w:r>
      <w:r w:rsidR="000947B5" w:rsidRPr="0087788D">
        <w:t xml:space="preserve"> the rep</w:t>
      </w:r>
      <w:r w:rsidR="00FD1A54" w:rsidRPr="0087788D">
        <w:t xml:space="preserve">ort, the sales data </w:t>
      </w:r>
      <w:r w:rsidR="007723CC">
        <w:t>appear</w:t>
      </w:r>
      <w:r w:rsidR="007B6D85">
        <w:t>s</w:t>
      </w:r>
      <w:r w:rsidR="007723CC">
        <w:t xml:space="preserve"> only at the</w:t>
      </w:r>
      <w:r w:rsidR="00FD1A54" w:rsidRPr="0087788D">
        <w:t xml:space="preserve"> [product code] and [Month no Of Year] level</w:t>
      </w:r>
      <w:r w:rsidR="00507849">
        <w:t>,</w:t>
      </w:r>
      <w:r w:rsidR="00DC18EA" w:rsidRPr="0087788D">
        <w:t xml:space="preserve"> w</w:t>
      </w:r>
      <w:r w:rsidR="001E2A2A">
        <w:t>hich is in</w:t>
      </w:r>
      <w:r w:rsidR="00DC18EA" w:rsidRPr="0087788D">
        <w:t>correct</w:t>
      </w:r>
      <w:r w:rsidR="00FD1A54" w:rsidRPr="0087788D">
        <w:t>.</w:t>
      </w:r>
    </w:p>
    <w:p w:rsidR="007723CC" w:rsidRDefault="00DC18EA" w:rsidP="000947B5">
      <w:pPr>
        <w:ind w:left="0"/>
      </w:pPr>
      <w:r w:rsidRPr="0087788D">
        <w:t xml:space="preserve">To make the report display correctly, </w:t>
      </w:r>
      <w:r w:rsidR="00507849">
        <w:t>modify</w:t>
      </w:r>
      <w:r w:rsidR="00507849" w:rsidRPr="0087788D">
        <w:t xml:space="preserve"> </w:t>
      </w:r>
      <w:r w:rsidR="00FD1A54" w:rsidRPr="0087788D">
        <w:t xml:space="preserve">the MDX </w:t>
      </w:r>
      <w:r w:rsidR="00507849">
        <w:t>statement</w:t>
      </w:r>
      <w:r w:rsidR="007B6D85">
        <w:t xml:space="preserve"> as shown here</w:t>
      </w:r>
      <w:r w:rsidR="00507849" w:rsidRPr="0087788D">
        <w:t xml:space="preserve"> </w:t>
      </w:r>
      <w:r w:rsidRPr="0087788D">
        <w:t>to</w:t>
      </w:r>
      <w:r w:rsidR="001E2A2A">
        <w:t xml:space="preserve"> </w:t>
      </w:r>
      <w:r w:rsidR="00FD1A54" w:rsidRPr="0087788D">
        <w:t xml:space="preserve">query every aggregation level that </w:t>
      </w:r>
      <w:r w:rsidR="00507849">
        <w:t xml:space="preserve">is </w:t>
      </w:r>
      <w:r w:rsidR="00FD1A54" w:rsidRPr="0087788D">
        <w:t>displa</w:t>
      </w:r>
      <w:r w:rsidR="0019631B">
        <w:t>y</w:t>
      </w:r>
      <w:r w:rsidR="00507849">
        <w:t>ed</w:t>
      </w:r>
      <w:r w:rsidR="00FD1A54" w:rsidRPr="0087788D">
        <w:t xml:space="preserve"> in the report layout.</w:t>
      </w:r>
    </w:p>
    <w:p w:rsidR="00FD1A54" w:rsidRPr="0087788D" w:rsidRDefault="00FD1A54" w:rsidP="00821892">
      <w:pPr>
        <w:ind w:left="0"/>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FD1A54" w:rsidRPr="0087788D" w:rsidTr="00FD1A54">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FD1A54" w:rsidRPr="0087788D" w:rsidRDefault="00FD1A54" w:rsidP="0087788D">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color w:val="0000FF"/>
                <w:sz w:val="20"/>
                <w:szCs w:val="20"/>
                <w:lang w:val="en-US" w:eastAsia="en-US" w:bidi="th-TH"/>
              </w:rPr>
              <w:t>Select</w:t>
            </w:r>
            <w:r w:rsidRPr="00090FDA">
              <w:rPr>
                <w:rFonts w:eastAsia="Times New Roman"/>
                <w:b w:val="0"/>
                <w:bCs w:val="0"/>
                <w:noProof/>
                <w:sz w:val="20"/>
                <w:szCs w:val="20"/>
                <w:lang w:val="en-US" w:eastAsia="en-US" w:bidi="th-TH"/>
              </w:rPr>
              <w:t xml:space="preserve"> [Measures].[Sales] </w:t>
            </w:r>
            <w:r w:rsidRPr="00090FDA">
              <w:rPr>
                <w:rFonts w:eastAsia="Times New Roman"/>
                <w:b w:val="0"/>
                <w:bCs w:val="0"/>
                <w:noProof/>
                <w:color w:val="0000FF"/>
                <w:sz w:val="20"/>
                <w:szCs w:val="20"/>
                <w:lang w:val="en-US" w:eastAsia="en-US" w:bidi="th-TH"/>
              </w:rPr>
              <w:t>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columns</w:t>
            </w:r>
            <w:r w:rsidRPr="00090FDA">
              <w:rPr>
                <w:rFonts w:eastAsia="Times New Roman"/>
                <w:b w:val="0"/>
                <w:bCs w:val="0"/>
                <w:noProof/>
                <w:sz w:val="20"/>
                <w:szCs w:val="20"/>
                <w:lang w:val="en-US" w:eastAsia="en-US" w:bidi="th-TH"/>
              </w:rPr>
              <w:t>,</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Product Active].[Product].[Product Cat Code]</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Product Active].[Product].[Product Sub Cat Code]</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Product Active].[Product].[Product Sub Group Code]</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Product Active].[Product].[Product Group Code]</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Product Active].[Product].[Product Code]</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Date].[Quarter].[Calendar Year],</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Date].[Quarter].[Half Year],</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Date].[Quarter].[Calendar Quarter],</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[Dim Date].[Quarter].[Month No Of Year]</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FD1A54" w:rsidRPr="00090FDA" w:rsidRDefault="00FD1A54" w:rsidP="00FD1A54">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color w:val="0000FF"/>
                <w:sz w:val="20"/>
                <w:szCs w:val="20"/>
                <w:lang w:val="en-US" w:eastAsia="en-US" w:bidi="th-TH"/>
              </w:rPr>
              <w:t>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rows</w:t>
            </w:r>
          </w:p>
          <w:p w:rsidR="00FD1A54" w:rsidRPr="00090FDA" w:rsidRDefault="00FD1A54" w:rsidP="00FD1A54">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color w:val="0000FF"/>
                <w:sz w:val="20"/>
                <w:szCs w:val="20"/>
                <w:lang w:val="en-US" w:eastAsia="en-US" w:bidi="th-TH"/>
              </w:rPr>
              <w:t>from</w:t>
            </w:r>
            <w:r w:rsidRPr="00090FDA">
              <w:rPr>
                <w:rFonts w:eastAsia="Times New Roman"/>
                <w:b w:val="0"/>
                <w:bCs w:val="0"/>
                <w:noProof/>
                <w:sz w:val="20"/>
                <w:szCs w:val="20"/>
                <w:lang w:val="en-US" w:eastAsia="en-US" w:bidi="th-TH"/>
              </w:rPr>
              <w:t xml:space="preserve"> [Sales]</w:t>
            </w:r>
          </w:p>
          <w:p w:rsidR="00FD1A54" w:rsidRPr="0087788D" w:rsidRDefault="00FD1A54" w:rsidP="00FD1A54">
            <w:pPr>
              <w:ind w:left="0"/>
              <w:rPr>
                <w:sz w:val="20"/>
                <w:szCs w:val="20"/>
              </w:rPr>
            </w:pPr>
          </w:p>
        </w:tc>
      </w:tr>
    </w:tbl>
    <w:p w:rsidR="00075A21" w:rsidRPr="0087788D" w:rsidRDefault="00075A21" w:rsidP="00FD1A54">
      <w:pPr>
        <w:ind w:left="0"/>
      </w:pPr>
    </w:p>
    <w:p w:rsidR="00E23603" w:rsidRPr="0087788D" w:rsidRDefault="007B6D85" w:rsidP="00FD1A54">
      <w:pPr>
        <w:ind w:left="0"/>
      </w:pPr>
      <w:r>
        <w:t>Figure 8 illustrates t</w:t>
      </w:r>
      <w:r w:rsidRPr="0087788D">
        <w:t xml:space="preserve">he </w:t>
      </w:r>
      <w:r w:rsidR="00FD1A54" w:rsidRPr="0087788D">
        <w:t>query result</w:t>
      </w:r>
      <w:r w:rsidR="00507849">
        <w:t>s</w:t>
      </w:r>
      <w:r w:rsidR="00FD1A54" w:rsidRPr="0087788D">
        <w:t xml:space="preserve"> and report</w:t>
      </w:r>
      <w:r>
        <w:t>, which are now correct</w:t>
      </w:r>
      <w:r w:rsidR="00EB3D9C" w:rsidRPr="0087788D">
        <w:t xml:space="preserve">. </w:t>
      </w:r>
    </w:p>
    <w:p w:rsidR="00E23603" w:rsidRPr="0087788D" w:rsidRDefault="00E23603" w:rsidP="00FD1A54">
      <w:pPr>
        <w:ind w:left="0"/>
      </w:pPr>
    </w:p>
    <w:p w:rsidR="00FD1A54" w:rsidRPr="0087788D" w:rsidRDefault="00FD1A54" w:rsidP="00FD1A54">
      <w:pPr>
        <w:ind w:left="0"/>
      </w:pPr>
      <w:r w:rsidRPr="0087788D">
        <w:rPr>
          <w:noProof/>
          <w:lang w:val="en-US" w:eastAsia="en-US"/>
        </w:rPr>
        <w:drawing>
          <wp:inline distT="0" distB="0" distL="0" distR="0" wp14:anchorId="0204C48A" wp14:editId="0BF491B7">
            <wp:extent cx="6091518" cy="1438275"/>
            <wp:effectExtent l="19050" t="0" r="4482"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cstate="print"/>
                    <a:srcRect l="16827" t="34872" r="13942" b="38974"/>
                    <a:stretch>
                      <a:fillRect/>
                    </a:stretch>
                  </pic:blipFill>
                  <pic:spPr bwMode="auto">
                    <a:xfrm>
                      <a:off x="0" y="0"/>
                      <a:ext cx="6091518" cy="1438275"/>
                    </a:xfrm>
                    <a:prstGeom prst="rect">
                      <a:avLst/>
                    </a:prstGeom>
                    <a:noFill/>
                    <a:ln w="9525">
                      <a:noFill/>
                      <a:miter lim="800000"/>
                      <a:headEnd/>
                      <a:tailEnd/>
                    </a:ln>
                  </pic:spPr>
                </pic:pic>
              </a:graphicData>
            </a:graphic>
          </wp:inline>
        </w:drawing>
      </w:r>
    </w:p>
    <w:p w:rsidR="00FD1A54" w:rsidRPr="0087788D" w:rsidRDefault="00075A21" w:rsidP="00FD1A54">
      <w:pPr>
        <w:ind w:left="0"/>
        <w:rPr>
          <w:b/>
          <w:bCs/>
          <w:u w:val="single"/>
        </w:rPr>
      </w:pPr>
      <w:r w:rsidRPr="0087788D">
        <w:rPr>
          <w:b/>
          <w:bCs/>
          <w:noProof/>
          <w:u w:val="single"/>
          <w:lang w:val="en-US" w:eastAsia="en-US"/>
        </w:rPr>
        <w:drawing>
          <wp:inline distT="0" distB="0" distL="0" distR="0" wp14:anchorId="4086DA12" wp14:editId="1068C50A">
            <wp:extent cx="5985660" cy="246697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 cstate="print"/>
                    <a:srcRect t="28721" r="26122" b="23410"/>
                    <a:stretch>
                      <a:fillRect/>
                    </a:stretch>
                  </pic:blipFill>
                  <pic:spPr bwMode="auto">
                    <a:xfrm>
                      <a:off x="0" y="0"/>
                      <a:ext cx="5985660" cy="2466975"/>
                    </a:xfrm>
                    <a:prstGeom prst="rect">
                      <a:avLst/>
                    </a:prstGeom>
                    <a:noFill/>
                    <a:ln w="9525">
                      <a:noFill/>
                      <a:miter lim="800000"/>
                      <a:headEnd/>
                      <a:tailEnd/>
                    </a:ln>
                  </pic:spPr>
                </pic:pic>
              </a:graphicData>
            </a:graphic>
          </wp:inline>
        </w:drawing>
      </w:r>
    </w:p>
    <w:p w:rsidR="00D644DA" w:rsidRPr="0087788D" w:rsidRDefault="00D644DA" w:rsidP="00D644DA">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8</w:t>
      </w:r>
      <w:r w:rsidR="004C54F9" w:rsidRPr="0087788D">
        <w:rPr>
          <w:rFonts w:ascii="Arial" w:hAnsi="Arial" w:cs="Arial"/>
        </w:rPr>
        <w:fldChar w:fldCharType="end"/>
      </w:r>
    </w:p>
    <w:p w:rsidR="00D644DA" w:rsidRPr="0087788D" w:rsidRDefault="00D644DA" w:rsidP="000947B5">
      <w:pPr>
        <w:ind w:left="0"/>
        <w:rPr>
          <w:b/>
          <w:bCs/>
          <w:u w:val="single"/>
        </w:rPr>
      </w:pPr>
    </w:p>
    <w:p w:rsidR="0016144A" w:rsidRPr="0087788D" w:rsidRDefault="007B6D85" w:rsidP="000947B5">
      <w:pPr>
        <w:ind w:left="0"/>
      </w:pPr>
      <w:r>
        <w:lastRenderedPageBreak/>
        <w:t xml:space="preserve">Another important concept to understand when you are working with Analysis Services data in Reporting Services is the way </w:t>
      </w:r>
      <w:r w:rsidR="00816A62">
        <w:t xml:space="preserve">aggregations work </w:t>
      </w:r>
      <w:r w:rsidR="00562786">
        <w:t>with grouping</w:t>
      </w:r>
      <w:r>
        <w:t xml:space="preserve">. </w:t>
      </w:r>
      <w:r w:rsidR="00E23603" w:rsidRPr="0087788D">
        <w:t xml:space="preserve">If </w:t>
      </w:r>
      <w:r>
        <w:t>you</w:t>
      </w:r>
      <w:r w:rsidR="00E23603" w:rsidRPr="0087788D">
        <w:t xml:space="preserve"> </w:t>
      </w:r>
      <w:r w:rsidR="00512165" w:rsidRPr="0087788D">
        <w:t xml:space="preserve">select </w:t>
      </w:r>
      <w:r>
        <w:t xml:space="preserve">the </w:t>
      </w:r>
      <w:r w:rsidR="00E23603" w:rsidRPr="0087788D">
        <w:t>dimension hierarchy</w:t>
      </w:r>
      <w:r w:rsidR="00512165" w:rsidRPr="0087788D">
        <w:t xml:space="preserve"> from the cube</w:t>
      </w:r>
      <w:r w:rsidR="00E23603" w:rsidRPr="0087788D">
        <w:t xml:space="preserve">, </w:t>
      </w:r>
      <w:r>
        <w:t>you</w:t>
      </w:r>
      <w:r w:rsidRPr="0087788D">
        <w:t xml:space="preserve"> </w:t>
      </w:r>
      <w:r w:rsidR="00E23603" w:rsidRPr="0087788D">
        <w:t xml:space="preserve">must group the data from the top level to the level </w:t>
      </w:r>
      <w:r w:rsidR="008356F2">
        <w:t xml:space="preserve">for </w:t>
      </w:r>
      <w:r w:rsidR="00E23603" w:rsidRPr="0087788D">
        <w:t xml:space="preserve">which </w:t>
      </w:r>
      <w:r w:rsidR="008356F2">
        <w:t>you</w:t>
      </w:r>
      <w:r w:rsidR="008356F2" w:rsidRPr="0087788D">
        <w:t xml:space="preserve"> </w:t>
      </w:r>
      <w:r w:rsidR="00E23603" w:rsidRPr="0087788D">
        <w:t xml:space="preserve">want to display the </w:t>
      </w:r>
      <w:proofErr w:type="gramStart"/>
      <w:r w:rsidR="00E23603" w:rsidRPr="0087788D">
        <w:t>Aggregate(</w:t>
      </w:r>
      <w:proofErr w:type="gramEnd"/>
      <w:r w:rsidR="0016144A" w:rsidRPr="0087788D">
        <w:t xml:space="preserve">) value, </w:t>
      </w:r>
      <w:r w:rsidR="00507849">
        <w:t>even if</w:t>
      </w:r>
      <w:r w:rsidR="0016144A" w:rsidRPr="0087788D">
        <w:t xml:space="preserve"> </w:t>
      </w:r>
      <w:r w:rsidR="008356F2">
        <w:t>you</w:t>
      </w:r>
      <w:r w:rsidR="008356F2" w:rsidRPr="0087788D">
        <w:t xml:space="preserve"> </w:t>
      </w:r>
      <w:r w:rsidR="0016144A" w:rsidRPr="0087788D">
        <w:t xml:space="preserve">do not </w:t>
      </w:r>
      <w:r w:rsidR="008356F2">
        <w:t>need</w:t>
      </w:r>
      <w:r w:rsidR="0016144A" w:rsidRPr="0087788D">
        <w:t xml:space="preserve"> to display the </w:t>
      </w:r>
      <w:r w:rsidR="008356F2">
        <w:t xml:space="preserve">actual </w:t>
      </w:r>
      <w:r w:rsidR="0016144A" w:rsidRPr="0087788D">
        <w:t>data in the upper level.</w:t>
      </w:r>
      <w:r w:rsidR="00191FBC">
        <w:t xml:space="preserve"> Otherwise, you may not get the right results.</w:t>
      </w:r>
    </w:p>
    <w:p w:rsidR="0016144A" w:rsidRPr="0087788D" w:rsidRDefault="00816A62" w:rsidP="000947B5">
      <w:pPr>
        <w:ind w:left="0"/>
      </w:pPr>
      <w:r>
        <w:t>For example, i</w:t>
      </w:r>
      <w:r w:rsidRPr="0087788D">
        <w:t xml:space="preserve">n </w:t>
      </w:r>
      <w:r w:rsidR="001B40E2" w:rsidRPr="0087788D">
        <w:t xml:space="preserve">this case, </w:t>
      </w:r>
      <w:r>
        <w:t>the customer wanted to include da</w:t>
      </w:r>
      <w:r w:rsidR="00562786">
        <w:t>ta about products in the report, so</w:t>
      </w:r>
      <w:r>
        <w:t xml:space="preserve"> </w:t>
      </w:r>
      <w:r w:rsidR="001B40E2" w:rsidRPr="0087788D">
        <w:t>we select</w:t>
      </w:r>
      <w:r w:rsidR="00562786">
        <w:t>ed</w:t>
      </w:r>
      <w:r w:rsidR="001B40E2" w:rsidRPr="0087788D">
        <w:t xml:space="preserve"> </w:t>
      </w:r>
      <w:r w:rsidR="00E75857">
        <w:t>the P</w:t>
      </w:r>
      <w:r w:rsidR="00512165" w:rsidRPr="0087788D">
        <w:t xml:space="preserve">roduct hierarchy from </w:t>
      </w:r>
      <w:r w:rsidR="001D5CD2">
        <w:t xml:space="preserve">the </w:t>
      </w:r>
      <w:r w:rsidR="00E75857">
        <w:t>P</w:t>
      </w:r>
      <w:r w:rsidR="00512165" w:rsidRPr="0087788D">
        <w:t>roduc</w:t>
      </w:r>
      <w:r w:rsidR="001D5CD2">
        <w:t>t dimension. Rows that contain</w:t>
      </w:r>
      <w:r w:rsidR="00512165" w:rsidRPr="0087788D">
        <w:t xml:space="preserve"> the aggregation value of Product Group Code ([Product Sub Group Code] and [Product Code] = NULL) </w:t>
      </w:r>
      <w:r w:rsidR="007B6D85">
        <w:t>contain the</w:t>
      </w:r>
      <w:r w:rsidR="007B6D85" w:rsidRPr="0087788D">
        <w:t xml:space="preserve"> </w:t>
      </w:r>
      <w:r w:rsidR="00512165" w:rsidRPr="0087788D">
        <w:t xml:space="preserve">information </w:t>
      </w:r>
      <w:r>
        <w:t>from</w:t>
      </w:r>
      <w:r w:rsidR="007B6D85" w:rsidRPr="0087788D">
        <w:t xml:space="preserve"> </w:t>
      </w:r>
      <w:r w:rsidR="00512165" w:rsidRPr="0087788D">
        <w:t>[Product Cat Code] and [Product Sub Cat Code]</w:t>
      </w:r>
      <w:r w:rsidR="007B6D85">
        <w:t>,</w:t>
      </w:r>
      <w:r w:rsidR="00512165" w:rsidRPr="0087788D">
        <w:t xml:space="preserve"> which are the upper level</w:t>
      </w:r>
      <w:r w:rsidR="007B6D85">
        <w:t>s</w:t>
      </w:r>
      <w:r w:rsidR="00512165" w:rsidRPr="0087788D">
        <w:t xml:space="preserve"> in </w:t>
      </w:r>
      <w:r w:rsidR="00E75857">
        <w:t>the P</w:t>
      </w:r>
      <w:r w:rsidR="00512165" w:rsidRPr="0087788D">
        <w:t xml:space="preserve">roduct </w:t>
      </w:r>
      <w:r w:rsidR="007B6D85">
        <w:t>h</w:t>
      </w:r>
      <w:r w:rsidR="00512165" w:rsidRPr="0087788D">
        <w:t xml:space="preserve">ierarchy. </w:t>
      </w:r>
      <w:r>
        <w:t>If these upper levels</w:t>
      </w:r>
      <w:r w:rsidR="00562786">
        <w:t xml:space="preserve"> are not included</w:t>
      </w:r>
      <w:r>
        <w:t xml:space="preserve">, their data isn’t included in the aggregations. </w:t>
      </w:r>
      <w:r w:rsidR="00512165" w:rsidRPr="0087788D">
        <w:t xml:space="preserve">This is why </w:t>
      </w:r>
      <w:r>
        <w:t>you must</w:t>
      </w:r>
      <w:r w:rsidR="00512165" w:rsidRPr="0087788D">
        <w:t xml:space="preserve"> group by all upper</w:t>
      </w:r>
      <w:r w:rsidR="007B6D85">
        <w:t>-</w:t>
      </w:r>
      <w:r w:rsidR="00512165" w:rsidRPr="0087788D">
        <w:t xml:space="preserve">level attributes in the </w:t>
      </w:r>
      <w:r w:rsidR="007B6D85">
        <w:t>h</w:t>
      </w:r>
      <w:r w:rsidR="00512165" w:rsidRPr="0087788D">
        <w:t xml:space="preserve">ierarchy to display the </w:t>
      </w:r>
      <w:r w:rsidR="00E75857">
        <w:t>correct</w:t>
      </w:r>
      <w:r w:rsidR="00191FBC">
        <w:t xml:space="preserve"> </w:t>
      </w:r>
      <w:r w:rsidR="00512165" w:rsidRPr="0087788D">
        <w:t xml:space="preserve">server aggregation value in </w:t>
      </w:r>
      <w:r>
        <w:t>the Reporting Services</w:t>
      </w:r>
      <w:r w:rsidR="00512165" w:rsidRPr="0087788D">
        <w:t xml:space="preserve"> report.</w:t>
      </w:r>
    </w:p>
    <w:p w:rsidR="0016144A" w:rsidRPr="0087788D" w:rsidRDefault="00512165" w:rsidP="00512165">
      <w:pPr>
        <w:ind w:left="0"/>
        <w:jc w:val="center"/>
      </w:pPr>
      <w:r w:rsidRPr="0087788D">
        <w:rPr>
          <w:noProof/>
          <w:lang w:val="en-US" w:eastAsia="en-US"/>
        </w:rPr>
        <w:drawing>
          <wp:inline distT="0" distB="0" distL="0" distR="0" wp14:anchorId="68D06EAA" wp14:editId="1F3268EB">
            <wp:extent cx="6083380" cy="16859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 cstate="print"/>
                    <a:srcRect l="17949" t="33334" r="12660" b="35897"/>
                    <a:stretch>
                      <a:fillRect/>
                    </a:stretch>
                  </pic:blipFill>
                  <pic:spPr bwMode="auto">
                    <a:xfrm>
                      <a:off x="0" y="0"/>
                      <a:ext cx="6083380" cy="1685925"/>
                    </a:xfrm>
                    <a:prstGeom prst="rect">
                      <a:avLst/>
                    </a:prstGeom>
                    <a:noFill/>
                    <a:ln w="9525">
                      <a:noFill/>
                      <a:miter lim="800000"/>
                      <a:headEnd/>
                      <a:tailEnd/>
                    </a:ln>
                  </pic:spPr>
                </pic:pic>
              </a:graphicData>
            </a:graphic>
          </wp:inline>
        </w:drawing>
      </w:r>
    </w:p>
    <w:p w:rsidR="00512165" w:rsidRPr="0087788D" w:rsidRDefault="00512165" w:rsidP="00512165">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9</w:t>
      </w:r>
      <w:r w:rsidR="004C54F9" w:rsidRPr="0087788D">
        <w:rPr>
          <w:rFonts w:ascii="Arial" w:hAnsi="Arial" w:cs="Arial"/>
        </w:rPr>
        <w:fldChar w:fldCharType="end"/>
      </w:r>
    </w:p>
    <w:p w:rsidR="00FD1A54" w:rsidRDefault="00384B90" w:rsidP="000947B5">
      <w:pPr>
        <w:ind w:left="0"/>
      </w:pPr>
      <w:r>
        <w:t>Figure 10</w:t>
      </w:r>
      <w:r w:rsidR="00B21CD1" w:rsidRPr="0087788D">
        <w:t xml:space="preserve"> </w:t>
      </w:r>
      <w:r w:rsidR="001D5CD2">
        <w:t>shows</w:t>
      </w:r>
      <w:r w:rsidR="00B21CD1" w:rsidRPr="0087788D">
        <w:t xml:space="preserve"> the result when the row group </w:t>
      </w:r>
      <w:r>
        <w:t>that is</w:t>
      </w:r>
      <w:r w:rsidRPr="0087788D">
        <w:t xml:space="preserve"> </w:t>
      </w:r>
      <w:r w:rsidR="00B21CD1" w:rsidRPr="0087788D">
        <w:t>grouped by [</w:t>
      </w:r>
      <w:proofErr w:type="spellStart"/>
      <w:r w:rsidR="00B21CD1" w:rsidRPr="0087788D">
        <w:t>Product_Cat_Code</w:t>
      </w:r>
      <w:proofErr w:type="spellEnd"/>
      <w:r w:rsidR="00B21CD1" w:rsidRPr="0087788D">
        <w:t xml:space="preserve">] </w:t>
      </w:r>
      <w:r>
        <w:t xml:space="preserve">is deleted </w:t>
      </w:r>
      <w:r w:rsidR="00B21CD1" w:rsidRPr="0087788D">
        <w:t>from the report</w:t>
      </w:r>
      <w:r w:rsidR="00741D17" w:rsidRPr="0087788D">
        <w:t xml:space="preserve"> layout</w:t>
      </w:r>
      <w:r w:rsidR="00B21CD1" w:rsidRPr="0087788D">
        <w:t>. A</w:t>
      </w:r>
      <w:r w:rsidR="00741D17" w:rsidRPr="0087788D">
        <w:t>ll aggregation values in the report disappear</w:t>
      </w:r>
      <w:r w:rsidR="00B21CD1" w:rsidRPr="0087788D">
        <w:t xml:space="preserve">. </w:t>
      </w:r>
      <w:r w:rsidR="00E23603" w:rsidRPr="0087788D">
        <w:t xml:space="preserve"> </w:t>
      </w:r>
    </w:p>
    <w:p w:rsidR="00042AFB" w:rsidRPr="0087788D" w:rsidRDefault="00042AFB" w:rsidP="000947B5">
      <w:pPr>
        <w:ind w:left="0"/>
      </w:pPr>
    </w:p>
    <w:p w:rsidR="00D644DA" w:rsidRPr="0087788D" w:rsidRDefault="00D644DA" w:rsidP="00D644DA">
      <w:pPr>
        <w:ind w:left="0"/>
        <w:jc w:val="center"/>
      </w:pPr>
      <w:r w:rsidRPr="0087788D">
        <w:rPr>
          <w:noProof/>
          <w:lang w:val="en-US" w:eastAsia="en-US"/>
        </w:rPr>
        <w:drawing>
          <wp:inline distT="0" distB="0" distL="0" distR="0" wp14:anchorId="79DEE6D2" wp14:editId="7749F554">
            <wp:extent cx="5227607" cy="183867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4" cstate="print"/>
                    <a:srcRect l="21474" t="23846" r="36699" b="50000"/>
                    <a:stretch>
                      <a:fillRect/>
                    </a:stretch>
                  </pic:blipFill>
                  <pic:spPr bwMode="auto">
                    <a:xfrm>
                      <a:off x="0" y="0"/>
                      <a:ext cx="5233983" cy="1840919"/>
                    </a:xfrm>
                    <a:prstGeom prst="rect">
                      <a:avLst/>
                    </a:prstGeom>
                    <a:noFill/>
                    <a:ln w="9525">
                      <a:noFill/>
                      <a:miter lim="800000"/>
                      <a:headEnd/>
                      <a:tailEnd/>
                    </a:ln>
                  </pic:spPr>
                </pic:pic>
              </a:graphicData>
            </a:graphic>
          </wp:inline>
        </w:drawing>
      </w:r>
    </w:p>
    <w:p w:rsidR="00D644DA" w:rsidRPr="0087788D" w:rsidRDefault="00D644DA" w:rsidP="00D644DA">
      <w:pPr>
        <w:ind w:left="0"/>
        <w:jc w:val="center"/>
      </w:pPr>
      <w:r w:rsidRPr="0087788D">
        <w:rPr>
          <w:noProof/>
          <w:lang w:val="en-US" w:eastAsia="en-US"/>
        </w:rPr>
        <w:lastRenderedPageBreak/>
        <w:drawing>
          <wp:inline distT="0" distB="0" distL="0" distR="0" wp14:anchorId="6B559F0F" wp14:editId="4EC3F2EA">
            <wp:extent cx="5087451" cy="2389517"/>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cstate="print"/>
                    <a:srcRect l="801" t="28974" r="40523" b="26923"/>
                    <a:stretch>
                      <a:fillRect/>
                    </a:stretch>
                  </pic:blipFill>
                  <pic:spPr bwMode="auto">
                    <a:xfrm>
                      <a:off x="0" y="0"/>
                      <a:ext cx="5090505" cy="2390952"/>
                    </a:xfrm>
                    <a:prstGeom prst="rect">
                      <a:avLst/>
                    </a:prstGeom>
                    <a:noFill/>
                    <a:ln w="9525">
                      <a:noFill/>
                      <a:miter lim="800000"/>
                      <a:headEnd/>
                      <a:tailEnd/>
                    </a:ln>
                  </pic:spPr>
                </pic:pic>
              </a:graphicData>
            </a:graphic>
          </wp:inline>
        </w:drawing>
      </w:r>
    </w:p>
    <w:p w:rsidR="00D644DA" w:rsidRPr="0087788D" w:rsidRDefault="00D644DA" w:rsidP="00361EE5">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10</w:t>
      </w:r>
      <w:r w:rsidR="004C54F9" w:rsidRPr="0087788D">
        <w:rPr>
          <w:rFonts w:ascii="Arial" w:hAnsi="Arial" w:cs="Arial"/>
        </w:rPr>
        <w:fldChar w:fldCharType="end"/>
      </w:r>
    </w:p>
    <w:p w:rsidR="008D1E4D" w:rsidRDefault="008D1E4D" w:rsidP="002C0742">
      <w:pPr>
        <w:rPr>
          <w:b/>
          <w:bCs/>
          <w:u w:val="single"/>
        </w:rPr>
      </w:pPr>
    </w:p>
    <w:p w:rsidR="00C37760" w:rsidRPr="0087788D" w:rsidRDefault="00725ABC" w:rsidP="002C0742">
      <w:pPr>
        <w:rPr>
          <w:b/>
          <w:bCs/>
          <w:u w:val="single"/>
        </w:rPr>
      </w:pPr>
      <w:r w:rsidRPr="0087788D">
        <w:rPr>
          <w:b/>
          <w:bCs/>
          <w:u w:val="single"/>
        </w:rPr>
        <w:t>Tip</w:t>
      </w:r>
    </w:p>
    <w:tbl>
      <w:tblPr>
        <w:tblStyle w:val="TableGrid"/>
        <w:tblW w:w="0" w:type="auto"/>
        <w:tblBorders>
          <w:top w:val="none" w:sz="0" w:space="0" w:color="auto"/>
          <w:left w:val="single" w:sz="12" w:space="0" w:color="999999"/>
          <w:bottom w:val="none" w:sz="0" w:space="0" w:color="auto"/>
        </w:tblBorders>
        <w:tblLook w:val="04A0" w:firstRow="1" w:lastRow="0" w:firstColumn="1" w:lastColumn="0" w:noHBand="0" w:noVBand="1"/>
      </w:tblPr>
      <w:tblGrid>
        <w:gridCol w:w="9247"/>
      </w:tblGrid>
      <w:tr w:rsidR="000947B5" w:rsidRPr="0087788D" w:rsidTr="006071B0">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E73FE9" w:rsidRPr="0087788D" w:rsidRDefault="00384B90" w:rsidP="0032541E">
            <w:pPr>
              <w:rPr>
                <w:b w:val="0"/>
                <w:bCs w:val="0"/>
              </w:rPr>
            </w:pPr>
            <w:r>
              <w:rPr>
                <w:b w:val="0"/>
                <w:bCs w:val="0"/>
              </w:rPr>
              <w:t>SQL Server 2008 Reporting Services</w:t>
            </w:r>
            <w:r w:rsidR="000947B5" w:rsidRPr="0087788D">
              <w:rPr>
                <w:b w:val="0"/>
                <w:bCs w:val="0"/>
              </w:rPr>
              <w:t xml:space="preserve"> provides </w:t>
            </w:r>
            <w:r w:rsidR="00113969">
              <w:rPr>
                <w:b w:val="0"/>
                <w:bCs w:val="0"/>
              </w:rPr>
              <w:t xml:space="preserve">a </w:t>
            </w:r>
            <w:r w:rsidR="005A786F">
              <w:rPr>
                <w:b w:val="0"/>
                <w:bCs w:val="0"/>
              </w:rPr>
              <w:t xml:space="preserve">graphical </w:t>
            </w:r>
            <w:r>
              <w:rPr>
                <w:b w:val="0"/>
                <w:bCs w:val="0"/>
              </w:rPr>
              <w:t>q</w:t>
            </w:r>
            <w:r w:rsidR="00BD093C">
              <w:rPr>
                <w:b w:val="0"/>
                <w:bCs w:val="0"/>
              </w:rPr>
              <w:t xml:space="preserve">uery designer </w:t>
            </w:r>
            <w:r>
              <w:rPr>
                <w:b w:val="0"/>
                <w:bCs w:val="0"/>
              </w:rPr>
              <w:t xml:space="preserve">that you can use </w:t>
            </w:r>
            <w:r w:rsidR="00BD093C">
              <w:rPr>
                <w:b w:val="0"/>
                <w:bCs w:val="0"/>
              </w:rPr>
              <w:t xml:space="preserve">as </w:t>
            </w:r>
            <w:r>
              <w:rPr>
                <w:b w:val="0"/>
                <w:bCs w:val="0"/>
              </w:rPr>
              <w:t xml:space="preserve">an </w:t>
            </w:r>
            <w:r w:rsidR="00BD093C">
              <w:rPr>
                <w:b w:val="0"/>
                <w:bCs w:val="0"/>
              </w:rPr>
              <w:t>MDX editor</w:t>
            </w:r>
            <w:r w:rsidR="000947B5" w:rsidRPr="0087788D">
              <w:rPr>
                <w:b w:val="0"/>
                <w:bCs w:val="0"/>
              </w:rPr>
              <w:t xml:space="preserve">. </w:t>
            </w:r>
            <w:r>
              <w:rPr>
                <w:b w:val="0"/>
                <w:bCs w:val="0"/>
              </w:rPr>
              <w:t>You can drag and drop functions to</w:t>
            </w:r>
            <w:r w:rsidR="000947B5" w:rsidRPr="0087788D">
              <w:rPr>
                <w:b w:val="0"/>
                <w:bCs w:val="0"/>
              </w:rPr>
              <w:t xml:space="preserve"> generate MDX code. Moreover, </w:t>
            </w:r>
            <w:r>
              <w:rPr>
                <w:b w:val="0"/>
                <w:bCs w:val="0"/>
              </w:rPr>
              <w:t xml:space="preserve">the query </w:t>
            </w:r>
            <w:r w:rsidR="00BD093C">
              <w:rPr>
                <w:b w:val="0"/>
                <w:bCs w:val="0"/>
              </w:rPr>
              <w:t>designer</w:t>
            </w:r>
            <w:r w:rsidR="000947B5" w:rsidRPr="0087788D">
              <w:rPr>
                <w:b w:val="0"/>
                <w:bCs w:val="0"/>
              </w:rPr>
              <w:t xml:space="preserve"> provides </w:t>
            </w:r>
            <w:r w:rsidR="00113969">
              <w:rPr>
                <w:b w:val="0"/>
                <w:bCs w:val="0"/>
              </w:rPr>
              <w:t xml:space="preserve">a </w:t>
            </w:r>
            <w:r w:rsidR="002D10CA">
              <w:t>Show Aggregations</w:t>
            </w:r>
            <w:r w:rsidR="000947B5" w:rsidRPr="0087788D">
              <w:rPr>
                <w:b w:val="0"/>
                <w:bCs w:val="0"/>
              </w:rPr>
              <w:t xml:space="preserve"> </w:t>
            </w:r>
            <w:r w:rsidR="005A786F">
              <w:rPr>
                <w:b w:val="0"/>
                <w:bCs w:val="0"/>
              </w:rPr>
              <w:t>button</w:t>
            </w:r>
            <w:r w:rsidR="003C73C4">
              <w:rPr>
                <w:b w:val="0"/>
                <w:bCs w:val="0"/>
              </w:rPr>
              <w:t>,</w:t>
            </w:r>
            <w:r w:rsidR="005A786F" w:rsidRPr="0087788D">
              <w:rPr>
                <w:b w:val="0"/>
                <w:bCs w:val="0"/>
              </w:rPr>
              <w:t xml:space="preserve"> </w:t>
            </w:r>
            <w:r w:rsidR="003C73C4">
              <w:rPr>
                <w:b w:val="0"/>
                <w:bCs w:val="0"/>
              </w:rPr>
              <w:t>which</w:t>
            </w:r>
            <w:r w:rsidR="003C73C4" w:rsidRPr="0087788D">
              <w:rPr>
                <w:b w:val="0"/>
                <w:bCs w:val="0"/>
              </w:rPr>
              <w:t xml:space="preserve"> </w:t>
            </w:r>
            <w:r w:rsidR="000947B5" w:rsidRPr="0087788D">
              <w:rPr>
                <w:b w:val="0"/>
                <w:bCs w:val="0"/>
              </w:rPr>
              <w:t>automatically adjust</w:t>
            </w:r>
            <w:r w:rsidR="00113969">
              <w:rPr>
                <w:b w:val="0"/>
                <w:bCs w:val="0"/>
              </w:rPr>
              <w:t>s</w:t>
            </w:r>
            <w:r>
              <w:rPr>
                <w:b w:val="0"/>
                <w:bCs w:val="0"/>
              </w:rPr>
              <w:t xml:space="preserve"> the</w:t>
            </w:r>
            <w:r w:rsidR="000947B5" w:rsidRPr="0087788D">
              <w:rPr>
                <w:b w:val="0"/>
                <w:bCs w:val="0"/>
              </w:rPr>
              <w:t xml:space="preserve"> MDX code of </w:t>
            </w:r>
            <w:r>
              <w:rPr>
                <w:b w:val="0"/>
                <w:bCs w:val="0"/>
              </w:rPr>
              <w:t xml:space="preserve">the </w:t>
            </w:r>
            <w:r w:rsidR="000947B5" w:rsidRPr="0087788D">
              <w:rPr>
                <w:b w:val="0"/>
                <w:bCs w:val="0"/>
              </w:rPr>
              <w:t xml:space="preserve">dataset when </w:t>
            </w:r>
            <w:r>
              <w:rPr>
                <w:b w:val="0"/>
                <w:bCs w:val="0"/>
              </w:rPr>
              <w:t>you use the</w:t>
            </w:r>
            <w:r w:rsidRPr="0087788D">
              <w:rPr>
                <w:b w:val="0"/>
                <w:bCs w:val="0"/>
              </w:rPr>
              <w:t xml:space="preserve"> </w:t>
            </w:r>
            <w:r w:rsidR="000947B5" w:rsidRPr="0087788D">
              <w:rPr>
                <w:b w:val="0"/>
                <w:bCs w:val="0"/>
              </w:rPr>
              <w:t xml:space="preserve">set </w:t>
            </w:r>
            <w:r w:rsidR="003C73C4">
              <w:rPr>
                <w:b w:val="0"/>
                <w:bCs w:val="0"/>
              </w:rPr>
              <w:t xml:space="preserve">the </w:t>
            </w:r>
            <w:r w:rsidR="000947B5" w:rsidRPr="0087788D">
              <w:rPr>
                <w:b w:val="0"/>
                <w:bCs w:val="0"/>
              </w:rPr>
              <w:t xml:space="preserve">aggregation function of the field in the </w:t>
            </w:r>
            <w:proofErr w:type="spellStart"/>
            <w:r>
              <w:rPr>
                <w:b w:val="0"/>
                <w:bCs w:val="0"/>
              </w:rPr>
              <w:t>T</w:t>
            </w:r>
            <w:r w:rsidR="000947B5" w:rsidRPr="0087788D">
              <w:rPr>
                <w:b w:val="0"/>
                <w:bCs w:val="0"/>
              </w:rPr>
              <w:t>ablix</w:t>
            </w:r>
            <w:proofErr w:type="spellEnd"/>
            <w:r w:rsidR="000947B5" w:rsidRPr="0087788D">
              <w:rPr>
                <w:b w:val="0"/>
                <w:bCs w:val="0"/>
              </w:rPr>
              <w:t xml:space="preserve"> </w:t>
            </w:r>
            <w:r w:rsidR="003C73C4">
              <w:rPr>
                <w:b w:val="0"/>
                <w:bCs w:val="0"/>
              </w:rPr>
              <w:t xml:space="preserve">data region </w:t>
            </w:r>
            <w:r w:rsidR="00562786">
              <w:rPr>
                <w:b w:val="0"/>
                <w:bCs w:val="0"/>
              </w:rPr>
              <w:t>that</w:t>
            </w:r>
            <w:r w:rsidR="00905680">
              <w:rPr>
                <w:b w:val="0"/>
                <w:bCs w:val="0"/>
              </w:rPr>
              <w:t xml:space="preserve"> </w:t>
            </w:r>
            <w:r w:rsidR="000947B5" w:rsidRPr="0087788D">
              <w:rPr>
                <w:b w:val="0"/>
                <w:bCs w:val="0"/>
              </w:rPr>
              <w:t>binds with this dataset to</w:t>
            </w:r>
            <w:r w:rsidR="0032541E">
              <w:rPr>
                <w:b w:val="0"/>
                <w:bCs w:val="0"/>
              </w:rPr>
              <w:t xml:space="preserve"> </w:t>
            </w:r>
            <w:r w:rsidR="00E75857">
              <w:rPr>
                <w:b w:val="0"/>
                <w:bCs w:val="0"/>
              </w:rPr>
              <w:t xml:space="preserve">the </w:t>
            </w:r>
            <w:r w:rsidR="0032541E" w:rsidRPr="00DD5A92">
              <w:rPr>
                <w:bCs w:val="0"/>
              </w:rPr>
              <w:t>Aggregate</w:t>
            </w:r>
            <w:r w:rsidR="0032541E">
              <w:rPr>
                <w:b w:val="0"/>
                <w:bCs w:val="0"/>
              </w:rPr>
              <w:t xml:space="preserve"> function.</w:t>
            </w:r>
            <w:r w:rsidR="000947B5" w:rsidRPr="0087788D">
              <w:rPr>
                <w:b w:val="0"/>
                <w:bCs w:val="0"/>
              </w:rPr>
              <w:t xml:space="preserve"> </w:t>
            </w:r>
          </w:p>
        </w:tc>
      </w:tr>
    </w:tbl>
    <w:p w:rsidR="00EB1D8B" w:rsidRPr="00C00BE8" w:rsidRDefault="00672B12" w:rsidP="00C00BE8">
      <w:pPr>
        <w:pStyle w:val="NumHeading2"/>
        <w:tabs>
          <w:tab w:val="clear" w:pos="974"/>
          <w:tab w:val="num" w:pos="794"/>
        </w:tabs>
        <w:ind w:left="794"/>
      </w:pPr>
      <w:bookmarkStart w:id="11" w:name="_Toc264310786"/>
      <w:bookmarkStart w:id="12" w:name="_Toc258127943"/>
      <w:r>
        <w:t>Utiliz</w:t>
      </w:r>
      <w:r w:rsidR="00B57022">
        <w:t xml:space="preserve">ing </w:t>
      </w:r>
      <w:r>
        <w:t>R</w:t>
      </w:r>
      <w:r w:rsidR="00E73FE9">
        <w:t xml:space="preserve">eport </w:t>
      </w:r>
      <w:r w:rsidR="00B57022">
        <w:t>P</w:t>
      </w:r>
      <w:r w:rsidR="00E73FE9">
        <w:t>arameter</w:t>
      </w:r>
      <w:r w:rsidR="00B57022">
        <w:t>s</w:t>
      </w:r>
      <w:r w:rsidR="00E73FE9">
        <w:t xml:space="preserve"> and </w:t>
      </w:r>
      <w:r w:rsidR="00B57022">
        <w:t xml:space="preserve">the </w:t>
      </w:r>
      <w:r w:rsidR="00E73FE9">
        <w:t>Dimension Capt</w:t>
      </w:r>
      <w:r>
        <w:t>ion</w:t>
      </w:r>
      <w:r w:rsidR="00E73FE9">
        <w:t xml:space="preserve"> </w:t>
      </w:r>
      <w:r w:rsidR="00B57022">
        <w:t>P</w:t>
      </w:r>
      <w:r w:rsidR="00E73FE9">
        <w:t>roperty</w:t>
      </w:r>
      <w:bookmarkEnd w:id="11"/>
    </w:p>
    <w:p w:rsidR="003C73C4" w:rsidRPr="0066479F" w:rsidRDefault="004C54F9" w:rsidP="00CC7F79">
      <w:pPr>
        <w:ind w:left="0"/>
      </w:pPr>
      <w:r w:rsidRPr="0066479F">
        <w:t xml:space="preserve">You can use the query designer to generate data based on dimension attributes you select. The </w:t>
      </w:r>
      <w:r w:rsidRPr="0066479F">
        <w:rPr>
          <w:b/>
        </w:rPr>
        <w:t>Dimension Caption</w:t>
      </w:r>
      <w:r w:rsidRPr="0066479F">
        <w:t xml:space="preserve"> property enables you to display the name of the dimension in text to the user of the report. This section discusses the use of report parameters and the </w:t>
      </w:r>
      <w:r w:rsidRPr="0066479F">
        <w:rPr>
          <w:b/>
        </w:rPr>
        <w:t>Dimension Caption</w:t>
      </w:r>
      <w:r w:rsidRPr="0066479F">
        <w:t xml:space="preserve"> property. </w:t>
      </w:r>
    </w:p>
    <w:p w:rsidR="00AC1755" w:rsidRPr="00444A44" w:rsidRDefault="00AC1755" w:rsidP="00CC7F79">
      <w:pPr>
        <w:ind w:left="0"/>
        <w:rPr>
          <w:u w:val="single"/>
        </w:rPr>
      </w:pPr>
      <w:r w:rsidRPr="00444A44">
        <w:rPr>
          <w:u w:val="single"/>
        </w:rPr>
        <w:t>Report Parameter and Member Unique Name</w:t>
      </w:r>
    </w:p>
    <w:p w:rsidR="00625AC9" w:rsidRPr="00625AC9" w:rsidRDefault="00625AC9" w:rsidP="00CC7F79">
      <w:pPr>
        <w:ind w:left="0"/>
      </w:pPr>
      <w:r>
        <w:t xml:space="preserve">Most </w:t>
      </w:r>
      <w:r w:rsidR="006C6E3E">
        <w:t xml:space="preserve">of the </w:t>
      </w:r>
      <w:r>
        <w:t xml:space="preserve">reports </w:t>
      </w:r>
      <w:r w:rsidR="006C6E3E">
        <w:t>we designed for this customer</w:t>
      </w:r>
      <w:r>
        <w:t xml:space="preserve"> u</w:t>
      </w:r>
      <w:r w:rsidR="00791D12">
        <w:t xml:space="preserve">se dimension members as </w:t>
      </w:r>
      <w:r>
        <w:t>report parameter</w:t>
      </w:r>
      <w:r w:rsidR="00791D12">
        <w:t xml:space="preserve"> values</w:t>
      </w:r>
      <w:r>
        <w:t xml:space="preserve"> to slice or select data from </w:t>
      </w:r>
      <w:r w:rsidR="00791D12">
        <w:t>the</w:t>
      </w:r>
      <w:r>
        <w:t xml:space="preserve"> cube.</w:t>
      </w:r>
    </w:p>
    <w:p w:rsidR="00CC7F79" w:rsidRDefault="00CC7F79" w:rsidP="00CC7F79">
      <w:pPr>
        <w:ind w:left="0"/>
      </w:pPr>
      <w:r>
        <w:t xml:space="preserve">The </w:t>
      </w:r>
      <w:r w:rsidR="006C6E3E">
        <w:t>q</w:t>
      </w:r>
      <w:r>
        <w:t xml:space="preserve">uery designer </w:t>
      </w:r>
      <w:r w:rsidR="000D2288">
        <w:t>in</w:t>
      </w:r>
      <w:r>
        <w:t xml:space="preserve"> </w:t>
      </w:r>
      <w:r w:rsidR="006C6E3E">
        <w:t>SQL Server 2008 Reporting Services</w:t>
      </w:r>
      <w:r>
        <w:t xml:space="preserve"> </w:t>
      </w:r>
      <w:r w:rsidR="006C6E3E">
        <w:t>can</w:t>
      </w:r>
      <w:r>
        <w:t xml:space="preserve"> automatically </w:t>
      </w:r>
      <w:r w:rsidR="00337914">
        <w:t>generate</w:t>
      </w:r>
      <w:r>
        <w:t xml:space="preserve"> report parameter</w:t>
      </w:r>
      <w:r w:rsidR="00337914">
        <w:t>s</w:t>
      </w:r>
      <w:r>
        <w:t xml:space="preserve"> and </w:t>
      </w:r>
      <w:r w:rsidR="00337914">
        <w:t>their</w:t>
      </w:r>
      <w:r>
        <w:t xml:space="preserve"> </w:t>
      </w:r>
      <w:r w:rsidR="00113969">
        <w:t xml:space="preserve">associated </w:t>
      </w:r>
      <w:r>
        <w:t>dataset</w:t>
      </w:r>
      <w:r w:rsidR="00337914">
        <w:t>s</w:t>
      </w:r>
      <w:r>
        <w:t xml:space="preserve"> </w:t>
      </w:r>
      <w:r w:rsidR="006C6E3E">
        <w:t xml:space="preserve">when you select </w:t>
      </w:r>
      <w:r w:rsidR="00337914">
        <w:t>dimension attributes.</w:t>
      </w:r>
    </w:p>
    <w:p w:rsidR="00CC7F79" w:rsidRDefault="006C6E3E" w:rsidP="00CC7F79">
      <w:pPr>
        <w:ind w:left="0"/>
      </w:pPr>
      <w:r>
        <w:t xml:space="preserve">Here is an example of a dataset generated by the query designer. </w:t>
      </w: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BD093C" w:rsidRPr="0087788D" w:rsidTr="0002452A">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BD093C" w:rsidRPr="0087788D" w:rsidRDefault="00BD093C" w:rsidP="0002452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color w:val="0000FF"/>
                <w:sz w:val="20"/>
                <w:szCs w:val="20"/>
                <w:lang w:val="en-US" w:eastAsia="en-US" w:bidi="th-TH"/>
              </w:rPr>
              <w:t>WITH</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MEMBER</w:t>
            </w:r>
            <w:r w:rsidRPr="005367B7">
              <w:rPr>
                <w:rFonts w:eastAsia="Times New Roman"/>
                <w:b w:val="0"/>
                <w:bCs w:val="0"/>
                <w:noProof/>
                <w:sz w:val="20"/>
                <w:szCs w:val="20"/>
                <w:lang w:val="en-US" w:eastAsia="en-US" w:bidi="th-TH"/>
              </w:rPr>
              <w:t xml:space="preserve"> [Measures].[ParameterCaption] </w:t>
            </w:r>
            <w:r w:rsidRPr="005367B7">
              <w:rPr>
                <w:rFonts w:eastAsia="Times New Roman"/>
                <w:b w:val="0"/>
                <w:bCs w:val="0"/>
                <w:noProof/>
                <w:color w:val="0000FF"/>
                <w:sz w:val="20"/>
                <w:szCs w:val="20"/>
                <w:lang w:val="en-US" w:eastAsia="en-US" w:bidi="th-TH"/>
              </w:rPr>
              <w:t>AS</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[Dim Branch Active].[BranchStructure].</w:t>
            </w:r>
            <w:r w:rsidRPr="005367B7">
              <w:rPr>
                <w:rFonts w:eastAsia="Times New Roman"/>
                <w:b w:val="0"/>
                <w:bCs w:val="0"/>
                <w:noProof/>
                <w:color w:val="800000"/>
                <w:sz w:val="20"/>
                <w:szCs w:val="20"/>
                <w:lang w:val="en-US" w:eastAsia="en-US" w:bidi="th-TH"/>
              </w:rPr>
              <w:t>CURRENTMEMBER</w:t>
            </w:r>
            <w:r w:rsidRPr="005367B7">
              <w:rPr>
                <w:rFonts w:eastAsia="Times New Roman"/>
                <w:b w:val="0"/>
                <w:bCs w:val="0"/>
                <w:noProof/>
                <w:sz w:val="20"/>
                <w:szCs w:val="20"/>
                <w:lang w:val="en-US" w:eastAsia="en-US" w:bidi="th-TH"/>
              </w:rPr>
              <w:t>.</w:t>
            </w:r>
            <w:r w:rsidRPr="005367B7">
              <w:rPr>
                <w:rFonts w:eastAsia="Times New Roman"/>
                <w:b w:val="0"/>
                <w:bCs w:val="0"/>
                <w:noProof/>
                <w:color w:val="0000FF"/>
                <w:sz w:val="20"/>
                <w:szCs w:val="20"/>
                <w:lang w:val="en-US" w:eastAsia="en-US" w:bidi="th-TH"/>
              </w:rPr>
              <w:t>MEMBER_CAPTION</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MEMBER</w:t>
            </w:r>
            <w:r w:rsidRPr="005367B7">
              <w:rPr>
                <w:rFonts w:eastAsia="Times New Roman"/>
                <w:b w:val="0"/>
                <w:bCs w:val="0"/>
                <w:noProof/>
                <w:sz w:val="20"/>
                <w:szCs w:val="20"/>
                <w:lang w:val="en-US" w:eastAsia="en-US" w:bidi="th-TH"/>
              </w:rPr>
              <w:t xml:space="preserve"> [Measures].[ParameterValue] </w:t>
            </w:r>
            <w:r w:rsidRPr="005367B7">
              <w:rPr>
                <w:rFonts w:eastAsia="Times New Roman"/>
                <w:b w:val="0"/>
                <w:bCs w:val="0"/>
                <w:noProof/>
                <w:color w:val="0000FF"/>
                <w:sz w:val="20"/>
                <w:szCs w:val="20"/>
                <w:lang w:val="en-US" w:eastAsia="en-US" w:bidi="th-TH"/>
              </w:rPr>
              <w:t>AS</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[Dim Branch Active].[BranchStructure].</w:t>
            </w:r>
            <w:r w:rsidRPr="005367B7">
              <w:rPr>
                <w:rFonts w:eastAsia="Times New Roman"/>
                <w:b w:val="0"/>
                <w:bCs w:val="0"/>
                <w:noProof/>
                <w:color w:val="800000"/>
                <w:sz w:val="20"/>
                <w:szCs w:val="20"/>
                <w:lang w:val="en-US" w:eastAsia="en-US" w:bidi="th-TH"/>
              </w:rPr>
              <w:t>CURRENTMEMBER</w:t>
            </w:r>
            <w:r w:rsidRPr="005367B7">
              <w:rPr>
                <w:rFonts w:eastAsia="Times New Roman"/>
                <w:b w:val="0"/>
                <w:bCs w:val="0"/>
                <w:noProof/>
                <w:sz w:val="20"/>
                <w:szCs w:val="20"/>
                <w:lang w:val="en-US" w:eastAsia="en-US" w:bidi="th-TH"/>
              </w:rPr>
              <w:t>.</w:t>
            </w:r>
            <w:r w:rsidRPr="005367B7">
              <w:rPr>
                <w:rFonts w:eastAsia="Times New Roman"/>
                <w:b w:val="0"/>
                <w:bCs w:val="0"/>
                <w:noProof/>
                <w:color w:val="0000FF"/>
                <w:sz w:val="20"/>
                <w:szCs w:val="20"/>
                <w:lang w:val="en-US" w:eastAsia="en-US" w:bidi="th-TH"/>
              </w:rPr>
              <w:t>UNIQUENAME</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MEMBER</w:t>
            </w:r>
            <w:r w:rsidRPr="005367B7">
              <w:rPr>
                <w:rFonts w:eastAsia="Times New Roman"/>
                <w:b w:val="0"/>
                <w:bCs w:val="0"/>
                <w:noProof/>
                <w:sz w:val="20"/>
                <w:szCs w:val="20"/>
                <w:lang w:val="en-US" w:eastAsia="en-US" w:bidi="th-TH"/>
              </w:rPr>
              <w:t xml:space="preserve"> [Measures].[ParameterLevel] </w:t>
            </w:r>
            <w:r w:rsidRPr="005367B7">
              <w:rPr>
                <w:rFonts w:eastAsia="Times New Roman"/>
                <w:b w:val="0"/>
                <w:bCs w:val="0"/>
                <w:noProof/>
                <w:color w:val="0000FF"/>
                <w:sz w:val="20"/>
                <w:szCs w:val="20"/>
                <w:lang w:val="en-US" w:eastAsia="en-US" w:bidi="th-TH"/>
              </w:rPr>
              <w:t>AS</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[Dim Branch Active].[BranchStructure].</w:t>
            </w:r>
            <w:r w:rsidRPr="005367B7">
              <w:rPr>
                <w:rFonts w:eastAsia="Times New Roman"/>
                <w:b w:val="0"/>
                <w:bCs w:val="0"/>
                <w:noProof/>
                <w:color w:val="800000"/>
                <w:sz w:val="20"/>
                <w:szCs w:val="20"/>
                <w:lang w:val="en-US" w:eastAsia="en-US" w:bidi="th-TH"/>
              </w:rPr>
              <w:t>CURRENTMEMBER</w:t>
            </w:r>
            <w:r w:rsidRPr="005367B7">
              <w:rPr>
                <w:rFonts w:eastAsia="Times New Roman"/>
                <w:b w:val="0"/>
                <w:bCs w:val="0"/>
                <w:noProof/>
                <w:sz w:val="20"/>
                <w:szCs w:val="20"/>
                <w:lang w:val="en-US" w:eastAsia="en-US" w:bidi="th-TH"/>
              </w:rPr>
              <w:t>.</w:t>
            </w:r>
            <w:r w:rsidRPr="005367B7">
              <w:rPr>
                <w:rFonts w:eastAsia="Times New Roman"/>
                <w:b w:val="0"/>
                <w:bCs w:val="0"/>
                <w:noProof/>
                <w:color w:val="0000FF"/>
                <w:sz w:val="20"/>
                <w:szCs w:val="20"/>
                <w:lang w:val="en-US" w:eastAsia="en-US" w:bidi="th-TH"/>
              </w:rPr>
              <w:t>LEVEL</w:t>
            </w:r>
            <w:r w:rsidRPr="005367B7">
              <w:rPr>
                <w:rFonts w:eastAsia="Times New Roman"/>
                <w:b w:val="0"/>
                <w:bCs w:val="0"/>
                <w:noProof/>
                <w:sz w:val="20"/>
                <w:szCs w:val="20"/>
                <w:lang w:val="en-US" w:eastAsia="en-US" w:bidi="th-TH"/>
              </w:rPr>
              <w:t>.</w:t>
            </w:r>
            <w:r w:rsidRPr="005367B7">
              <w:rPr>
                <w:rFonts w:eastAsia="Times New Roman"/>
                <w:b w:val="0"/>
                <w:bCs w:val="0"/>
                <w:noProof/>
                <w:color w:val="800000"/>
                <w:sz w:val="20"/>
                <w:szCs w:val="20"/>
                <w:lang w:val="en-US" w:eastAsia="en-US" w:bidi="th-TH"/>
              </w:rPr>
              <w:t>ORDINAL</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color w:val="0000FF"/>
                <w:sz w:val="20"/>
                <w:szCs w:val="20"/>
                <w:lang w:val="en-US" w:eastAsia="en-US" w:bidi="th-TH"/>
              </w:rPr>
              <w:t>SELECT</w:t>
            </w:r>
            <w:r w:rsidRPr="005367B7">
              <w:rPr>
                <w:rFonts w:eastAsia="Times New Roman"/>
                <w:b w:val="0"/>
                <w:bCs w:val="0"/>
                <w:noProof/>
                <w:sz w:val="20"/>
                <w:szCs w:val="20"/>
                <w:lang w:val="en-US" w:eastAsia="en-US" w:bidi="th-TH"/>
              </w:rPr>
              <w:t xml:space="preserve"> {[Measures].[ParameterCaption],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[Measures].[ParameterValue],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[Measures].[ParameterLevel]}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ON</w:t>
            </w: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COLUMNS</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t xml:space="preserve">       , [Dim Branch Active].[BranchStructure].</w:t>
            </w:r>
            <w:r w:rsidRPr="005367B7">
              <w:rPr>
                <w:rFonts w:eastAsia="Times New Roman"/>
                <w:b w:val="0"/>
                <w:bCs w:val="0"/>
                <w:noProof/>
                <w:color w:val="800000"/>
                <w:sz w:val="20"/>
                <w:szCs w:val="20"/>
                <w:lang w:val="en-US" w:eastAsia="en-US" w:bidi="th-TH"/>
              </w:rPr>
              <w:t>ALLMEMBERS</w:t>
            </w:r>
            <w:r w:rsidRPr="005367B7">
              <w:rPr>
                <w:rFonts w:eastAsia="Times New Roman"/>
                <w:b w:val="0"/>
                <w:bCs w:val="0"/>
                <w:noProof/>
                <w:sz w:val="20"/>
                <w:szCs w:val="20"/>
                <w:lang w:val="en-US" w:eastAsia="en-US" w:bidi="th-TH"/>
              </w:rPr>
              <w:t xml:space="preserve"> </w:t>
            </w:r>
          </w:p>
          <w:p w:rsidR="00BD093C" w:rsidRPr="005367B7" w:rsidRDefault="00BD093C" w:rsidP="00BD093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sz w:val="20"/>
                <w:szCs w:val="20"/>
                <w:lang w:val="en-US" w:eastAsia="en-US" w:bidi="th-TH"/>
              </w:rPr>
              <w:lastRenderedPageBreak/>
              <w:t xml:space="preserve">       </w:t>
            </w:r>
            <w:r w:rsidRPr="005367B7">
              <w:rPr>
                <w:rFonts w:eastAsia="Times New Roman"/>
                <w:b w:val="0"/>
                <w:bCs w:val="0"/>
                <w:noProof/>
                <w:color w:val="0000FF"/>
                <w:sz w:val="20"/>
                <w:szCs w:val="20"/>
                <w:lang w:val="en-US" w:eastAsia="en-US" w:bidi="th-TH"/>
              </w:rPr>
              <w:t>ON</w:t>
            </w: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ROWS</w:t>
            </w:r>
            <w:r w:rsidRPr="005367B7">
              <w:rPr>
                <w:rFonts w:eastAsia="Times New Roman"/>
                <w:b w:val="0"/>
                <w:bCs w:val="0"/>
                <w:noProof/>
                <w:sz w:val="20"/>
                <w:szCs w:val="20"/>
                <w:lang w:val="en-US" w:eastAsia="en-US" w:bidi="th-TH"/>
              </w:rPr>
              <w:t xml:space="preserve"> </w:t>
            </w:r>
          </w:p>
          <w:p w:rsidR="00BD093C" w:rsidRPr="005367B7" w:rsidRDefault="00BD093C" w:rsidP="00BD093C">
            <w:pPr>
              <w:ind w:left="0"/>
              <w:rPr>
                <w:b w:val="0"/>
                <w:bCs w:val="0"/>
                <w:sz w:val="20"/>
                <w:szCs w:val="20"/>
              </w:rPr>
            </w:pPr>
            <w:r w:rsidRPr="005367B7">
              <w:rPr>
                <w:rFonts w:eastAsia="Times New Roman"/>
                <w:b w:val="0"/>
                <w:bCs w:val="0"/>
                <w:noProof/>
                <w:color w:val="0000FF"/>
                <w:sz w:val="20"/>
                <w:szCs w:val="20"/>
                <w:lang w:val="en-US" w:eastAsia="en-US" w:bidi="th-TH"/>
              </w:rPr>
              <w:t>FROM</w:t>
            </w:r>
            <w:r w:rsidRPr="005367B7">
              <w:rPr>
                <w:rFonts w:eastAsia="Times New Roman"/>
                <w:b w:val="0"/>
                <w:bCs w:val="0"/>
                <w:noProof/>
                <w:sz w:val="20"/>
                <w:szCs w:val="20"/>
                <w:lang w:val="en-US" w:eastAsia="en-US" w:bidi="th-TH"/>
              </w:rPr>
              <w:t xml:space="preserve"> [Sales]</w:t>
            </w:r>
          </w:p>
          <w:p w:rsidR="00BD093C" w:rsidRPr="0087788D" w:rsidRDefault="00BD093C" w:rsidP="0002452A">
            <w:pPr>
              <w:ind w:left="0"/>
              <w:rPr>
                <w:sz w:val="20"/>
                <w:szCs w:val="20"/>
              </w:rPr>
            </w:pPr>
          </w:p>
        </w:tc>
      </w:tr>
    </w:tbl>
    <w:p w:rsidR="00412605" w:rsidRDefault="00DD5A92" w:rsidP="0066479F">
      <w:pPr>
        <w:pStyle w:val="ListParagraph"/>
        <w:ind w:left="0"/>
      </w:pPr>
      <w:r>
        <w:lastRenderedPageBreak/>
        <w:t>In the dataset</w:t>
      </w:r>
      <w:r w:rsidR="008F1603">
        <w:t>:</w:t>
      </w:r>
    </w:p>
    <w:p w:rsidR="00412605" w:rsidRDefault="00BD093C" w:rsidP="0066479F">
      <w:pPr>
        <w:pStyle w:val="ListParagraph"/>
        <w:numPr>
          <w:ilvl w:val="0"/>
          <w:numId w:val="64"/>
        </w:numPr>
      </w:pPr>
      <w:proofErr w:type="spellStart"/>
      <w:r w:rsidRPr="00536BDD">
        <w:t>Member_Caption</w:t>
      </w:r>
      <w:proofErr w:type="spellEnd"/>
      <w:r w:rsidRPr="00536BDD">
        <w:t xml:space="preserve"> provide</w:t>
      </w:r>
      <w:r w:rsidR="00F74F7C" w:rsidRPr="00536BDD">
        <w:t>s</w:t>
      </w:r>
      <w:r w:rsidRPr="00536BDD">
        <w:t xml:space="preserve"> </w:t>
      </w:r>
      <w:r w:rsidR="00F74F7C" w:rsidRPr="00536BDD">
        <w:t>the name of each member.</w:t>
      </w:r>
    </w:p>
    <w:p w:rsidR="00412605" w:rsidRDefault="00BD093C" w:rsidP="0066479F">
      <w:pPr>
        <w:pStyle w:val="ListParagraph"/>
        <w:numPr>
          <w:ilvl w:val="0"/>
          <w:numId w:val="64"/>
        </w:numPr>
      </w:pPr>
      <w:proofErr w:type="spellStart"/>
      <w:r w:rsidRPr="00536BDD">
        <w:t>Uniquename</w:t>
      </w:r>
      <w:proofErr w:type="spellEnd"/>
      <w:r w:rsidR="00F74F7C" w:rsidRPr="00536BDD">
        <w:t xml:space="preserve"> provides the full reference name of member such as [Dim Branch Active]</w:t>
      </w:r>
      <w:proofErr w:type="gramStart"/>
      <w:r w:rsidR="00F74F7C" w:rsidRPr="00536BDD">
        <w:t>.[</w:t>
      </w:r>
      <w:proofErr w:type="gramEnd"/>
      <w:r w:rsidR="00F74F7C" w:rsidRPr="00536BDD">
        <w:t>Branch Structure].[Branch Code].[A].</w:t>
      </w:r>
    </w:p>
    <w:p w:rsidR="00412605" w:rsidRDefault="00BD093C" w:rsidP="0066479F">
      <w:pPr>
        <w:pStyle w:val="ListParagraph"/>
        <w:numPr>
          <w:ilvl w:val="0"/>
          <w:numId w:val="64"/>
        </w:numPr>
      </w:pPr>
      <w:proofErr w:type="spellStart"/>
      <w:r w:rsidRPr="00536BDD">
        <w:t>Level.ordinal</w:t>
      </w:r>
      <w:proofErr w:type="spellEnd"/>
      <w:r w:rsidR="00F74F7C" w:rsidRPr="00536BDD">
        <w:t xml:space="preserve"> provides</w:t>
      </w:r>
      <w:r w:rsidR="008F1603" w:rsidRPr="00536BDD">
        <w:t xml:space="preserve"> the</w:t>
      </w:r>
      <w:r w:rsidR="00F74F7C" w:rsidRPr="00536BDD">
        <w:t xml:space="preserve"> level of </w:t>
      </w:r>
      <w:r w:rsidR="000D2288" w:rsidRPr="00536BDD">
        <w:t xml:space="preserve">the </w:t>
      </w:r>
      <w:r w:rsidR="00F74F7C" w:rsidRPr="00536BDD">
        <w:t>member in the hierarchy.</w:t>
      </w:r>
    </w:p>
    <w:p w:rsidR="00BD093C" w:rsidRPr="00536BDD" w:rsidRDefault="008F1603" w:rsidP="00042AFB">
      <w:pPr>
        <w:ind w:left="180"/>
      </w:pPr>
      <w:r w:rsidRPr="00536BDD">
        <w:t>You should</w:t>
      </w:r>
      <w:r w:rsidR="00F74F7C" w:rsidRPr="00536BDD">
        <w:t xml:space="preserve"> set [Measures]</w:t>
      </w:r>
      <w:proofErr w:type="gramStart"/>
      <w:r w:rsidR="00F74F7C" w:rsidRPr="00536BDD">
        <w:t>.[</w:t>
      </w:r>
      <w:proofErr w:type="spellStart"/>
      <w:proofErr w:type="gramEnd"/>
      <w:r w:rsidR="00F74F7C" w:rsidRPr="00536BDD">
        <w:t>ParameterCaption</w:t>
      </w:r>
      <w:proofErr w:type="spellEnd"/>
      <w:r w:rsidR="00F74F7C" w:rsidRPr="00536BDD">
        <w:t>] as</w:t>
      </w:r>
      <w:r w:rsidRPr="00536BDD">
        <w:t xml:space="preserve"> the</w:t>
      </w:r>
      <w:r w:rsidR="00F74F7C" w:rsidRPr="00536BDD">
        <w:t xml:space="preserve"> label and </w:t>
      </w:r>
      <w:r w:rsidR="004C54F9" w:rsidRPr="0066479F">
        <w:rPr>
          <w:rFonts w:eastAsia="Times New Roman"/>
          <w:noProof/>
          <w:lang w:val="en-US" w:eastAsia="en-US" w:bidi="th-TH"/>
        </w:rPr>
        <w:t>[Measures].[ParameterValue] as the value of the report parameter. Then you can use the query editor to apply this information to your report.</w:t>
      </w:r>
    </w:p>
    <w:p w:rsidR="00113969" w:rsidRDefault="00113969" w:rsidP="00B0429E">
      <w:pPr>
        <w:ind w:left="0"/>
        <w:rPr>
          <w:b/>
          <w:bCs/>
          <w:u w:val="single"/>
        </w:rPr>
      </w:pPr>
    </w:p>
    <w:p w:rsidR="00F74F7C" w:rsidRPr="00444A44" w:rsidRDefault="00B0429E" w:rsidP="005367B7">
      <w:pPr>
        <w:ind w:left="0"/>
        <w:rPr>
          <w:u w:val="single"/>
        </w:rPr>
      </w:pPr>
      <w:r w:rsidRPr="00444A44">
        <w:rPr>
          <w:u w:val="single"/>
        </w:rPr>
        <w:t>Dimension Caption Property</w:t>
      </w:r>
    </w:p>
    <w:p w:rsidR="005367B7" w:rsidRDefault="005367B7" w:rsidP="005367B7">
      <w:r>
        <w:t xml:space="preserve">The dimension properties code enables </w:t>
      </w:r>
      <w:r w:rsidR="006C6E3E">
        <w:t xml:space="preserve">you </w:t>
      </w:r>
      <w:r>
        <w:t xml:space="preserve">to access member properties in the report. </w:t>
      </w:r>
      <w:r w:rsidR="004376D6">
        <w:t>This part of MDX code enable</w:t>
      </w:r>
      <w:r w:rsidR="00B945C8">
        <w:t>s</w:t>
      </w:r>
      <w:r w:rsidR="004376D6">
        <w:t xml:space="preserve"> </w:t>
      </w:r>
      <w:r w:rsidR="008F1603">
        <w:t xml:space="preserve">you </w:t>
      </w:r>
      <w:r w:rsidR="004376D6">
        <w:t xml:space="preserve">to </w:t>
      </w:r>
      <w:r w:rsidR="008F1603">
        <w:t xml:space="preserve">more easily </w:t>
      </w:r>
      <w:r w:rsidR="004376D6">
        <w:t xml:space="preserve">reference </w:t>
      </w:r>
      <w:r w:rsidR="00B945C8">
        <w:t>the</w:t>
      </w:r>
      <w:r w:rsidR="004376D6">
        <w:t xml:space="preserve"> </w:t>
      </w:r>
      <w:proofErr w:type="spellStart"/>
      <w:r w:rsidR="004C54F9" w:rsidRPr="0066479F">
        <w:rPr>
          <w:b/>
        </w:rPr>
        <w:t>MemberUniqueName</w:t>
      </w:r>
      <w:proofErr w:type="spellEnd"/>
      <w:r w:rsidR="004376D6">
        <w:t xml:space="preserve">, </w:t>
      </w:r>
      <w:proofErr w:type="spellStart"/>
      <w:r w:rsidR="004C54F9" w:rsidRPr="0066479F">
        <w:rPr>
          <w:b/>
        </w:rPr>
        <w:t>memberlevel</w:t>
      </w:r>
      <w:proofErr w:type="spellEnd"/>
      <w:r w:rsidR="004376D6">
        <w:t xml:space="preserve">, or </w:t>
      </w:r>
      <w:proofErr w:type="spellStart"/>
      <w:r w:rsidR="004C54F9" w:rsidRPr="0066479F">
        <w:rPr>
          <w:b/>
        </w:rPr>
        <w:t>ParentMemberUniquename</w:t>
      </w:r>
      <w:proofErr w:type="spellEnd"/>
      <w:r w:rsidR="004376D6">
        <w:t xml:space="preserve"> properties. For example, </w:t>
      </w:r>
      <w:r w:rsidR="006C6E3E">
        <w:t xml:space="preserve">you </w:t>
      </w:r>
      <w:r w:rsidR="004376D6">
        <w:t xml:space="preserve">can reference the </w:t>
      </w:r>
      <w:proofErr w:type="spellStart"/>
      <w:r w:rsidR="004C54F9" w:rsidRPr="0066479F">
        <w:rPr>
          <w:b/>
        </w:rPr>
        <w:t>MemberUniqueName</w:t>
      </w:r>
      <w:proofErr w:type="spellEnd"/>
      <w:r w:rsidR="004376D6">
        <w:t xml:space="preserve"> of [Branch Code] field by </w:t>
      </w:r>
      <w:r w:rsidR="006C6E3E">
        <w:t xml:space="preserve">including </w:t>
      </w:r>
      <w:r w:rsidR="004376D6">
        <w:t>“[Branch Code].</w:t>
      </w:r>
      <w:proofErr w:type="spellStart"/>
      <w:r w:rsidR="004376D6">
        <w:t>UniqueName</w:t>
      </w:r>
      <w:proofErr w:type="spellEnd"/>
      <w:r w:rsidR="004376D6">
        <w:t>” rather than “[Branch Code].Value”</w:t>
      </w:r>
      <w:r w:rsidR="008F1603">
        <w:t>,</w:t>
      </w:r>
      <w:r w:rsidR="00FF5C7D">
        <w:t xml:space="preserve"> </w:t>
      </w:r>
      <w:r w:rsidR="008F1603">
        <w:t xml:space="preserve">as </w:t>
      </w:r>
      <w:r w:rsidR="00FF5C7D">
        <w:t xml:space="preserve">in the </w:t>
      </w:r>
      <w:r w:rsidR="008F1603">
        <w:t>following example</w:t>
      </w:r>
      <w:r w:rsidR="00FF5C7D">
        <w:t>.</w:t>
      </w:r>
    </w:p>
    <w:p w:rsidR="00444A44" w:rsidRPr="0087788D" w:rsidRDefault="00444A44" w:rsidP="005367B7"/>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5367B7" w:rsidRPr="0087788D" w:rsidTr="0002452A">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5367B7" w:rsidRPr="005367B7" w:rsidRDefault="005367B7" w:rsidP="0002452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5367B7" w:rsidRPr="005367B7" w:rsidRDefault="005367B7" w:rsidP="005367B7">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5367B7">
              <w:rPr>
                <w:rFonts w:eastAsia="Times New Roman"/>
                <w:b w:val="0"/>
                <w:bCs w:val="0"/>
                <w:noProof/>
                <w:color w:val="0000FF"/>
                <w:sz w:val="20"/>
                <w:szCs w:val="20"/>
                <w:lang w:val="en-US" w:eastAsia="en-US" w:bidi="th-TH"/>
              </w:rPr>
              <w:t>DIMENSION</w:t>
            </w: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PROPERTIES</w:t>
            </w:r>
            <w:r w:rsidRPr="005367B7">
              <w:rPr>
                <w:rFonts w:eastAsia="Times New Roman"/>
                <w:b w:val="0"/>
                <w:bCs w:val="0"/>
                <w:noProof/>
                <w:sz w:val="20"/>
                <w:szCs w:val="20"/>
                <w:lang w:val="en-US" w:eastAsia="en-US" w:bidi="th-TH"/>
              </w:rPr>
              <w:t xml:space="preserve"> </w:t>
            </w:r>
          </w:p>
          <w:p w:rsidR="005367B7" w:rsidRPr="005367B7" w:rsidRDefault="005367B7" w:rsidP="005367B7">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MEMBER_CAPTION</w:t>
            </w:r>
          </w:p>
          <w:p w:rsidR="005367B7" w:rsidRPr="005367B7" w:rsidRDefault="005367B7" w:rsidP="005367B7">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MEMBER_UNIQUE_NAME</w:t>
            </w:r>
          </w:p>
          <w:p w:rsidR="005367B7" w:rsidRPr="005367B7" w:rsidRDefault="005367B7" w:rsidP="005367B7">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PARENT_UNIQUE_NAME</w:t>
            </w:r>
          </w:p>
          <w:p w:rsidR="005367B7" w:rsidRPr="005367B7" w:rsidRDefault="005367B7" w:rsidP="005367B7">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LEVEL_NUMBER</w:t>
            </w:r>
          </w:p>
          <w:p w:rsidR="005367B7" w:rsidRPr="005367B7" w:rsidRDefault="005367B7" w:rsidP="0002452A">
            <w:pPr>
              <w:ind w:left="0"/>
              <w:rPr>
                <w:sz w:val="20"/>
                <w:szCs w:val="20"/>
                <w:lang w:val="en-US"/>
              </w:rPr>
            </w:pP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ON</w:t>
            </w:r>
            <w:r w:rsidRPr="005367B7">
              <w:rPr>
                <w:rFonts w:eastAsia="Times New Roman"/>
                <w:b w:val="0"/>
                <w:bCs w:val="0"/>
                <w:noProof/>
                <w:sz w:val="20"/>
                <w:szCs w:val="20"/>
                <w:lang w:val="en-US" w:eastAsia="en-US" w:bidi="th-TH"/>
              </w:rPr>
              <w:t xml:space="preserve"> </w:t>
            </w:r>
            <w:r w:rsidRPr="005367B7">
              <w:rPr>
                <w:rFonts w:eastAsia="Times New Roman"/>
                <w:b w:val="0"/>
                <w:bCs w:val="0"/>
                <w:noProof/>
                <w:color w:val="0000FF"/>
                <w:sz w:val="20"/>
                <w:szCs w:val="20"/>
                <w:lang w:val="en-US" w:eastAsia="en-US" w:bidi="th-TH"/>
              </w:rPr>
              <w:t>ROW</w:t>
            </w:r>
            <w:r w:rsidR="00B945C8">
              <w:rPr>
                <w:rFonts w:eastAsia="Times New Roman"/>
                <w:b w:val="0"/>
                <w:bCs w:val="0"/>
                <w:noProof/>
                <w:color w:val="0000FF"/>
                <w:sz w:val="20"/>
                <w:szCs w:val="20"/>
                <w:lang w:val="en-US" w:eastAsia="en-US" w:bidi="th-TH"/>
              </w:rPr>
              <w:t>S</w:t>
            </w:r>
          </w:p>
        </w:tc>
      </w:tr>
    </w:tbl>
    <w:p w:rsidR="000E407B" w:rsidRDefault="000E407B" w:rsidP="005367B7">
      <w:pPr>
        <w:ind w:left="0"/>
      </w:pPr>
    </w:p>
    <w:p w:rsidR="00412605" w:rsidRDefault="00FF5C7D" w:rsidP="0066479F">
      <w:pPr>
        <w:ind w:left="180"/>
      </w:pPr>
      <w:r>
        <w:t>We use</w:t>
      </w:r>
      <w:r w:rsidR="006C6E3E">
        <w:t>d</w:t>
      </w:r>
      <w:r>
        <w:t xml:space="preserve"> </w:t>
      </w:r>
      <w:proofErr w:type="spellStart"/>
      <w:r w:rsidR="004C54F9" w:rsidRPr="0066479F">
        <w:rPr>
          <w:b/>
        </w:rPr>
        <w:t>MemberUniqueName</w:t>
      </w:r>
      <w:proofErr w:type="spellEnd"/>
      <w:r>
        <w:t xml:space="preserve"> in the report</w:t>
      </w:r>
      <w:r w:rsidR="00B945C8">
        <w:t>s for many reasons</w:t>
      </w:r>
      <w:r>
        <w:t xml:space="preserve">. </w:t>
      </w:r>
      <w:r w:rsidR="008F1603">
        <w:t>We frequently used</w:t>
      </w:r>
      <w:r w:rsidR="000E407B">
        <w:t xml:space="preserve"> </w:t>
      </w:r>
      <w:r w:rsidR="00B945C8">
        <w:t>th</w:t>
      </w:r>
      <w:r w:rsidR="00536BDD">
        <w:t>is property</w:t>
      </w:r>
      <w:r w:rsidR="00B945C8">
        <w:t xml:space="preserve"> </w:t>
      </w:r>
      <w:r w:rsidR="000E407B">
        <w:t xml:space="preserve">as </w:t>
      </w:r>
      <w:r>
        <w:t>parameter</w:t>
      </w:r>
      <w:r w:rsidR="000E407B">
        <w:t>s</w:t>
      </w:r>
      <w:r>
        <w:t xml:space="preserve"> </w:t>
      </w:r>
      <w:r w:rsidR="000E5451">
        <w:t>in</w:t>
      </w:r>
      <w:r>
        <w:t xml:space="preserve"> Action link</w:t>
      </w:r>
      <w:r w:rsidR="000E5451">
        <w:t>s of</w:t>
      </w:r>
      <w:r>
        <w:t xml:space="preserve"> </w:t>
      </w:r>
      <w:r w:rsidR="000E407B">
        <w:t xml:space="preserve">a </w:t>
      </w:r>
      <w:r>
        <w:t>text box</w:t>
      </w:r>
      <w:r w:rsidR="000E407B">
        <w:t xml:space="preserve">, text, </w:t>
      </w:r>
      <w:r w:rsidR="008F1603">
        <w:t>and so on</w:t>
      </w:r>
      <w:r w:rsidR="000E407B">
        <w:t xml:space="preserve">. </w:t>
      </w:r>
      <w:r w:rsidR="008F1603">
        <w:t>Because</w:t>
      </w:r>
      <w:r w:rsidR="000E5451">
        <w:t xml:space="preserve"> the</w:t>
      </w:r>
      <w:r w:rsidR="000E407B">
        <w:t xml:space="preserve"> </w:t>
      </w:r>
      <w:r>
        <w:t xml:space="preserve">reports retrieve data from </w:t>
      </w:r>
      <w:r w:rsidR="002E0882">
        <w:t>Analysis Services</w:t>
      </w:r>
      <w:r w:rsidR="000E5451">
        <w:t>,</w:t>
      </w:r>
      <w:r>
        <w:t xml:space="preserve"> </w:t>
      </w:r>
      <w:r w:rsidR="000E5451">
        <w:t xml:space="preserve">they </w:t>
      </w:r>
      <w:r>
        <w:t>always receive cube dimension member</w:t>
      </w:r>
      <w:r w:rsidR="000E5451">
        <w:t>s</w:t>
      </w:r>
      <w:r>
        <w:t xml:space="preserve"> as the report parameters.</w:t>
      </w:r>
      <w:r w:rsidR="00445048">
        <w:t xml:space="preserve"> </w:t>
      </w:r>
      <w:proofErr w:type="spellStart"/>
      <w:r w:rsidR="004C54F9" w:rsidRPr="0066479F">
        <w:rPr>
          <w:b/>
        </w:rPr>
        <w:t>ParentUniqueName</w:t>
      </w:r>
      <w:proofErr w:type="spellEnd"/>
      <w:r>
        <w:t xml:space="preserve"> is always used in </w:t>
      </w:r>
      <w:r w:rsidR="00536BDD">
        <w:t>p</w:t>
      </w:r>
      <w:r>
        <w:t>arent-</w:t>
      </w:r>
      <w:r w:rsidR="00536BDD">
        <w:t>c</w:t>
      </w:r>
      <w:r>
        <w:t>hild grouping</w:t>
      </w:r>
      <w:r w:rsidR="0032541E">
        <w:t xml:space="preserve"> by Analysis Services</w:t>
      </w:r>
      <w:r>
        <w:t xml:space="preserve">. </w:t>
      </w:r>
      <w:r w:rsidR="008F1603">
        <w:t>For more information, see</w:t>
      </w:r>
      <w:r>
        <w:t xml:space="preserve"> “</w:t>
      </w:r>
      <w:r w:rsidR="008F1603">
        <w:t>I</w:t>
      </w:r>
      <w:r>
        <w:t>mplement</w:t>
      </w:r>
      <w:r w:rsidR="008F1603">
        <w:t>ing</w:t>
      </w:r>
      <w:r>
        <w:t xml:space="preserve"> Dynamic Balance Scorecard with </w:t>
      </w:r>
      <w:r w:rsidR="002E0882">
        <w:t>Analysis Services</w:t>
      </w:r>
      <w:r>
        <w:t xml:space="preserve"> and </w:t>
      </w:r>
      <w:r w:rsidR="008F1603">
        <w:t>Reporting Services</w:t>
      </w:r>
      <w:r w:rsidR="00B945C8">
        <w:t>”</w:t>
      </w:r>
      <w:r w:rsidR="008F1603">
        <w:t xml:space="preserve"> later in this paper</w:t>
      </w:r>
      <w:r>
        <w:t xml:space="preserve">.   </w:t>
      </w:r>
    </w:p>
    <w:p w:rsidR="000E407B" w:rsidRPr="000E407B" w:rsidRDefault="006071B0" w:rsidP="000E407B">
      <w:pPr>
        <w:pStyle w:val="NumHeading2"/>
      </w:pPr>
      <w:bookmarkStart w:id="13" w:name="_Toc264310787"/>
      <w:r w:rsidRPr="0087788D">
        <w:t xml:space="preserve">Example </w:t>
      </w:r>
      <w:bookmarkEnd w:id="12"/>
      <w:r w:rsidR="005239BB">
        <w:t>C</w:t>
      </w:r>
      <w:r w:rsidRPr="0087788D">
        <w:t xml:space="preserve">ase </w:t>
      </w:r>
      <w:r w:rsidR="005239BB">
        <w:t>S</w:t>
      </w:r>
      <w:r w:rsidRPr="0087788D">
        <w:t>tudy</w:t>
      </w:r>
      <w:bookmarkStart w:id="14" w:name="_Toc258127944"/>
      <w:r w:rsidR="000E407B">
        <w:t xml:space="preserve">: </w:t>
      </w:r>
      <w:r w:rsidRPr="0087788D">
        <w:t>Sales Summary Reports</w:t>
      </w:r>
      <w:bookmarkEnd w:id="13"/>
      <w:bookmarkEnd w:id="14"/>
    </w:p>
    <w:p w:rsidR="000E407B" w:rsidRPr="0087788D" w:rsidRDefault="00536BDD" w:rsidP="000E407B">
      <w:r>
        <w:t>This section walks you through the creation of a report called Sales Summary. This is one of the custom reports we created for our Thai customer as part of the SQL Server 2008 solution we provided. We created the Sales Summary</w:t>
      </w:r>
      <w:r w:rsidRPr="0087788D">
        <w:t xml:space="preserve"> </w:t>
      </w:r>
      <w:r w:rsidR="006071B0" w:rsidRPr="0087788D">
        <w:t xml:space="preserve">report to display the summary sales amount </w:t>
      </w:r>
      <w:r w:rsidR="0087788D">
        <w:t xml:space="preserve">and its movement </w:t>
      </w:r>
      <w:r w:rsidR="006071B0" w:rsidRPr="0087788D">
        <w:t xml:space="preserve">by month </w:t>
      </w:r>
      <w:r w:rsidR="00B945C8">
        <w:t xml:space="preserve">and </w:t>
      </w:r>
      <w:r w:rsidR="006071B0" w:rsidRPr="0087788D">
        <w:t>by day from</w:t>
      </w:r>
      <w:r w:rsidR="00B945C8">
        <w:t xml:space="preserve"> the</w:t>
      </w:r>
      <w:r w:rsidR="006071B0" w:rsidRPr="0087788D">
        <w:t xml:space="preserve"> Sales </w:t>
      </w:r>
      <w:r w:rsidR="005239BB">
        <w:t>c</w:t>
      </w:r>
      <w:r w:rsidR="006071B0" w:rsidRPr="0087788D">
        <w:t>ube</w:t>
      </w:r>
      <w:r w:rsidR="005239BB">
        <w:t>,</w:t>
      </w:r>
      <w:r w:rsidR="006071B0" w:rsidRPr="0087788D">
        <w:t xml:space="preserve"> which </w:t>
      </w:r>
      <w:r w:rsidR="00B945C8">
        <w:t xml:space="preserve">was </w:t>
      </w:r>
      <w:r w:rsidR="006071B0" w:rsidRPr="0087788D">
        <w:t xml:space="preserve">described in section 3.2. </w:t>
      </w:r>
      <w:r w:rsidR="005239BB">
        <w:t>Figure 11 shows the report.</w:t>
      </w:r>
    </w:p>
    <w:p w:rsidR="006071B0" w:rsidRDefault="00A51778" w:rsidP="00A51778">
      <w:pPr>
        <w:tabs>
          <w:tab w:val="left" w:pos="0"/>
        </w:tabs>
        <w:ind w:left="0"/>
      </w:pPr>
      <w:r>
        <w:rPr>
          <w:noProof/>
          <w:lang w:val="en-US" w:eastAsia="en-US"/>
        </w:rPr>
        <w:lastRenderedPageBreak/>
        <w:drawing>
          <wp:inline distT="0" distB="0" distL="0" distR="0" wp14:anchorId="7C185F84" wp14:editId="4E153DD1">
            <wp:extent cx="5887464" cy="26479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l="801" t="10000" r="32212" b="41795"/>
                    <a:stretch>
                      <a:fillRect/>
                    </a:stretch>
                  </pic:blipFill>
                  <pic:spPr bwMode="auto">
                    <a:xfrm>
                      <a:off x="0" y="0"/>
                      <a:ext cx="5887464" cy="2647950"/>
                    </a:xfrm>
                    <a:prstGeom prst="rect">
                      <a:avLst/>
                    </a:prstGeom>
                    <a:noFill/>
                    <a:ln w="9525">
                      <a:noFill/>
                      <a:miter lim="800000"/>
                      <a:headEnd/>
                      <a:tailEnd/>
                    </a:ln>
                  </pic:spPr>
                </pic:pic>
              </a:graphicData>
            </a:graphic>
          </wp:inline>
        </w:drawing>
      </w:r>
    </w:p>
    <w:p w:rsidR="00900120" w:rsidRPr="000E407B" w:rsidRDefault="00900120" w:rsidP="000E407B">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11</w:t>
      </w:r>
      <w:r w:rsidR="004C54F9" w:rsidRPr="0087788D">
        <w:rPr>
          <w:rFonts w:ascii="Arial" w:hAnsi="Arial" w:cs="Arial"/>
        </w:rPr>
        <w:fldChar w:fldCharType="end"/>
      </w:r>
    </w:p>
    <w:p w:rsidR="000E407B" w:rsidRPr="000E407B" w:rsidRDefault="000E407B" w:rsidP="000E407B">
      <w:pPr>
        <w:pStyle w:val="NumHeading3"/>
      </w:pPr>
      <w:bookmarkStart w:id="15" w:name="_Toc264310788"/>
      <w:r>
        <w:t>Business Requirement</w:t>
      </w:r>
      <w:bookmarkEnd w:id="15"/>
    </w:p>
    <w:p w:rsidR="000E407B" w:rsidRDefault="00BE7C8B" w:rsidP="00BE7C8B">
      <w:r>
        <w:t xml:space="preserve">The customer </w:t>
      </w:r>
      <w:r w:rsidR="001F7EDA">
        <w:t>wanted this</w:t>
      </w:r>
      <w:r w:rsidR="00E22418">
        <w:t xml:space="preserve"> report to display the following information</w:t>
      </w:r>
      <w:r>
        <w:t>:</w:t>
      </w:r>
    </w:p>
    <w:p w:rsidR="00A51778" w:rsidRDefault="001F7EDA" w:rsidP="00D61F6B">
      <w:pPr>
        <w:pStyle w:val="ListParagraph"/>
        <w:numPr>
          <w:ilvl w:val="0"/>
          <w:numId w:val="53"/>
        </w:numPr>
        <w:ind w:left="587"/>
      </w:pPr>
      <w:r>
        <w:t>Amount of sales</w:t>
      </w:r>
      <w:r w:rsidR="00E22418">
        <w:t xml:space="preserve"> and movement </w:t>
      </w:r>
      <w:r w:rsidR="00536BDD">
        <w:t>displayed by product, month, and day</w:t>
      </w:r>
      <w:r w:rsidR="00C74480">
        <w:t>.</w:t>
      </w:r>
    </w:p>
    <w:p w:rsidR="00C74480" w:rsidRDefault="00E22418" w:rsidP="00D61F6B">
      <w:pPr>
        <w:pStyle w:val="ListParagraph"/>
        <w:numPr>
          <w:ilvl w:val="0"/>
          <w:numId w:val="53"/>
        </w:numPr>
        <w:ind w:left="587"/>
      </w:pPr>
      <w:r>
        <w:t xml:space="preserve">Reports filtered by begin date and end date. </w:t>
      </w:r>
    </w:p>
    <w:p w:rsidR="00AE69B1" w:rsidRDefault="00E22418" w:rsidP="00D61F6B">
      <w:pPr>
        <w:pStyle w:val="ListParagraph"/>
        <w:numPr>
          <w:ilvl w:val="0"/>
          <w:numId w:val="53"/>
        </w:numPr>
        <w:ind w:left="587"/>
      </w:pPr>
      <w:r>
        <w:t>S</w:t>
      </w:r>
      <w:r w:rsidR="00C74480">
        <w:t>ale</w:t>
      </w:r>
      <w:r w:rsidR="00BE7C8B">
        <w:t>s</w:t>
      </w:r>
      <w:r w:rsidR="00C74480">
        <w:t xml:space="preserve"> amount movement from January within </w:t>
      </w:r>
      <w:r w:rsidR="00BE7C8B">
        <w:t xml:space="preserve">the </w:t>
      </w:r>
      <w:r w:rsidR="00C74480">
        <w:t xml:space="preserve">year of </w:t>
      </w:r>
      <w:r w:rsidR="00536BDD">
        <w:t xml:space="preserve">the </w:t>
      </w:r>
      <w:r w:rsidR="00C74480">
        <w:t xml:space="preserve">selected end date to </w:t>
      </w:r>
      <w:r w:rsidR="00BE7C8B">
        <w:t xml:space="preserve">the </w:t>
      </w:r>
      <w:r w:rsidR="00C74480">
        <w:t xml:space="preserve">month of </w:t>
      </w:r>
      <w:r w:rsidR="00536BDD">
        <w:t xml:space="preserve">the </w:t>
      </w:r>
      <w:r w:rsidR="00C74480">
        <w:t xml:space="preserve">selected end </w:t>
      </w:r>
      <w:proofErr w:type="spellStart"/>
      <w:r w:rsidR="00C74480">
        <w:t>date.</w:t>
      </w:r>
      <w:r>
        <w:t>D</w:t>
      </w:r>
      <w:r w:rsidR="00AE69B1">
        <w:t>ate</w:t>
      </w:r>
      <w:r w:rsidR="00B945C8">
        <w:t>s</w:t>
      </w:r>
      <w:proofErr w:type="spellEnd"/>
      <w:r w:rsidR="00B945C8">
        <w:t xml:space="preserve"> only</w:t>
      </w:r>
      <w:r w:rsidR="00AE69B1">
        <w:t xml:space="preserve"> from </w:t>
      </w:r>
      <w:r w:rsidR="00536BDD">
        <w:t xml:space="preserve">the </w:t>
      </w:r>
      <w:r w:rsidR="00AE69B1">
        <w:t xml:space="preserve">selected begin date to </w:t>
      </w:r>
      <w:r w:rsidR="00536BDD">
        <w:t xml:space="preserve">the </w:t>
      </w:r>
      <w:r w:rsidR="00AE69B1">
        <w:t>selected end date.</w:t>
      </w:r>
    </w:p>
    <w:p w:rsidR="00F727FB" w:rsidRDefault="00E22418" w:rsidP="00D61F6B">
      <w:pPr>
        <w:pStyle w:val="ListParagraph"/>
        <w:numPr>
          <w:ilvl w:val="0"/>
          <w:numId w:val="53"/>
        </w:numPr>
        <w:ind w:left="587"/>
      </w:pPr>
      <w:r>
        <w:t>S</w:t>
      </w:r>
      <w:r w:rsidR="00BE7C8B">
        <w:t>ales amounts</w:t>
      </w:r>
      <w:r w:rsidR="00AE69B1">
        <w:t xml:space="preserve"> </w:t>
      </w:r>
      <w:r w:rsidR="00B945C8">
        <w:t xml:space="preserve">for </w:t>
      </w:r>
      <w:r w:rsidR="00AE69B1">
        <w:t>today</w:t>
      </w:r>
      <w:r w:rsidR="00BE7C8B">
        <w:t>’s</w:t>
      </w:r>
      <w:r w:rsidR="00AE69B1">
        <w:t xml:space="preserve"> date.</w:t>
      </w:r>
    </w:p>
    <w:p w:rsidR="00E22418" w:rsidRDefault="00E22418" w:rsidP="00A54D31">
      <w:r>
        <w:t>In addition, the customer wanted users to be able to:</w:t>
      </w:r>
    </w:p>
    <w:p w:rsidR="00A54D31" w:rsidRDefault="00E22418" w:rsidP="00A54D31">
      <w:pPr>
        <w:pStyle w:val="ListParagraph"/>
        <w:numPr>
          <w:ilvl w:val="0"/>
          <w:numId w:val="35"/>
        </w:numPr>
        <w:ind w:left="587"/>
      </w:pPr>
      <w:r>
        <w:t>Drill down to daily sale</w:t>
      </w:r>
      <w:r w:rsidR="00A31112">
        <w:t>s</w:t>
      </w:r>
      <w:r>
        <w:t xml:space="preserve"> amount movement in the month of the selected end date. </w:t>
      </w:r>
    </w:p>
    <w:p w:rsidR="003810AF" w:rsidRDefault="00E22418" w:rsidP="00A54D31">
      <w:pPr>
        <w:pStyle w:val="ListParagraph"/>
        <w:numPr>
          <w:ilvl w:val="0"/>
          <w:numId w:val="35"/>
        </w:numPr>
        <w:ind w:left="587"/>
      </w:pPr>
      <w:r>
        <w:t>Define periods of data</w:t>
      </w:r>
      <w:r w:rsidR="001F7EDA">
        <w:t xml:space="preserve"> </w:t>
      </w:r>
      <w:r w:rsidR="00536BDD">
        <w:t>ending</w:t>
      </w:r>
      <w:r w:rsidR="001F7EDA">
        <w:t xml:space="preserve"> on days other than the end of the month.</w:t>
      </w:r>
      <w:r>
        <w:t xml:space="preserve"> </w:t>
      </w:r>
      <w:r w:rsidR="003810AF">
        <w:t xml:space="preserve">If users select </w:t>
      </w:r>
      <w:r>
        <w:t>an end date</w:t>
      </w:r>
      <w:r w:rsidR="003810AF">
        <w:t xml:space="preserve"> that is not the last day of the month, </w:t>
      </w:r>
      <w:r w:rsidR="00536BDD">
        <w:t xml:space="preserve">the </w:t>
      </w:r>
      <w:r w:rsidR="003810AF">
        <w:t xml:space="preserve">aggregation value of the month of </w:t>
      </w:r>
      <w:r w:rsidR="001F7EDA">
        <w:t xml:space="preserve">the </w:t>
      </w:r>
      <w:proofErr w:type="spellStart"/>
      <w:r w:rsidR="003810AF">
        <w:t>EndDate</w:t>
      </w:r>
      <w:proofErr w:type="spellEnd"/>
      <w:r w:rsidR="003810AF">
        <w:t xml:space="preserve"> </w:t>
      </w:r>
      <w:r w:rsidR="001F7EDA">
        <w:t xml:space="preserve">report parameter </w:t>
      </w:r>
      <w:r w:rsidR="003810AF">
        <w:t xml:space="preserve">should be aggregated from </w:t>
      </w:r>
      <w:r w:rsidR="001F7EDA">
        <w:t>the first day of the month to the end date selected, not the last day of the month</w:t>
      </w:r>
      <w:r w:rsidR="003810AF">
        <w:t>.</w:t>
      </w:r>
      <w:r w:rsidR="001F7EDA">
        <w:t xml:space="preserve"> For example, for F</w:t>
      </w:r>
      <w:r w:rsidR="00900120">
        <w:t xml:space="preserve">igure 11, Sale Amount </w:t>
      </w:r>
      <w:r w:rsidR="001F7EDA">
        <w:t xml:space="preserve">for the </w:t>
      </w:r>
      <w:r w:rsidR="00900120">
        <w:t>Mar, 2010 column should sum from only March</w:t>
      </w:r>
      <w:r w:rsidR="00536BDD">
        <w:t xml:space="preserve"> 1 and 2</w:t>
      </w:r>
      <w:r w:rsidR="001F7EDA">
        <w:t>,</w:t>
      </w:r>
      <w:r w:rsidR="00900120">
        <w:t xml:space="preserve"> although today is March</w:t>
      </w:r>
      <w:r w:rsidR="00536BDD">
        <w:t xml:space="preserve"> 20th</w:t>
      </w:r>
      <w:r w:rsidR="00900120">
        <w:t>.</w:t>
      </w:r>
    </w:p>
    <w:p w:rsidR="00090FDA" w:rsidRDefault="00090FDA" w:rsidP="00F727FB">
      <w:pPr>
        <w:rPr>
          <w:b/>
          <w:bCs/>
          <w:u w:val="single"/>
        </w:rPr>
      </w:pPr>
    </w:p>
    <w:p w:rsidR="00C74480" w:rsidRDefault="000E407B" w:rsidP="000E407B">
      <w:pPr>
        <w:pStyle w:val="NumHeading3"/>
      </w:pPr>
      <w:bookmarkStart w:id="16" w:name="_Toc264310789"/>
      <w:r>
        <w:t>Report Design</w:t>
      </w:r>
      <w:bookmarkEnd w:id="16"/>
    </w:p>
    <w:p w:rsidR="002F3603" w:rsidRDefault="001F7EDA" w:rsidP="0032541E">
      <w:r>
        <w:t>We used two report parameters</w:t>
      </w:r>
      <w:r w:rsidR="00412605">
        <w:t>, which enabled us to get data dynamically,</w:t>
      </w:r>
      <w:r>
        <w:t xml:space="preserve"> and generated a dataset to design the report.</w:t>
      </w:r>
      <w:r w:rsidR="002A6451">
        <w:t xml:space="preserve"> </w:t>
      </w:r>
      <w:r w:rsidR="00412605">
        <w:t xml:space="preserve">We also added a </w:t>
      </w:r>
      <w:proofErr w:type="spellStart"/>
      <w:r w:rsidR="00412605">
        <w:t>Tablix</w:t>
      </w:r>
      <w:proofErr w:type="spellEnd"/>
      <w:r w:rsidR="00412605">
        <w:t xml:space="preserve"> data region to provide a dynamic visual display of the data. </w:t>
      </w:r>
    </w:p>
    <w:p w:rsidR="006071B0" w:rsidRPr="000E407B" w:rsidRDefault="000E407B" w:rsidP="000E407B">
      <w:pPr>
        <w:pStyle w:val="NumHeading4"/>
      </w:pPr>
      <w:r>
        <w:t>Report Parameter</w:t>
      </w:r>
      <w:r w:rsidR="00B351D9">
        <w:t>s</w:t>
      </w:r>
    </w:p>
    <w:p w:rsidR="002F3603" w:rsidRDefault="001F7EDA" w:rsidP="0032541E">
      <w:r>
        <w:t>We created two</w:t>
      </w:r>
      <w:r w:rsidR="004D4FE5">
        <w:t xml:space="preserve"> report parameters</w:t>
      </w:r>
      <w:r>
        <w:t>:</w:t>
      </w:r>
    </w:p>
    <w:p w:rsidR="004D4FE5" w:rsidRDefault="004D4FE5" w:rsidP="00536BDD">
      <w:pPr>
        <w:pStyle w:val="ListParagraph"/>
        <w:numPr>
          <w:ilvl w:val="0"/>
          <w:numId w:val="65"/>
        </w:numPr>
      </w:pPr>
      <w:proofErr w:type="spellStart"/>
      <w:r>
        <w:t>EndDate</w:t>
      </w:r>
      <w:proofErr w:type="spellEnd"/>
      <w:r w:rsidR="001F7EDA">
        <w:t>.</w:t>
      </w:r>
      <w:r>
        <w:t xml:space="preserve"> </w:t>
      </w:r>
      <w:r w:rsidR="001F7EDA">
        <w:t xml:space="preserve">We </w:t>
      </w:r>
      <w:r>
        <w:t>use</w:t>
      </w:r>
      <w:r w:rsidR="001F7EDA">
        <w:t>d an</w:t>
      </w:r>
      <w:r>
        <w:t xml:space="preserve"> out-of-the-box date</w:t>
      </w:r>
      <w:r w:rsidR="001F7EDA">
        <w:t>/</w:t>
      </w:r>
      <w:r>
        <w:t>time date picker.</w:t>
      </w:r>
    </w:p>
    <w:p w:rsidR="004D4FE5" w:rsidRPr="00A425EF" w:rsidRDefault="00815E3D" w:rsidP="00536BDD">
      <w:pPr>
        <w:pStyle w:val="ListParagraph"/>
        <w:numPr>
          <w:ilvl w:val="0"/>
          <w:numId w:val="65"/>
        </w:numPr>
      </w:pPr>
      <w:proofErr w:type="spellStart"/>
      <w:r>
        <w:t>BeginDate</w:t>
      </w:r>
      <w:proofErr w:type="spellEnd"/>
      <w:r>
        <w:t>. We created</w:t>
      </w:r>
      <w:r w:rsidR="004D4FE5">
        <w:t xml:space="preserve"> the </w:t>
      </w:r>
      <w:r w:rsidR="004D4FE5" w:rsidRPr="00536BDD">
        <w:rPr>
          <w:lang w:val="en-US"/>
        </w:rPr>
        <w:t>dataset</w:t>
      </w:r>
      <w:r w:rsidR="004D4FE5">
        <w:t xml:space="preserve"> for </w:t>
      </w:r>
      <w:r>
        <w:t>this</w:t>
      </w:r>
      <w:r w:rsidR="004D4FE5">
        <w:t xml:space="preserve"> parameter. </w:t>
      </w:r>
      <w:r>
        <w:t xml:space="preserve">We listed </w:t>
      </w:r>
      <w:r w:rsidR="004D4FE5">
        <w:t xml:space="preserve">the </w:t>
      </w:r>
      <w:r>
        <w:t>first</w:t>
      </w:r>
      <w:r w:rsidR="004D4FE5">
        <w:t xml:space="preserve"> day of the month and year of </w:t>
      </w:r>
      <w:r w:rsidRPr="00A425EF">
        <w:t xml:space="preserve">the </w:t>
      </w:r>
      <w:r w:rsidR="004D4FE5" w:rsidRPr="00A425EF">
        <w:t xml:space="preserve">selected </w:t>
      </w:r>
      <w:r w:rsidR="0032541E">
        <w:t xml:space="preserve">value for </w:t>
      </w:r>
      <w:proofErr w:type="spellStart"/>
      <w:r w:rsidR="00B811F5">
        <w:t>EndDate</w:t>
      </w:r>
      <w:proofErr w:type="spellEnd"/>
      <w:r w:rsidR="000E7D2D" w:rsidRPr="00A425EF">
        <w:t xml:space="preserve"> to </w:t>
      </w:r>
      <w:r w:rsidRPr="00A425EF">
        <w:t xml:space="preserve">the </w:t>
      </w:r>
      <w:r w:rsidR="000E7D2D" w:rsidRPr="00A425EF">
        <w:t xml:space="preserve">previous day of </w:t>
      </w:r>
      <w:r w:rsidRPr="00A425EF">
        <w:t xml:space="preserve">the </w:t>
      </w:r>
      <w:r w:rsidR="000E7D2D" w:rsidRPr="00A425EF">
        <w:t xml:space="preserve">selected </w:t>
      </w:r>
      <w:r w:rsidR="0032541E">
        <w:t xml:space="preserve">value for </w:t>
      </w:r>
      <w:proofErr w:type="spellStart"/>
      <w:r w:rsidR="00B811F5">
        <w:t>EndDate</w:t>
      </w:r>
      <w:proofErr w:type="spellEnd"/>
      <w:r w:rsidR="004D4FE5" w:rsidRPr="00A425EF">
        <w:t>.</w:t>
      </w:r>
    </w:p>
    <w:p w:rsidR="00562786" w:rsidRPr="00815E3D" w:rsidRDefault="001F7EDA">
      <w:pPr>
        <w:rPr>
          <w:lang w:val="en-US"/>
        </w:rPr>
      </w:pPr>
      <w:r>
        <w:t>Here is the MDX code for t</w:t>
      </w:r>
      <w:r w:rsidR="00815E3D">
        <w:t xml:space="preserve">he </w:t>
      </w:r>
      <w:proofErr w:type="spellStart"/>
      <w:r w:rsidR="00815E3D">
        <w:t>BeginDate</w:t>
      </w:r>
      <w:proofErr w:type="spellEnd"/>
      <w:r w:rsidR="00815E3D">
        <w:t xml:space="preserve"> data</w:t>
      </w:r>
      <w:r>
        <w:t>set.</w:t>
      </w:r>
    </w:p>
    <w:p w:rsidR="00090FDA" w:rsidRPr="0087788D" w:rsidRDefault="00090FDA" w:rsidP="00090FDA">
      <w:pPr>
        <w:pStyle w:val="ListParagraph"/>
        <w:ind w:left="1440"/>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090FDA" w:rsidRPr="0087788D" w:rsidTr="0002452A">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090FDA" w:rsidRPr="00090FDA" w:rsidRDefault="00090FDA" w:rsidP="0002452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color w:val="0000FF"/>
                <w:sz w:val="20"/>
                <w:szCs w:val="20"/>
                <w:lang w:val="en-US" w:eastAsia="en-US" w:bidi="th-TH"/>
              </w:rPr>
              <w:t>WITH</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color w:val="0000FF"/>
                <w:sz w:val="20"/>
                <w:szCs w:val="20"/>
                <w:lang w:val="en-US" w:eastAsia="en-US" w:bidi="th-TH"/>
              </w:rPr>
              <w:t>Member</w:t>
            </w:r>
            <w:r w:rsidRPr="00090FDA">
              <w:rPr>
                <w:rFonts w:eastAsia="Times New Roman"/>
                <w:b w:val="0"/>
                <w:bCs w:val="0"/>
                <w:noProof/>
                <w:sz w:val="20"/>
                <w:szCs w:val="20"/>
                <w:lang w:val="en-US" w:eastAsia="en-US" w:bidi="th-TH"/>
              </w:rPr>
              <w:t xml:space="preserve"> FullDateAlternateMember</w:t>
            </w: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color w:val="0000FF"/>
                <w:sz w:val="20"/>
                <w:szCs w:val="20"/>
                <w:lang w:val="en-US" w:eastAsia="en-US" w:bidi="th-TH"/>
              </w:rPr>
              <w:t>As</w:t>
            </w:r>
            <w:r w:rsidRPr="00090FDA">
              <w:rPr>
                <w:rFonts w:eastAsia="Times New Roman"/>
                <w:b w:val="0"/>
                <w:bCs w:val="0"/>
                <w:noProof/>
                <w:sz w:val="20"/>
                <w:szCs w:val="20"/>
                <w:lang w:val="en-US" w:eastAsia="en-US" w:bidi="th-TH"/>
              </w:rPr>
              <w:t xml:space="preserve"> [Dim Date].[Quarter].</w:t>
            </w:r>
            <w:r w:rsidRPr="00090FDA">
              <w:rPr>
                <w:rFonts w:eastAsia="Times New Roman"/>
                <w:b w:val="0"/>
                <w:bCs w:val="0"/>
                <w:noProof/>
                <w:color w:val="800000"/>
                <w:sz w:val="20"/>
                <w:szCs w:val="20"/>
                <w:lang w:val="en-US" w:eastAsia="en-US" w:bidi="th-TH"/>
              </w:rPr>
              <w:t>CurrentMember</w:t>
            </w:r>
            <w:r w:rsidRPr="00090FDA">
              <w:rPr>
                <w:rFonts w:eastAsia="Times New Roman"/>
                <w:b w:val="0"/>
                <w:bCs w:val="0"/>
                <w:noProof/>
                <w:sz w:val="20"/>
                <w:szCs w:val="20"/>
                <w:lang w:val="en-US" w:eastAsia="en-US" w:bidi="th-TH"/>
              </w:rPr>
              <w:t>.</w:t>
            </w:r>
            <w:r w:rsidRPr="00090FDA">
              <w:rPr>
                <w:rFonts w:eastAsia="Times New Roman"/>
                <w:b w:val="0"/>
                <w:bCs w:val="0"/>
                <w:noProof/>
                <w:color w:val="0000FF"/>
                <w:sz w:val="20"/>
                <w:szCs w:val="20"/>
                <w:lang w:val="en-US" w:eastAsia="en-US" w:bidi="th-TH"/>
              </w:rPr>
              <w:t>UniqueName</w:t>
            </w: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color w:val="0000FF"/>
                <w:sz w:val="20"/>
                <w:szCs w:val="20"/>
                <w:lang w:val="en-US" w:eastAsia="en-US" w:bidi="th-TH"/>
              </w:rPr>
              <w:t>SELECT</w:t>
            </w:r>
            <w:r w:rsidRPr="00090FDA">
              <w:rPr>
                <w:rFonts w:eastAsia="Times New Roman"/>
                <w:b w:val="0"/>
                <w:bCs w:val="0"/>
                <w:noProof/>
                <w:sz w:val="20"/>
                <w:szCs w:val="20"/>
                <w:lang w:val="en-US" w:eastAsia="en-US" w:bidi="th-TH"/>
              </w:rPr>
              <w:t xml:space="preserve"> </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ab/>
              <w:t>FullDateAlternateMember</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COLUMNS</w:t>
            </w:r>
            <w:r w:rsidRPr="00090FDA">
              <w:rPr>
                <w:rFonts w:eastAsia="Times New Roman"/>
                <w:b w:val="0"/>
                <w:bCs w:val="0"/>
                <w:noProof/>
                <w:sz w:val="20"/>
                <w:szCs w:val="20"/>
                <w:lang w:val="en-US" w:eastAsia="en-US" w:bidi="th-TH"/>
              </w:rPr>
              <w:t>,</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r w:rsidRPr="00090FDA">
              <w:rPr>
                <w:rFonts w:eastAsia="Times New Roman"/>
                <w:b w:val="0"/>
                <w:bCs w:val="0"/>
                <w:noProof/>
                <w:sz w:val="20"/>
                <w:szCs w:val="20"/>
                <w:lang w:val="en-US" w:eastAsia="en-US" w:bidi="th-TH"/>
              </w:rPr>
              <w:tab/>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800000"/>
                <w:sz w:val="20"/>
                <w:szCs w:val="20"/>
                <w:lang w:val="en-US" w:eastAsia="en-US" w:bidi="th-TH"/>
              </w:rPr>
              <w:t>STRTOMEMBER</w:t>
            </w:r>
            <w:r w:rsidRPr="00090FDA">
              <w:rPr>
                <w:rFonts w:eastAsia="Times New Roman"/>
                <w:b w:val="0"/>
                <w:bCs w:val="0"/>
                <w:noProof/>
                <w:sz w:val="20"/>
                <w:szCs w:val="20"/>
                <w:lang w:val="en-US" w:eastAsia="en-US" w:bidi="th-TH"/>
              </w:rPr>
              <w:t>(@BeginDate):</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ab/>
            </w:r>
            <w:r w:rsidRPr="00090FDA">
              <w:rPr>
                <w:rFonts w:eastAsia="Times New Roman"/>
                <w:b w:val="0"/>
                <w:bCs w:val="0"/>
                <w:noProof/>
                <w:color w:val="800000"/>
                <w:sz w:val="20"/>
                <w:szCs w:val="20"/>
                <w:lang w:val="en-US" w:eastAsia="en-US" w:bidi="th-TH"/>
              </w:rPr>
              <w:t>STRTOMEMBER</w:t>
            </w:r>
            <w:r w:rsidRPr="00090FDA">
              <w:rPr>
                <w:rFonts w:eastAsia="Times New Roman"/>
                <w:b w:val="0"/>
                <w:bCs w:val="0"/>
                <w:noProof/>
                <w:sz w:val="20"/>
                <w:szCs w:val="20"/>
                <w:lang w:val="en-US" w:eastAsia="en-US" w:bidi="th-TH"/>
              </w:rPr>
              <w:t>(@EndDate))</w:t>
            </w:r>
          </w:p>
          <w:p w:rsidR="00090FDA" w:rsidRPr="00090FDA" w:rsidRDefault="00090FDA" w:rsidP="00090FDA">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090FDA">
              <w:rPr>
                <w:rFonts w:eastAsia="Times New Roman"/>
                <w:b w:val="0"/>
                <w:bCs w:val="0"/>
                <w:noProof/>
                <w:sz w:val="20"/>
                <w:szCs w:val="20"/>
                <w:lang w:val="en-US" w:eastAsia="en-US" w:bidi="th-TH"/>
              </w:rPr>
              <w:t>}</w:t>
            </w: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color w:val="0000FF"/>
                <w:sz w:val="20"/>
                <w:szCs w:val="20"/>
                <w:lang w:val="en-US" w:eastAsia="en-US" w:bidi="th-TH"/>
              </w:rPr>
              <w:t>DIMENSION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PROPERTIES</w:t>
            </w: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color w:val="0000FF"/>
                <w:sz w:val="20"/>
                <w:szCs w:val="20"/>
                <w:lang w:val="en-US" w:eastAsia="en-US" w:bidi="th-TH"/>
              </w:rPr>
              <w:t>MEMBER_CAPTION</w:t>
            </w: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sz w:val="20"/>
                <w:szCs w:val="20"/>
                <w:lang w:val="en-US" w:eastAsia="en-US" w:bidi="th-TH"/>
              </w:rPr>
              <w:t>,</w:t>
            </w:r>
            <w:r w:rsidRPr="00090FDA">
              <w:rPr>
                <w:rFonts w:eastAsia="Times New Roman"/>
                <w:b w:val="0"/>
                <w:bCs w:val="0"/>
                <w:noProof/>
                <w:color w:val="0000FF"/>
                <w:sz w:val="20"/>
                <w:szCs w:val="20"/>
                <w:lang w:val="en-US" w:eastAsia="en-US" w:bidi="th-TH"/>
              </w:rPr>
              <w:t>MEMBER_UNIQUE_NAME</w:t>
            </w:r>
          </w:p>
          <w:p w:rsidR="00090FDA" w:rsidRPr="00090FDA" w:rsidRDefault="00090FDA" w:rsidP="00090FD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090FDA">
              <w:rPr>
                <w:rFonts w:eastAsia="Times New Roman"/>
                <w:b w:val="0"/>
                <w:bCs w:val="0"/>
                <w:noProof/>
                <w:color w:val="0000FF"/>
                <w:sz w:val="20"/>
                <w:szCs w:val="20"/>
                <w:lang w:val="en-US" w:eastAsia="en-US" w:bidi="th-TH"/>
              </w:rPr>
              <w:t>ON</w:t>
            </w:r>
            <w:r w:rsidRPr="00090FDA">
              <w:rPr>
                <w:rFonts w:eastAsia="Times New Roman"/>
                <w:b w:val="0"/>
                <w:bCs w:val="0"/>
                <w:noProof/>
                <w:sz w:val="20"/>
                <w:szCs w:val="20"/>
                <w:lang w:val="en-US" w:eastAsia="en-US" w:bidi="th-TH"/>
              </w:rPr>
              <w:t xml:space="preserve"> </w:t>
            </w:r>
            <w:r w:rsidRPr="00090FDA">
              <w:rPr>
                <w:rFonts w:eastAsia="Times New Roman"/>
                <w:b w:val="0"/>
                <w:bCs w:val="0"/>
                <w:noProof/>
                <w:color w:val="0000FF"/>
                <w:sz w:val="20"/>
                <w:szCs w:val="20"/>
                <w:lang w:val="en-US" w:eastAsia="en-US" w:bidi="th-TH"/>
              </w:rPr>
              <w:t>ROWS</w:t>
            </w:r>
          </w:p>
          <w:p w:rsidR="00090FDA" w:rsidRPr="0087788D" w:rsidRDefault="00090FDA" w:rsidP="00090FDA">
            <w:r w:rsidRPr="00090FDA">
              <w:rPr>
                <w:rFonts w:eastAsia="Times New Roman"/>
                <w:b w:val="0"/>
                <w:bCs w:val="0"/>
                <w:noProof/>
                <w:color w:val="0000FF"/>
                <w:sz w:val="20"/>
                <w:szCs w:val="20"/>
                <w:lang w:val="en-US" w:eastAsia="en-US" w:bidi="th-TH"/>
              </w:rPr>
              <w:t>FROM</w:t>
            </w:r>
            <w:r w:rsidRPr="00090FDA">
              <w:rPr>
                <w:rFonts w:eastAsia="Times New Roman"/>
                <w:b w:val="0"/>
                <w:bCs w:val="0"/>
                <w:noProof/>
                <w:sz w:val="20"/>
                <w:szCs w:val="20"/>
                <w:lang w:val="en-US" w:eastAsia="en-US" w:bidi="th-TH"/>
              </w:rPr>
              <w:t xml:space="preserve"> [Sales]</w:t>
            </w:r>
          </w:p>
        </w:tc>
      </w:tr>
    </w:tbl>
    <w:p w:rsidR="00B83858" w:rsidRDefault="00FE34ED" w:rsidP="007A70DB">
      <w:r>
        <w:t>These are the</w:t>
      </w:r>
      <w:r w:rsidR="007A70DB">
        <w:t xml:space="preserve"> query parameters</w:t>
      </w:r>
      <w:r>
        <w:t xml:space="preserve"> we used</w:t>
      </w:r>
      <w:r w:rsidR="007A70DB">
        <w:t>:</w:t>
      </w:r>
    </w:p>
    <w:p w:rsidR="00B83858" w:rsidRDefault="009F2A3E" w:rsidP="00090FDA">
      <w:pPr>
        <w:pStyle w:val="ListParagraph"/>
        <w:numPr>
          <w:ilvl w:val="0"/>
          <w:numId w:val="37"/>
        </w:numPr>
      </w:pPr>
      <w:r>
        <w:t>@</w:t>
      </w:r>
      <w:proofErr w:type="spellStart"/>
      <w:r>
        <w:t>BeginDate</w:t>
      </w:r>
      <w:proofErr w:type="spellEnd"/>
      <w:r>
        <w:t xml:space="preserve"> query parameter.</w:t>
      </w:r>
      <w:r w:rsidR="007A70DB">
        <w:t xml:space="preserve"> </w:t>
      </w:r>
      <w:r w:rsidR="00427F08">
        <w:t xml:space="preserve">This </w:t>
      </w:r>
      <w:r w:rsidR="00A425EF">
        <w:t>Report Definition Language (</w:t>
      </w:r>
      <w:r w:rsidR="002D10CA" w:rsidRPr="00A425EF">
        <w:t>RDL</w:t>
      </w:r>
      <w:r w:rsidR="00A425EF">
        <w:t>)</w:t>
      </w:r>
      <w:r w:rsidR="00427F08">
        <w:t xml:space="preserve"> </w:t>
      </w:r>
      <w:r w:rsidR="007A70DB">
        <w:t>subtracts</w:t>
      </w:r>
      <w:r w:rsidR="00427F08">
        <w:t xml:space="preserve"> days so that the resulting date represents the first day of the month.</w:t>
      </w:r>
    </w:p>
    <w:tbl>
      <w:tblPr>
        <w:tblStyle w:val="TableGrid"/>
        <w:tblW w:w="0" w:type="auto"/>
        <w:tblInd w:w="1227" w:type="dxa"/>
        <w:tblBorders>
          <w:top w:val="single" w:sz="12" w:space="0" w:color="999999"/>
          <w:left w:val="single" w:sz="12" w:space="0" w:color="999999"/>
          <w:bottom w:val="single" w:sz="12" w:space="0" w:color="999999"/>
          <w:right w:val="single" w:sz="12" w:space="0" w:color="999999"/>
        </w:tblBorders>
        <w:shd w:val="clear" w:color="auto" w:fill="FFFFFF" w:themeFill="background1"/>
        <w:tblLayout w:type="fixed"/>
        <w:tblLook w:val="04A0" w:firstRow="1" w:lastRow="0" w:firstColumn="1" w:lastColumn="0" w:noHBand="0" w:noVBand="1"/>
      </w:tblPr>
      <w:tblGrid>
        <w:gridCol w:w="8010"/>
      </w:tblGrid>
      <w:tr w:rsidR="00B83858" w:rsidTr="00150AE7">
        <w:trPr>
          <w:cnfStyle w:val="100000000000" w:firstRow="1" w:lastRow="0" w:firstColumn="0" w:lastColumn="0" w:oddVBand="0" w:evenVBand="0" w:oddHBand="0" w:evenHBand="0" w:firstRowFirstColumn="0" w:firstRowLastColumn="0" w:lastRowFirstColumn="0" w:lastRowLastColumn="0"/>
        </w:trPr>
        <w:tc>
          <w:tcPr>
            <w:tcW w:w="8010" w:type="dxa"/>
            <w:tcBorders>
              <w:top w:val="none" w:sz="0" w:space="0" w:color="auto"/>
              <w:bottom w:val="none" w:sz="0" w:space="0" w:color="auto"/>
            </w:tcBorders>
            <w:shd w:val="clear" w:color="auto" w:fill="F2F2F2" w:themeFill="background1" w:themeFillShade="F2"/>
          </w:tcPr>
          <w:p w:rsidR="00B83858" w:rsidRPr="00150AE7" w:rsidRDefault="00B83858" w:rsidP="00B83858">
            <w:pPr>
              <w:ind w:left="1080"/>
              <w:rPr>
                <w:b w:val="0"/>
                <w:bCs w:val="0"/>
                <w:sz w:val="20"/>
                <w:szCs w:val="20"/>
              </w:rPr>
            </w:pPr>
            <w:r w:rsidRPr="00150AE7">
              <w:rPr>
                <w:rFonts w:eastAsia="Times New Roman"/>
                <w:b w:val="0"/>
                <w:bCs w:val="0"/>
                <w:noProof/>
                <w:color w:val="A31515"/>
                <w:sz w:val="20"/>
                <w:szCs w:val="20"/>
                <w:lang w:val="en-US" w:eastAsia="en-US" w:bidi="th-TH"/>
              </w:rPr>
              <w:t>"[Dim Date].[Quarter].[Full Date Alternate Key].&amp;["</w:t>
            </w:r>
            <w:r w:rsidRPr="00150AE7">
              <w:rPr>
                <w:rFonts w:eastAsia="Times New Roman"/>
                <w:b w:val="0"/>
                <w:bCs w:val="0"/>
                <w:noProof/>
                <w:sz w:val="20"/>
                <w:szCs w:val="20"/>
                <w:lang w:val="en-US" w:eastAsia="en-US" w:bidi="th-TH"/>
              </w:rPr>
              <w:t xml:space="preserve"> &amp; Format(CDate(Parameters!RptEndDate.Value).AddDays((CDate(Parameters!RptEndDate.Value).Day()*-1)+1),</w:t>
            </w:r>
            <w:r w:rsidRPr="00150AE7">
              <w:rPr>
                <w:rFonts w:eastAsia="Times New Roman"/>
                <w:b w:val="0"/>
                <w:bCs w:val="0"/>
                <w:noProof/>
                <w:color w:val="A31515"/>
                <w:sz w:val="20"/>
                <w:szCs w:val="20"/>
                <w:lang w:val="en-US" w:eastAsia="en-US" w:bidi="th-TH"/>
              </w:rPr>
              <w:t>"yyyy-MM-ddT00:00:00"</w:t>
            </w:r>
            <w:r w:rsidRPr="00150AE7">
              <w:rPr>
                <w:rFonts w:eastAsia="Times New Roman"/>
                <w:b w:val="0"/>
                <w:bCs w:val="0"/>
                <w:noProof/>
                <w:sz w:val="20"/>
                <w:szCs w:val="20"/>
                <w:lang w:val="en-US" w:eastAsia="en-US" w:bidi="th-TH"/>
              </w:rPr>
              <w:t xml:space="preserve">) &amp; </w:t>
            </w:r>
            <w:r w:rsidRPr="00150AE7">
              <w:rPr>
                <w:rFonts w:eastAsia="Times New Roman"/>
                <w:b w:val="0"/>
                <w:bCs w:val="0"/>
                <w:noProof/>
                <w:color w:val="A31515"/>
                <w:sz w:val="20"/>
                <w:szCs w:val="20"/>
                <w:lang w:val="en-US" w:eastAsia="en-US" w:bidi="th-TH"/>
              </w:rPr>
              <w:t>"]"</w:t>
            </w:r>
          </w:p>
        </w:tc>
      </w:tr>
    </w:tbl>
    <w:p w:rsidR="00B83858" w:rsidRDefault="00B83858" w:rsidP="00B83858"/>
    <w:p w:rsidR="00B83858" w:rsidRDefault="009F2A3E" w:rsidP="00090FDA">
      <w:pPr>
        <w:pStyle w:val="ListParagraph"/>
        <w:numPr>
          <w:ilvl w:val="0"/>
          <w:numId w:val="37"/>
        </w:numPr>
      </w:pPr>
      <w:r>
        <w:t>@</w:t>
      </w:r>
      <w:proofErr w:type="spellStart"/>
      <w:r>
        <w:t>EndDate</w:t>
      </w:r>
      <w:proofErr w:type="spellEnd"/>
      <w:r>
        <w:t xml:space="preserve"> query parameter.</w:t>
      </w:r>
    </w:p>
    <w:tbl>
      <w:tblPr>
        <w:tblStyle w:val="TableGrid"/>
        <w:tblW w:w="0" w:type="auto"/>
        <w:tblInd w:w="1227" w:type="dxa"/>
        <w:tblBorders>
          <w:top w:val="single" w:sz="12" w:space="0" w:color="999999"/>
          <w:left w:val="single" w:sz="12" w:space="0" w:color="999999"/>
          <w:bottom w:val="single" w:sz="12" w:space="0" w:color="999999"/>
          <w:right w:val="single" w:sz="12" w:space="0" w:color="999999"/>
        </w:tblBorders>
        <w:tblLook w:val="04A0" w:firstRow="1" w:lastRow="0" w:firstColumn="1" w:lastColumn="0" w:noHBand="0" w:noVBand="1"/>
      </w:tblPr>
      <w:tblGrid>
        <w:gridCol w:w="8010"/>
      </w:tblGrid>
      <w:tr w:rsidR="00B83858" w:rsidTr="00150AE7">
        <w:trPr>
          <w:cnfStyle w:val="100000000000" w:firstRow="1" w:lastRow="0" w:firstColumn="0" w:lastColumn="0" w:oddVBand="0" w:evenVBand="0" w:oddHBand="0" w:evenHBand="0" w:firstRowFirstColumn="0" w:firstRowLastColumn="0" w:lastRowFirstColumn="0" w:lastRowLastColumn="0"/>
        </w:trPr>
        <w:tc>
          <w:tcPr>
            <w:tcW w:w="8010" w:type="dxa"/>
            <w:tcBorders>
              <w:top w:val="none" w:sz="0" w:space="0" w:color="auto"/>
              <w:bottom w:val="none" w:sz="0" w:space="0" w:color="auto"/>
            </w:tcBorders>
            <w:shd w:val="clear" w:color="auto" w:fill="F2F2F2" w:themeFill="background1" w:themeFillShade="F2"/>
          </w:tcPr>
          <w:p w:rsidR="00B83858" w:rsidRPr="00FE34ED" w:rsidRDefault="00B83858" w:rsidP="003810AF">
            <w:pPr>
              <w:ind w:left="1080"/>
              <w:rPr>
                <w:b w:val="0"/>
                <w:bCs w:val="0"/>
                <w:sz w:val="20"/>
                <w:szCs w:val="20"/>
                <w:lang w:val="en-US"/>
              </w:rPr>
            </w:pPr>
            <w:r w:rsidRPr="00FE34ED">
              <w:rPr>
                <w:rFonts w:eastAsia="Times New Roman"/>
                <w:b w:val="0"/>
                <w:bCs w:val="0"/>
                <w:noProof/>
                <w:color w:val="A31515"/>
                <w:sz w:val="20"/>
                <w:szCs w:val="20"/>
                <w:lang w:val="en-US" w:eastAsia="en-US" w:bidi="th-TH"/>
              </w:rPr>
              <w:t>"[Dim Date].[Quarter].[Full Date Alternate Key].&amp;["</w:t>
            </w:r>
            <w:r w:rsidRPr="00FE34ED">
              <w:rPr>
                <w:rFonts w:eastAsia="Times New Roman"/>
                <w:b w:val="0"/>
                <w:bCs w:val="0"/>
                <w:noProof/>
                <w:sz w:val="20"/>
                <w:szCs w:val="20"/>
                <w:lang w:val="en-US" w:eastAsia="en-US" w:bidi="th-TH"/>
              </w:rPr>
              <w:t xml:space="preserve"> &amp; Format(Parameters!RptEndDate.Value, </w:t>
            </w:r>
            <w:r w:rsidRPr="00FE34ED">
              <w:rPr>
                <w:rFonts w:eastAsia="Times New Roman"/>
                <w:b w:val="0"/>
                <w:bCs w:val="0"/>
                <w:noProof/>
                <w:color w:val="A31515"/>
                <w:sz w:val="20"/>
                <w:szCs w:val="20"/>
                <w:lang w:val="en-US" w:eastAsia="en-US" w:bidi="th-TH"/>
              </w:rPr>
              <w:t>"yyyy-MM-ddT00:00:00"</w:t>
            </w:r>
            <w:r w:rsidRPr="00FE34ED">
              <w:rPr>
                <w:rFonts w:eastAsia="Times New Roman"/>
                <w:b w:val="0"/>
                <w:bCs w:val="0"/>
                <w:noProof/>
                <w:sz w:val="20"/>
                <w:szCs w:val="20"/>
                <w:lang w:val="en-US" w:eastAsia="en-US" w:bidi="th-TH"/>
              </w:rPr>
              <w:t xml:space="preserve">) &amp; </w:t>
            </w:r>
            <w:r w:rsidRPr="00FE34ED">
              <w:rPr>
                <w:rFonts w:eastAsia="Times New Roman"/>
                <w:b w:val="0"/>
                <w:bCs w:val="0"/>
                <w:noProof/>
                <w:color w:val="A31515"/>
                <w:sz w:val="20"/>
                <w:szCs w:val="20"/>
                <w:lang w:val="en-US" w:eastAsia="en-US" w:bidi="th-TH"/>
              </w:rPr>
              <w:t>"]"</w:t>
            </w:r>
          </w:p>
        </w:tc>
      </w:tr>
    </w:tbl>
    <w:p w:rsidR="004D4FE5" w:rsidRPr="00B83858" w:rsidRDefault="004D4FE5" w:rsidP="00E20464">
      <w:pPr>
        <w:ind w:left="0"/>
        <w:rPr>
          <w:b/>
          <w:bCs/>
          <w:lang w:val="en-US"/>
        </w:rPr>
      </w:pPr>
    </w:p>
    <w:p w:rsidR="000E407B" w:rsidRDefault="000E407B" w:rsidP="00E20464">
      <w:pPr>
        <w:pStyle w:val="NumHeading4"/>
      </w:pPr>
      <w:r>
        <w:t>Data</w:t>
      </w:r>
      <w:r w:rsidR="00815E3D">
        <w:t>set</w:t>
      </w:r>
    </w:p>
    <w:p w:rsidR="002F3603" w:rsidRDefault="009F2A3E" w:rsidP="00A40D47">
      <w:r>
        <w:t>We</w:t>
      </w:r>
      <w:r w:rsidR="00FE34ED">
        <w:t xml:space="preserve"> generated </w:t>
      </w:r>
      <w:r>
        <w:t xml:space="preserve">the dataset </w:t>
      </w:r>
      <w:r w:rsidR="00FE34ED">
        <w:t>using the following steps:</w:t>
      </w:r>
    </w:p>
    <w:p w:rsidR="00672A6F" w:rsidRDefault="00672A6F" w:rsidP="00B811F5">
      <w:pPr>
        <w:pStyle w:val="ListParagraph"/>
        <w:numPr>
          <w:ilvl w:val="0"/>
          <w:numId w:val="51"/>
        </w:numPr>
      </w:pPr>
      <w:r>
        <w:t xml:space="preserve">Select </w:t>
      </w:r>
      <w:r w:rsidR="00BD4C38">
        <w:t xml:space="preserve">the </w:t>
      </w:r>
      <w:r>
        <w:t xml:space="preserve">Sales and </w:t>
      </w:r>
      <w:proofErr w:type="spellStart"/>
      <w:r>
        <w:t>SalesVarianceToLastPeriod</w:t>
      </w:r>
      <w:proofErr w:type="spellEnd"/>
      <w:r>
        <w:t xml:space="preserve"> measure</w:t>
      </w:r>
      <w:r w:rsidR="00BD4C38">
        <w:t>s</w:t>
      </w:r>
      <w:r>
        <w:t xml:space="preserve"> on </w:t>
      </w:r>
      <w:r w:rsidR="00BD4C38">
        <w:t>c</w:t>
      </w:r>
      <w:r>
        <w:t>olumns</w:t>
      </w:r>
      <w:r w:rsidR="00907384">
        <w:t>.</w:t>
      </w:r>
    </w:p>
    <w:p w:rsidR="004A124C" w:rsidRDefault="00D441D9" w:rsidP="00B811F5">
      <w:pPr>
        <w:pStyle w:val="ListParagraph"/>
        <w:numPr>
          <w:ilvl w:val="0"/>
          <w:numId w:val="51"/>
        </w:numPr>
      </w:pPr>
      <w:r>
        <w:t xml:space="preserve">Select all members of </w:t>
      </w:r>
      <w:r w:rsidR="00BD4C38">
        <w:t xml:space="preserve">the </w:t>
      </w:r>
      <w:r>
        <w:t xml:space="preserve">Product Sub Cat Code, Product Group Code, and Product Code attributes in </w:t>
      </w:r>
      <w:r w:rsidR="00FE34ED">
        <w:t xml:space="preserve">the </w:t>
      </w:r>
      <w:r>
        <w:t xml:space="preserve">Product hierarchy. These fields are used for </w:t>
      </w:r>
      <w:r w:rsidR="00FE34ED">
        <w:t>r</w:t>
      </w:r>
      <w:r>
        <w:t xml:space="preserve">ow </w:t>
      </w:r>
      <w:r w:rsidR="00FE34ED">
        <w:t>g</w:t>
      </w:r>
      <w:r>
        <w:t>rouping.</w:t>
      </w:r>
    </w:p>
    <w:p w:rsidR="00B44102" w:rsidRDefault="00D441D9" w:rsidP="00B811F5">
      <w:pPr>
        <w:pStyle w:val="ListParagraph"/>
        <w:numPr>
          <w:ilvl w:val="0"/>
          <w:numId w:val="51"/>
        </w:numPr>
      </w:pPr>
      <w:r>
        <w:t>Select</w:t>
      </w:r>
      <w:r w:rsidR="00B44102">
        <w:t xml:space="preserve"> members of [Dim Date]</w:t>
      </w:r>
      <w:proofErr w:type="gramStart"/>
      <w:r w:rsidR="00B44102">
        <w:t>.[</w:t>
      </w:r>
      <w:proofErr w:type="gramEnd"/>
      <w:r w:rsidR="00B44102">
        <w:t>Quarter].[Month No Of Year] with @</w:t>
      </w:r>
      <w:proofErr w:type="spellStart"/>
      <w:r w:rsidR="00B44102">
        <w:t>DimBeginMonth</w:t>
      </w:r>
      <w:proofErr w:type="spellEnd"/>
      <w:r w:rsidR="00B44102">
        <w:t xml:space="preserve"> to @</w:t>
      </w:r>
      <w:proofErr w:type="spellStart"/>
      <w:r w:rsidR="00B44102">
        <w:t>DimEndMonth</w:t>
      </w:r>
      <w:proofErr w:type="spellEnd"/>
      <w:r w:rsidR="00907384">
        <w:t>.</w:t>
      </w:r>
    </w:p>
    <w:p w:rsidR="00D441D9" w:rsidRDefault="00B44102" w:rsidP="00B811F5">
      <w:pPr>
        <w:pStyle w:val="ListParagraph"/>
        <w:numPr>
          <w:ilvl w:val="0"/>
          <w:numId w:val="51"/>
        </w:numPr>
      </w:pPr>
      <w:r>
        <w:t>Select members of [Dim Date]</w:t>
      </w:r>
      <w:proofErr w:type="gramStart"/>
      <w:r>
        <w:t>.[</w:t>
      </w:r>
      <w:proofErr w:type="gramEnd"/>
      <w:r>
        <w:t>Quarter].[</w:t>
      </w:r>
      <w:proofErr w:type="spellStart"/>
      <w:r>
        <w:t>FullDateAlternateKey</w:t>
      </w:r>
      <w:proofErr w:type="spellEnd"/>
      <w:r>
        <w:t>] with @</w:t>
      </w:r>
      <w:proofErr w:type="spellStart"/>
      <w:r>
        <w:t>DimBeginDate</w:t>
      </w:r>
      <w:proofErr w:type="spellEnd"/>
      <w:r>
        <w:t xml:space="preserve"> to @</w:t>
      </w:r>
      <w:proofErr w:type="spellStart"/>
      <w:r>
        <w:t>DimEndDate</w:t>
      </w:r>
      <w:proofErr w:type="spellEnd"/>
      <w:r w:rsidR="00907384">
        <w:t>.</w:t>
      </w:r>
    </w:p>
    <w:p w:rsidR="003A3110" w:rsidRPr="003A3110" w:rsidRDefault="00A40D47" w:rsidP="00B811F5">
      <w:pPr>
        <w:pStyle w:val="ListParagraph"/>
        <w:numPr>
          <w:ilvl w:val="0"/>
          <w:numId w:val="51"/>
        </w:numPr>
      </w:pPr>
      <w:r>
        <w:t xml:space="preserve">Use the </w:t>
      </w:r>
      <w:proofErr w:type="spellStart"/>
      <w:r>
        <w:t>subcube</w:t>
      </w:r>
      <w:proofErr w:type="spellEnd"/>
      <w:r>
        <w:t xml:space="preserve"> defined by all</w:t>
      </w:r>
      <w:r w:rsidR="00B811F5">
        <w:t xml:space="preserve"> of</w:t>
      </w:r>
      <w:r>
        <w:t xml:space="preserve"> the selected criteria</w:t>
      </w:r>
      <w:r w:rsidR="00BD4C38">
        <w:t xml:space="preserve">: In the </w:t>
      </w:r>
      <w:proofErr w:type="spellStart"/>
      <w:r w:rsidR="00BD4C38">
        <w:t>subcube</w:t>
      </w:r>
      <w:proofErr w:type="spellEnd"/>
      <w:r w:rsidR="00BD4C38">
        <w:t>, select members of [Dim Date]</w:t>
      </w:r>
      <w:proofErr w:type="gramStart"/>
      <w:r w:rsidR="00BD4C38">
        <w:t>.[</w:t>
      </w:r>
      <w:proofErr w:type="gramEnd"/>
      <w:r w:rsidR="00BD4C38">
        <w:t>Quarter].[Month No Of Year] only from @</w:t>
      </w:r>
      <w:proofErr w:type="spellStart"/>
      <w:r w:rsidR="00BD4C38">
        <w:t>DimBeginMonth</w:t>
      </w:r>
      <w:proofErr w:type="spellEnd"/>
      <w:r w:rsidR="00BD4C38">
        <w:t xml:space="preserve"> to @</w:t>
      </w:r>
      <w:proofErr w:type="spellStart"/>
      <w:r w:rsidR="00BD4C38">
        <w:t>DimBeforeEndMonth</w:t>
      </w:r>
      <w:proofErr w:type="spellEnd"/>
      <w:r w:rsidR="00BD4C38">
        <w:t>. This enables @</w:t>
      </w:r>
      <w:proofErr w:type="spellStart"/>
      <w:r w:rsidR="00BD4C38">
        <w:t>DimEndMonth</w:t>
      </w:r>
      <w:proofErr w:type="spellEnd"/>
      <w:r w:rsidR="00BD4C38">
        <w:t xml:space="preserve"> to aggregate the measure value from only </w:t>
      </w:r>
      <w:r w:rsidR="00BD4C38" w:rsidRPr="00207CBF">
        <w:rPr>
          <w:rFonts w:eastAsia="Times New Roman"/>
          <w:noProof/>
          <w:lang w:val="en-US" w:eastAsia="en-US" w:bidi="th-TH"/>
        </w:rPr>
        <w:t>@DimBeginDate to @DimBeginDate</w:t>
      </w:r>
      <w:r w:rsidR="00BD4C38">
        <w:rPr>
          <w:rFonts w:eastAsia="Times New Roman"/>
          <w:noProof/>
          <w:lang w:val="en-US" w:eastAsia="en-US" w:bidi="th-TH"/>
        </w:rPr>
        <w:t>.</w:t>
      </w:r>
      <w:r>
        <w:t xml:space="preserve"> </w:t>
      </w:r>
      <w:r w:rsidR="00BD4C38">
        <w:t>(</w:t>
      </w:r>
      <w:r w:rsidR="008B533E">
        <w:t xml:space="preserve">As mentioned earlier, the customer required some flexibility with end dates. This was the issue: If users selected the a </w:t>
      </w:r>
      <w:r w:rsidR="00BD4C38">
        <w:t xml:space="preserve">value for the </w:t>
      </w:r>
      <w:proofErr w:type="spellStart"/>
      <w:r w:rsidR="00BD4C38">
        <w:t>EndDate</w:t>
      </w:r>
      <w:proofErr w:type="spellEnd"/>
      <w:r w:rsidR="00BD4C38">
        <w:t xml:space="preserve"> report parameter </w:t>
      </w:r>
      <w:r w:rsidR="008B533E">
        <w:t xml:space="preserve">that was not the last </w:t>
      </w:r>
      <w:r w:rsidR="008B533E">
        <w:lastRenderedPageBreak/>
        <w:t xml:space="preserve">day of the month, the </w:t>
      </w:r>
      <w:r w:rsidR="003810AF">
        <w:t xml:space="preserve">data </w:t>
      </w:r>
      <w:r w:rsidR="008B533E">
        <w:t xml:space="preserve">returned by </w:t>
      </w:r>
      <w:r w:rsidR="003810AF">
        <w:t>@</w:t>
      </w:r>
      <w:proofErr w:type="spellStart"/>
      <w:r w:rsidR="003810AF">
        <w:t>DimEndMonth</w:t>
      </w:r>
      <w:proofErr w:type="spellEnd"/>
      <w:r w:rsidR="003810AF">
        <w:t xml:space="preserve"> </w:t>
      </w:r>
      <w:r w:rsidR="008B533E">
        <w:t xml:space="preserve">could </w:t>
      </w:r>
      <w:r w:rsidR="003810AF">
        <w:t>be wrong</w:t>
      </w:r>
      <w:r w:rsidR="008B533E">
        <w:t>,</w:t>
      </w:r>
      <w:r w:rsidR="003810AF">
        <w:t xml:space="preserve"> because </w:t>
      </w:r>
      <w:r w:rsidR="003A3110">
        <w:t>the measure value from every date</w:t>
      </w:r>
      <w:r w:rsidR="008B533E">
        <w:t xml:space="preserve"> is aggregated</w:t>
      </w:r>
      <w:r w:rsidR="003A3110">
        <w:t xml:space="preserve">. </w:t>
      </w:r>
      <w:r w:rsidR="008B533E">
        <w:t>We</w:t>
      </w:r>
      <w:r w:rsidR="003A3110">
        <w:t xml:space="preserve"> use</w:t>
      </w:r>
      <w:r w:rsidR="008B533E">
        <w:t>d</w:t>
      </w:r>
      <w:r w:rsidR="003A3110">
        <w:t xml:space="preserve"> </w:t>
      </w:r>
      <w:r w:rsidR="008B533E">
        <w:t xml:space="preserve">the </w:t>
      </w:r>
      <w:proofErr w:type="spellStart"/>
      <w:r w:rsidR="003A3110">
        <w:t>subcube</w:t>
      </w:r>
      <w:proofErr w:type="spellEnd"/>
      <w:r w:rsidR="003A3110">
        <w:t xml:space="preserve"> technique to </w:t>
      </w:r>
      <w:r w:rsidR="008B533E">
        <w:t xml:space="preserve">address </w:t>
      </w:r>
      <w:r w:rsidR="003A3110">
        <w:t>this issue.</w:t>
      </w:r>
      <w:r w:rsidR="00BD4C38">
        <w:t>)</w:t>
      </w:r>
      <w:r w:rsidR="003A3110">
        <w:t xml:space="preserve"> </w:t>
      </w:r>
    </w:p>
    <w:p w:rsidR="002F3603" w:rsidRDefault="00FE34ED" w:rsidP="00B23FED">
      <w:pPr>
        <w:ind w:left="587"/>
      </w:pPr>
      <w:r>
        <w:rPr>
          <w:rFonts w:eastAsia="Times New Roman"/>
          <w:noProof/>
          <w:lang w:val="en-US" w:eastAsia="en-US" w:bidi="th-TH"/>
        </w:rPr>
        <w:t>This is the MDX code.</w:t>
      </w:r>
    </w:p>
    <w:p w:rsidR="004A124C" w:rsidRPr="0087788D" w:rsidRDefault="004A124C" w:rsidP="00672A6F">
      <w:pPr>
        <w:pStyle w:val="ListParagraph"/>
        <w:ind w:left="1440"/>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4A124C" w:rsidRPr="0087788D" w:rsidTr="0002452A">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4A124C" w:rsidRPr="004A124C" w:rsidRDefault="004A124C" w:rsidP="0002452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4A124C">
              <w:rPr>
                <w:rFonts w:eastAsia="Times New Roman"/>
                <w:b w:val="0"/>
                <w:bCs w:val="0"/>
                <w:noProof/>
                <w:color w:val="0000FF"/>
                <w:sz w:val="20"/>
                <w:szCs w:val="20"/>
                <w:lang w:val="en-US" w:eastAsia="en-US" w:bidi="th-TH"/>
              </w:rPr>
              <w:t>SELECT</w:t>
            </w:r>
          </w:p>
          <w:p w:rsidR="00B44102"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Non</w:t>
            </w: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Empty</w:t>
            </w: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[Measures].[Sales]</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,[Measures].[SalesVarianceToLastPeriod]</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p>
          <w:p w:rsidR="004A124C" w:rsidRPr="00B44102" w:rsidRDefault="00B44102"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004A124C" w:rsidRPr="004A124C">
              <w:rPr>
                <w:rFonts w:eastAsia="Times New Roman"/>
                <w:b w:val="0"/>
                <w:bCs w:val="0"/>
                <w:noProof/>
                <w:sz w:val="20"/>
                <w:szCs w:val="20"/>
                <w:lang w:val="en-US" w:eastAsia="en-US" w:bidi="th-TH"/>
              </w:rPr>
              <w:t xml:space="preserve">} </w:t>
            </w:r>
            <w:r w:rsidR="004A124C" w:rsidRPr="004A124C">
              <w:rPr>
                <w:rFonts w:eastAsia="Times New Roman"/>
                <w:b w:val="0"/>
                <w:bCs w:val="0"/>
                <w:noProof/>
                <w:color w:val="0000FF"/>
                <w:sz w:val="20"/>
                <w:szCs w:val="20"/>
                <w:lang w:val="en-US" w:eastAsia="en-US" w:bidi="th-TH"/>
              </w:rPr>
              <w:t>ON</w:t>
            </w:r>
            <w:r w:rsidR="004A124C" w:rsidRPr="004A124C">
              <w:rPr>
                <w:rFonts w:eastAsia="Times New Roman"/>
                <w:b w:val="0"/>
                <w:bCs w:val="0"/>
                <w:noProof/>
                <w:sz w:val="20"/>
                <w:szCs w:val="20"/>
                <w:lang w:val="en-US" w:eastAsia="en-US" w:bidi="th-TH"/>
              </w:rPr>
              <w:t xml:space="preserve"> </w:t>
            </w:r>
            <w:r w:rsidR="004A124C" w:rsidRPr="004A124C">
              <w:rPr>
                <w:rFonts w:eastAsia="Times New Roman"/>
                <w:b w:val="0"/>
                <w:bCs w:val="0"/>
                <w:noProof/>
                <w:color w:val="0000FF"/>
                <w:sz w:val="20"/>
                <w:szCs w:val="20"/>
                <w:lang w:val="en-US" w:eastAsia="en-US" w:bidi="th-TH"/>
              </w:rPr>
              <w:t>COLUMNS</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4A124C">
              <w:rPr>
                <w:rFonts w:eastAsia="Times New Roman"/>
                <w:b w:val="0"/>
                <w:bCs w:val="0"/>
                <w:noProof/>
                <w:sz w:val="20"/>
                <w:szCs w:val="20"/>
                <w:lang w:val="en-US" w:eastAsia="en-US" w:bidi="th-TH"/>
              </w:rPr>
              <w:t>,</w:t>
            </w:r>
            <w:r w:rsidRPr="004A124C">
              <w:rPr>
                <w:rFonts w:eastAsia="Times New Roman"/>
                <w:b w:val="0"/>
                <w:bCs w:val="0"/>
                <w:noProof/>
                <w:color w:val="0000FF"/>
                <w:sz w:val="20"/>
                <w:szCs w:val="20"/>
                <w:lang w:val="en-US" w:eastAsia="en-US" w:bidi="th-TH"/>
              </w:rPr>
              <w:t>NON</w:t>
            </w: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EMPTY</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4A124C">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4A124C">
              <w:rPr>
                <w:rFonts w:eastAsia="Times New Roman"/>
                <w:b w:val="0"/>
                <w:bCs w:val="0"/>
                <w:noProof/>
                <w:sz w:val="20"/>
                <w:szCs w:val="20"/>
                <w:lang w:val="en-US" w:eastAsia="en-US" w:bidi="th-TH"/>
              </w:rPr>
              <w:t xml:space="preserve"> [Dim Product Active].[Product].[Product Sub Cat Code].</w:t>
            </w:r>
            <w:r w:rsidRPr="004A124C">
              <w:rPr>
                <w:rFonts w:eastAsia="Times New Roman"/>
                <w:b w:val="0"/>
                <w:bCs w:val="0"/>
                <w:noProof/>
                <w:color w:val="800000"/>
                <w:sz w:val="20"/>
                <w:szCs w:val="20"/>
                <w:lang w:val="en-US" w:eastAsia="en-US" w:bidi="th-TH"/>
              </w:rPr>
              <w:t>ALLMEMBERS</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4A124C">
              <w:rPr>
                <w:rFonts w:eastAsia="Times New Roman"/>
                <w:b w:val="0"/>
                <w:bCs w:val="0"/>
                <w:noProof/>
                <w:sz w:val="20"/>
                <w:szCs w:val="20"/>
                <w:lang w:val="en-US" w:eastAsia="en-US" w:bidi="th-TH"/>
              </w:rPr>
              <w:t xml:space="preserve">         ,[Dim Product Active].[Product].[Product Group Code].</w:t>
            </w:r>
            <w:r w:rsidRPr="004A124C">
              <w:rPr>
                <w:rFonts w:eastAsia="Times New Roman"/>
                <w:b w:val="0"/>
                <w:bCs w:val="0"/>
                <w:noProof/>
                <w:color w:val="800000"/>
                <w:sz w:val="20"/>
                <w:szCs w:val="20"/>
                <w:lang w:val="en-US" w:eastAsia="en-US" w:bidi="th-TH"/>
              </w:rPr>
              <w:t>ALLMEMBERS</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4A124C">
              <w:rPr>
                <w:rFonts w:eastAsia="Times New Roman"/>
                <w:b w:val="0"/>
                <w:bCs w:val="0"/>
                <w:noProof/>
                <w:sz w:val="20"/>
                <w:szCs w:val="20"/>
                <w:lang w:val="en-US" w:eastAsia="en-US" w:bidi="th-TH"/>
              </w:rPr>
              <w:t xml:space="preserve">         ,[Dim Product Active].[Product].[Product Code].</w:t>
            </w:r>
            <w:r w:rsidRPr="004A124C">
              <w:rPr>
                <w:rFonts w:eastAsia="Times New Roman"/>
                <w:b w:val="0"/>
                <w:bCs w:val="0"/>
                <w:noProof/>
                <w:color w:val="800000"/>
                <w:sz w:val="20"/>
                <w:szCs w:val="20"/>
                <w:lang w:val="en-US" w:eastAsia="en-US" w:bidi="th-TH"/>
              </w:rPr>
              <w:t>ALLMEMBERS</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4A124C" w:rsidRPr="004A124C" w:rsidRDefault="00D441D9"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004A124C" w:rsidRPr="004A124C">
              <w:rPr>
                <w:rFonts w:eastAsia="Times New Roman"/>
                <w:b w:val="0"/>
                <w:bCs w:val="0"/>
                <w:noProof/>
                <w:sz w:val="20"/>
                <w:szCs w:val="20"/>
                <w:lang w:val="en-US" w:eastAsia="en-US" w:bidi="th-TH"/>
              </w:rPr>
              <w:t xml:space="preserve">        *        </w:t>
            </w:r>
          </w:p>
          <w:p w:rsidR="004A124C" w:rsidRPr="004A124C" w:rsidRDefault="00D441D9"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    </w:t>
            </w:r>
            <w:r w:rsidR="004A124C"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(@DimBeginMonth):</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 xml:space="preserve">(@DimEndMonth),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(@DimBeginDate):</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w:t>
            </w:r>
            <w:r w:rsidR="003A3110" w:rsidRPr="004A124C">
              <w:rPr>
                <w:rFonts w:eastAsia="Times New Roman"/>
                <w:b w:val="0"/>
                <w:bCs w:val="0"/>
                <w:noProof/>
                <w:sz w:val="20"/>
                <w:szCs w:val="20"/>
                <w:lang w:val="en-US" w:eastAsia="en-US" w:bidi="th-TH"/>
              </w:rPr>
              <w:t>@DimBeginDate</w:t>
            </w:r>
            <w:r w:rsidRPr="004A124C">
              <w:rPr>
                <w:rFonts w:eastAsia="Times New Roman"/>
                <w:b w:val="0"/>
                <w:bCs w:val="0"/>
                <w:noProof/>
                <w:sz w:val="20"/>
                <w:szCs w:val="20"/>
                <w:lang w:val="en-US" w:eastAsia="en-US" w:bidi="th-TH"/>
              </w:rPr>
              <w:t>)</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00D27A15">
              <w:rPr>
                <w:rFonts w:eastAsia="Times New Roman"/>
                <w:b w:val="0"/>
                <w:bCs w:val="0"/>
                <w:noProof/>
                <w:sz w:val="20"/>
                <w:szCs w:val="20"/>
                <w:lang w:val="en-US" w:eastAsia="en-US" w:bidi="th-TH"/>
              </w:rPr>
              <w:t xml:space="preserve">  </w:t>
            </w:r>
            <w:r w:rsidRPr="004A124C">
              <w:rPr>
                <w:rFonts w:eastAsia="Times New Roman"/>
                <w:b w:val="0"/>
                <w:bCs w:val="0"/>
                <w:noProof/>
                <w:sz w:val="20"/>
                <w:szCs w:val="20"/>
                <w:lang w:val="en-US" w:eastAsia="en-US" w:bidi="th-TH"/>
              </w:rPr>
              <w:t xml:space="preserve"> </w:t>
            </w:r>
            <w:r w:rsidR="00FA3300">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DIMENSION</w:t>
            </w: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PROPERTIES</w:t>
            </w: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4A124C">
              <w:rPr>
                <w:rFonts w:eastAsia="Times New Roman"/>
                <w:b w:val="0"/>
                <w:bCs w:val="0"/>
                <w:noProof/>
                <w:sz w:val="20"/>
                <w:szCs w:val="20"/>
                <w:lang w:val="en-US" w:eastAsia="en-US" w:bidi="th-TH"/>
              </w:rPr>
              <w:t xml:space="preserve">    </w:t>
            </w:r>
            <w:r w:rsidR="00FA3300">
              <w:rPr>
                <w:rFonts w:eastAsia="Times New Roman"/>
                <w:b w:val="0"/>
                <w:bCs w:val="0"/>
                <w:noProof/>
                <w:sz w:val="20"/>
                <w:szCs w:val="20"/>
                <w:lang w:val="en-US" w:eastAsia="en-US" w:bidi="th-TH"/>
              </w:rPr>
              <w:t xml:space="preserve">  </w:t>
            </w:r>
            <w:r w:rsidR="00FA1641">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MEMBER_CAPTION</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4A124C">
              <w:rPr>
                <w:rFonts w:eastAsia="Times New Roman"/>
                <w:b w:val="0"/>
                <w:bCs w:val="0"/>
                <w:noProof/>
                <w:sz w:val="20"/>
                <w:szCs w:val="20"/>
                <w:lang w:val="en-US" w:eastAsia="en-US" w:bidi="th-TH"/>
              </w:rPr>
              <w:t xml:space="preserve">   </w:t>
            </w:r>
            <w:r w:rsidR="00FA3300">
              <w:rPr>
                <w:rFonts w:eastAsia="Times New Roman"/>
                <w:b w:val="0"/>
                <w:bCs w:val="0"/>
                <w:noProof/>
                <w:sz w:val="20"/>
                <w:szCs w:val="20"/>
                <w:lang w:val="en-US" w:eastAsia="en-US" w:bidi="th-TH"/>
              </w:rPr>
              <w:t xml:space="preserve">  </w:t>
            </w:r>
            <w:r w:rsidR="00FA1641">
              <w:rPr>
                <w:rFonts w:eastAsia="Times New Roman"/>
                <w:b w:val="0"/>
                <w:bCs w:val="0"/>
                <w:noProof/>
                <w:sz w:val="20"/>
                <w:szCs w:val="20"/>
                <w:lang w:val="en-US" w:eastAsia="en-US" w:bidi="th-TH"/>
              </w:rPr>
              <w:t xml:space="preserve">    </w:t>
            </w:r>
            <w:r w:rsidRPr="004A124C">
              <w:rPr>
                <w:rFonts w:eastAsia="Times New Roman"/>
                <w:b w:val="0"/>
                <w:bCs w:val="0"/>
                <w:noProof/>
                <w:sz w:val="20"/>
                <w:szCs w:val="20"/>
                <w:lang w:val="en-US" w:eastAsia="en-US" w:bidi="th-TH"/>
              </w:rPr>
              <w:t>,</w:t>
            </w:r>
            <w:r w:rsidRPr="004A124C">
              <w:rPr>
                <w:rFonts w:eastAsia="Times New Roman"/>
                <w:b w:val="0"/>
                <w:bCs w:val="0"/>
                <w:noProof/>
                <w:color w:val="0000FF"/>
                <w:sz w:val="20"/>
                <w:szCs w:val="20"/>
                <w:lang w:val="en-US" w:eastAsia="en-US" w:bidi="th-TH"/>
              </w:rPr>
              <w:t>MEMBER_UNIQUE_NAME</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4A124C">
              <w:rPr>
                <w:rFonts w:eastAsia="Times New Roman"/>
                <w:b w:val="0"/>
                <w:bCs w:val="0"/>
                <w:noProof/>
                <w:sz w:val="20"/>
                <w:szCs w:val="20"/>
                <w:lang w:val="en-US" w:eastAsia="en-US" w:bidi="th-TH"/>
              </w:rPr>
              <w:t xml:space="preserve">  </w:t>
            </w:r>
            <w:r w:rsidR="00FA1641">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ON</w:t>
            </w: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ROWS</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FROM</w:t>
            </w: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SELECT</w:t>
            </w: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4A124C" w:rsidRPr="004A124C" w:rsidRDefault="00D27A15"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004A124C" w:rsidRPr="004A124C">
              <w:rPr>
                <w:rFonts w:eastAsia="Times New Roman"/>
                <w:b w:val="0"/>
                <w:bCs w:val="0"/>
                <w:noProof/>
                <w:sz w:val="20"/>
                <w:szCs w:val="20"/>
                <w:lang w:val="en-US" w:eastAsia="en-US" w:bidi="th-TH"/>
              </w:rPr>
              <w:t>{</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00D27A15">
              <w:rPr>
                <w:rFonts w:eastAsia="Times New Roman"/>
                <w:b w:val="0"/>
                <w:bCs w:val="0"/>
                <w:noProof/>
                <w:sz w:val="20"/>
                <w:szCs w:val="20"/>
                <w:lang w:val="en-US" w:eastAsia="en-US" w:bidi="th-TH"/>
              </w:rPr>
              <w:t xml:space="preserve">                   </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(@DimBeginMonth):</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 xml:space="preserve">(@DimBeforeEndMonth), </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ab/>
            </w:r>
            <w:r w:rsidRPr="004A124C">
              <w:rPr>
                <w:rFonts w:eastAsia="Times New Roman"/>
                <w:b w:val="0"/>
                <w:bCs w:val="0"/>
                <w:noProof/>
                <w:sz w:val="20"/>
                <w:szCs w:val="20"/>
                <w:lang w:val="en-US" w:eastAsia="en-US" w:bidi="th-TH"/>
              </w:rPr>
              <w:tab/>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(@DimBeginDate):</w:t>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(@DimEndDate),</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ab/>
            </w:r>
            <w:r w:rsidRPr="004A124C">
              <w:rPr>
                <w:rFonts w:eastAsia="Times New Roman"/>
                <w:b w:val="0"/>
                <w:bCs w:val="0"/>
                <w:noProof/>
                <w:sz w:val="20"/>
                <w:szCs w:val="20"/>
                <w:lang w:val="en-US" w:eastAsia="en-US" w:bidi="th-TH"/>
              </w:rPr>
              <w:tab/>
            </w:r>
            <w:r w:rsidRPr="004A124C">
              <w:rPr>
                <w:rFonts w:eastAsia="Times New Roman"/>
                <w:b w:val="0"/>
                <w:bCs w:val="0"/>
                <w:noProof/>
                <w:color w:val="800000"/>
                <w:sz w:val="20"/>
                <w:szCs w:val="20"/>
                <w:lang w:val="en-US" w:eastAsia="en-US" w:bidi="th-TH"/>
              </w:rPr>
              <w:t>STRTOMEMBER</w:t>
            </w:r>
            <w:r w:rsidRPr="004A124C">
              <w:rPr>
                <w:rFonts w:eastAsia="Times New Roman"/>
                <w:b w:val="0"/>
                <w:bCs w:val="0"/>
                <w:noProof/>
                <w:sz w:val="20"/>
                <w:szCs w:val="20"/>
                <w:lang w:val="en-US" w:eastAsia="en-US" w:bidi="th-TH"/>
              </w:rPr>
              <w:t>(@DimLastYear)</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00D27A15">
              <w:rPr>
                <w:rFonts w:eastAsia="Times New Roman"/>
                <w:b w:val="0"/>
                <w:bCs w:val="0"/>
                <w:noProof/>
                <w:sz w:val="20"/>
                <w:szCs w:val="20"/>
                <w:lang w:val="en-US" w:eastAsia="en-US" w:bidi="th-TH"/>
              </w:rPr>
              <w:t xml:space="preserve">     </w:t>
            </w:r>
            <w:r w:rsidRPr="004A124C">
              <w:rPr>
                <w:rFonts w:eastAsia="Times New Roman"/>
                <w:b w:val="0"/>
                <w:bCs w:val="0"/>
                <w:noProof/>
                <w:sz w:val="20"/>
                <w:szCs w:val="20"/>
                <w:lang w:val="en-US" w:eastAsia="en-US" w:bidi="th-TH"/>
              </w:rPr>
              <w:t>}</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4A124C" w:rsidRPr="004A124C" w:rsidRDefault="004A124C" w:rsidP="004A124C">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ON</w:t>
            </w: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COLUMNS</w:t>
            </w:r>
          </w:p>
          <w:p w:rsidR="004A124C" w:rsidRP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r w:rsidRPr="004A124C">
              <w:rPr>
                <w:rFonts w:eastAsia="Times New Roman"/>
                <w:b w:val="0"/>
                <w:bCs w:val="0"/>
                <w:noProof/>
                <w:color w:val="0000FF"/>
                <w:sz w:val="20"/>
                <w:szCs w:val="20"/>
                <w:lang w:val="en-US" w:eastAsia="en-US" w:bidi="th-TH"/>
              </w:rPr>
              <w:t>FROM</w:t>
            </w:r>
            <w:r w:rsidRPr="004A124C">
              <w:rPr>
                <w:rFonts w:eastAsia="Times New Roman"/>
                <w:b w:val="0"/>
                <w:bCs w:val="0"/>
                <w:noProof/>
                <w:sz w:val="20"/>
                <w:szCs w:val="20"/>
                <w:lang w:val="en-US" w:eastAsia="en-US" w:bidi="th-TH"/>
              </w:rPr>
              <w:t xml:space="preserve"> [Sales]</w:t>
            </w:r>
          </w:p>
          <w:p w:rsidR="004A124C" w:rsidRDefault="004A124C"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A124C">
              <w:rPr>
                <w:rFonts w:eastAsia="Times New Roman"/>
                <w:b w:val="0"/>
                <w:bCs w:val="0"/>
                <w:noProof/>
                <w:sz w:val="20"/>
                <w:szCs w:val="20"/>
                <w:lang w:val="en-US" w:eastAsia="en-US" w:bidi="th-TH"/>
              </w:rPr>
              <w:t xml:space="preserve">  )</w:t>
            </w:r>
          </w:p>
          <w:p w:rsidR="00B94A42" w:rsidRDefault="00B94A42"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p>
          <w:p w:rsidR="00B94A42" w:rsidRDefault="00B94A42" w:rsidP="004A124C">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7A608C">
              <w:rPr>
                <w:rFonts w:eastAsia="Times New Roman"/>
                <w:b w:val="0"/>
                <w:bCs w:val="0"/>
                <w:noProof/>
                <w:color w:val="4F6228" w:themeColor="accent3" w:themeShade="80"/>
                <w:sz w:val="20"/>
                <w:szCs w:val="20"/>
                <w:lang w:val="en-US" w:eastAsia="en-US" w:bidi="th-TH"/>
              </w:rPr>
              <w:t xml:space="preserve">These query parameters contain </w:t>
            </w:r>
            <w:r w:rsidR="00FE34ED">
              <w:rPr>
                <w:rFonts w:eastAsia="Times New Roman"/>
                <w:b w:val="0"/>
                <w:bCs w:val="0"/>
                <w:noProof/>
                <w:color w:val="4F6228" w:themeColor="accent3" w:themeShade="80"/>
                <w:sz w:val="20"/>
                <w:szCs w:val="20"/>
                <w:lang w:val="en-US" w:eastAsia="en-US" w:bidi="th-TH"/>
              </w:rPr>
              <w:t>the unique name</w:t>
            </w:r>
            <w:r w:rsidRPr="007A608C">
              <w:rPr>
                <w:rFonts w:eastAsia="Times New Roman"/>
                <w:b w:val="0"/>
                <w:bCs w:val="0"/>
                <w:noProof/>
                <w:color w:val="4F6228" w:themeColor="accent3" w:themeShade="80"/>
                <w:sz w:val="20"/>
                <w:szCs w:val="20"/>
                <w:lang w:val="en-US" w:eastAsia="en-US" w:bidi="th-TH"/>
              </w:rPr>
              <w:t xml:space="preserve"> of member</w:t>
            </w:r>
            <w:r w:rsidR="00B945C8">
              <w:rPr>
                <w:rFonts w:eastAsia="Times New Roman"/>
                <w:b w:val="0"/>
                <w:bCs w:val="0"/>
                <w:noProof/>
                <w:color w:val="4F6228" w:themeColor="accent3" w:themeShade="80"/>
                <w:sz w:val="20"/>
                <w:szCs w:val="20"/>
                <w:lang w:val="en-US" w:eastAsia="en-US" w:bidi="th-TH"/>
              </w:rPr>
              <w:t>s from</w:t>
            </w:r>
            <w:r w:rsidR="00FE34ED">
              <w:rPr>
                <w:rFonts w:eastAsia="Times New Roman"/>
                <w:b w:val="0"/>
                <w:bCs w:val="0"/>
                <w:noProof/>
                <w:color w:val="4F6228" w:themeColor="accent3" w:themeShade="80"/>
                <w:sz w:val="20"/>
                <w:szCs w:val="20"/>
                <w:lang w:val="en-US" w:eastAsia="en-US" w:bidi="th-TH"/>
              </w:rPr>
              <w:t xml:space="preserve"> the </w:t>
            </w:r>
            <w:r w:rsidRPr="007A608C">
              <w:rPr>
                <w:rFonts w:eastAsia="Times New Roman"/>
                <w:b w:val="0"/>
                <w:bCs w:val="0"/>
                <w:noProof/>
                <w:color w:val="4F6228" w:themeColor="accent3" w:themeShade="80"/>
                <w:sz w:val="20"/>
                <w:szCs w:val="20"/>
                <w:lang w:val="en-US" w:eastAsia="en-US" w:bidi="th-TH"/>
              </w:rPr>
              <w:t xml:space="preserve">Dim Date dimension. </w:t>
            </w:r>
            <w:r w:rsidR="0066479F">
              <w:rPr>
                <w:rFonts w:eastAsia="Times New Roman"/>
                <w:b w:val="0"/>
                <w:bCs w:val="0"/>
                <w:noProof/>
                <w:color w:val="4F6228" w:themeColor="accent3" w:themeShade="80"/>
                <w:sz w:val="20"/>
                <w:szCs w:val="20"/>
                <w:lang w:val="en-US" w:eastAsia="en-US" w:bidi="th-TH"/>
              </w:rPr>
              <w:t>[</w:t>
            </w:r>
            <w:r w:rsidRPr="007A608C">
              <w:rPr>
                <w:rFonts w:eastAsia="Times New Roman"/>
                <w:b w:val="0"/>
                <w:bCs w:val="0"/>
                <w:noProof/>
                <w:color w:val="4F6228" w:themeColor="accent3" w:themeShade="80"/>
                <w:sz w:val="20"/>
                <w:szCs w:val="20"/>
                <w:lang w:val="en-US" w:eastAsia="en-US" w:bidi="th-TH"/>
              </w:rPr>
              <w:t>Quarter hierarchy</w:t>
            </w:r>
            <w:r w:rsidR="0066479F">
              <w:rPr>
                <w:rFonts w:eastAsia="Times New Roman"/>
                <w:b w:val="0"/>
                <w:bCs w:val="0"/>
                <w:noProof/>
                <w:color w:val="4F6228" w:themeColor="accent3" w:themeShade="80"/>
                <w:sz w:val="20"/>
                <w:szCs w:val="20"/>
                <w:lang w:val="en-US" w:eastAsia="en-US" w:bidi="th-TH"/>
              </w:rPr>
              <w:t>]</w:t>
            </w:r>
            <w:r w:rsidRPr="007A608C">
              <w:rPr>
                <w:rFonts w:eastAsia="Times New Roman"/>
                <w:b w:val="0"/>
                <w:bCs w:val="0"/>
                <w:noProof/>
                <w:color w:val="4F6228" w:themeColor="accent3" w:themeShade="80"/>
                <w:sz w:val="20"/>
                <w:szCs w:val="20"/>
                <w:lang w:val="en-US" w:eastAsia="en-US" w:bidi="th-TH"/>
              </w:rPr>
              <w:t xml:space="preserve">They </w:t>
            </w:r>
            <w:r w:rsidR="00907384">
              <w:rPr>
                <w:rFonts w:eastAsia="Times New Roman"/>
                <w:b w:val="0"/>
                <w:bCs w:val="0"/>
                <w:noProof/>
                <w:color w:val="4F6228" w:themeColor="accent3" w:themeShade="80"/>
                <w:sz w:val="20"/>
                <w:szCs w:val="20"/>
                <w:lang w:val="en-US" w:eastAsia="en-US" w:bidi="th-TH"/>
              </w:rPr>
              <w:t>are</w:t>
            </w:r>
            <w:r w:rsidRPr="007A608C">
              <w:rPr>
                <w:rFonts w:eastAsia="Times New Roman"/>
                <w:b w:val="0"/>
                <w:bCs w:val="0"/>
                <w:noProof/>
                <w:color w:val="4F6228" w:themeColor="accent3" w:themeShade="80"/>
                <w:sz w:val="20"/>
                <w:szCs w:val="20"/>
                <w:lang w:val="en-US" w:eastAsia="en-US" w:bidi="th-TH"/>
              </w:rPr>
              <w:t xml:space="preserve"> defined with the expression in the same way </w:t>
            </w:r>
            <w:r w:rsidR="00907384">
              <w:rPr>
                <w:rFonts w:eastAsia="Times New Roman"/>
                <w:b w:val="0"/>
                <w:bCs w:val="0"/>
                <w:noProof/>
                <w:color w:val="4F6228" w:themeColor="accent3" w:themeShade="80"/>
                <w:sz w:val="20"/>
                <w:szCs w:val="20"/>
                <w:lang w:val="en-US" w:eastAsia="en-US" w:bidi="th-TH"/>
              </w:rPr>
              <w:t xml:space="preserve">the </w:t>
            </w:r>
            <w:r w:rsidRPr="007A608C">
              <w:rPr>
                <w:rFonts w:eastAsia="Times New Roman"/>
                <w:b w:val="0"/>
                <w:bCs w:val="0"/>
                <w:noProof/>
                <w:color w:val="4F6228" w:themeColor="accent3" w:themeShade="80"/>
                <w:sz w:val="20"/>
                <w:szCs w:val="20"/>
                <w:lang w:val="en-US" w:eastAsia="en-US" w:bidi="th-TH"/>
              </w:rPr>
              <w:t>query parameters of Begin Date Dataset</w:t>
            </w:r>
            <w:r w:rsidR="00907384">
              <w:rPr>
                <w:rFonts w:eastAsia="Times New Roman"/>
                <w:b w:val="0"/>
                <w:bCs w:val="0"/>
                <w:noProof/>
                <w:color w:val="4F6228" w:themeColor="accent3" w:themeShade="80"/>
                <w:sz w:val="20"/>
                <w:szCs w:val="20"/>
                <w:lang w:val="en-US" w:eastAsia="en-US" w:bidi="th-TH"/>
              </w:rPr>
              <w:t xml:space="preserve"> are defined</w:t>
            </w:r>
            <w:r w:rsidR="001346FA">
              <w:rPr>
                <w:rFonts w:eastAsia="Times New Roman"/>
                <w:b w:val="0"/>
                <w:bCs w:val="0"/>
                <w:noProof/>
                <w:color w:val="4F6228" w:themeColor="accent3" w:themeShade="80"/>
                <w:sz w:val="20"/>
                <w:szCs w:val="20"/>
                <w:lang w:val="en-US" w:eastAsia="en-US" w:bidi="th-TH"/>
              </w:rPr>
              <w:t xml:space="preserve"> </w:t>
            </w:r>
            <w:r w:rsidRPr="007A608C">
              <w:rPr>
                <w:rFonts w:eastAsia="Times New Roman"/>
                <w:b w:val="0"/>
                <w:bCs w:val="0"/>
                <w:noProof/>
                <w:color w:val="4F6228" w:themeColor="accent3" w:themeShade="80"/>
                <w:sz w:val="20"/>
                <w:szCs w:val="20"/>
                <w:lang w:val="en-US" w:eastAsia="en-US" w:bidi="th-TH"/>
              </w:rPr>
              <w:t>(</w:t>
            </w:r>
            <w:r w:rsidR="00907384">
              <w:rPr>
                <w:rFonts w:eastAsia="Times New Roman"/>
                <w:b w:val="0"/>
                <w:bCs w:val="0"/>
                <w:noProof/>
                <w:color w:val="4F6228" w:themeColor="accent3" w:themeShade="80"/>
                <w:sz w:val="20"/>
                <w:szCs w:val="20"/>
                <w:lang w:val="en-US" w:eastAsia="en-US" w:bidi="th-TH"/>
              </w:rPr>
              <w:t xml:space="preserve">that is, </w:t>
            </w:r>
            <w:r w:rsidRPr="007A608C">
              <w:rPr>
                <w:rFonts w:eastAsia="Times New Roman"/>
                <w:b w:val="0"/>
                <w:bCs w:val="0"/>
                <w:noProof/>
                <w:color w:val="4F6228" w:themeColor="accent3" w:themeShade="80"/>
                <w:sz w:val="20"/>
                <w:szCs w:val="20"/>
                <w:lang w:val="en-US" w:eastAsia="en-US" w:bidi="th-TH"/>
              </w:rPr>
              <w:t>concat string</w:t>
            </w:r>
            <w:r>
              <w:rPr>
                <w:rFonts w:eastAsia="Times New Roman"/>
                <w:b w:val="0"/>
                <w:bCs w:val="0"/>
                <w:noProof/>
                <w:sz w:val="20"/>
                <w:szCs w:val="20"/>
                <w:lang w:val="en-US" w:eastAsia="en-US" w:bidi="th-TH"/>
              </w:rPr>
              <w:t xml:space="preserve"> </w:t>
            </w:r>
            <w:r w:rsidR="007A608C" w:rsidRPr="00B83858">
              <w:rPr>
                <w:rFonts w:eastAsia="Times New Roman"/>
                <w:noProof/>
                <w:color w:val="A31515"/>
                <w:sz w:val="20"/>
                <w:szCs w:val="20"/>
                <w:lang w:val="en-US" w:eastAsia="en-US" w:bidi="th-TH"/>
              </w:rPr>
              <w:t>[Dim Date].[Quarter].[</w:t>
            </w:r>
            <w:r w:rsidR="007A608C">
              <w:rPr>
                <w:rFonts w:eastAsia="Times New Roman"/>
                <w:noProof/>
                <w:color w:val="A31515"/>
                <w:sz w:val="20"/>
                <w:szCs w:val="20"/>
                <w:lang w:val="en-US" w:eastAsia="en-US" w:bidi="th-TH"/>
              </w:rPr>
              <w:t xml:space="preserve">… </w:t>
            </w:r>
            <w:r w:rsidR="007A608C" w:rsidRPr="007A608C">
              <w:rPr>
                <w:rFonts w:eastAsia="Times New Roman"/>
                <w:b w:val="0"/>
                <w:bCs w:val="0"/>
                <w:noProof/>
                <w:color w:val="4F6228" w:themeColor="accent3" w:themeShade="80"/>
                <w:sz w:val="20"/>
                <w:szCs w:val="20"/>
                <w:lang w:val="en-US" w:eastAsia="en-US" w:bidi="th-TH"/>
              </w:rPr>
              <w:t>with</w:t>
            </w:r>
            <w:r w:rsidR="007A608C">
              <w:rPr>
                <w:rFonts w:eastAsia="Times New Roman"/>
                <w:b w:val="0"/>
                <w:bCs w:val="0"/>
                <w:noProof/>
                <w:color w:val="4F6228" w:themeColor="accent3" w:themeShade="80"/>
                <w:sz w:val="20"/>
                <w:szCs w:val="20"/>
                <w:lang w:val="en-US" w:eastAsia="en-US" w:bidi="th-TH"/>
              </w:rPr>
              <w:t xml:space="preserve"> </w:t>
            </w:r>
            <w:r w:rsidR="001346FA">
              <w:rPr>
                <w:rFonts w:eastAsia="Times New Roman"/>
                <w:b w:val="0"/>
                <w:bCs w:val="0"/>
                <w:noProof/>
                <w:color w:val="4F6228" w:themeColor="accent3" w:themeShade="80"/>
                <w:sz w:val="20"/>
                <w:szCs w:val="20"/>
                <w:lang w:val="en-US" w:eastAsia="en-US" w:bidi="th-TH"/>
              </w:rPr>
              <w:t xml:space="preserve">a </w:t>
            </w:r>
            <w:r w:rsidR="00B44102">
              <w:rPr>
                <w:rFonts w:eastAsia="Times New Roman"/>
                <w:b w:val="0"/>
                <w:bCs w:val="0"/>
                <w:noProof/>
                <w:color w:val="4F6228" w:themeColor="accent3" w:themeShade="80"/>
                <w:sz w:val="20"/>
                <w:szCs w:val="20"/>
                <w:lang w:val="en-US" w:eastAsia="en-US" w:bidi="th-TH"/>
              </w:rPr>
              <w:t xml:space="preserve">date time </w:t>
            </w:r>
            <w:r w:rsidR="007A608C">
              <w:rPr>
                <w:rFonts w:eastAsia="Times New Roman"/>
                <w:b w:val="0"/>
                <w:bCs w:val="0"/>
                <w:noProof/>
                <w:color w:val="4F6228" w:themeColor="accent3" w:themeShade="80"/>
                <w:sz w:val="20"/>
                <w:szCs w:val="20"/>
                <w:lang w:val="en-US" w:eastAsia="en-US" w:bidi="th-TH"/>
              </w:rPr>
              <w:t xml:space="preserve">function to format </w:t>
            </w:r>
            <w:r w:rsidR="001346FA">
              <w:rPr>
                <w:rFonts w:eastAsia="Times New Roman"/>
                <w:b w:val="0"/>
                <w:bCs w:val="0"/>
                <w:noProof/>
                <w:color w:val="4F6228" w:themeColor="accent3" w:themeShade="80"/>
                <w:sz w:val="20"/>
                <w:szCs w:val="20"/>
                <w:lang w:val="en-US" w:eastAsia="en-US" w:bidi="th-TH"/>
              </w:rPr>
              <w:t xml:space="preserve">the </w:t>
            </w:r>
            <w:r w:rsidR="007A608C">
              <w:rPr>
                <w:rFonts w:eastAsia="Times New Roman"/>
                <w:b w:val="0"/>
                <w:bCs w:val="0"/>
                <w:noProof/>
                <w:color w:val="4F6228" w:themeColor="accent3" w:themeShade="80"/>
                <w:sz w:val="20"/>
                <w:szCs w:val="20"/>
                <w:lang w:val="en-US" w:eastAsia="en-US" w:bidi="th-TH"/>
              </w:rPr>
              <w:t>report parameter</w:t>
            </w:r>
            <w:r w:rsidR="001346FA">
              <w:rPr>
                <w:rFonts w:eastAsia="Times New Roman"/>
                <w:b w:val="0"/>
                <w:bCs w:val="0"/>
                <w:noProof/>
                <w:color w:val="4F6228" w:themeColor="accent3" w:themeShade="80"/>
                <w:sz w:val="20"/>
                <w:szCs w:val="20"/>
                <w:lang w:val="en-US" w:eastAsia="en-US" w:bidi="th-TH"/>
              </w:rPr>
              <w:t>s</w:t>
            </w:r>
            <w:r w:rsidR="00B44102">
              <w:rPr>
                <w:rFonts w:eastAsia="Times New Roman"/>
                <w:b w:val="0"/>
                <w:bCs w:val="0"/>
                <w:noProof/>
                <w:color w:val="4F6228" w:themeColor="accent3" w:themeShade="80"/>
                <w:sz w:val="20"/>
                <w:szCs w:val="20"/>
                <w:lang w:val="en-US" w:eastAsia="en-US" w:bidi="th-TH"/>
              </w:rPr>
              <w:t xml:space="preserve"> – BeginDate and EndDate</w:t>
            </w:r>
            <w:r w:rsidR="007F2BF9" w:rsidRPr="00BF4251">
              <w:rPr>
                <w:rFonts w:eastAsia="Times New Roman"/>
                <w:noProof/>
                <w:color w:val="4F6228" w:themeColor="accent3" w:themeShade="80"/>
                <w:lang w:val="en-US" w:eastAsia="en-US" w:bidi="th-TH"/>
              </w:rPr>
              <w:t>)</w:t>
            </w:r>
            <w:r w:rsidR="00907384">
              <w:rPr>
                <w:rFonts w:eastAsia="Times New Roman"/>
                <w:b w:val="0"/>
                <w:bCs w:val="0"/>
                <w:noProof/>
                <w:color w:val="4F6228" w:themeColor="accent3" w:themeShade="80"/>
                <w:sz w:val="20"/>
                <w:szCs w:val="20"/>
                <w:lang w:val="en-US" w:eastAsia="en-US" w:bidi="th-TH"/>
              </w:rPr>
              <w:t>.</w:t>
            </w:r>
            <w:r>
              <w:rPr>
                <w:rFonts w:eastAsia="Times New Roman"/>
                <w:b w:val="0"/>
                <w:bCs w:val="0"/>
                <w:noProof/>
                <w:sz w:val="20"/>
                <w:szCs w:val="20"/>
                <w:lang w:val="en-US" w:eastAsia="en-US" w:bidi="th-TH"/>
              </w:rPr>
              <w:t xml:space="preserve"> </w:t>
            </w:r>
          </w:p>
          <w:p w:rsidR="004A124C" w:rsidRDefault="00E2359F" w:rsidP="0002452A">
            <w:pPr>
              <w:rPr>
                <w:b w:val="0"/>
                <w:bCs w:val="0"/>
                <w:color w:val="4F6228" w:themeColor="accent3" w:themeShade="80"/>
                <w:sz w:val="20"/>
                <w:szCs w:val="20"/>
              </w:rPr>
            </w:pPr>
            <w:r w:rsidRPr="00E2359F">
              <w:rPr>
                <w:b w:val="0"/>
                <w:bCs w:val="0"/>
                <w:color w:val="4F6228" w:themeColor="accent3" w:themeShade="80"/>
                <w:sz w:val="20"/>
                <w:szCs w:val="20"/>
              </w:rPr>
              <w:t>@</w:t>
            </w:r>
            <w:proofErr w:type="spellStart"/>
            <w:r w:rsidRPr="00E2359F">
              <w:rPr>
                <w:b w:val="0"/>
                <w:bCs w:val="0"/>
                <w:color w:val="4F6228" w:themeColor="accent3" w:themeShade="80"/>
                <w:sz w:val="20"/>
                <w:szCs w:val="20"/>
              </w:rPr>
              <w:t>DimBeginMonth</w:t>
            </w:r>
            <w:proofErr w:type="spellEnd"/>
            <w:r w:rsidR="007A608C">
              <w:rPr>
                <w:b w:val="0"/>
                <w:bCs w:val="0"/>
                <w:color w:val="4F6228" w:themeColor="accent3" w:themeShade="80"/>
                <w:sz w:val="20"/>
                <w:szCs w:val="20"/>
              </w:rPr>
              <w:t xml:space="preserve"> = January in the year of </w:t>
            </w:r>
            <w:r w:rsidR="00412605">
              <w:rPr>
                <w:b w:val="0"/>
                <w:bCs w:val="0"/>
                <w:color w:val="4F6228" w:themeColor="accent3" w:themeShade="80"/>
                <w:sz w:val="20"/>
                <w:szCs w:val="20"/>
              </w:rPr>
              <w:t xml:space="preserve">the </w:t>
            </w:r>
            <w:r w:rsidR="007A608C">
              <w:rPr>
                <w:b w:val="0"/>
                <w:bCs w:val="0"/>
                <w:color w:val="4F6228" w:themeColor="accent3" w:themeShade="80"/>
                <w:sz w:val="20"/>
                <w:szCs w:val="20"/>
              </w:rPr>
              <w:t>selected end date</w:t>
            </w:r>
          </w:p>
          <w:p w:rsidR="00E2359F" w:rsidRDefault="00E2359F" w:rsidP="0002452A">
            <w:pPr>
              <w:rPr>
                <w:b w:val="0"/>
                <w:bCs w:val="0"/>
                <w:color w:val="4F6228" w:themeColor="accent3" w:themeShade="80"/>
                <w:sz w:val="20"/>
                <w:szCs w:val="20"/>
              </w:rPr>
            </w:pPr>
            <w:r>
              <w:rPr>
                <w:b w:val="0"/>
                <w:bCs w:val="0"/>
                <w:color w:val="4F6228" w:themeColor="accent3" w:themeShade="80"/>
                <w:sz w:val="20"/>
                <w:szCs w:val="20"/>
              </w:rPr>
              <w:t>@</w:t>
            </w:r>
            <w:proofErr w:type="spellStart"/>
            <w:r>
              <w:rPr>
                <w:b w:val="0"/>
                <w:bCs w:val="0"/>
                <w:color w:val="4F6228" w:themeColor="accent3" w:themeShade="80"/>
                <w:sz w:val="20"/>
                <w:szCs w:val="20"/>
              </w:rPr>
              <w:t>DimEndMonth</w:t>
            </w:r>
            <w:proofErr w:type="spellEnd"/>
            <w:r w:rsidR="007A608C">
              <w:rPr>
                <w:b w:val="0"/>
                <w:bCs w:val="0"/>
                <w:color w:val="4F6228" w:themeColor="accent3" w:themeShade="80"/>
                <w:sz w:val="20"/>
                <w:szCs w:val="20"/>
              </w:rPr>
              <w:t xml:space="preserve"> = </w:t>
            </w:r>
            <w:r w:rsidR="001346FA">
              <w:rPr>
                <w:b w:val="0"/>
                <w:bCs w:val="0"/>
                <w:color w:val="4F6228" w:themeColor="accent3" w:themeShade="80"/>
                <w:sz w:val="20"/>
                <w:szCs w:val="20"/>
              </w:rPr>
              <w:t xml:space="preserve">The month </w:t>
            </w:r>
            <w:r w:rsidR="007A608C">
              <w:rPr>
                <w:b w:val="0"/>
                <w:bCs w:val="0"/>
                <w:color w:val="4F6228" w:themeColor="accent3" w:themeShade="80"/>
                <w:sz w:val="20"/>
                <w:szCs w:val="20"/>
              </w:rPr>
              <w:t>of selected end date</w:t>
            </w:r>
          </w:p>
          <w:p w:rsidR="00E2359F" w:rsidRDefault="00E2359F" w:rsidP="0002452A">
            <w:pPr>
              <w:rPr>
                <w:b w:val="0"/>
                <w:bCs w:val="0"/>
                <w:color w:val="4F6228" w:themeColor="accent3" w:themeShade="80"/>
                <w:sz w:val="20"/>
                <w:szCs w:val="20"/>
              </w:rPr>
            </w:pPr>
            <w:r>
              <w:rPr>
                <w:b w:val="0"/>
                <w:bCs w:val="0"/>
                <w:color w:val="4F6228" w:themeColor="accent3" w:themeShade="80"/>
                <w:sz w:val="20"/>
                <w:szCs w:val="20"/>
              </w:rPr>
              <w:t>@</w:t>
            </w:r>
            <w:proofErr w:type="spellStart"/>
            <w:r>
              <w:rPr>
                <w:b w:val="0"/>
                <w:bCs w:val="0"/>
                <w:color w:val="4F6228" w:themeColor="accent3" w:themeShade="80"/>
                <w:sz w:val="20"/>
                <w:szCs w:val="20"/>
              </w:rPr>
              <w:t>DimBeforeEndMonth</w:t>
            </w:r>
            <w:proofErr w:type="spellEnd"/>
            <w:r w:rsidR="007A608C">
              <w:rPr>
                <w:b w:val="0"/>
                <w:bCs w:val="0"/>
                <w:color w:val="4F6228" w:themeColor="accent3" w:themeShade="80"/>
                <w:sz w:val="20"/>
                <w:szCs w:val="20"/>
              </w:rPr>
              <w:t xml:space="preserve"> = </w:t>
            </w:r>
            <w:r w:rsidR="001346FA">
              <w:rPr>
                <w:b w:val="0"/>
                <w:bCs w:val="0"/>
                <w:color w:val="4F6228" w:themeColor="accent3" w:themeShade="80"/>
                <w:sz w:val="20"/>
                <w:szCs w:val="20"/>
              </w:rPr>
              <w:t xml:space="preserve">The month </w:t>
            </w:r>
            <w:r w:rsidR="007A608C">
              <w:rPr>
                <w:b w:val="0"/>
                <w:bCs w:val="0"/>
                <w:color w:val="4F6228" w:themeColor="accent3" w:themeShade="80"/>
                <w:sz w:val="20"/>
                <w:szCs w:val="20"/>
              </w:rPr>
              <w:t>before @</w:t>
            </w:r>
            <w:proofErr w:type="spellStart"/>
            <w:r w:rsidR="007A608C">
              <w:rPr>
                <w:b w:val="0"/>
                <w:bCs w:val="0"/>
                <w:color w:val="4F6228" w:themeColor="accent3" w:themeShade="80"/>
                <w:sz w:val="20"/>
                <w:szCs w:val="20"/>
              </w:rPr>
              <w:t>DimEndMonth</w:t>
            </w:r>
            <w:proofErr w:type="spellEnd"/>
          </w:p>
          <w:p w:rsidR="00E2359F" w:rsidRDefault="00E2359F" w:rsidP="0002452A">
            <w:pPr>
              <w:rPr>
                <w:b w:val="0"/>
                <w:bCs w:val="0"/>
                <w:color w:val="4F6228" w:themeColor="accent3" w:themeShade="80"/>
                <w:sz w:val="20"/>
                <w:szCs w:val="20"/>
              </w:rPr>
            </w:pPr>
            <w:r>
              <w:rPr>
                <w:b w:val="0"/>
                <w:bCs w:val="0"/>
                <w:color w:val="4F6228" w:themeColor="accent3" w:themeShade="80"/>
                <w:sz w:val="20"/>
                <w:szCs w:val="20"/>
              </w:rPr>
              <w:t>@</w:t>
            </w:r>
            <w:proofErr w:type="spellStart"/>
            <w:r>
              <w:rPr>
                <w:b w:val="0"/>
                <w:bCs w:val="0"/>
                <w:color w:val="4F6228" w:themeColor="accent3" w:themeShade="80"/>
                <w:sz w:val="20"/>
                <w:szCs w:val="20"/>
              </w:rPr>
              <w:t>DimBeginDate</w:t>
            </w:r>
            <w:proofErr w:type="spellEnd"/>
            <w:r w:rsidR="007A608C">
              <w:rPr>
                <w:b w:val="0"/>
                <w:bCs w:val="0"/>
                <w:color w:val="4F6228" w:themeColor="accent3" w:themeShade="80"/>
                <w:sz w:val="20"/>
                <w:szCs w:val="20"/>
              </w:rPr>
              <w:t xml:space="preserve"> = </w:t>
            </w:r>
            <w:r w:rsidR="001346FA">
              <w:rPr>
                <w:b w:val="0"/>
                <w:bCs w:val="0"/>
                <w:color w:val="4F6228" w:themeColor="accent3" w:themeShade="80"/>
                <w:sz w:val="20"/>
                <w:szCs w:val="20"/>
              </w:rPr>
              <w:t xml:space="preserve">The selected </w:t>
            </w:r>
            <w:r w:rsidR="007A608C">
              <w:rPr>
                <w:b w:val="0"/>
                <w:bCs w:val="0"/>
                <w:color w:val="4F6228" w:themeColor="accent3" w:themeShade="80"/>
                <w:sz w:val="20"/>
                <w:szCs w:val="20"/>
              </w:rPr>
              <w:t>begin date</w:t>
            </w:r>
          </w:p>
          <w:p w:rsidR="00E2359F" w:rsidRDefault="00E2359F" w:rsidP="0002452A">
            <w:pPr>
              <w:rPr>
                <w:b w:val="0"/>
                <w:bCs w:val="0"/>
                <w:color w:val="4F6228" w:themeColor="accent3" w:themeShade="80"/>
                <w:sz w:val="20"/>
                <w:szCs w:val="20"/>
              </w:rPr>
            </w:pPr>
            <w:r>
              <w:rPr>
                <w:b w:val="0"/>
                <w:bCs w:val="0"/>
                <w:color w:val="4F6228" w:themeColor="accent3" w:themeShade="80"/>
                <w:sz w:val="20"/>
                <w:szCs w:val="20"/>
              </w:rPr>
              <w:lastRenderedPageBreak/>
              <w:t>@</w:t>
            </w:r>
            <w:proofErr w:type="spellStart"/>
            <w:r>
              <w:rPr>
                <w:b w:val="0"/>
                <w:bCs w:val="0"/>
                <w:color w:val="4F6228" w:themeColor="accent3" w:themeShade="80"/>
                <w:sz w:val="20"/>
                <w:szCs w:val="20"/>
              </w:rPr>
              <w:t>DimEndDate</w:t>
            </w:r>
            <w:proofErr w:type="spellEnd"/>
            <w:r w:rsidR="007A608C">
              <w:rPr>
                <w:b w:val="0"/>
                <w:bCs w:val="0"/>
                <w:color w:val="4F6228" w:themeColor="accent3" w:themeShade="80"/>
                <w:sz w:val="20"/>
                <w:szCs w:val="20"/>
              </w:rPr>
              <w:t xml:space="preserve"> = </w:t>
            </w:r>
            <w:r w:rsidR="001346FA">
              <w:rPr>
                <w:b w:val="0"/>
                <w:bCs w:val="0"/>
                <w:color w:val="4F6228" w:themeColor="accent3" w:themeShade="80"/>
                <w:sz w:val="20"/>
                <w:szCs w:val="20"/>
              </w:rPr>
              <w:t xml:space="preserve">The selected </w:t>
            </w:r>
            <w:r w:rsidR="007A608C">
              <w:rPr>
                <w:b w:val="0"/>
                <w:bCs w:val="0"/>
                <w:color w:val="4F6228" w:themeColor="accent3" w:themeShade="80"/>
                <w:sz w:val="20"/>
                <w:szCs w:val="20"/>
              </w:rPr>
              <w:t>end date</w:t>
            </w:r>
          </w:p>
          <w:p w:rsidR="00E2359F" w:rsidRDefault="00E2359F" w:rsidP="0002452A">
            <w:pPr>
              <w:rPr>
                <w:b w:val="0"/>
                <w:bCs w:val="0"/>
                <w:color w:val="4F6228" w:themeColor="accent3" w:themeShade="80"/>
                <w:sz w:val="20"/>
                <w:szCs w:val="20"/>
              </w:rPr>
            </w:pPr>
            <w:r>
              <w:rPr>
                <w:b w:val="0"/>
                <w:bCs w:val="0"/>
                <w:color w:val="4F6228" w:themeColor="accent3" w:themeShade="80"/>
                <w:sz w:val="20"/>
                <w:szCs w:val="20"/>
              </w:rPr>
              <w:t>@</w:t>
            </w:r>
            <w:proofErr w:type="spellStart"/>
            <w:r>
              <w:rPr>
                <w:b w:val="0"/>
                <w:bCs w:val="0"/>
                <w:color w:val="4F6228" w:themeColor="accent3" w:themeShade="80"/>
                <w:sz w:val="20"/>
                <w:szCs w:val="20"/>
              </w:rPr>
              <w:t>DimLastYear</w:t>
            </w:r>
            <w:proofErr w:type="spellEnd"/>
            <w:r w:rsidR="007A608C">
              <w:rPr>
                <w:b w:val="0"/>
                <w:bCs w:val="0"/>
                <w:color w:val="4F6228" w:themeColor="accent3" w:themeShade="80"/>
                <w:sz w:val="20"/>
                <w:szCs w:val="20"/>
              </w:rPr>
              <w:t xml:space="preserve"> = The year before </w:t>
            </w:r>
            <w:r w:rsidR="00412605">
              <w:rPr>
                <w:b w:val="0"/>
                <w:bCs w:val="0"/>
                <w:color w:val="4F6228" w:themeColor="accent3" w:themeShade="80"/>
                <w:sz w:val="20"/>
                <w:szCs w:val="20"/>
              </w:rPr>
              <w:t xml:space="preserve">the </w:t>
            </w:r>
            <w:r w:rsidR="007A608C">
              <w:rPr>
                <w:b w:val="0"/>
                <w:bCs w:val="0"/>
                <w:color w:val="4F6228" w:themeColor="accent3" w:themeShade="80"/>
                <w:sz w:val="20"/>
                <w:szCs w:val="20"/>
              </w:rPr>
              <w:t xml:space="preserve">year of </w:t>
            </w:r>
            <w:r w:rsidR="00412605">
              <w:rPr>
                <w:b w:val="0"/>
                <w:bCs w:val="0"/>
                <w:color w:val="4F6228" w:themeColor="accent3" w:themeShade="80"/>
                <w:sz w:val="20"/>
                <w:szCs w:val="20"/>
              </w:rPr>
              <w:t xml:space="preserve">the </w:t>
            </w:r>
            <w:r w:rsidR="007A608C">
              <w:rPr>
                <w:b w:val="0"/>
                <w:bCs w:val="0"/>
                <w:color w:val="4F6228" w:themeColor="accent3" w:themeShade="80"/>
                <w:sz w:val="20"/>
                <w:szCs w:val="20"/>
              </w:rPr>
              <w:t>selected end date</w:t>
            </w:r>
          </w:p>
          <w:p w:rsidR="00E2359F" w:rsidRPr="0087788D" w:rsidRDefault="00E2359F" w:rsidP="0002452A"/>
        </w:tc>
      </w:tr>
    </w:tbl>
    <w:p w:rsidR="006071B0" w:rsidRPr="00775A44" w:rsidRDefault="006071B0" w:rsidP="006071B0">
      <w:pPr>
        <w:ind w:left="0"/>
      </w:pPr>
    </w:p>
    <w:p w:rsidR="000E407B" w:rsidRDefault="000E407B" w:rsidP="000E407B">
      <w:pPr>
        <w:pStyle w:val="NumHeading4"/>
      </w:pPr>
      <w:proofErr w:type="spellStart"/>
      <w:r>
        <w:t>Tablix</w:t>
      </w:r>
      <w:proofErr w:type="spellEnd"/>
    </w:p>
    <w:p w:rsidR="001346FA" w:rsidRPr="001346FA" w:rsidRDefault="001346FA" w:rsidP="0066479F">
      <w:r>
        <w:t xml:space="preserve">We added a </w:t>
      </w:r>
      <w:proofErr w:type="spellStart"/>
      <w:r>
        <w:t>Tablix</w:t>
      </w:r>
      <w:proofErr w:type="spellEnd"/>
      <w:r>
        <w:t xml:space="preserve"> data region showing the information from the dataset we generated. </w:t>
      </w:r>
    </w:p>
    <w:p w:rsidR="006071B0" w:rsidRPr="0087788D" w:rsidRDefault="007F304A" w:rsidP="007F304A">
      <w:pPr>
        <w:ind w:left="0"/>
        <w:jc w:val="center"/>
        <w:rPr>
          <w:b/>
          <w:bCs/>
          <w:u w:val="single"/>
        </w:rPr>
      </w:pPr>
      <w:r>
        <w:rPr>
          <w:b/>
          <w:bCs/>
          <w:noProof/>
          <w:u w:val="single"/>
          <w:lang w:val="en-US" w:eastAsia="en-US"/>
        </w:rPr>
        <w:drawing>
          <wp:inline distT="0" distB="0" distL="0" distR="0" wp14:anchorId="24C1C46D" wp14:editId="38994877">
            <wp:extent cx="4705350" cy="147158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l="19548" t="20413" r="36386" b="58099"/>
                    <a:stretch>
                      <a:fillRect/>
                    </a:stretch>
                  </pic:blipFill>
                  <pic:spPr bwMode="auto">
                    <a:xfrm>
                      <a:off x="0" y="0"/>
                      <a:ext cx="4720197" cy="1476226"/>
                    </a:xfrm>
                    <a:prstGeom prst="rect">
                      <a:avLst/>
                    </a:prstGeom>
                    <a:noFill/>
                    <a:ln w="9525">
                      <a:noFill/>
                      <a:miter lim="800000"/>
                      <a:headEnd/>
                      <a:tailEnd/>
                    </a:ln>
                  </pic:spPr>
                </pic:pic>
              </a:graphicData>
            </a:graphic>
          </wp:inline>
        </w:drawing>
      </w:r>
    </w:p>
    <w:p w:rsidR="001B1616" w:rsidRPr="0087788D" w:rsidRDefault="00DD4C3D" w:rsidP="00DD4C3D">
      <w:pPr>
        <w:ind w:left="0"/>
        <w:jc w:val="center"/>
      </w:pPr>
      <w:r>
        <w:rPr>
          <w:noProof/>
          <w:lang w:val="en-US" w:eastAsia="en-US"/>
        </w:rPr>
        <w:drawing>
          <wp:inline distT="0" distB="0" distL="0" distR="0" wp14:anchorId="6B7DBFEA" wp14:editId="5238672C">
            <wp:extent cx="4274152" cy="16859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l="19180" t="59007" r="33331" b="8272"/>
                    <a:stretch>
                      <a:fillRect/>
                    </a:stretch>
                  </pic:blipFill>
                  <pic:spPr bwMode="auto">
                    <a:xfrm>
                      <a:off x="0" y="0"/>
                      <a:ext cx="4290358" cy="1692318"/>
                    </a:xfrm>
                    <a:prstGeom prst="rect">
                      <a:avLst/>
                    </a:prstGeom>
                    <a:noFill/>
                    <a:ln w="9525">
                      <a:noFill/>
                      <a:miter lim="800000"/>
                      <a:headEnd/>
                      <a:tailEnd/>
                    </a:ln>
                  </pic:spPr>
                </pic:pic>
              </a:graphicData>
            </a:graphic>
          </wp:inline>
        </w:drawing>
      </w:r>
    </w:p>
    <w:p w:rsidR="00DD4C3D" w:rsidRDefault="00DD4C3D" w:rsidP="00DD4C3D">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12</w:t>
      </w:r>
      <w:r w:rsidR="004C54F9" w:rsidRPr="0087788D">
        <w:rPr>
          <w:rFonts w:ascii="Arial" w:hAnsi="Arial" w:cs="Arial"/>
        </w:rPr>
        <w:fldChar w:fldCharType="end"/>
      </w:r>
    </w:p>
    <w:p w:rsidR="002F3603" w:rsidRDefault="00A9602C" w:rsidP="002A6451">
      <w:r>
        <w:t xml:space="preserve">In the </w:t>
      </w:r>
      <w:proofErr w:type="spellStart"/>
      <w:r>
        <w:t>Tablix</w:t>
      </w:r>
      <w:proofErr w:type="spellEnd"/>
      <w:r>
        <w:t xml:space="preserve"> data region, you can see that:</w:t>
      </w:r>
    </w:p>
    <w:p w:rsidR="00773FB7" w:rsidRDefault="00412605" w:rsidP="00B23FED">
      <w:pPr>
        <w:pStyle w:val="ListParagraph"/>
        <w:numPr>
          <w:ilvl w:val="0"/>
          <w:numId w:val="54"/>
        </w:numPr>
      </w:pPr>
      <w:r>
        <w:t>Attributes are grouped</w:t>
      </w:r>
      <w:r w:rsidR="004460C1">
        <w:t xml:space="preserve"> in each level of </w:t>
      </w:r>
      <w:r w:rsidR="00D80C39">
        <w:t xml:space="preserve">the </w:t>
      </w:r>
      <w:r w:rsidR="004460C1">
        <w:t xml:space="preserve">Product </w:t>
      </w:r>
      <w:r w:rsidR="00D80C39">
        <w:t>h</w:t>
      </w:r>
      <w:r w:rsidR="004460C1">
        <w:t xml:space="preserve">ierarchy as </w:t>
      </w:r>
      <w:r w:rsidR="00A9602C">
        <w:t>r</w:t>
      </w:r>
      <w:r w:rsidR="004460C1">
        <w:t xml:space="preserve">ow </w:t>
      </w:r>
      <w:r w:rsidR="00A9602C">
        <w:t>g</w:t>
      </w:r>
      <w:r w:rsidR="004460C1">
        <w:t>roup</w:t>
      </w:r>
      <w:r w:rsidR="00A9602C">
        <w:t>s</w:t>
      </w:r>
      <w:r w:rsidR="004460C1">
        <w:t>.</w:t>
      </w:r>
    </w:p>
    <w:p w:rsidR="004460C1" w:rsidRDefault="00A9602C" w:rsidP="00B23FED">
      <w:pPr>
        <w:pStyle w:val="ListParagraph"/>
        <w:numPr>
          <w:ilvl w:val="0"/>
          <w:numId w:val="54"/>
        </w:numPr>
      </w:pPr>
      <w:r>
        <w:t>Three</w:t>
      </w:r>
      <w:r w:rsidR="004460C1">
        <w:t xml:space="preserve"> adjacent groups </w:t>
      </w:r>
      <w:r>
        <w:t xml:space="preserve">are </w:t>
      </w:r>
      <w:r w:rsidR="009F2A3E">
        <w:t>used to create</w:t>
      </w:r>
      <w:r w:rsidR="004460C1">
        <w:t xml:space="preserve"> </w:t>
      </w:r>
      <w:r>
        <w:t>the c</w:t>
      </w:r>
      <w:r w:rsidR="004460C1">
        <w:t xml:space="preserve">olumn </w:t>
      </w:r>
      <w:r>
        <w:t>g</w:t>
      </w:r>
      <w:r w:rsidR="004460C1">
        <w:t>roup</w:t>
      </w:r>
      <w:r w:rsidR="00F46B5F">
        <w:t xml:space="preserve"> </w:t>
      </w:r>
      <w:r>
        <w:t>h</w:t>
      </w:r>
      <w:r w:rsidR="00F46B5F">
        <w:t>ierarchy</w:t>
      </w:r>
      <w:r w:rsidR="004460C1">
        <w:t xml:space="preserve">. </w:t>
      </w:r>
      <w:r w:rsidR="00412605">
        <w:t>Together, they represent the grouping of</w:t>
      </w:r>
      <w:r w:rsidR="004460C1">
        <w:t xml:space="preserve"> attributes in each level of </w:t>
      </w:r>
      <w:r w:rsidR="00D80C39">
        <w:t xml:space="preserve">the </w:t>
      </w:r>
      <w:r w:rsidR="004460C1">
        <w:t xml:space="preserve">Quarter </w:t>
      </w:r>
      <w:r w:rsidR="00D80C39">
        <w:t>h</w:t>
      </w:r>
      <w:r w:rsidR="004460C1">
        <w:t>ierarchy.</w:t>
      </w:r>
    </w:p>
    <w:p w:rsidR="004460C1" w:rsidRDefault="00D80C39" w:rsidP="00B23FED">
      <w:r>
        <w:t xml:space="preserve">The first </w:t>
      </w:r>
      <w:r w:rsidR="004460C1">
        <w:t>column</w:t>
      </w:r>
      <w:r>
        <w:t xml:space="preserve"> </w:t>
      </w:r>
      <w:r w:rsidR="00711425">
        <w:t xml:space="preserve">in the </w:t>
      </w:r>
      <w:proofErr w:type="spellStart"/>
      <w:r w:rsidR="00711425">
        <w:t>Tablix</w:t>
      </w:r>
      <w:proofErr w:type="spellEnd"/>
      <w:r w:rsidR="00711425">
        <w:t xml:space="preserve"> data region </w:t>
      </w:r>
      <w:r>
        <w:t>is</w:t>
      </w:r>
      <w:r w:rsidR="004460C1">
        <w:t xml:space="preserve"> grouped by Year</w:t>
      </w:r>
      <w:r w:rsidR="00854AEF">
        <w:t xml:space="preserve"> </w:t>
      </w:r>
      <w:r w:rsidR="004460C1">
        <w:t>(Y1), Half Year</w:t>
      </w:r>
      <w:r w:rsidR="00854AEF">
        <w:t xml:space="preserve"> </w:t>
      </w:r>
      <w:r w:rsidR="004460C1">
        <w:t>(HY1), Quarter</w:t>
      </w:r>
      <w:r w:rsidR="00854AEF">
        <w:t xml:space="preserve"> </w:t>
      </w:r>
      <w:r w:rsidR="004460C1">
        <w:t>(Q1), and Month</w:t>
      </w:r>
      <w:r w:rsidR="00854AEF">
        <w:t xml:space="preserve"> </w:t>
      </w:r>
      <w:r w:rsidR="004460C1">
        <w:t xml:space="preserve">(M1). </w:t>
      </w:r>
      <w:r>
        <w:t>The</w:t>
      </w:r>
      <w:r w:rsidR="004460C1">
        <w:t xml:space="preserve"> expression</w:t>
      </w:r>
      <w:r w:rsidR="00982692">
        <w:t xml:space="preserve"> for</w:t>
      </w:r>
      <w:r w:rsidR="004460C1">
        <w:t xml:space="preserve"> </w:t>
      </w:r>
      <w:r>
        <w:t xml:space="preserve">the </w:t>
      </w:r>
      <w:r w:rsidRPr="00B23FED">
        <w:rPr>
          <w:b/>
        </w:rPr>
        <w:t>Hide</w:t>
      </w:r>
      <w:r>
        <w:t xml:space="preserve"> property</w:t>
      </w:r>
      <w:r w:rsidR="004460C1">
        <w:t xml:space="preserve"> </w:t>
      </w:r>
      <w:r w:rsidR="00982692">
        <w:t>of</w:t>
      </w:r>
      <w:r w:rsidR="004460C1">
        <w:t xml:space="preserve"> </w:t>
      </w:r>
      <w:r>
        <w:t xml:space="preserve">the </w:t>
      </w:r>
      <w:r w:rsidR="004460C1">
        <w:t>group</w:t>
      </w:r>
      <w:r>
        <w:t xml:space="preserve"> is set to</w:t>
      </w:r>
      <w:r w:rsidR="004460C1">
        <w:t xml:space="preserve"> M1</w:t>
      </w:r>
      <w:r w:rsidR="00854AEF">
        <w:t xml:space="preserve"> to hide this group whenever</w:t>
      </w:r>
      <w:r>
        <w:t xml:space="preserve"> the value of</w:t>
      </w:r>
      <w:r w:rsidR="00854AEF">
        <w:t xml:space="preserve"> [Month No of Year] is not </w:t>
      </w:r>
      <w:r>
        <w:t xml:space="preserve">a </w:t>
      </w:r>
      <w:r w:rsidR="00854AEF">
        <w:t xml:space="preserve">month in </w:t>
      </w:r>
      <w:r w:rsidR="00B811F5">
        <w:t xml:space="preserve">the </w:t>
      </w:r>
      <w:proofErr w:type="spellStart"/>
      <w:r w:rsidR="00B811F5">
        <w:t>EndDate</w:t>
      </w:r>
      <w:proofErr w:type="spellEnd"/>
      <w:r w:rsidR="00B811F5">
        <w:t xml:space="preserve"> </w:t>
      </w:r>
      <w:r w:rsidR="00854AEF">
        <w:t>report parameter.</w:t>
      </w:r>
    </w:p>
    <w:p w:rsidR="00982692" w:rsidRDefault="00D80C39" w:rsidP="00B23FED">
      <w:r>
        <w:t xml:space="preserve">The second </w:t>
      </w:r>
      <w:r w:rsidR="00982692">
        <w:t xml:space="preserve">column </w:t>
      </w:r>
      <w:r>
        <w:t xml:space="preserve">is </w:t>
      </w:r>
      <w:r w:rsidR="00982692">
        <w:t xml:space="preserve">grouped by Year (Y2), Half Year (HY2), Quarter (Q2), Month (M2), and </w:t>
      </w:r>
      <w:proofErr w:type="spellStart"/>
      <w:r w:rsidR="00982692">
        <w:t>FullDateAlternateKey</w:t>
      </w:r>
      <w:proofErr w:type="spellEnd"/>
      <w:r w:rsidR="00982692">
        <w:t xml:space="preserve"> (D2). </w:t>
      </w:r>
      <w:r w:rsidR="00427F08">
        <w:t>The purpose of this column group hierarchy is to show the movement between the first and third column group hierarch</w:t>
      </w:r>
      <w:r>
        <w:t>ies</w:t>
      </w:r>
      <w:r w:rsidR="00427F08">
        <w:t xml:space="preserve">. </w:t>
      </w:r>
    </w:p>
    <w:p w:rsidR="00982692" w:rsidRDefault="00982692" w:rsidP="00B23FED">
      <w:r>
        <w:t>T</w:t>
      </w:r>
      <w:r w:rsidR="00D80C39">
        <w:t>he t</w:t>
      </w:r>
      <w:r>
        <w:t xml:space="preserve">hird column </w:t>
      </w:r>
      <w:r w:rsidR="00D80C39">
        <w:t xml:space="preserve">is </w:t>
      </w:r>
      <w:r>
        <w:t>grouped by Year (Y2), Half Year (HY2), Quarter (Q2), and Month (M2). It is the total column of the second column.</w:t>
      </w:r>
    </w:p>
    <w:p w:rsidR="004529E6" w:rsidRPr="0087788D" w:rsidRDefault="00D80C39" w:rsidP="00B23FED">
      <w:r>
        <w:t xml:space="preserve">The fourth </w:t>
      </w:r>
      <w:r w:rsidR="00982692">
        <w:t xml:space="preserve">column </w:t>
      </w:r>
      <w:r>
        <w:t xml:space="preserve">is </w:t>
      </w:r>
      <w:r w:rsidR="00982692">
        <w:t xml:space="preserve">grouped by Year (Y3), Half Year (HY3), Quarter (Q3), Month (M3), </w:t>
      </w:r>
      <w:proofErr w:type="spellStart"/>
      <w:proofErr w:type="gramStart"/>
      <w:r w:rsidR="00982692">
        <w:t>FullDateAlternateKey</w:t>
      </w:r>
      <w:proofErr w:type="spellEnd"/>
      <w:proofErr w:type="gramEnd"/>
      <w:r w:rsidR="00982692">
        <w:t xml:space="preserve"> (D3). </w:t>
      </w:r>
      <w:r>
        <w:t>The</w:t>
      </w:r>
      <w:r w:rsidR="00982692">
        <w:t xml:space="preserve"> expression for </w:t>
      </w:r>
      <w:r>
        <w:t xml:space="preserve">the </w:t>
      </w:r>
      <w:r w:rsidRPr="00B23FED">
        <w:rPr>
          <w:b/>
        </w:rPr>
        <w:t>Hide</w:t>
      </w:r>
      <w:r>
        <w:t xml:space="preserve"> property</w:t>
      </w:r>
      <w:r w:rsidR="00982692">
        <w:t xml:space="preserve"> of </w:t>
      </w:r>
      <w:r>
        <w:t xml:space="preserve">the </w:t>
      </w:r>
      <w:r w:rsidR="00982692">
        <w:t xml:space="preserve">group </w:t>
      </w:r>
      <w:r>
        <w:t xml:space="preserve">is set to </w:t>
      </w:r>
      <w:r w:rsidR="00982692">
        <w:t>D3 to hide this group whenever [</w:t>
      </w:r>
      <w:proofErr w:type="spellStart"/>
      <w:r w:rsidR="00982692">
        <w:t>FullDateAlternateKey</w:t>
      </w:r>
      <w:proofErr w:type="spellEnd"/>
      <w:r w:rsidR="00982692">
        <w:t xml:space="preserve">] value is not </w:t>
      </w:r>
      <w:r w:rsidR="00B811F5">
        <w:t xml:space="preserve">the </w:t>
      </w:r>
      <w:proofErr w:type="spellStart"/>
      <w:r w:rsidR="00B811F5">
        <w:t>EndDate</w:t>
      </w:r>
      <w:proofErr w:type="spellEnd"/>
      <w:r w:rsidR="00B811F5">
        <w:t xml:space="preserve"> </w:t>
      </w:r>
      <w:r w:rsidR="00982692">
        <w:t>report parameter.</w:t>
      </w:r>
    </w:p>
    <w:p w:rsidR="003C36A5" w:rsidRPr="0087788D" w:rsidRDefault="000E407B" w:rsidP="003C36A5">
      <w:pPr>
        <w:rPr>
          <w:b/>
          <w:bCs/>
          <w:u w:val="single"/>
        </w:rPr>
      </w:pPr>
      <w:r>
        <w:rPr>
          <w:b/>
          <w:bCs/>
          <w:u w:val="single"/>
        </w:rPr>
        <w:t>Tip</w:t>
      </w:r>
    </w:p>
    <w:tbl>
      <w:tblPr>
        <w:tblStyle w:val="TableGrid"/>
        <w:tblW w:w="0" w:type="auto"/>
        <w:tblBorders>
          <w:top w:val="none" w:sz="0" w:space="0" w:color="auto"/>
          <w:left w:val="single" w:sz="12" w:space="0" w:color="999999"/>
          <w:bottom w:val="none" w:sz="0" w:space="0" w:color="auto"/>
        </w:tblBorders>
        <w:tblLook w:val="04A0" w:firstRow="1" w:lastRow="0" w:firstColumn="1" w:lastColumn="0" w:noHBand="0" w:noVBand="1"/>
      </w:tblPr>
      <w:tblGrid>
        <w:gridCol w:w="9247"/>
      </w:tblGrid>
      <w:tr w:rsidR="003C36A5" w:rsidRPr="006B6A27" w:rsidTr="0002452A">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92700E" w:rsidRPr="006B6A27" w:rsidRDefault="006B6A27" w:rsidP="00B23FED">
            <w:pPr>
              <w:ind w:left="0"/>
              <w:rPr>
                <w:b w:val="0"/>
                <w:bCs w:val="0"/>
                <w:sz w:val="20"/>
                <w:szCs w:val="20"/>
              </w:rPr>
            </w:pPr>
            <w:r>
              <w:rPr>
                <w:b w:val="0"/>
                <w:bCs w:val="0"/>
                <w:sz w:val="20"/>
                <w:szCs w:val="20"/>
              </w:rPr>
              <w:lastRenderedPageBreak/>
              <w:t>Be</w:t>
            </w:r>
            <w:r w:rsidR="00565679" w:rsidRPr="006B6A27">
              <w:rPr>
                <w:b w:val="0"/>
                <w:bCs w:val="0"/>
                <w:sz w:val="20"/>
                <w:szCs w:val="20"/>
              </w:rPr>
              <w:t xml:space="preserve"> careful</w:t>
            </w:r>
            <w:r w:rsidR="003C36A5" w:rsidRPr="006B6A27">
              <w:rPr>
                <w:b w:val="0"/>
                <w:bCs w:val="0"/>
                <w:sz w:val="20"/>
                <w:szCs w:val="20"/>
              </w:rPr>
              <w:t xml:space="preserve"> when using adjacent group</w:t>
            </w:r>
            <w:r>
              <w:rPr>
                <w:b w:val="0"/>
                <w:bCs w:val="0"/>
                <w:sz w:val="20"/>
                <w:szCs w:val="20"/>
              </w:rPr>
              <w:t>s</w:t>
            </w:r>
            <w:r w:rsidR="003C36A5" w:rsidRPr="006B6A27">
              <w:rPr>
                <w:b w:val="0"/>
                <w:bCs w:val="0"/>
                <w:sz w:val="20"/>
                <w:szCs w:val="20"/>
              </w:rPr>
              <w:t xml:space="preserve"> in the </w:t>
            </w:r>
            <w:proofErr w:type="spellStart"/>
            <w:r>
              <w:rPr>
                <w:b w:val="0"/>
                <w:bCs w:val="0"/>
                <w:sz w:val="20"/>
                <w:szCs w:val="20"/>
              </w:rPr>
              <w:t>Tablix</w:t>
            </w:r>
            <w:proofErr w:type="spellEnd"/>
            <w:r>
              <w:rPr>
                <w:b w:val="0"/>
                <w:bCs w:val="0"/>
                <w:sz w:val="20"/>
                <w:szCs w:val="20"/>
              </w:rPr>
              <w:t xml:space="preserve"> data region</w:t>
            </w:r>
            <w:r w:rsidR="00711425">
              <w:rPr>
                <w:b w:val="0"/>
                <w:bCs w:val="0"/>
                <w:sz w:val="20"/>
                <w:szCs w:val="20"/>
              </w:rPr>
              <w:t xml:space="preserve"> </w:t>
            </w:r>
            <w:r w:rsidR="00B811F5">
              <w:rPr>
                <w:b w:val="0"/>
                <w:bCs w:val="0"/>
                <w:sz w:val="20"/>
                <w:szCs w:val="20"/>
              </w:rPr>
              <w:t>because</w:t>
            </w:r>
            <w:r w:rsidR="00711425">
              <w:rPr>
                <w:b w:val="0"/>
                <w:bCs w:val="0"/>
                <w:sz w:val="20"/>
                <w:szCs w:val="20"/>
              </w:rPr>
              <w:t xml:space="preserve"> they may not align properly</w:t>
            </w:r>
            <w:r w:rsidR="003C36A5" w:rsidRPr="006B6A27">
              <w:rPr>
                <w:b w:val="0"/>
                <w:bCs w:val="0"/>
                <w:sz w:val="20"/>
                <w:szCs w:val="20"/>
              </w:rPr>
              <w:t xml:space="preserve">. </w:t>
            </w:r>
            <w:r w:rsidR="009F2A3E">
              <w:rPr>
                <w:b w:val="0"/>
                <w:bCs w:val="0"/>
                <w:sz w:val="20"/>
                <w:szCs w:val="20"/>
              </w:rPr>
              <w:t>For example, w</w:t>
            </w:r>
            <w:r w:rsidR="009F2A3E" w:rsidRPr="006B6A27">
              <w:rPr>
                <w:b w:val="0"/>
                <w:bCs w:val="0"/>
                <w:sz w:val="20"/>
                <w:szCs w:val="20"/>
              </w:rPr>
              <w:t xml:space="preserve">e </w:t>
            </w:r>
            <w:r w:rsidR="00F57D90" w:rsidRPr="006B6A27">
              <w:rPr>
                <w:b w:val="0"/>
                <w:bCs w:val="0"/>
                <w:sz w:val="20"/>
                <w:szCs w:val="20"/>
              </w:rPr>
              <w:t>move</w:t>
            </w:r>
            <w:r>
              <w:rPr>
                <w:b w:val="0"/>
                <w:bCs w:val="0"/>
                <w:sz w:val="20"/>
                <w:szCs w:val="20"/>
              </w:rPr>
              <w:t>d</w:t>
            </w:r>
            <w:r w:rsidR="003F7663" w:rsidRPr="006B6A27">
              <w:rPr>
                <w:b w:val="0"/>
                <w:bCs w:val="0"/>
                <w:sz w:val="20"/>
                <w:szCs w:val="20"/>
              </w:rPr>
              <w:t xml:space="preserve"> the </w:t>
            </w:r>
            <w:r w:rsidR="00BC16DB" w:rsidRPr="006B6A27">
              <w:rPr>
                <w:b w:val="0"/>
                <w:bCs w:val="0"/>
                <w:sz w:val="20"/>
                <w:szCs w:val="20"/>
              </w:rPr>
              <w:t>Sales Amount by Month column to the last column</w:t>
            </w:r>
            <w:r w:rsidR="009F2A3E">
              <w:rPr>
                <w:b w:val="0"/>
                <w:bCs w:val="0"/>
                <w:sz w:val="20"/>
                <w:szCs w:val="20"/>
              </w:rPr>
              <w:t>,</w:t>
            </w:r>
            <w:r w:rsidR="00BC16DB" w:rsidRPr="006B6A27">
              <w:rPr>
                <w:b w:val="0"/>
                <w:bCs w:val="0"/>
                <w:sz w:val="20"/>
                <w:szCs w:val="20"/>
              </w:rPr>
              <w:t xml:space="preserve"> </w:t>
            </w:r>
            <w:r w:rsidR="003F7663" w:rsidRPr="006B6A27">
              <w:rPr>
                <w:b w:val="0"/>
                <w:bCs w:val="0"/>
                <w:sz w:val="20"/>
                <w:szCs w:val="20"/>
              </w:rPr>
              <w:t xml:space="preserve">as </w:t>
            </w:r>
            <w:r>
              <w:rPr>
                <w:b w:val="0"/>
                <w:bCs w:val="0"/>
                <w:sz w:val="20"/>
                <w:szCs w:val="20"/>
              </w:rPr>
              <w:t>in Figure 13</w:t>
            </w:r>
            <w:r w:rsidR="009F2A3E">
              <w:rPr>
                <w:b w:val="0"/>
                <w:bCs w:val="0"/>
                <w:sz w:val="20"/>
                <w:szCs w:val="20"/>
              </w:rPr>
              <w:t>.</w:t>
            </w:r>
          </w:p>
          <w:p w:rsidR="003C36A5" w:rsidRPr="006B6A27" w:rsidRDefault="00D97982" w:rsidP="0092700E">
            <w:pPr>
              <w:ind w:left="0"/>
              <w:jc w:val="center"/>
              <w:rPr>
                <w:b w:val="0"/>
                <w:bCs w:val="0"/>
                <w:sz w:val="20"/>
                <w:szCs w:val="20"/>
              </w:rPr>
            </w:pPr>
            <w:r w:rsidRPr="006B6A27">
              <w:rPr>
                <w:noProof/>
                <w:lang w:val="en-US" w:eastAsia="en-US"/>
              </w:rPr>
              <w:drawing>
                <wp:inline distT="0" distB="0" distL="0" distR="0" wp14:anchorId="51E22E63" wp14:editId="6D1A7BC1">
                  <wp:extent cx="4599964" cy="13239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l="21314" t="26154" r="35256" b="53846"/>
                          <a:stretch>
                            <a:fillRect/>
                          </a:stretch>
                        </pic:blipFill>
                        <pic:spPr bwMode="auto">
                          <a:xfrm>
                            <a:off x="0" y="0"/>
                            <a:ext cx="4599964" cy="1323975"/>
                          </a:xfrm>
                          <a:prstGeom prst="rect">
                            <a:avLst/>
                          </a:prstGeom>
                          <a:noFill/>
                          <a:ln w="9525">
                            <a:noFill/>
                            <a:miter lim="800000"/>
                            <a:headEnd/>
                            <a:tailEnd/>
                          </a:ln>
                        </pic:spPr>
                      </pic:pic>
                    </a:graphicData>
                  </a:graphic>
                </wp:inline>
              </w:drawing>
            </w:r>
          </w:p>
          <w:p w:rsidR="0092700E" w:rsidRPr="006B6A27" w:rsidRDefault="0092700E" w:rsidP="0092700E">
            <w:pPr>
              <w:pStyle w:val="Caption"/>
              <w:jc w:val="center"/>
              <w:rPr>
                <w:rFonts w:ascii="Arial" w:hAnsi="Arial" w:cs="Arial"/>
                <w:b w:val="0"/>
                <w:bCs w:val="0"/>
              </w:rPr>
            </w:pPr>
            <w:r w:rsidRPr="006B6A27">
              <w:rPr>
                <w:rFonts w:ascii="Arial" w:hAnsi="Arial" w:cs="Arial"/>
                <w:b w:val="0"/>
                <w:bCs w:val="0"/>
              </w:rPr>
              <w:t xml:space="preserve">Figure </w:t>
            </w:r>
            <w:r w:rsidR="004C54F9" w:rsidRPr="006B6A27">
              <w:rPr>
                <w:rFonts w:ascii="Arial" w:hAnsi="Arial" w:cs="Arial"/>
              </w:rPr>
              <w:fldChar w:fldCharType="begin"/>
            </w:r>
            <w:r w:rsidRPr="006B6A27">
              <w:rPr>
                <w:rFonts w:ascii="Arial" w:hAnsi="Arial" w:cs="Arial"/>
                <w:b w:val="0"/>
                <w:bCs w:val="0"/>
              </w:rPr>
              <w:instrText xml:space="preserve"> SEQ Figure \* ARABIC </w:instrText>
            </w:r>
            <w:r w:rsidR="004C54F9" w:rsidRPr="006B6A27">
              <w:rPr>
                <w:rFonts w:ascii="Arial" w:hAnsi="Arial" w:cs="Arial"/>
              </w:rPr>
              <w:fldChar w:fldCharType="separate"/>
            </w:r>
            <w:r w:rsidR="008D38BF" w:rsidRPr="006B6A27">
              <w:rPr>
                <w:rFonts w:ascii="Arial" w:hAnsi="Arial" w:cs="Arial"/>
                <w:b w:val="0"/>
                <w:bCs w:val="0"/>
                <w:noProof/>
              </w:rPr>
              <w:t>13</w:t>
            </w:r>
            <w:r w:rsidR="004C54F9" w:rsidRPr="006B6A27">
              <w:rPr>
                <w:rFonts w:ascii="Arial" w:hAnsi="Arial" w:cs="Arial"/>
              </w:rPr>
              <w:fldChar w:fldCharType="end"/>
            </w:r>
          </w:p>
          <w:p w:rsidR="003F7663" w:rsidRPr="006B6A27" w:rsidRDefault="00F57D90" w:rsidP="003F7663">
            <w:pPr>
              <w:rPr>
                <w:b w:val="0"/>
                <w:bCs w:val="0"/>
                <w:sz w:val="20"/>
                <w:szCs w:val="20"/>
              </w:rPr>
            </w:pPr>
            <w:r w:rsidRPr="006B6A27">
              <w:rPr>
                <w:b w:val="0"/>
                <w:bCs w:val="0"/>
                <w:sz w:val="20"/>
                <w:szCs w:val="20"/>
              </w:rPr>
              <w:t>W</w:t>
            </w:r>
            <w:r w:rsidR="00BC16DB" w:rsidRPr="006B6A27">
              <w:rPr>
                <w:b w:val="0"/>
                <w:bCs w:val="0"/>
                <w:sz w:val="20"/>
                <w:szCs w:val="20"/>
              </w:rPr>
              <w:t xml:space="preserve">hen </w:t>
            </w:r>
            <w:r w:rsidR="006B6A27">
              <w:rPr>
                <w:b w:val="0"/>
                <w:bCs w:val="0"/>
                <w:sz w:val="20"/>
                <w:szCs w:val="20"/>
              </w:rPr>
              <w:t xml:space="preserve">we </w:t>
            </w:r>
            <w:r w:rsidR="00BC16DB" w:rsidRPr="006B6A27">
              <w:rPr>
                <w:b w:val="0"/>
                <w:bCs w:val="0"/>
                <w:sz w:val="20"/>
                <w:szCs w:val="20"/>
              </w:rPr>
              <w:t>execut</w:t>
            </w:r>
            <w:r w:rsidR="006B6A27">
              <w:rPr>
                <w:b w:val="0"/>
                <w:bCs w:val="0"/>
                <w:sz w:val="20"/>
                <w:szCs w:val="20"/>
              </w:rPr>
              <w:t>ed</w:t>
            </w:r>
            <w:r w:rsidR="00BC16DB" w:rsidRPr="006B6A27">
              <w:rPr>
                <w:b w:val="0"/>
                <w:bCs w:val="0"/>
                <w:sz w:val="20"/>
                <w:szCs w:val="20"/>
              </w:rPr>
              <w:t xml:space="preserve"> this report, we got </w:t>
            </w:r>
            <w:r w:rsidR="009F2A3E">
              <w:rPr>
                <w:b w:val="0"/>
                <w:bCs w:val="0"/>
                <w:sz w:val="20"/>
                <w:szCs w:val="20"/>
              </w:rPr>
              <w:t>incorrect</w:t>
            </w:r>
            <w:r w:rsidR="00BC16DB" w:rsidRPr="006B6A27">
              <w:rPr>
                <w:b w:val="0"/>
                <w:bCs w:val="0"/>
                <w:sz w:val="20"/>
                <w:szCs w:val="20"/>
              </w:rPr>
              <w:t xml:space="preserve"> data in </w:t>
            </w:r>
            <w:r w:rsidR="006B6A27">
              <w:rPr>
                <w:b w:val="0"/>
                <w:bCs w:val="0"/>
                <w:sz w:val="20"/>
                <w:szCs w:val="20"/>
              </w:rPr>
              <w:t>the Sales</w:t>
            </w:r>
            <w:r w:rsidR="006B6A27" w:rsidRPr="006B6A27">
              <w:rPr>
                <w:b w:val="0"/>
                <w:bCs w:val="0"/>
                <w:sz w:val="20"/>
                <w:szCs w:val="20"/>
              </w:rPr>
              <w:t xml:space="preserve"> </w:t>
            </w:r>
            <w:r w:rsidR="006B6A27">
              <w:rPr>
                <w:b w:val="0"/>
                <w:bCs w:val="0"/>
                <w:sz w:val="20"/>
                <w:szCs w:val="20"/>
              </w:rPr>
              <w:t>Amount</w:t>
            </w:r>
            <w:r w:rsidR="006B6A27" w:rsidRPr="006B6A27">
              <w:rPr>
                <w:b w:val="0"/>
                <w:bCs w:val="0"/>
                <w:sz w:val="20"/>
                <w:szCs w:val="20"/>
              </w:rPr>
              <w:t xml:space="preserve"> </w:t>
            </w:r>
            <w:r w:rsidR="00BC16DB" w:rsidRPr="006B6A27">
              <w:rPr>
                <w:b w:val="0"/>
                <w:bCs w:val="0"/>
                <w:sz w:val="20"/>
                <w:szCs w:val="20"/>
              </w:rPr>
              <w:t xml:space="preserve">by month </w:t>
            </w:r>
            <w:r w:rsidR="00D97982" w:rsidRPr="006B6A27">
              <w:rPr>
                <w:b w:val="0"/>
                <w:bCs w:val="0"/>
                <w:sz w:val="20"/>
                <w:szCs w:val="20"/>
              </w:rPr>
              <w:t>column</w:t>
            </w:r>
            <w:r w:rsidR="00BC16DB" w:rsidRPr="006B6A27">
              <w:rPr>
                <w:b w:val="0"/>
                <w:bCs w:val="0"/>
                <w:sz w:val="20"/>
                <w:szCs w:val="20"/>
              </w:rPr>
              <w:t xml:space="preserve">. </w:t>
            </w:r>
            <w:r w:rsidR="00D97982" w:rsidRPr="006B6A27">
              <w:rPr>
                <w:b w:val="0"/>
                <w:bCs w:val="0"/>
                <w:sz w:val="20"/>
                <w:szCs w:val="20"/>
              </w:rPr>
              <w:t>It</w:t>
            </w:r>
            <w:r w:rsidR="00BC16DB" w:rsidRPr="006B6A27">
              <w:rPr>
                <w:b w:val="0"/>
                <w:bCs w:val="0"/>
                <w:sz w:val="20"/>
                <w:szCs w:val="20"/>
              </w:rPr>
              <w:t xml:space="preserve"> display</w:t>
            </w:r>
            <w:r w:rsidR="006B6A27">
              <w:rPr>
                <w:b w:val="0"/>
                <w:bCs w:val="0"/>
                <w:sz w:val="20"/>
                <w:szCs w:val="20"/>
              </w:rPr>
              <w:t>ed</w:t>
            </w:r>
            <w:r w:rsidR="00BC16DB" w:rsidRPr="006B6A27">
              <w:rPr>
                <w:b w:val="0"/>
                <w:bCs w:val="0"/>
                <w:sz w:val="20"/>
                <w:szCs w:val="20"/>
              </w:rPr>
              <w:t xml:space="preserve"> the same data as </w:t>
            </w:r>
            <w:r w:rsidR="009F2A3E">
              <w:rPr>
                <w:b w:val="0"/>
                <w:bCs w:val="0"/>
                <w:sz w:val="20"/>
                <w:szCs w:val="20"/>
              </w:rPr>
              <w:t>th</w:t>
            </w:r>
            <w:r w:rsidR="006B6A27">
              <w:rPr>
                <w:b w:val="0"/>
                <w:bCs w:val="0"/>
                <w:sz w:val="20"/>
                <w:szCs w:val="20"/>
              </w:rPr>
              <w:t xml:space="preserve">e </w:t>
            </w:r>
            <w:r w:rsidR="00BC16DB" w:rsidRPr="006B6A27">
              <w:rPr>
                <w:b w:val="0"/>
                <w:bCs w:val="0"/>
                <w:sz w:val="20"/>
                <w:szCs w:val="20"/>
              </w:rPr>
              <w:t>Sales Amount by day column</w:t>
            </w:r>
            <w:r w:rsidR="006B6A27">
              <w:rPr>
                <w:b w:val="0"/>
                <w:bCs w:val="0"/>
                <w:sz w:val="20"/>
                <w:szCs w:val="20"/>
              </w:rPr>
              <w:t>,</w:t>
            </w:r>
            <w:r w:rsidR="00BC16DB" w:rsidRPr="006B6A27">
              <w:rPr>
                <w:b w:val="0"/>
                <w:bCs w:val="0"/>
                <w:sz w:val="20"/>
                <w:szCs w:val="20"/>
              </w:rPr>
              <w:t xml:space="preserve"> which </w:t>
            </w:r>
            <w:r w:rsidR="006B6A27">
              <w:rPr>
                <w:b w:val="0"/>
                <w:bCs w:val="0"/>
                <w:sz w:val="20"/>
                <w:szCs w:val="20"/>
              </w:rPr>
              <w:t>was</w:t>
            </w:r>
            <w:r w:rsidR="006B6A27" w:rsidRPr="006B6A27">
              <w:rPr>
                <w:b w:val="0"/>
                <w:bCs w:val="0"/>
                <w:sz w:val="20"/>
                <w:szCs w:val="20"/>
              </w:rPr>
              <w:t xml:space="preserve"> </w:t>
            </w:r>
            <w:r w:rsidR="00BC16DB" w:rsidRPr="006B6A27">
              <w:rPr>
                <w:b w:val="0"/>
                <w:bCs w:val="0"/>
                <w:sz w:val="20"/>
                <w:szCs w:val="20"/>
              </w:rPr>
              <w:t xml:space="preserve">grouped by [Full Date Alternate Key], </w:t>
            </w:r>
            <w:r w:rsidR="006B6A27">
              <w:rPr>
                <w:b w:val="0"/>
                <w:bCs w:val="0"/>
                <w:sz w:val="20"/>
                <w:szCs w:val="20"/>
              </w:rPr>
              <w:t>even though</w:t>
            </w:r>
            <w:r w:rsidR="00BC16DB" w:rsidRPr="006B6A27">
              <w:rPr>
                <w:b w:val="0"/>
                <w:bCs w:val="0"/>
                <w:sz w:val="20"/>
                <w:szCs w:val="20"/>
              </w:rPr>
              <w:t xml:space="preserve"> we grouped it by [Month No Of Year]</w:t>
            </w:r>
            <w:r w:rsidR="00F14E22" w:rsidRPr="006B6A27">
              <w:rPr>
                <w:b w:val="0"/>
                <w:bCs w:val="0"/>
                <w:sz w:val="20"/>
                <w:szCs w:val="20"/>
              </w:rPr>
              <w:t>.</w:t>
            </w:r>
            <w:r w:rsidR="00BC16DB" w:rsidRPr="006B6A27">
              <w:rPr>
                <w:b w:val="0"/>
                <w:bCs w:val="0"/>
                <w:sz w:val="20"/>
                <w:szCs w:val="20"/>
              </w:rPr>
              <w:t xml:space="preserve">   </w:t>
            </w:r>
          </w:p>
          <w:p w:rsidR="00F57D90" w:rsidRPr="006B6A27" w:rsidRDefault="00F57D90" w:rsidP="00F57D90">
            <w:pPr>
              <w:jc w:val="center"/>
              <w:rPr>
                <w:b w:val="0"/>
                <w:bCs w:val="0"/>
                <w:sz w:val="20"/>
                <w:szCs w:val="20"/>
              </w:rPr>
            </w:pPr>
            <w:r w:rsidRPr="006B6A27">
              <w:rPr>
                <w:noProof/>
                <w:lang w:val="en-US" w:eastAsia="en-US"/>
              </w:rPr>
              <w:drawing>
                <wp:inline distT="0" distB="0" distL="0" distR="0" wp14:anchorId="52DF363D" wp14:editId="5830ADAE">
                  <wp:extent cx="4787364" cy="226847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t="24359" r="47917" b="36154"/>
                          <a:stretch>
                            <a:fillRect/>
                          </a:stretch>
                        </pic:blipFill>
                        <pic:spPr bwMode="auto">
                          <a:xfrm>
                            <a:off x="0" y="0"/>
                            <a:ext cx="4787364" cy="2268474"/>
                          </a:xfrm>
                          <a:prstGeom prst="rect">
                            <a:avLst/>
                          </a:prstGeom>
                          <a:noFill/>
                          <a:ln w="9525">
                            <a:noFill/>
                            <a:miter lim="800000"/>
                            <a:headEnd/>
                            <a:tailEnd/>
                          </a:ln>
                        </pic:spPr>
                      </pic:pic>
                    </a:graphicData>
                  </a:graphic>
                </wp:inline>
              </w:drawing>
            </w:r>
          </w:p>
          <w:p w:rsidR="00F14E22" w:rsidRPr="006B6A27" w:rsidRDefault="00F14E22" w:rsidP="00F14E22">
            <w:pPr>
              <w:pStyle w:val="Caption"/>
              <w:jc w:val="center"/>
              <w:rPr>
                <w:rFonts w:ascii="Arial" w:hAnsi="Arial" w:cs="Arial"/>
                <w:b w:val="0"/>
                <w:bCs w:val="0"/>
              </w:rPr>
            </w:pPr>
            <w:r w:rsidRPr="006B6A27">
              <w:rPr>
                <w:rFonts w:ascii="Arial" w:hAnsi="Arial" w:cs="Arial"/>
                <w:b w:val="0"/>
                <w:bCs w:val="0"/>
              </w:rPr>
              <w:t xml:space="preserve">Figure </w:t>
            </w:r>
            <w:r w:rsidR="004C54F9" w:rsidRPr="006B6A27">
              <w:rPr>
                <w:rFonts w:ascii="Arial" w:hAnsi="Arial" w:cs="Arial"/>
              </w:rPr>
              <w:fldChar w:fldCharType="begin"/>
            </w:r>
            <w:r w:rsidRPr="006B6A27">
              <w:rPr>
                <w:rFonts w:ascii="Arial" w:hAnsi="Arial" w:cs="Arial"/>
                <w:b w:val="0"/>
                <w:bCs w:val="0"/>
              </w:rPr>
              <w:instrText xml:space="preserve"> SEQ Figure \* ARABIC </w:instrText>
            </w:r>
            <w:r w:rsidR="004C54F9" w:rsidRPr="006B6A27">
              <w:rPr>
                <w:rFonts w:ascii="Arial" w:hAnsi="Arial" w:cs="Arial"/>
              </w:rPr>
              <w:fldChar w:fldCharType="separate"/>
            </w:r>
            <w:r w:rsidR="008D38BF" w:rsidRPr="006B6A27">
              <w:rPr>
                <w:rFonts w:ascii="Arial" w:hAnsi="Arial" w:cs="Arial"/>
                <w:b w:val="0"/>
                <w:bCs w:val="0"/>
                <w:noProof/>
              </w:rPr>
              <w:t>14</w:t>
            </w:r>
            <w:r w:rsidR="004C54F9" w:rsidRPr="006B6A27">
              <w:rPr>
                <w:rFonts w:ascii="Arial" w:hAnsi="Arial" w:cs="Arial"/>
              </w:rPr>
              <w:fldChar w:fldCharType="end"/>
            </w:r>
          </w:p>
          <w:p w:rsidR="0092700E" w:rsidRPr="006B6A27" w:rsidRDefault="00D97982" w:rsidP="000E5C19">
            <w:pPr>
              <w:ind w:left="223"/>
              <w:rPr>
                <w:b w:val="0"/>
                <w:bCs w:val="0"/>
                <w:sz w:val="20"/>
                <w:szCs w:val="20"/>
              </w:rPr>
            </w:pPr>
            <w:r w:rsidRPr="006B6A27">
              <w:rPr>
                <w:b w:val="0"/>
                <w:bCs w:val="0"/>
                <w:sz w:val="20"/>
                <w:szCs w:val="20"/>
              </w:rPr>
              <w:t>The root cause of this problem is the column group in the first column. The lowest level of this group is [Full Date Alternate Key</w:t>
            </w:r>
            <w:r w:rsidR="00C24EEB" w:rsidRPr="006B6A27">
              <w:rPr>
                <w:b w:val="0"/>
                <w:bCs w:val="0"/>
                <w:sz w:val="20"/>
                <w:szCs w:val="20"/>
              </w:rPr>
              <w:t>]</w:t>
            </w:r>
            <w:r w:rsidR="006B6A27">
              <w:rPr>
                <w:b w:val="0"/>
                <w:bCs w:val="0"/>
                <w:sz w:val="20"/>
                <w:szCs w:val="20"/>
              </w:rPr>
              <w:t xml:space="preserve">, which limits the column group to its right: If </w:t>
            </w:r>
            <w:r w:rsidR="00C24EEB" w:rsidRPr="006B6A27">
              <w:rPr>
                <w:b w:val="0"/>
                <w:bCs w:val="0"/>
                <w:sz w:val="20"/>
                <w:szCs w:val="20"/>
              </w:rPr>
              <w:t>a column group groups the data to level #n of the hierarchy</w:t>
            </w:r>
            <w:r w:rsidR="006B6A27">
              <w:rPr>
                <w:b w:val="0"/>
                <w:bCs w:val="0"/>
                <w:sz w:val="20"/>
                <w:szCs w:val="20"/>
              </w:rPr>
              <w:t>,</w:t>
            </w:r>
            <w:r w:rsidR="00C24EEB" w:rsidRPr="006B6A27">
              <w:rPr>
                <w:b w:val="0"/>
                <w:bCs w:val="0"/>
                <w:sz w:val="20"/>
                <w:szCs w:val="20"/>
              </w:rPr>
              <w:t xml:space="preserve"> its right ad</w:t>
            </w:r>
            <w:r w:rsidR="00CB5915" w:rsidRPr="006B6A27">
              <w:rPr>
                <w:b w:val="0"/>
                <w:bCs w:val="0"/>
                <w:sz w:val="20"/>
                <w:szCs w:val="20"/>
              </w:rPr>
              <w:t xml:space="preserve">jacent group cannot aggregate </w:t>
            </w:r>
            <w:r w:rsidR="00C24EEB" w:rsidRPr="006B6A27">
              <w:rPr>
                <w:b w:val="0"/>
                <w:bCs w:val="0"/>
                <w:sz w:val="20"/>
                <w:szCs w:val="20"/>
              </w:rPr>
              <w:t>data in the upper level of the same hierarchy.</w:t>
            </w:r>
            <w:r w:rsidR="00CB5915" w:rsidRPr="006B6A27">
              <w:rPr>
                <w:b w:val="0"/>
                <w:bCs w:val="0"/>
                <w:sz w:val="20"/>
                <w:szCs w:val="20"/>
              </w:rPr>
              <w:t xml:space="preserve"> </w:t>
            </w:r>
          </w:p>
        </w:tc>
      </w:tr>
    </w:tbl>
    <w:p w:rsidR="00C55A82" w:rsidRPr="0087788D" w:rsidRDefault="00B30566" w:rsidP="00023A4A">
      <w:pPr>
        <w:pStyle w:val="NumHeading1"/>
      </w:pPr>
      <w:bookmarkStart w:id="17" w:name="_Toc264310790"/>
      <w:r w:rsidRPr="0087788D">
        <w:lastRenderedPageBreak/>
        <w:t>Implement</w:t>
      </w:r>
      <w:r w:rsidR="00D90A8F">
        <w:t>ing</w:t>
      </w:r>
      <w:r w:rsidRPr="0087788D">
        <w:t xml:space="preserve"> </w:t>
      </w:r>
      <w:r w:rsidR="00651FD8" w:rsidRPr="0087788D">
        <w:t>Dynamic Balance Scorecard</w:t>
      </w:r>
      <w:r w:rsidR="00D90A8F">
        <w:t>s</w:t>
      </w:r>
      <w:r w:rsidR="008C7143" w:rsidRPr="0087788D">
        <w:t xml:space="preserve"> with </w:t>
      </w:r>
      <w:r w:rsidR="009E6254">
        <w:t>Analysis Services</w:t>
      </w:r>
      <w:r w:rsidR="00AE6E5D" w:rsidRPr="0087788D">
        <w:t xml:space="preserve"> and </w:t>
      </w:r>
      <w:r w:rsidR="000E5C19">
        <w:t>Reporting Services</w:t>
      </w:r>
      <w:bookmarkEnd w:id="17"/>
    </w:p>
    <w:p w:rsidR="00A20AC7" w:rsidRDefault="00FF0501" w:rsidP="00D15896">
      <w:r w:rsidRPr="0087788D">
        <w:t>One</w:t>
      </w:r>
      <w:r w:rsidR="00773FB7" w:rsidRPr="0087788D">
        <w:t xml:space="preserve"> of the </w:t>
      </w:r>
      <w:r w:rsidR="000E5C19">
        <w:t xml:space="preserve">most </w:t>
      </w:r>
      <w:r w:rsidR="00773FB7" w:rsidRPr="0087788D">
        <w:t xml:space="preserve">important parts of </w:t>
      </w:r>
      <w:r w:rsidR="000E5C19">
        <w:t>this</w:t>
      </w:r>
      <w:r w:rsidR="000E5C19" w:rsidRPr="0087788D">
        <w:t xml:space="preserve"> </w:t>
      </w:r>
      <w:r w:rsidR="00773FB7" w:rsidRPr="0087788D">
        <w:t xml:space="preserve">solution is the Balance Scorecard. </w:t>
      </w:r>
      <w:r w:rsidR="00B25C4D" w:rsidRPr="0087788D">
        <w:t>The c</w:t>
      </w:r>
      <w:r w:rsidR="00773FB7" w:rsidRPr="0087788D">
        <w:t xml:space="preserve">ompany </w:t>
      </w:r>
      <w:r w:rsidR="000E5C19">
        <w:t>wanted</w:t>
      </w:r>
      <w:r w:rsidR="00773FB7" w:rsidRPr="0087788D">
        <w:t xml:space="preserve"> </w:t>
      </w:r>
      <w:r w:rsidR="00333FC6">
        <w:t>a</w:t>
      </w:r>
      <w:r w:rsidR="00333FC6" w:rsidRPr="0087788D">
        <w:t xml:space="preserve"> </w:t>
      </w:r>
      <w:r w:rsidR="00773FB7" w:rsidRPr="0087788D">
        <w:t>daily</w:t>
      </w:r>
      <w:r w:rsidR="005275E2" w:rsidRPr="0087788D">
        <w:t>-updated dashboard</w:t>
      </w:r>
      <w:r w:rsidR="00773FB7" w:rsidRPr="0087788D">
        <w:t xml:space="preserve"> </w:t>
      </w:r>
      <w:r w:rsidR="00333FC6">
        <w:t>that</w:t>
      </w:r>
      <w:r w:rsidR="00333FC6" w:rsidRPr="0087788D">
        <w:t xml:space="preserve"> </w:t>
      </w:r>
      <w:r w:rsidR="00773FB7" w:rsidRPr="0087788D">
        <w:t>provide</w:t>
      </w:r>
      <w:r w:rsidR="00ED25A8">
        <w:t>d</w:t>
      </w:r>
      <w:r w:rsidR="002B617F" w:rsidRPr="0087788D">
        <w:t xml:space="preserve"> </w:t>
      </w:r>
      <w:r w:rsidR="000F1CCB" w:rsidRPr="0087788D">
        <w:t>up-to-date data of important KPI</w:t>
      </w:r>
      <w:r w:rsidR="005001DA">
        <w:t>s</w:t>
      </w:r>
      <w:r w:rsidR="000F1CCB" w:rsidRPr="0087788D">
        <w:t xml:space="preserve">. </w:t>
      </w:r>
      <w:r w:rsidR="000E5C19">
        <w:t xml:space="preserve">We created a Balance Scorecard for them. </w:t>
      </w:r>
      <w:r w:rsidR="000F1CCB" w:rsidRPr="0087788D">
        <w:t xml:space="preserve">This solution </w:t>
      </w:r>
      <w:r w:rsidR="00B6397A">
        <w:t>provides</w:t>
      </w:r>
      <w:r w:rsidR="00B6397A" w:rsidRPr="0087788D">
        <w:t xml:space="preserve"> </w:t>
      </w:r>
      <w:r w:rsidR="00333FC6">
        <w:t xml:space="preserve">the </w:t>
      </w:r>
      <w:r w:rsidR="000F1CCB" w:rsidRPr="0087788D">
        <w:t xml:space="preserve">company </w:t>
      </w:r>
      <w:r w:rsidR="00B6397A">
        <w:t>with the capability to</w:t>
      </w:r>
      <w:r w:rsidR="00B6397A" w:rsidRPr="0087788D">
        <w:t xml:space="preserve"> </w:t>
      </w:r>
      <w:r w:rsidR="00B6397A">
        <w:t xml:space="preserve">manage </w:t>
      </w:r>
      <w:r w:rsidR="000F1CCB" w:rsidRPr="0087788D">
        <w:t>performance</w:t>
      </w:r>
      <w:r w:rsidR="004F44B1">
        <w:t xml:space="preserve"> </w:t>
      </w:r>
      <w:r w:rsidR="004F44B1" w:rsidRPr="0087788D">
        <w:t>better</w:t>
      </w:r>
      <w:r w:rsidR="000F1CCB" w:rsidRPr="0087788D">
        <w:t>.</w:t>
      </w:r>
    </w:p>
    <w:p w:rsidR="000B19D5" w:rsidRPr="0087788D" w:rsidRDefault="000B19D5" w:rsidP="000B19D5">
      <w:pPr>
        <w:pStyle w:val="NumHeading2"/>
      </w:pPr>
      <w:bookmarkStart w:id="18" w:name="_Toc264310791"/>
      <w:r w:rsidRPr="0087788D">
        <w:t>Business Requirement</w:t>
      </w:r>
      <w:bookmarkEnd w:id="18"/>
    </w:p>
    <w:p w:rsidR="000B19D5" w:rsidRPr="0087788D" w:rsidRDefault="00B23FED" w:rsidP="00496AA5">
      <w:r>
        <w:t>This section</w:t>
      </w:r>
      <w:r w:rsidR="00496AA5" w:rsidRPr="0087788D">
        <w:t xml:space="preserve"> list</w:t>
      </w:r>
      <w:r>
        <w:t>s</w:t>
      </w:r>
      <w:r w:rsidR="00496AA5" w:rsidRPr="0087788D">
        <w:t xml:space="preserve"> </w:t>
      </w:r>
      <w:r>
        <w:t>the</w:t>
      </w:r>
      <w:r w:rsidRPr="0087788D">
        <w:t xml:space="preserve"> </w:t>
      </w:r>
      <w:r w:rsidR="00496AA5" w:rsidRPr="0087788D">
        <w:t xml:space="preserve">business requirements that </w:t>
      </w:r>
      <w:r w:rsidR="000E5C19">
        <w:t>we used to</w:t>
      </w:r>
      <w:r w:rsidR="00496AA5" w:rsidRPr="0087788D">
        <w:t xml:space="preserve"> design t</w:t>
      </w:r>
      <w:r>
        <w:t>he company Balance Scorecard.</w:t>
      </w:r>
    </w:p>
    <w:p w:rsidR="00F24530" w:rsidRPr="0087788D" w:rsidRDefault="004F44B1" w:rsidP="00B23FED">
      <w:r>
        <w:t>First, they wanted a</w:t>
      </w:r>
      <w:r w:rsidR="00630E43">
        <w:t xml:space="preserve"> </w:t>
      </w:r>
      <w:r w:rsidR="00562E09" w:rsidRPr="0087788D">
        <w:t xml:space="preserve">Balance </w:t>
      </w:r>
      <w:r w:rsidR="00B23FED">
        <w:t>S</w:t>
      </w:r>
      <w:r w:rsidR="00562E09" w:rsidRPr="0087788D">
        <w:t xml:space="preserve">corecard </w:t>
      </w:r>
      <w:r>
        <w:t>to</w:t>
      </w:r>
      <w:r w:rsidRPr="0087788D">
        <w:t xml:space="preserve"> </w:t>
      </w:r>
      <w:r w:rsidR="00562E09" w:rsidRPr="0087788D">
        <w:t>be</w:t>
      </w:r>
      <w:r w:rsidR="00480433" w:rsidRPr="0087788D">
        <w:t xml:space="preserve"> implemented for every </w:t>
      </w:r>
      <w:r w:rsidR="00695A61" w:rsidRPr="0087788D">
        <w:t>business</w:t>
      </w:r>
      <w:r w:rsidR="00E35DDA" w:rsidRPr="0087788D">
        <w:t xml:space="preserve"> unit with the same mechanism but </w:t>
      </w:r>
      <w:r w:rsidR="00630E43">
        <w:t xml:space="preserve">a </w:t>
      </w:r>
      <w:r w:rsidR="00E35DDA" w:rsidRPr="0087788D">
        <w:t>different structure</w:t>
      </w:r>
      <w:r w:rsidR="00480433" w:rsidRPr="0087788D">
        <w:t xml:space="preserve">. </w:t>
      </w:r>
      <w:r w:rsidR="00630E43">
        <w:t>Figure 15 shows the company’s</w:t>
      </w:r>
      <w:r w:rsidR="00695A61" w:rsidRPr="0087788D">
        <w:t xml:space="preserve"> </w:t>
      </w:r>
      <w:r w:rsidR="00E35DDA" w:rsidRPr="0087788D">
        <w:t>organization</w:t>
      </w:r>
      <w:r w:rsidR="00630E43">
        <w:t>al</w:t>
      </w:r>
      <w:r w:rsidR="00E35DDA" w:rsidRPr="0087788D">
        <w:t xml:space="preserve"> structure</w:t>
      </w:r>
      <w:r w:rsidR="00630E43">
        <w:t>.</w:t>
      </w:r>
    </w:p>
    <w:p w:rsidR="00496AA5" w:rsidRPr="0087788D" w:rsidRDefault="002D3E98" w:rsidP="00480433">
      <w:pPr>
        <w:ind w:left="0"/>
        <w:jc w:val="center"/>
      </w:pPr>
      <w:r w:rsidRPr="0087788D">
        <w:object w:dxaOrig="5838" w:dyaOrig="4435">
          <v:shape id="_x0000_i1027" type="#_x0000_t75" style="width:298.65pt;height:227.25pt" o:ole="">
            <v:imagedata r:id="rId31" o:title=""/>
          </v:shape>
          <o:OLEObject Type="Embed" ProgID="Visio.Drawing.11" ShapeID="_x0000_i1027" DrawAspect="Content" ObjectID="_1338280731" r:id="rId32"/>
        </w:object>
      </w:r>
    </w:p>
    <w:p w:rsidR="00562E09" w:rsidRPr="0087788D" w:rsidRDefault="00562E09" w:rsidP="00562E09">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15</w:t>
      </w:r>
      <w:r w:rsidR="004C54F9" w:rsidRPr="0087788D">
        <w:rPr>
          <w:rFonts w:ascii="Arial" w:hAnsi="Arial" w:cs="Arial"/>
        </w:rPr>
        <w:fldChar w:fldCharType="end"/>
      </w:r>
    </w:p>
    <w:p w:rsidR="00496AA5" w:rsidRPr="0087788D" w:rsidRDefault="00496AA5" w:rsidP="00496AA5"/>
    <w:p w:rsidR="00F24530" w:rsidRPr="0087788D" w:rsidRDefault="00630E43" w:rsidP="00B23FED">
      <w:r>
        <w:t>The</w:t>
      </w:r>
      <w:r w:rsidR="004F44B1">
        <w:t>y wanted the</w:t>
      </w:r>
      <w:r>
        <w:t xml:space="preserve"> </w:t>
      </w:r>
      <w:r w:rsidR="00562E09" w:rsidRPr="0087788D">
        <w:t xml:space="preserve">Balance Scorecard of each </w:t>
      </w:r>
      <w:r>
        <w:t xml:space="preserve">business </w:t>
      </w:r>
      <w:r w:rsidR="00E35DDA" w:rsidRPr="0087788D">
        <w:t>unit</w:t>
      </w:r>
      <w:r w:rsidR="00562E09" w:rsidRPr="0087788D">
        <w:t xml:space="preserve"> </w:t>
      </w:r>
      <w:r w:rsidR="004F44B1">
        <w:t>to</w:t>
      </w:r>
      <w:r w:rsidR="00564F94">
        <w:t xml:space="preserve"> </w:t>
      </w:r>
      <w:r w:rsidR="00E35DDA" w:rsidRPr="0087788D">
        <w:t>consist</w:t>
      </w:r>
      <w:r w:rsidR="00562E09" w:rsidRPr="0087788D">
        <w:t xml:space="preserve"> of differen</w:t>
      </w:r>
      <w:r>
        <w:t xml:space="preserve">t </w:t>
      </w:r>
      <w:r w:rsidR="00562E09" w:rsidRPr="0087788D">
        <w:t>KPI grouping</w:t>
      </w:r>
      <w:r>
        <w:t>s</w:t>
      </w:r>
      <w:r w:rsidR="00562E09" w:rsidRPr="0087788D">
        <w:t xml:space="preserve"> </w:t>
      </w:r>
      <w:r w:rsidR="00E35DDA" w:rsidRPr="0087788D">
        <w:t>in different structures.</w:t>
      </w:r>
    </w:p>
    <w:p w:rsidR="00C17EC9" w:rsidRPr="0087788D" w:rsidRDefault="00630E43" w:rsidP="00B23FED">
      <w:r>
        <w:t>The</w:t>
      </w:r>
      <w:r w:rsidR="004F44B1">
        <w:t>y wanted the</w:t>
      </w:r>
      <w:r>
        <w:t xml:space="preserve"> </w:t>
      </w:r>
      <w:r w:rsidR="00C17EC9" w:rsidRPr="0087788D">
        <w:t xml:space="preserve">Balance Scorecard </w:t>
      </w:r>
      <w:r w:rsidR="004F44B1">
        <w:t>to</w:t>
      </w:r>
      <w:r w:rsidR="00564F94">
        <w:t xml:space="preserve"> </w:t>
      </w:r>
      <w:r w:rsidR="008B236F">
        <w:t>include</w:t>
      </w:r>
      <w:r w:rsidR="00C17EC9" w:rsidRPr="0087788D">
        <w:t xml:space="preserve"> </w:t>
      </w:r>
      <w:r>
        <w:t>the following measures:</w:t>
      </w:r>
      <w:r w:rsidR="00C17EC9" w:rsidRPr="0087788D">
        <w:t xml:space="preserve"> Objectives, group of KPIs, KPI, </w:t>
      </w:r>
      <w:r w:rsidR="009A29B8" w:rsidRPr="0087788D">
        <w:t xml:space="preserve">Weight, </w:t>
      </w:r>
      <w:r w:rsidR="00C17EC9" w:rsidRPr="0087788D">
        <w:t xml:space="preserve">Actual, Target, </w:t>
      </w:r>
      <w:r w:rsidR="009A29B8" w:rsidRPr="0087788D">
        <w:t>Actual on target</w:t>
      </w:r>
      <w:r>
        <w:t>,</w:t>
      </w:r>
      <w:r w:rsidR="009A29B8" w:rsidRPr="0087788D">
        <w:t xml:space="preserve"> </w:t>
      </w:r>
      <w:r w:rsidR="00C17EC9" w:rsidRPr="0087788D">
        <w:t>and</w:t>
      </w:r>
      <w:r w:rsidR="009A29B8" w:rsidRPr="00B23FED">
        <w:rPr>
          <w:sz w:val="16"/>
          <w:szCs w:val="16"/>
        </w:rPr>
        <w:t xml:space="preserve"> </w:t>
      </w:r>
      <w:r w:rsidR="009A29B8" w:rsidRPr="0087788D">
        <w:t>Actual on Target after Weight</w:t>
      </w:r>
      <w:r w:rsidR="00C17EC9" w:rsidRPr="0087788D">
        <w:t xml:space="preserve">. </w:t>
      </w:r>
      <w:r w:rsidR="004F44B1">
        <w:t>They also wanted it</w:t>
      </w:r>
      <w:r w:rsidR="001A0ECB" w:rsidRPr="0087788D">
        <w:t xml:space="preserve"> to </w:t>
      </w:r>
      <w:r w:rsidR="00564F94">
        <w:t>be able</w:t>
      </w:r>
      <w:r w:rsidR="001A0ECB" w:rsidRPr="0087788D">
        <w:t xml:space="preserve"> to calculate the summary score by using user-allocated weight. </w:t>
      </w:r>
      <w:r w:rsidR="004F44B1">
        <w:t>They wanted it to</w:t>
      </w:r>
      <w:r w:rsidR="00BF4251" w:rsidRPr="0087788D">
        <w:t xml:space="preserve"> </w:t>
      </w:r>
      <w:r w:rsidR="008219BC" w:rsidRPr="0087788D">
        <w:t>have</w:t>
      </w:r>
      <w:r w:rsidR="001A0ECB" w:rsidRPr="0087788D">
        <w:t xml:space="preserve"> </w:t>
      </w:r>
      <w:r w:rsidR="00564F94">
        <w:t xml:space="preserve">an </w:t>
      </w:r>
      <w:r w:rsidR="001A0ECB" w:rsidRPr="0087788D">
        <w:t xml:space="preserve">unbalanced structure without </w:t>
      </w:r>
      <w:r w:rsidR="00564F94">
        <w:t xml:space="preserve">a </w:t>
      </w:r>
      <w:r w:rsidR="001A0ECB" w:rsidRPr="0087788D">
        <w:t>level limit.</w:t>
      </w:r>
      <w:r w:rsidR="00564F94">
        <w:t xml:space="preserve"> Table 1 shows the measures. </w:t>
      </w:r>
    </w:p>
    <w:p w:rsidR="009A29B8" w:rsidRPr="0087788D" w:rsidRDefault="009A29B8" w:rsidP="009A29B8">
      <w:pPr>
        <w:pStyle w:val="ListParagraph"/>
        <w:ind w:left="947"/>
      </w:pPr>
    </w:p>
    <w:tbl>
      <w:tblPr>
        <w:tblStyle w:val="TableGrid1"/>
        <w:tblW w:w="0" w:type="auto"/>
        <w:tblLook w:val="04A0" w:firstRow="1" w:lastRow="0" w:firstColumn="1" w:lastColumn="0" w:noHBand="0" w:noVBand="1"/>
      </w:tblPr>
      <w:tblGrid>
        <w:gridCol w:w="2448"/>
        <w:gridCol w:w="1440"/>
        <w:gridCol w:w="1440"/>
        <w:gridCol w:w="1440"/>
        <w:gridCol w:w="1440"/>
        <w:gridCol w:w="1368"/>
      </w:tblGrid>
      <w:tr w:rsidR="00C17EC9" w:rsidRPr="0087788D" w:rsidTr="00AF4561">
        <w:trPr>
          <w:trHeight w:val="552"/>
          <w:tblHeader/>
        </w:trPr>
        <w:tc>
          <w:tcPr>
            <w:tcW w:w="2448" w:type="dxa"/>
            <w:shd w:val="clear" w:color="auto" w:fill="A6A6A6" w:themeFill="background1" w:themeFillShade="A6"/>
          </w:tcPr>
          <w:p w:rsidR="00C17EC9" w:rsidRPr="00A0416A" w:rsidRDefault="00C17EC9" w:rsidP="00C17EC9">
            <w:pPr>
              <w:ind w:left="0"/>
              <w:rPr>
                <w:b/>
                <w:bCs/>
                <w:sz w:val="16"/>
                <w:szCs w:val="16"/>
              </w:rPr>
            </w:pPr>
          </w:p>
        </w:tc>
        <w:tc>
          <w:tcPr>
            <w:tcW w:w="1440" w:type="dxa"/>
            <w:shd w:val="clear" w:color="auto" w:fill="A6A6A6" w:themeFill="background1" w:themeFillShade="A6"/>
          </w:tcPr>
          <w:p w:rsidR="00C17EC9" w:rsidRPr="00A0416A" w:rsidRDefault="00C17EC9" w:rsidP="00C17EC9">
            <w:pPr>
              <w:ind w:left="0"/>
              <w:jc w:val="center"/>
              <w:rPr>
                <w:b/>
                <w:bCs/>
                <w:sz w:val="16"/>
                <w:szCs w:val="16"/>
              </w:rPr>
            </w:pPr>
            <w:r w:rsidRPr="00A0416A">
              <w:rPr>
                <w:b/>
                <w:bCs/>
                <w:sz w:val="16"/>
                <w:szCs w:val="16"/>
              </w:rPr>
              <w:t>Weight</w:t>
            </w:r>
          </w:p>
        </w:tc>
        <w:tc>
          <w:tcPr>
            <w:tcW w:w="1440" w:type="dxa"/>
            <w:shd w:val="clear" w:color="auto" w:fill="A6A6A6" w:themeFill="background1" w:themeFillShade="A6"/>
          </w:tcPr>
          <w:p w:rsidR="00C17EC9" w:rsidRPr="00A0416A" w:rsidRDefault="00C17EC9" w:rsidP="00C17EC9">
            <w:pPr>
              <w:ind w:left="0"/>
              <w:jc w:val="center"/>
              <w:rPr>
                <w:b/>
                <w:bCs/>
                <w:sz w:val="16"/>
                <w:szCs w:val="16"/>
              </w:rPr>
            </w:pPr>
            <w:r w:rsidRPr="00A0416A">
              <w:rPr>
                <w:b/>
                <w:bCs/>
                <w:sz w:val="16"/>
                <w:szCs w:val="16"/>
              </w:rPr>
              <w:t>Actual</w:t>
            </w:r>
          </w:p>
        </w:tc>
        <w:tc>
          <w:tcPr>
            <w:tcW w:w="1440" w:type="dxa"/>
            <w:shd w:val="clear" w:color="auto" w:fill="A6A6A6" w:themeFill="background1" w:themeFillShade="A6"/>
          </w:tcPr>
          <w:p w:rsidR="00C17EC9" w:rsidRPr="00A0416A" w:rsidRDefault="00C17EC9" w:rsidP="00C17EC9">
            <w:pPr>
              <w:ind w:left="0"/>
              <w:jc w:val="center"/>
              <w:rPr>
                <w:b/>
                <w:bCs/>
                <w:sz w:val="16"/>
                <w:szCs w:val="16"/>
              </w:rPr>
            </w:pPr>
            <w:r w:rsidRPr="00A0416A">
              <w:rPr>
                <w:b/>
                <w:bCs/>
                <w:sz w:val="16"/>
                <w:szCs w:val="16"/>
              </w:rPr>
              <w:t>Target</w:t>
            </w:r>
          </w:p>
        </w:tc>
        <w:tc>
          <w:tcPr>
            <w:tcW w:w="1440" w:type="dxa"/>
            <w:shd w:val="clear" w:color="auto" w:fill="A6A6A6" w:themeFill="background1" w:themeFillShade="A6"/>
          </w:tcPr>
          <w:p w:rsidR="00C17EC9" w:rsidRPr="00A0416A" w:rsidRDefault="00C17EC9" w:rsidP="00C17EC9">
            <w:pPr>
              <w:ind w:left="0"/>
              <w:jc w:val="center"/>
              <w:rPr>
                <w:b/>
                <w:bCs/>
                <w:sz w:val="16"/>
                <w:szCs w:val="16"/>
              </w:rPr>
            </w:pPr>
            <w:r w:rsidRPr="00A0416A">
              <w:rPr>
                <w:b/>
                <w:bCs/>
                <w:sz w:val="16"/>
                <w:szCs w:val="16"/>
              </w:rPr>
              <w:t>Actual on Target</w:t>
            </w:r>
          </w:p>
        </w:tc>
        <w:tc>
          <w:tcPr>
            <w:tcW w:w="1368" w:type="dxa"/>
            <w:shd w:val="clear" w:color="auto" w:fill="A6A6A6" w:themeFill="background1" w:themeFillShade="A6"/>
          </w:tcPr>
          <w:p w:rsidR="00C17EC9" w:rsidRPr="00A0416A" w:rsidRDefault="001A0ECB" w:rsidP="00C17EC9">
            <w:pPr>
              <w:ind w:left="0"/>
              <w:jc w:val="center"/>
              <w:rPr>
                <w:b/>
                <w:bCs/>
                <w:sz w:val="16"/>
                <w:szCs w:val="16"/>
              </w:rPr>
            </w:pPr>
            <w:r w:rsidRPr="00A0416A">
              <w:rPr>
                <w:b/>
                <w:bCs/>
                <w:sz w:val="16"/>
                <w:szCs w:val="16"/>
              </w:rPr>
              <w:t>Score(</w:t>
            </w:r>
            <w:r w:rsidR="00C17EC9" w:rsidRPr="00A0416A">
              <w:rPr>
                <w:b/>
                <w:bCs/>
                <w:sz w:val="16"/>
                <w:szCs w:val="16"/>
              </w:rPr>
              <w:t>Actual on Target after Weight</w:t>
            </w:r>
            <w:r w:rsidRPr="00A0416A">
              <w:rPr>
                <w:b/>
                <w:bCs/>
                <w:sz w:val="16"/>
                <w:szCs w:val="16"/>
              </w:rPr>
              <w:t>)</w:t>
            </w:r>
          </w:p>
        </w:tc>
      </w:tr>
      <w:tr w:rsidR="009A29B8" w:rsidRPr="0087788D" w:rsidTr="009A29B8">
        <w:tc>
          <w:tcPr>
            <w:tcW w:w="2448" w:type="dxa"/>
            <w:shd w:val="clear" w:color="auto" w:fill="BFBFBF" w:themeFill="background1" w:themeFillShade="BF"/>
          </w:tcPr>
          <w:p w:rsidR="00C17EC9" w:rsidRPr="0087788D" w:rsidRDefault="00C17EC9" w:rsidP="00C17EC9">
            <w:pPr>
              <w:ind w:left="0"/>
              <w:rPr>
                <w:sz w:val="16"/>
                <w:szCs w:val="16"/>
              </w:rPr>
            </w:pPr>
            <w:r w:rsidRPr="0087788D">
              <w:rPr>
                <w:sz w:val="16"/>
                <w:szCs w:val="16"/>
              </w:rPr>
              <w:t>Total</w:t>
            </w:r>
          </w:p>
        </w:tc>
        <w:tc>
          <w:tcPr>
            <w:tcW w:w="1440" w:type="dxa"/>
            <w:shd w:val="clear" w:color="auto" w:fill="BFBFBF" w:themeFill="background1" w:themeFillShade="BF"/>
          </w:tcPr>
          <w:p w:rsidR="00C17EC9" w:rsidRPr="0087788D" w:rsidRDefault="00C17EC9" w:rsidP="00C17EC9">
            <w:pPr>
              <w:ind w:left="0"/>
              <w:jc w:val="center"/>
              <w:rPr>
                <w:sz w:val="16"/>
                <w:szCs w:val="16"/>
              </w:rPr>
            </w:pPr>
            <w:r w:rsidRPr="0087788D">
              <w:rPr>
                <w:sz w:val="16"/>
                <w:szCs w:val="16"/>
              </w:rPr>
              <w:t>100%</w:t>
            </w:r>
          </w:p>
        </w:tc>
        <w:tc>
          <w:tcPr>
            <w:tcW w:w="1440" w:type="dxa"/>
            <w:shd w:val="clear" w:color="auto" w:fill="BFBFBF" w:themeFill="background1" w:themeFillShade="BF"/>
          </w:tcPr>
          <w:p w:rsidR="00C17EC9" w:rsidRPr="0087788D" w:rsidRDefault="00C17EC9" w:rsidP="00C17EC9">
            <w:pPr>
              <w:ind w:left="0"/>
              <w:jc w:val="center"/>
              <w:rPr>
                <w:sz w:val="16"/>
                <w:szCs w:val="16"/>
              </w:rPr>
            </w:pPr>
            <w:r w:rsidRPr="0087788D">
              <w:rPr>
                <w:sz w:val="16"/>
                <w:szCs w:val="16"/>
              </w:rPr>
              <w:t>-</w:t>
            </w:r>
          </w:p>
        </w:tc>
        <w:tc>
          <w:tcPr>
            <w:tcW w:w="1440" w:type="dxa"/>
            <w:shd w:val="clear" w:color="auto" w:fill="BFBFBF" w:themeFill="background1" w:themeFillShade="BF"/>
          </w:tcPr>
          <w:p w:rsidR="00C17EC9" w:rsidRPr="0087788D" w:rsidRDefault="00C17EC9" w:rsidP="00C17EC9">
            <w:pPr>
              <w:ind w:left="0"/>
              <w:jc w:val="center"/>
              <w:rPr>
                <w:sz w:val="16"/>
                <w:szCs w:val="16"/>
              </w:rPr>
            </w:pPr>
            <w:r w:rsidRPr="0087788D">
              <w:rPr>
                <w:sz w:val="16"/>
                <w:szCs w:val="16"/>
              </w:rPr>
              <w:t>-</w:t>
            </w:r>
          </w:p>
        </w:tc>
        <w:tc>
          <w:tcPr>
            <w:tcW w:w="1440" w:type="dxa"/>
            <w:shd w:val="clear" w:color="auto" w:fill="BFBFBF" w:themeFill="background1" w:themeFillShade="BF"/>
          </w:tcPr>
          <w:p w:rsidR="00C17EC9" w:rsidRPr="0087788D" w:rsidRDefault="00C17EC9" w:rsidP="00C17EC9">
            <w:pPr>
              <w:ind w:left="0"/>
              <w:jc w:val="center"/>
              <w:rPr>
                <w:sz w:val="16"/>
                <w:szCs w:val="16"/>
              </w:rPr>
            </w:pPr>
            <w:r w:rsidRPr="0087788D">
              <w:rPr>
                <w:sz w:val="16"/>
                <w:szCs w:val="16"/>
              </w:rPr>
              <w:t>-</w:t>
            </w:r>
          </w:p>
        </w:tc>
        <w:tc>
          <w:tcPr>
            <w:tcW w:w="1368" w:type="dxa"/>
            <w:shd w:val="clear" w:color="auto" w:fill="BFBFBF" w:themeFill="background1" w:themeFillShade="BF"/>
          </w:tcPr>
          <w:p w:rsidR="00C17EC9" w:rsidRPr="0087788D" w:rsidRDefault="009A29B8" w:rsidP="009A29B8">
            <w:pPr>
              <w:ind w:left="0"/>
              <w:jc w:val="center"/>
              <w:rPr>
                <w:sz w:val="16"/>
                <w:szCs w:val="16"/>
              </w:rPr>
            </w:pPr>
            <w:r w:rsidRPr="0087788D">
              <w:rPr>
                <w:sz w:val="16"/>
                <w:szCs w:val="16"/>
              </w:rPr>
              <w:t>53%</w:t>
            </w:r>
          </w:p>
        </w:tc>
      </w:tr>
      <w:tr w:rsidR="009A29B8" w:rsidRPr="0087788D" w:rsidTr="009A29B8">
        <w:tc>
          <w:tcPr>
            <w:tcW w:w="2448" w:type="dxa"/>
            <w:shd w:val="clear" w:color="auto" w:fill="D9D9D9" w:themeFill="background1" w:themeFillShade="D9"/>
          </w:tcPr>
          <w:p w:rsidR="00C17EC9" w:rsidRPr="0087788D" w:rsidRDefault="00C17EC9" w:rsidP="004C4D6E">
            <w:pPr>
              <w:ind w:left="0"/>
              <w:rPr>
                <w:sz w:val="16"/>
                <w:szCs w:val="16"/>
              </w:rPr>
            </w:pPr>
            <w:r w:rsidRPr="0087788D">
              <w:rPr>
                <w:sz w:val="16"/>
                <w:szCs w:val="16"/>
              </w:rPr>
              <w:lastRenderedPageBreak/>
              <w:t xml:space="preserve">   </w:t>
            </w:r>
            <w:r w:rsidR="004C4D6E" w:rsidRPr="0087788D">
              <w:rPr>
                <w:sz w:val="16"/>
                <w:szCs w:val="16"/>
              </w:rPr>
              <w:t>Perspective</w:t>
            </w:r>
            <w:r w:rsidRPr="0087788D">
              <w:rPr>
                <w:sz w:val="16"/>
                <w:szCs w:val="16"/>
              </w:rPr>
              <w:t xml:space="preserve"> #1</w:t>
            </w:r>
          </w:p>
        </w:tc>
        <w:tc>
          <w:tcPr>
            <w:tcW w:w="1440" w:type="dxa"/>
            <w:shd w:val="clear" w:color="auto" w:fill="D9D9D9" w:themeFill="background1" w:themeFillShade="D9"/>
          </w:tcPr>
          <w:p w:rsidR="00C17EC9" w:rsidRPr="0087788D" w:rsidRDefault="009A29B8" w:rsidP="00C17EC9">
            <w:pPr>
              <w:ind w:left="0"/>
              <w:jc w:val="center"/>
              <w:rPr>
                <w:sz w:val="16"/>
                <w:szCs w:val="16"/>
              </w:rPr>
            </w:pPr>
            <w:r w:rsidRPr="0087788D">
              <w:rPr>
                <w:sz w:val="16"/>
                <w:szCs w:val="16"/>
              </w:rPr>
              <w:t>50</w:t>
            </w:r>
            <w:r w:rsidR="00C17EC9" w:rsidRPr="0087788D">
              <w:rPr>
                <w:sz w:val="16"/>
                <w:szCs w:val="16"/>
              </w:rPr>
              <w:t>%</w:t>
            </w:r>
          </w:p>
        </w:tc>
        <w:tc>
          <w:tcPr>
            <w:tcW w:w="1440" w:type="dxa"/>
            <w:shd w:val="clear" w:color="auto" w:fill="D9D9D9" w:themeFill="background1" w:themeFillShade="D9"/>
          </w:tcPr>
          <w:p w:rsidR="00C17EC9" w:rsidRPr="0087788D" w:rsidRDefault="00C17EC9" w:rsidP="00C17EC9">
            <w:pPr>
              <w:ind w:left="0"/>
              <w:jc w:val="center"/>
              <w:rPr>
                <w:sz w:val="16"/>
                <w:szCs w:val="16"/>
              </w:rPr>
            </w:pPr>
            <w:r w:rsidRPr="0087788D">
              <w:rPr>
                <w:sz w:val="16"/>
                <w:szCs w:val="16"/>
              </w:rPr>
              <w:t>-</w:t>
            </w:r>
          </w:p>
        </w:tc>
        <w:tc>
          <w:tcPr>
            <w:tcW w:w="1440" w:type="dxa"/>
            <w:shd w:val="clear" w:color="auto" w:fill="D9D9D9" w:themeFill="background1" w:themeFillShade="D9"/>
          </w:tcPr>
          <w:p w:rsidR="00C17EC9" w:rsidRPr="0087788D" w:rsidRDefault="00C17EC9" w:rsidP="00C17EC9">
            <w:pPr>
              <w:ind w:left="0"/>
              <w:jc w:val="center"/>
              <w:rPr>
                <w:sz w:val="16"/>
                <w:szCs w:val="16"/>
              </w:rPr>
            </w:pPr>
            <w:r w:rsidRPr="0087788D">
              <w:rPr>
                <w:sz w:val="16"/>
                <w:szCs w:val="16"/>
              </w:rPr>
              <w:t>-</w:t>
            </w:r>
          </w:p>
        </w:tc>
        <w:tc>
          <w:tcPr>
            <w:tcW w:w="1440" w:type="dxa"/>
            <w:shd w:val="clear" w:color="auto" w:fill="D9D9D9" w:themeFill="background1" w:themeFillShade="D9"/>
          </w:tcPr>
          <w:p w:rsidR="00C17EC9" w:rsidRPr="0087788D" w:rsidRDefault="00C17EC9" w:rsidP="00C17EC9">
            <w:pPr>
              <w:ind w:left="0"/>
              <w:jc w:val="center"/>
              <w:rPr>
                <w:sz w:val="16"/>
                <w:szCs w:val="16"/>
              </w:rPr>
            </w:pPr>
            <w:r w:rsidRPr="0087788D">
              <w:rPr>
                <w:sz w:val="16"/>
                <w:szCs w:val="16"/>
              </w:rPr>
              <w:t>-</w:t>
            </w:r>
          </w:p>
        </w:tc>
        <w:tc>
          <w:tcPr>
            <w:tcW w:w="1368" w:type="dxa"/>
            <w:shd w:val="clear" w:color="auto" w:fill="D9D9D9" w:themeFill="background1" w:themeFillShade="D9"/>
          </w:tcPr>
          <w:p w:rsidR="00C17EC9" w:rsidRPr="0087788D" w:rsidRDefault="009A29B8" w:rsidP="009A29B8">
            <w:pPr>
              <w:ind w:left="0"/>
              <w:jc w:val="center"/>
              <w:rPr>
                <w:sz w:val="16"/>
                <w:szCs w:val="16"/>
              </w:rPr>
            </w:pPr>
            <w:r w:rsidRPr="0087788D">
              <w:rPr>
                <w:sz w:val="16"/>
                <w:szCs w:val="16"/>
              </w:rPr>
              <w:t>23.0%</w:t>
            </w:r>
          </w:p>
        </w:tc>
      </w:tr>
      <w:tr w:rsidR="009A29B8" w:rsidRPr="0087788D" w:rsidTr="009A29B8">
        <w:tc>
          <w:tcPr>
            <w:tcW w:w="2448" w:type="dxa"/>
            <w:shd w:val="clear" w:color="auto" w:fill="F2F2F2" w:themeFill="background1" w:themeFillShade="F2"/>
          </w:tcPr>
          <w:p w:rsidR="00C17EC9" w:rsidRPr="0087788D" w:rsidRDefault="00C17EC9" w:rsidP="004C4D6E">
            <w:pPr>
              <w:ind w:left="0"/>
              <w:rPr>
                <w:sz w:val="16"/>
                <w:szCs w:val="16"/>
              </w:rPr>
            </w:pPr>
            <w:r w:rsidRPr="0087788D">
              <w:rPr>
                <w:sz w:val="16"/>
                <w:szCs w:val="16"/>
              </w:rPr>
              <w:t xml:space="preserve">        </w:t>
            </w:r>
            <w:r w:rsidR="004C4D6E" w:rsidRPr="0087788D">
              <w:rPr>
                <w:sz w:val="16"/>
                <w:szCs w:val="16"/>
              </w:rPr>
              <w:t>Objective</w:t>
            </w:r>
            <w:r w:rsidRPr="0087788D">
              <w:rPr>
                <w:sz w:val="16"/>
                <w:szCs w:val="16"/>
              </w:rPr>
              <w:t xml:space="preserve"> #1</w:t>
            </w:r>
          </w:p>
        </w:tc>
        <w:tc>
          <w:tcPr>
            <w:tcW w:w="1440" w:type="dxa"/>
            <w:shd w:val="clear" w:color="auto" w:fill="F2F2F2" w:themeFill="background1" w:themeFillShade="F2"/>
          </w:tcPr>
          <w:p w:rsidR="00C17EC9" w:rsidRPr="0087788D" w:rsidRDefault="009A29B8" w:rsidP="00C17EC9">
            <w:pPr>
              <w:ind w:left="0"/>
              <w:jc w:val="center"/>
              <w:rPr>
                <w:sz w:val="16"/>
                <w:szCs w:val="16"/>
              </w:rPr>
            </w:pPr>
            <w:r w:rsidRPr="0087788D">
              <w:rPr>
                <w:sz w:val="16"/>
                <w:szCs w:val="16"/>
              </w:rPr>
              <w:t>5</w:t>
            </w:r>
            <w:r w:rsidR="00C17EC9" w:rsidRPr="0087788D">
              <w:rPr>
                <w:sz w:val="16"/>
                <w:szCs w:val="16"/>
              </w:rPr>
              <w:t>0%</w:t>
            </w:r>
          </w:p>
        </w:tc>
        <w:tc>
          <w:tcPr>
            <w:tcW w:w="1440" w:type="dxa"/>
            <w:shd w:val="clear" w:color="auto" w:fill="F2F2F2" w:themeFill="background1" w:themeFillShade="F2"/>
          </w:tcPr>
          <w:p w:rsidR="00C17EC9" w:rsidRPr="0087788D" w:rsidRDefault="00C17EC9" w:rsidP="00C17EC9">
            <w:pPr>
              <w:ind w:left="0"/>
              <w:jc w:val="center"/>
              <w:rPr>
                <w:sz w:val="16"/>
                <w:szCs w:val="16"/>
              </w:rPr>
            </w:pPr>
          </w:p>
        </w:tc>
        <w:tc>
          <w:tcPr>
            <w:tcW w:w="1440" w:type="dxa"/>
            <w:shd w:val="clear" w:color="auto" w:fill="F2F2F2" w:themeFill="background1" w:themeFillShade="F2"/>
          </w:tcPr>
          <w:p w:rsidR="00C17EC9" w:rsidRPr="0087788D" w:rsidRDefault="00C17EC9" w:rsidP="00C17EC9">
            <w:pPr>
              <w:ind w:left="0"/>
              <w:jc w:val="center"/>
              <w:rPr>
                <w:sz w:val="16"/>
                <w:szCs w:val="16"/>
              </w:rPr>
            </w:pPr>
          </w:p>
        </w:tc>
        <w:tc>
          <w:tcPr>
            <w:tcW w:w="1440" w:type="dxa"/>
            <w:shd w:val="clear" w:color="auto" w:fill="F2F2F2" w:themeFill="background1" w:themeFillShade="F2"/>
          </w:tcPr>
          <w:p w:rsidR="00C17EC9" w:rsidRPr="0087788D" w:rsidRDefault="00C17EC9" w:rsidP="00C17EC9">
            <w:pPr>
              <w:ind w:left="0"/>
              <w:jc w:val="center"/>
              <w:rPr>
                <w:sz w:val="16"/>
                <w:szCs w:val="16"/>
              </w:rPr>
            </w:pPr>
          </w:p>
        </w:tc>
        <w:tc>
          <w:tcPr>
            <w:tcW w:w="1368" w:type="dxa"/>
            <w:shd w:val="clear" w:color="auto" w:fill="F2F2F2" w:themeFill="background1" w:themeFillShade="F2"/>
          </w:tcPr>
          <w:p w:rsidR="00C17EC9" w:rsidRPr="0087788D" w:rsidRDefault="009A29B8" w:rsidP="009A29B8">
            <w:pPr>
              <w:ind w:left="0"/>
              <w:jc w:val="center"/>
              <w:rPr>
                <w:sz w:val="16"/>
                <w:szCs w:val="16"/>
              </w:rPr>
            </w:pPr>
            <w:r w:rsidRPr="0087788D">
              <w:rPr>
                <w:sz w:val="16"/>
                <w:szCs w:val="16"/>
              </w:rPr>
              <w:t>23.0%</w:t>
            </w:r>
          </w:p>
        </w:tc>
      </w:tr>
      <w:tr w:rsidR="009A29B8" w:rsidRPr="0087788D" w:rsidTr="00C17EC9">
        <w:tc>
          <w:tcPr>
            <w:tcW w:w="2448" w:type="dxa"/>
          </w:tcPr>
          <w:p w:rsidR="009A29B8" w:rsidRPr="0087788D" w:rsidRDefault="009A29B8" w:rsidP="00C17EC9">
            <w:pPr>
              <w:ind w:left="0"/>
              <w:rPr>
                <w:sz w:val="16"/>
                <w:szCs w:val="16"/>
              </w:rPr>
            </w:pPr>
            <w:r w:rsidRPr="0087788D">
              <w:rPr>
                <w:sz w:val="16"/>
                <w:szCs w:val="16"/>
              </w:rPr>
              <w:t xml:space="preserve">              KP I #1</w:t>
            </w:r>
          </w:p>
        </w:tc>
        <w:tc>
          <w:tcPr>
            <w:tcW w:w="1440" w:type="dxa"/>
          </w:tcPr>
          <w:p w:rsidR="009A29B8" w:rsidRPr="0087788D" w:rsidRDefault="009A29B8" w:rsidP="00C17EC9">
            <w:pPr>
              <w:ind w:left="0"/>
              <w:jc w:val="center"/>
              <w:rPr>
                <w:sz w:val="16"/>
                <w:szCs w:val="16"/>
              </w:rPr>
            </w:pPr>
            <w:r w:rsidRPr="0087788D">
              <w:rPr>
                <w:sz w:val="16"/>
                <w:szCs w:val="16"/>
              </w:rPr>
              <w:t>30%</w:t>
            </w:r>
          </w:p>
        </w:tc>
        <w:tc>
          <w:tcPr>
            <w:tcW w:w="1440" w:type="dxa"/>
          </w:tcPr>
          <w:p w:rsidR="009A29B8" w:rsidRPr="0087788D" w:rsidRDefault="009A29B8" w:rsidP="00111878">
            <w:pPr>
              <w:ind w:left="0"/>
              <w:jc w:val="center"/>
              <w:rPr>
                <w:sz w:val="16"/>
                <w:szCs w:val="16"/>
              </w:rPr>
            </w:pPr>
            <w:r w:rsidRPr="0087788D">
              <w:rPr>
                <w:sz w:val="16"/>
                <w:szCs w:val="16"/>
              </w:rPr>
              <w:t>30</w:t>
            </w:r>
          </w:p>
        </w:tc>
        <w:tc>
          <w:tcPr>
            <w:tcW w:w="1440" w:type="dxa"/>
          </w:tcPr>
          <w:p w:rsidR="009A29B8" w:rsidRPr="0087788D" w:rsidRDefault="009A29B8" w:rsidP="00111878">
            <w:pPr>
              <w:ind w:left="0"/>
              <w:jc w:val="center"/>
              <w:rPr>
                <w:sz w:val="16"/>
                <w:szCs w:val="16"/>
              </w:rPr>
            </w:pPr>
            <w:r w:rsidRPr="0087788D">
              <w:rPr>
                <w:sz w:val="16"/>
                <w:szCs w:val="16"/>
              </w:rPr>
              <w:t>100</w:t>
            </w:r>
          </w:p>
        </w:tc>
        <w:tc>
          <w:tcPr>
            <w:tcW w:w="1440" w:type="dxa"/>
          </w:tcPr>
          <w:p w:rsidR="009A29B8" w:rsidRPr="0087788D" w:rsidRDefault="009A29B8" w:rsidP="00111878">
            <w:pPr>
              <w:ind w:left="0"/>
              <w:jc w:val="center"/>
              <w:rPr>
                <w:sz w:val="16"/>
                <w:szCs w:val="16"/>
              </w:rPr>
            </w:pPr>
            <w:r w:rsidRPr="0087788D">
              <w:rPr>
                <w:sz w:val="16"/>
                <w:szCs w:val="16"/>
              </w:rPr>
              <w:t>30%</w:t>
            </w:r>
          </w:p>
        </w:tc>
        <w:tc>
          <w:tcPr>
            <w:tcW w:w="1368" w:type="dxa"/>
          </w:tcPr>
          <w:p w:rsidR="009A29B8" w:rsidRPr="0087788D" w:rsidRDefault="009A29B8" w:rsidP="00111878">
            <w:pPr>
              <w:ind w:left="0"/>
              <w:jc w:val="center"/>
              <w:rPr>
                <w:sz w:val="16"/>
                <w:szCs w:val="16"/>
              </w:rPr>
            </w:pPr>
            <w:r w:rsidRPr="0087788D">
              <w:rPr>
                <w:sz w:val="16"/>
                <w:szCs w:val="16"/>
              </w:rPr>
              <w:t>9.0%</w:t>
            </w:r>
          </w:p>
        </w:tc>
      </w:tr>
      <w:tr w:rsidR="009A29B8" w:rsidRPr="0087788D" w:rsidTr="00C17EC9">
        <w:tc>
          <w:tcPr>
            <w:tcW w:w="2448" w:type="dxa"/>
          </w:tcPr>
          <w:p w:rsidR="009A29B8" w:rsidRPr="0087788D" w:rsidRDefault="009A29B8" w:rsidP="00C17EC9">
            <w:pPr>
              <w:ind w:left="0"/>
              <w:rPr>
                <w:sz w:val="16"/>
                <w:szCs w:val="16"/>
              </w:rPr>
            </w:pPr>
            <w:r w:rsidRPr="0087788D">
              <w:rPr>
                <w:sz w:val="16"/>
                <w:szCs w:val="16"/>
              </w:rPr>
              <w:t xml:space="preserve">              KPI #2</w:t>
            </w:r>
          </w:p>
        </w:tc>
        <w:tc>
          <w:tcPr>
            <w:tcW w:w="1440" w:type="dxa"/>
          </w:tcPr>
          <w:p w:rsidR="009A29B8" w:rsidRPr="0087788D" w:rsidRDefault="009A29B8" w:rsidP="00C17EC9">
            <w:pPr>
              <w:ind w:left="0"/>
              <w:jc w:val="center"/>
              <w:rPr>
                <w:sz w:val="16"/>
                <w:szCs w:val="16"/>
              </w:rPr>
            </w:pPr>
            <w:r w:rsidRPr="0087788D">
              <w:rPr>
                <w:sz w:val="16"/>
                <w:szCs w:val="16"/>
              </w:rPr>
              <w:t>20%</w:t>
            </w:r>
          </w:p>
        </w:tc>
        <w:tc>
          <w:tcPr>
            <w:tcW w:w="1440" w:type="dxa"/>
          </w:tcPr>
          <w:p w:rsidR="009A29B8" w:rsidRPr="0087788D" w:rsidRDefault="009A29B8" w:rsidP="00111878">
            <w:pPr>
              <w:ind w:left="0"/>
              <w:jc w:val="center"/>
              <w:rPr>
                <w:sz w:val="16"/>
                <w:szCs w:val="16"/>
              </w:rPr>
            </w:pPr>
            <w:r w:rsidRPr="0087788D">
              <w:rPr>
                <w:sz w:val="16"/>
                <w:szCs w:val="16"/>
              </w:rPr>
              <w:t>70</w:t>
            </w:r>
          </w:p>
        </w:tc>
        <w:tc>
          <w:tcPr>
            <w:tcW w:w="1440" w:type="dxa"/>
          </w:tcPr>
          <w:p w:rsidR="009A29B8" w:rsidRPr="0087788D" w:rsidRDefault="009A29B8" w:rsidP="00111878">
            <w:pPr>
              <w:ind w:left="0"/>
              <w:jc w:val="center"/>
              <w:rPr>
                <w:sz w:val="16"/>
                <w:szCs w:val="16"/>
              </w:rPr>
            </w:pPr>
            <w:r w:rsidRPr="0087788D">
              <w:rPr>
                <w:sz w:val="16"/>
                <w:szCs w:val="16"/>
              </w:rPr>
              <w:t>100</w:t>
            </w:r>
          </w:p>
        </w:tc>
        <w:tc>
          <w:tcPr>
            <w:tcW w:w="1440" w:type="dxa"/>
          </w:tcPr>
          <w:p w:rsidR="009A29B8" w:rsidRPr="0087788D" w:rsidRDefault="009A29B8" w:rsidP="00111878">
            <w:pPr>
              <w:ind w:left="0"/>
              <w:jc w:val="center"/>
              <w:rPr>
                <w:sz w:val="16"/>
                <w:szCs w:val="16"/>
              </w:rPr>
            </w:pPr>
            <w:r w:rsidRPr="0087788D">
              <w:rPr>
                <w:sz w:val="16"/>
                <w:szCs w:val="16"/>
              </w:rPr>
              <w:t>70%</w:t>
            </w:r>
          </w:p>
        </w:tc>
        <w:tc>
          <w:tcPr>
            <w:tcW w:w="1368" w:type="dxa"/>
          </w:tcPr>
          <w:p w:rsidR="009A29B8" w:rsidRPr="0087788D" w:rsidRDefault="009A29B8" w:rsidP="00111878">
            <w:pPr>
              <w:ind w:left="0"/>
              <w:jc w:val="center"/>
              <w:rPr>
                <w:sz w:val="16"/>
                <w:szCs w:val="16"/>
              </w:rPr>
            </w:pPr>
            <w:r w:rsidRPr="0087788D">
              <w:rPr>
                <w:sz w:val="16"/>
                <w:szCs w:val="16"/>
              </w:rPr>
              <w:t>14.0%</w:t>
            </w:r>
          </w:p>
        </w:tc>
      </w:tr>
      <w:tr w:rsidR="00C17EC9" w:rsidRPr="0087788D" w:rsidTr="009A29B8">
        <w:tc>
          <w:tcPr>
            <w:tcW w:w="2448" w:type="dxa"/>
            <w:shd w:val="clear" w:color="auto" w:fill="BFBFBF" w:themeFill="background1" w:themeFillShade="BF"/>
          </w:tcPr>
          <w:p w:rsidR="00C17EC9" w:rsidRPr="0087788D" w:rsidRDefault="009A29B8" w:rsidP="004C4D6E">
            <w:pPr>
              <w:ind w:left="0"/>
              <w:rPr>
                <w:sz w:val="16"/>
                <w:szCs w:val="16"/>
              </w:rPr>
            </w:pPr>
            <w:r w:rsidRPr="0087788D">
              <w:rPr>
                <w:sz w:val="16"/>
                <w:szCs w:val="16"/>
              </w:rPr>
              <w:t xml:space="preserve">    </w:t>
            </w:r>
            <w:r w:rsidR="004C4D6E" w:rsidRPr="0087788D">
              <w:rPr>
                <w:sz w:val="16"/>
                <w:szCs w:val="16"/>
              </w:rPr>
              <w:t>Perspective</w:t>
            </w:r>
            <w:r w:rsidRPr="0087788D">
              <w:rPr>
                <w:sz w:val="16"/>
                <w:szCs w:val="16"/>
              </w:rPr>
              <w:t xml:space="preserve"> #2</w:t>
            </w:r>
          </w:p>
        </w:tc>
        <w:tc>
          <w:tcPr>
            <w:tcW w:w="1440" w:type="dxa"/>
            <w:shd w:val="clear" w:color="auto" w:fill="BFBFBF" w:themeFill="background1" w:themeFillShade="BF"/>
          </w:tcPr>
          <w:p w:rsidR="00C17EC9" w:rsidRPr="0087788D" w:rsidRDefault="009A29B8" w:rsidP="00C17EC9">
            <w:pPr>
              <w:ind w:left="0"/>
              <w:jc w:val="center"/>
              <w:rPr>
                <w:sz w:val="16"/>
                <w:szCs w:val="16"/>
              </w:rPr>
            </w:pPr>
            <w:r w:rsidRPr="0087788D">
              <w:rPr>
                <w:sz w:val="16"/>
                <w:szCs w:val="16"/>
              </w:rPr>
              <w:t>50%</w:t>
            </w:r>
          </w:p>
        </w:tc>
        <w:tc>
          <w:tcPr>
            <w:tcW w:w="1440" w:type="dxa"/>
            <w:shd w:val="clear" w:color="auto" w:fill="BFBFBF" w:themeFill="background1" w:themeFillShade="BF"/>
          </w:tcPr>
          <w:p w:rsidR="00C17EC9" w:rsidRPr="0087788D" w:rsidRDefault="009A29B8" w:rsidP="009A29B8">
            <w:pPr>
              <w:ind w:left="0"/>
              <w:jc w:val="center"/>
              <w:rPr>
                <w:sz w:val="16"/>
                <w:szCs w:val="16"/>
              </w:rPr>
            </w:pPr>
            <w:r w:rsidRPr="0087788D">
              <w:rPr>
                <w:sz w:val="16"/>
                <w:szCs w:val="16"/>
              </w:rPr>
              <w:t>-</w:t>
            </w:r>
          </w:p>
        </w:tc>
        <w:tc>
          <w:tcPr>
            <w:tcW w:w="1440" w:type="dxa"/>
            <w:shd w:val="clear" w:color="auto" w:fill="BFBFBF" w:themeFill="background1" w:themeFillShade="BF"/>
          </w:tcPr>
          <w:p w:rsidR="00C17EC9" w:rsidRPr="0087788D" w:rsidRDefault="009A29B8" w:rsidP="009A29B8">
            <w:pPr>
              <w:ind w:left="0"/>
              <w:jc w:val="center"/>
              <w:rPr>
                <w:sz w:val="16"/>
                <w:szCs w:val="16"/>
              </w:rPr>
            </w:pPr>
            <w:r w:rsidRPr="0087788D">
              <w:rPr>
                <w:sz w:val="16"/>
                <w:szCs w:val="16"/>
              </w:rPr>
              <w:t>-</w:t>
            </w:r>
          </w:p>
        </w:tc>
        <w:tc>
          <w:tcPr>
            <w:tcW w:w="1440" w:type="dxa"/>
            <w:shd w:val="clear" w:color="auto" w:fill="BFBFBF" w:themeFill="background1" w:themeFillShade="BF"/>
          </w:tcPr>
          <w:p w:rsidR="00C17EC9" w:rsidRPr="0087788D" w:rsidRDefault="009A29B8" w:rsidP="009A29B8">
            <w:pPr>
              <w:ind w:left="0"/>
              <w:jc w:val="center"/>
              <w:rPr>
                <w:sz w:val="16"/>
                <w:szCs w:val="16"/>
              </w:rPr>
            </w:pPr>
            <w:r w:rsidRPr="0087788D">
              <w:rPr>
                <w:sz w:val="16"/>
                <w:szCs w:val="16"/>
              </w:rPr>
              <w:t>-</w:t>
            </w:r>
          </w:p>
        </w:tc>
        <w:tc>
          <w:tcPr>
            <w:tcW w:w="1368" w:type="dxa"/>
            <w:shd w:val="clear" w:color="auto" w:fill="BFBFBF" w:themeFill="background1" w:themeFillShade="BF"/>
          </w:tcPr>
          <w:p w:rsidR="00C17EC9" w:rsidRPr="0087788D" w:rsidRDefault="009A29B8" w:rsidP="009A29B8">
            <w:pPr>
              <w:ind w:left="0"/>
              <w:jc w:val="center"/>
              <w:rPr>
                <w:sz w:val="16"/>
                <w:szCs w:val="16"/>
              </w:rPr>
            </w:pPr>
            <w:r w:rsidRPr="0087788D">
              <w:rPr>
                <w:sz w:val="16"/>
                <w:szCs w:val="16"/>
              </w:rPr>
              <w:t>30%</w:t>
            </w:r>
          </w:p>
        </w:tc>
      </w:tr>
      <w:tr w:rsidR="009A29B8" w:rsidRPr="0087788D" w:rsidTr="00C17EC9">
        <w:tc>
          <w:tcPr>
            <w:tcW w:w="2448" w:type="dxa"/>
          </w:tcPr>
          <w:p w:rsidR="009A29B8" w:rsidRPr="0087788D" w:rsidRDefault="009A29B8" w:rsidP="009A29B8">
            <w:pPr>
              <w:ind w:left="0"/>
              <w:rPr>
                <w:sz w:val="16"/>
                <w:szCs w:val="16"/>
              </w:rPr>
            </w:pPr>
            <w:r w:rsidRPr="0087788D">
              <w:rPr>
                <w:sz w:val="16"/>
                <w:szCs w:val="16"/>
              </w:rPr>
              <w:t xml:space="preserve">              KPI #3</w:t>
            </w:r>
          </w:p>
        </w:tc>
        <w:tc>
          <w:tcPr>
            <w:tcW w:w="1440" w:type="dxa"/>
          </w:tcPr>
          <w:p w:rsidR="009A29B8" w:rsidRPr="0087788D" w:rsidRDefault="009A29B8" w:rsidP="00C17EC9">
            <w:pPr>
              <w:ind w:left="0"/>
              <w:jc w:val="center"/>
              <w:rPr>
                <w:sz w:val="16"/>
                <w:szCs w:val="16"/>
              </w:rPr>
            </w:pPr>
            <w:r w:rsidRPr="0087788D">
              <w:rPr>
                <w:sz w:val="16"/>
                <w:szCs w:val="16"/>
              </w:rPr>
              <w:t>50%</w:t>
            </w:r>
          </w:p>
        </w:tc>
        <w:tc>
          <w:tcPr>
            <w:tcW w:w="1440" w:type="dxa"/>
          </w:tcPr>
          <w:p w:rsidR="009A29B8" w:rsidRPr="0087788D" w:rsidRDefault="009A29B8" w:rsidP="009A29B8">
            <w:pPr>
              <w:ind w:left="0"/>
              <w:jc w:val="center"/>
              <w:rPr>
                <w:sz w:val="16"/>
                <w:szCs w:val="16"/>
              </w:rPr>
            </w:pPr>
            <w:r w:rsidRPr="0087788D">
              <w:rPr>
                <w:sz w:val="16"/>
                <w:szCs w:val="16"/>
              </w:rPr>
              <w:t>60</w:t>
            </w:r>
          </w:p>
        </w:tc>
        <w:tc>
          <w:tcPr>
            <w:tcW w:w="1440" w:type="dxa"/>
          </w:tcPr>
          <w:p w:rsidR="009A29B8" w:rsidRPr="0087788D" w:rsidRDefault="009A29B8" w:rsidP="009A29B8">
            <w:pPr>
              <w:ind w:left="0"/>
              <w:jc w:val="center"/>
              <w:rPr>
                <w:sz w:val="16"/>
                <w:szCs w:val="16"/>
              </w:rPr>
            </w:pPr>
            <w:r w:rsidRPr="0087788D">
              <w:rPr>
                <w:sz w:val="16"/>
                <w:szCs w:val="16"/>
              </w:rPr>
              <w:t>100</w:t>
            </w:r>
          </w:p>
        </w:tc>
        <w:tc>
          <w:tcPr>
            <w:tcW w:w="1440" w:type="dxa"/>
          </w:tcPr>
          <w:p w:rsidR="009A29B8" w:rsidRPr="0087788D" w:rsidRDefault="009A29B8" w:rsidP="009A29B8">
            <w:pPr>
              <w:ind w:left="0"/>
              <w:jc w:val="center"/>
              <w:rPr>
                <w:sz w:val="16"/>
                <w:szCs w:val="16"/>
              </w:rPr>
            </w:pPr>
            <w:r w:rsidRPr="0087788D">
              <w:rPr>
                <w:sz w:val="16"/>
                <w:szCs w:val="16"/>
              </w:rPr>
              <w:t>60%</w:t>
            </w:r>
          </w:p>
        </w:tc>
        <w:tc>
          <w:tcPr>
            <w:tcW w:w="1368" w:type="dxa"/>
          </w:tcPr>
          <w:p w:rsidR="009A29B8" w:rsidRPr="0087788D" w:rsidRDefault="009A29B8" w:rsidP="009A29B8">
            <w:pPr>
              <w:ind w:left="0"/>
              <w:jc w:val="center"/>
              <w:rPr>
                <w:sz w:val="16"/>
                <w:szCs w:val="16"/>
              </w:rPr>
            </w:pPr>
            <w:r w:rsidRPr="0087788D">
              <w:rPr>
                <w:sz w:val="16"/>
                <w:szCs w:val="16"/>
              </w:rPr>
              <w:t>30%</w:t>
            </w:r>
          </w:p>
        </w:tc>
      </w:tr>
    </w:tbl>
    <w:p w:rsidR="00C17EC9" w:rsidRPr="0087788D" w:rsidRDefault="009A29B8" w:rsidP="00FF0FBA">
      <w:pPr>
        <w:pStyle w:val="Caption"/>
        <w:jc w:val="center"/>
        <w:rPr>
          <w:rFonts w:ascii="Arial" w:hAnsi="Arial" w:cs="Arial"/>
        </w:rPr>
      </w:pPr>
      <w:r w:rsidRPr="0087788D">
        <w:rPr>
          <w:rFonts w:ascii="Arial" w:hAnsi="Arial" w:cs="Arial"/>
        </w:rPr>
        <w:t xml:space="preserve">Table </w:t>
      </w:r>
      <w:r w:rsidR="004C54F9" w:rsidRPr="0087788D">
        <w:rPr>
          <w:rFonts w:ascii="Arial" w:hAnsi="Arial" w:cs="Arial"/>
        </w:rPr>
        <w:fldChar w:fldCharType="begin"/>
      </w:r>
      <w:r w:rsidRPr="0087788D">
        <w:rPr>
          <w:rFonts w:ascii="Arial" w:hAnsi="Arial" w:cs="Arial"/>
        </w:rPr>
        <w:instrText xml:space="preserve"> SEQ Table \* ARABIC </w:instrText>
      </w:r>
      <w:r w:rsidR="004C54F9" w:rsidRPr="0087788D">
        <w:rPr>
          <w:rFonts w:ascii="Arial" w:hAnsi="Arial" w:cs="Arial"/>
        </w:rPr>
        <w:fldChar w:fldCharType="separate"/>
      </w:r>
      <w:r w:rsidR="008D38BF">
        <w:rPr>
          <w:rFonts w:ascii="Arial" w:hAnsi="Arial" w:cs="Arial"/>
          <w:noProof/>
        </w:rPr>
        <w:t>1</w:t>
      </w:r>
      <w:r w:rsidR="004C54F9" w:rsidRPr="0087788D">
        <w:rPr>
          <w:rFonts w:ascii="Arial" w:hAnsi="Arial" w:cs="Arial"/>
        </w:rPr>
        <w:fldChar w:fldCharType="end"/>
      </w:r>
    </w:p>
    <w:p w:rsidR="00E35DDA" w:rsidRPr="0087788D" w:rsidRDefault="001401BB" w:rsidP="00B23FED">
      <w:r w:rsidRPr="0087788D">
        <w:t>Some organization hierarchies</w:t>
      </w:r>
      <w:r w:rsidR="00333FC6">
        <w:t>,</w:t>
      </w:r>
      <w:r w:rsidR="00E35DDA" w:rsidRPr="0087788D">
        <w:t xml:space="preserve"> such as Region</w:t>
      </w:r>
      <w:r w:rsidR="00564F94">
        <w:t xml:space="preserve"> and</w:t>
      </w:r>
      <w:r w:rsidR="00E35DDA" w:rsidRPr="0087788D">
        <w:t xml:space="preserve"> Branch</w:t>
      </w:r>
      <w:r w:rsidR="00333FC6">
        <w:t>,</w:t>
      </w:r>
      <w:r w:rsidR="00E35DDA" w:rsidRPr="0087788D">
        <w:t xml:space="preserve"> </w:t>
      </w:r>
      <w:r w:rsidR="004F44B1">
        <w:t>needed</w:t>
      </w:r>
      <w:r w:rsidR="00564F94">
        <w:t xml:space="preserve"> </w:t>
      </w:r>
      <w:r w:rsidR="00E35DDA" w:rsidRPr="0087788D">
        <w:t>have</w:t>
      </w:r>
      <w:r w:rsidR="002D3E98" w:rsidRPr="0087788D">
        <w:t xml:space="preserve"> more than one scorecard instance</w:t>
      </w:r>
      <w:r w:rsidR="00E35DDA" w:rsidRPr="0087788D">
        <w:t xml:space="preserve">. For example, </w:t>
      </w:r>
      <w:r w:rsidR="002D3E98" w:rsidRPr="0087788D">
        <w:t xml:space="preserve">there are seven regions under </w:t>
      </w:r>
      <w:r w:rsidR="004F44B1">
        <w:t>B</w:t>
      </w:r>
      <w:r w:rsidR="002D3E98" w:rsidRPr="0087788D">
        <w:t xml:space="preserve">usiness </w:t>
      </w:r>
      <w:r w:rsidR="004F44B1">
        <w:t>U</w:t>
      </w:r>
      <w:r w:rsidR="002D3E98" w:rsidRPr="0087788D">
        <w:t>nit #1</w:t>
      </w:r>
      <w:r w:rsidR="00E35DDA" w:rsidRPr="0087788D">
        <w:t>. All of them share the same Balance Scorecar</w:t>
      </w:r>
      <w:r w:rsidR="00FF0FBA" w:rsidRPr="0087788D">
        <w:t xml:space="preserve">d </w:t>
      </w:r>
      <w:r w:rsidR="00564F94">
        <w:t>s</w:t>
      </w:r>
      <w:r w:rsidR="00FF0FBA" w:rsidRPr="0087788D">
        <w:t xml:space="preserve">tructure but </w:t>
      </w:r>
      <w:r w:rsidR="00564F94">
        <w:t xml:space="preserve">have </w:t>
      </w:r>
      <w:r w:rsidR="00FF0FBA" w:rsidRPr="0087788D">
        <w:t xml:space="preserve">different </w:t>
      </w:r>
      <w:r w:rsidR="0081103A">
        <w:t>t</w:t>
      </w:r>
      <w:r w:rsidR="00FF0FBA" w:rsidRPr="0087788D">
        <w:t>arge</w:t>
      </w:r>
      <w:r w:rsidR="00201F17" w:rsidRPr="0087788D">
        <w:t>t</w:t>
      </w:r>
      <w:r w:rsidR="00FF0FBA" w:rsidRPr="0087788D">
        <w:t xml:space="preserve"> and </w:t>
      </w:r>
      <w:r w:rsidR="0081103A">
        <w:t>w</w:t>
      </w:r>
      <w:r w:rsidR="00FF0FBA" w:rsidRPr="0087788D">
        <w:t>eight</w:t>
      </w:r>
      <w:r w:rsidR="00E35DDA" w:rsidRPr="0087788D">
        <w:t>.</w:t>
      </w:r>
      <w:r w:rsidR="00B51DA0" w:rsidRPr="0087788D">
        <w:t xml:space="preserve"> There are more than a thousand </w:t>
      </w:r>
      <w:r w:rsidR="004F44B1">
        <w:t>B</w:t>
      </w:r>
      <w:r w:rsidR="00B51DA0" w:rsidRPr="0087788D">
        <w:t xml:space="preserve">alance </w:t>
      </w:r>
      <w:r w:rsidR="004F44B1">
        <w:t>S</w:t>
      </w:r>
      <w:r w:rsidR="00B51DA0" w:rsidRPr="0087788D">
        <w:t>corecard instances in total.</w:t>
      </w:r>
      <w:r w:rsidR="0081103A" w:rsidRPr="0081103A">
        <w:t xml:space="preserve"> </w:t>
      </w:r>
      <w:r w:rsidR="0081103A" w:rsidRPr="0087788D">
        <w:t>Although each business unit use</w:t>
      </w:r>
      <w:r w:rsidR="004F44B1">
        <w:t>s</w:t>
      </w:r>
      <w:r w:rsidR="0081103A">
        <w:t xml:space="preserve"> a</w:t>
      </w:r>
      <w:r w:rsidR="004F44B1">
        <w:t xml:space="preserve"> different Balance S</w:t>
      </w:r>
      <w:r w:rsidR="0081103A" w:rsidRPr="0087788D">
        <w:t>corecard str</w:t>
      </w:r>
      <w:r w:rsidR="004F44B1">
        <w:t>ucture</w:t>
      </w:r>
      <w:r w:rsidR="0081103A" w:rsidRPr="0087788D">
        <w:t xml:space="preserve">, </w:t>
      </w:r>
      <w:r w:rsidR="004F44B1">
        <w:t xml:space="preserve">the customer wanted them to </w:t>
      </w:r>
      <w:r w:rsidR="0081103A">
        <w:t>be able to</w:t>
      </w:r>
      <w:r w:rsidR="0081103A" w:rsidRPr="0087788D">
        <w:t xml:space="preserve"> share some KPI</w:t>
      </w:r>
      <w:r w:rsidR="004F44B1">
        <w:t>s</w:t>
      </w:r>
      <w:r w:rsidR="0081103A" w:rsidRPr="0087788D">
        <w:t xml:space="preserve"> and aggregate the actual and target value from the lower </w:t>
      </w:r>
      <w:r w:rsidR="004F44B1">
        <w:t xml:space="preserve">level </w:t>
      </w:r>
      <w:r w:rsidR="0081103A" w:rsidRPr="0087788D">
        <w:t xml:space="preserve">to </w:t>
      </w:r>
      <w:r w:rsidR="004F44B1">
        <w:t xml:space="preserve">the </w:t>
      </w:r>
      <w:r w:rsidR="0081103A" w:rsidRPr="0087788D">
        <w:t>upper level</w:t>
      </w:r>
      <w:r w:rsidR="0081103A">
        <w:t>.</w:t>
      </w:r>
    </w:p>
    <w:p w:rsidR="00E35DDA" w:rsidRPr="0087788D" w:rsidRDefault="00E35DDA" w:rsidP="00E35DDA">
      <w:pPr>
        <w:ind w:left="0"/>
        <w:jc w:val="center"/>
      </w:pPr>
      <w:r w:rsidRPr="0087788D">
        <w:object w:dxaOrig="4647" w:dyaOrig="3343">
          <v:shape id="_x0000_i1028" type="#_x0000_t75" style="width:231.65pt;height:167.15pt" o:ole="">
            <v:imagedata r:id="rId33" o:title=""/>
          </v:shape>
          <o:OLEObject Type="Embed" ProgID="Visio.Drawing.11" ShapeID="_x0000_i1028" DrawAspect="Content" ObjectID="_1338280732" r:id="rId34"/>
        </w:object>
      </w:r>
    </w:p>
    <w:p w:rsidR="002D3E98" w:rsidRPr="0087788D" w:rsidRDefault="002D3E98" w:rsidP="00797BF4">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16</w:t>
      </w:r>
      <w:r w:rsidR="004C54F9" w:rsidRPr="0087788D">
        <w:rPr>
          <w:rFonts w:ascii="Arial" w:hAnsi="Arial" w:cs="Arial"/>
        </w:rPr>
        <w:fldChar w:fldCharType="end"/>
      </w:r>
    </w:p>
    <w:p w:rsidR="00E35DDA" w:rsidRPr="0087788D" w:rsidRDefault="00564F94" w:rsidP="00B23FED">
      <w:r>
        <w:t>Though the</w:t>
      </w:r>
      <w:r w:rsidR="004F44B1">
        <w:t>y expected the</w:t>
      </w:r>
      <w:r w:rsidRPr="0087788D">
        <w:t xml:space="preserve"> </w:t>
      </w:r>
      <w:r w:rsidR="002D3E98" w:rsidRPr="0087788D">
        <w:t xml:space="preserve">Balance Scorecard structure </w:t>
      </w:r>
      <w:r w:rsidR="004F44B1">
        <w:t>to</w:t>
      </w:r>
      <w:r w:rsidR="004F44B1" w:rsidRPr="0087788D">
        <w:t xml:space="preserve"> </w:t>
      </w:r>
      <w:r w:rsidR="002D3E98" w:rsidRPr="0087788D">
        <w:t>change every year</w:t>
      </w:r>
      <w:r>
        <w:t>,</w:t>
      </w:r>
      <w:r w:rsidR="002D3E98" w:rsidRPr="0087788D">
        <w:t xml:space="preserve"> </w:t>
      </w:r>
      <w:r w:rsidR="004F44B1">
        <w:t>they needed to</w:t>
      </w:r>
      <w:r>
        <w:t xml:space="preserve"> preserve</w:t>
      </w:r>
      <w:r w:rsidR="002D3E98" w:rsidRPr="0087788D">
        <w:t xml:space="preserve"> history </w:t>
      </w:r>
      <w:r>
        <w:t xml:space="preserve">that </w:t>
      </w:r>
      <w:r w:rsidR="004F44B1">
        <w:t>could</w:t>
      </w:r>
      <w:r>
        <w:t xml:space="preserve"> be accessed when</w:t>
      </w:r>
      <w:r w:rsidRPr="0087788D">
        <w:t xml:space="preserve"> </w:t>
      </w:r>
      <w:r w:rsidR="00797BF4" w:rsidRPr="0087788D">
        <w:t>user</w:t>
      </w:r>
      <w:r>
        <w:t>s</w:t>
      </w:r>
      <w:r w:rsidR="00797BF4" w:rsidRPr="0087788D">
        <w:t xml:space="preserve"> select scorecard</w:t>
      </w:r>
      <w:r>
        <w:t>s from previous years</w:t>
      </w:r>
      <w:r w:rsidR="00797BF4" w:rsidRPr="0087788D">
        <w:t>.</w:t>
      </w:r>
    </w:p>
    <w:p w:rsidR="002D3E98" w:rsidRPr="0087788D" w:rsidRDefault="0081103A" w:rsidP="00B23FED">
      <w:r w:rsidRPr="0087788D">
        <w:t xml:space="preserve">Although </w:t>
      </w:r>
      <w:r>
        <w:t>different</w:t>
      </w:r>
      <w:r w:rsidRPr="0087788D">
        <w:t xml:space="preserve"> business unit</w:t>
      </w:r>
      <w:r>
        <w:t>s</w:t>
      </w:r>
      <w:r w:rsidRPr="0087788D">
        <w:t xml:space="preserve"> use different balance scorecard structures, they </w:t>
      </w:r>
      <w:r w:rsidR="0083525E">
        <w:t>needed to</w:t>
      </w:r>
      <w:r>
        <w:t xml:space="preserve"> be able to</w:t>
      </w:r>
      <w:r w:rsidRPr="0087788D">
        <w:t xml:space="preserve"> share some KPI</w:t>
      </w:r>
      <w:r>
        <w:t>s</w:t>
      </w:r>
      <w:r w:rsidRPr="0087788D">
        <w:t xml:space="preserve"> and aggregate the actual and target value</w:t>
      </w:r>
      <w:r>
        <w:t>s</w:t>
      </w:r>
      <w:r w:rsidRPr="0087788D">
        <w:t xml:space="preserve"> from the lower </w:t>
      </w:r>
      <w:r w:rsidR="0083525E">
        <w:t xml:space="preserve">levels </w:t>
      </w:r>
      <w:r w:rsidRPr="0087788D">
        <w:t>to</w:t>
      </w:r>
      <w:r w:rsidR="0083525E">
        <w:t xml:space="preserve"> the</w:t>
      </w:r>
      <w:r w:rsidRPr="0087788D">
        <w:t xml:space="preserve"> upper level</w:t>
      </w:r>
      <w:r>
        <w:t>s.</w:t>
      </w:r>
      <w:r w:rsidR="00493846" w:rsidRPr="0087788D">
        <w:t xml:space="preserve"> </w:t>
      </w:r>
    </w:p>
    <w:p w:rsidR="00632698" w:rsidRPr="0087788D" w:rsidRDefault="00454F46" w:rsidP="00A05CD3">
      <w:pPr>
        <w:ind w:left="0"/>
        <w:jc w:val="center"/>
      </w:pPr>
      <w:r>
        <w:rPr>
          <w:noProof/>
          <w:lang w:val="en-US" w:eastAsia="en-US"/>
        </w:rPr>
        <w:lastRenderedPageBreak/>
        <mc:AlternateContent>
          <mc:Choice Requires="wpg">
            <w:drawing>
              <wp:inline distT="0" distB="0" distL="0" distR="0" wp14:anchorId="359A619F" wp14:editId="7E9FD086">
                <wp:extent cx="5943600" cy="2240280"/>
                <wp:effectExtent l="0" t="0" r="0" b="7620"/>
                <wp:docPr id="24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240280"/>
                          <a:chOff x="11736" y="33701"/>
                          <a:chExt cx="81772" cy="30825"/>
                        </a:xfrm>
                      </wpg:grpSpPr>
                      <pic:pic xmlns:pic="http://schemas.openxmlformats.org/drawingml/2006/picture">
                        <pic:nvPicPr>
                          <pic:cNvPr id="243" name="table"/>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427" y="33701"/>
                            <a:ext cx="35725" cy="104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table"/>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0282" y="54102"/>
                            <a:ext cx="35725" cy="104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5" name="table"/>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57783" y="54102"/>
                            <a:ext cx="35726" cy="10425"/>
                          </a:xfrm>
                          <a:prstGeom prst="rect">
                            <a:avLst/>
                          </a:prstGeom>
                          <a:noFill/>
                          <a:extLst>
                            <a:ext uri="{909E8E84-426E-40DD-AFC4-6F175D3DCCD1}">
                              <a14:hiddenFill xmlns:a14="http://schemas.microsoft.com/office/drawing/2010/main">
                                <a:solidFill>
                                  <a:srgbClr val="FFFFFF"/>
                                </a:solidFill>
                              </a14:hiddenFill>
                            </a:ext>
                          </a:extLst>
                        </pic:spPr>
                      </pic:pic>
                      <wps:wsp>
                        <wps:cNvPr id="246" name="Rectangle 74"/>
                        <wps:cNvSpPr>
                          <a:spLocks noChangeArrowheads="1"/>
                        </wps:cNvSpPr>
                        <wps:spPr bwMode="auto">
                          <a:xfrm>
                            <a:off x="12192" y="33893"/>
                            <a:ext cx="9144" cy="5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80727" w:rsidRDefault="00F80727" w:rsidP="000412C6">
                              <w:pPr>
                                <w:pStyle w:val="NormalWeb"/>
                                <w:spacing w:after="0"/>
                                <w:jc w:val="center"/>
                              </w:pPr>
                              <w:r>
                                <w:rPr>
                                  <w:rFonts w:asciiTheme="majorHAnsi" w:eastAsia="Tahoma" w:hAnsi="Cambria" w:cs="Tahoma"/>
                                  <w:b/>
                                  <w:bCs/>
                                  <w:color w:val="000000"/>
                                  <w:kern w:val="24"/>
                                  <w:sz w:val="20"/>
                                  <w:szCs w:val="20"/>
                                </w:rPr>
                                <w:t>Region</w:t>
                              </w:r>
                            </w:p>
                          </w:txbxContent>
                        </wps:txbx>
                        <wps:bodyPr rot="0" vert="horz" wrap="square" lIns="91440" tIns="45720" rIns="91440" bIns="45720" anchor="ctr" anchorCtr="0" upright="1">
                          <a:noAutofit/>
                        </wps:bodyPr>
                      </wps:wsp>
                      <wps:wsp>
                        <wps:cNvPr id="247" name="Rectangle 75"/>
                        <wps:cNvSpPr>
                          <a:spLocks noChangeArrowheads="1"/>
                        </wps:cNvSpPr>
                        <wps:spPr bwMode="auto">
                          <a:xfrm>
                            <a:off x="11736" y="55991"/>
                            <a:ext cx="9144" cy="5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80727" w:rsidRDefault="00F80727" w:rsidP="000412C6">
                              <w:pPr>
                                <w:pStyle w:val="NormalWeb"/>
                                <w:spacing w:after="0"/>
                                <w:jc w:val="center"/>
                              </w:pPr>
                              <w:r>
                                <w:rPr>
                                  <w:rFonts w:asciiTheme="majorHAnsi" w:eastAsia="Tahoma" w:hAnsi="Cambria" w:cs="Tahoma"/>
                                  <w:b/>
                                  <w:bCs/>
                                  <w:color w:val="000000"/>
                                  <w:kern w:val="24"/>
                                  <w:sz w:val="20"/>
                                  <w:szCs w:val="20"/>
                                </w:rPr>
                                <w:t>Branch</w:t>
                              </w:r>
                            </w:p>
                          </w:txbxContent>
                        </wps:txbx>
                        <wps:bodyPr rot="0" vert="horz" wrap="square" lIns="91440" tIns="45720" rIns="91440" bIns="45720" anchor="ctr" anchorCtr="0" upright="1">
                          <a:noAutofit/>
                        </wps:bodyPr>
                      </wps:wsp>
                      <wps:wsp>
                        <wps:cNvPr id="248" name="Oval 76"/>
                        <wps:cNvSpPr>
                          <a:spLocks noChangeArrowheads="1"/>
                        </wps:cNvSpPr>
                        <wps:spPr bwMode="auto">
                          <a:xfrm>
                            <a:off x="37545" y="39624"/>
                            <a:ext cx="6096" cy="3810"/>
                          </a:xfrm>
                          <a:prstGeom prst="ellipse">
                            <a:avLst/>
                          </a:pr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F80727" w:rsidRDefault="00F80727" w:rsidP="000412C6">
                              <w:pPr>
                                <w:rPr>
                                  <w:rFonts w:eastAsia="Times New Roman"/>
                                </w:rPr>
                              </w:pPr>
                            </w:p>
                          </w:txbxContent>
                        </wps:txbx>
                        <wps:bodyPr rot="0" vert="horz" wrap="square" lIns="91440" tIns="45720" rIns="91440" bIns="45720" anchor="ctr" anchorCtr="0" upright="1">
                          <a:noAutofit/>
                        </wps:bodyPr>
                      </wps:wsp>
                      <wps:wsp>
                        <wps:cNvPr id="249" name="Oval 77"/>
                        <wps:cNvSpPr>
                          <a:spLocks noChangeArrowheads="1"/>
                        </wps:cNvSpPr>
                        <wps:spPr bwMode="auto">
                          <a:xfrm>
                            <a:off x="20282" y="60198"/>
                            <a:ext cx="6096" cy="3810"/>
                          </a:xfrm>
                          <a:prstGeom prst="ellipse">
                            <a:avLst/>
                          </a:pr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F80727" w:rsidRDefault="00F80727" w:rsidP="000412C6">
                              <w:pPr>
                                <w:rPr>
                                  <w:rFonts w:eastAsia="Times New Roman"/>
                                </w:rPr>
                              </w:pPr>
                            </w:p>
                          </w:txbxContent>
                        </wps:txbx>
                        <wps:bodyPr rot="0" vert="horz" wrap="square" lIns="91440" tIns="45720" rIns="91440" bIns="45720" anchor="ctr" anchorCtr="0" upright="1">
                          <a:noAutofit/>
                        </wps:bodyPr>
                      </wps:wsp>
                      <wps:wsp>
                        <wps:cNvPr id="250" name="Oval 79"/>
                        <wps:cNvSpPr>
                          <a:spLocks noChangeArrowheads="1"/>
                        </wps:cNvSpPr>
                        <wps:spPr bwMode="auto">
                          <a:xfrm>
                            <a:off x="57783" y="60198"/>
                            <a:ext cx="6096" cy="3810"/>
                          </a:xfrm>
                          <a:prstGeom prst="ellipse">
                            <a:avLst/>
                          </a:pr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F80727" w:rsidRDefault="00F80727" w:rsidP="000412C6">
                              <w:pPr>
                                <w:rPr>
                                  <w:rFonts w:eastAsia="Times New Roman"/>
                                </w:rPr>
                              </w:pPr>
                            </w:p>
                          </w:txbxContent>
                        </wps:txbx>
                        <wps:bodyPr rot="0" vert="horz" wrap="square" lIns="91440" tIns="45720" rIns="91440" bIns="45720" anchor="ctr" anchorCtr="0" upright="1">
                          <a:noAutofit/>
                        </wps:bodyPr>
                      </wps:wsp>
                      <wps:wsp>
                        <wps:cNvPr id="251" name="Straight Arrow Connector 80"/>
                        <wps:cNvCnPr>
                          <a:cxnSpLocks noChangeShapeType="1"/>
                        </wps:cNvCnPr>
                        <wps:spPr bwMode="auto">
                          <a:xfrm rot="5400000" flipH="1" flipV="1">
                            <a:off x="22143" y="44913"/>
                            <a:ext cx="17526" cy="13043"/>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Straight Arrow Connector 82"/>
                        <wps:cNvCnPr>
                          <a:cxnSpLocks noChangeShapeType="1"/>
                        </wps:cNvCnPr>
                        <wps:spPr bwMode="auto">
                          <a:xfrm rot="16200000" flipV="1">
                            <a:off x="41949" y="44364"/>
                            <a:ext cx="17526" cy="14142"/>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Rectangle 83"/>
                        <wps:cNvSpPr>
                          <a:spLocks noChangeArrowheads="1"/>
                        </wps:cNvSpPr>
                        <wps:spPr bwMode="auto">
                          <a:xfrm>
                            <a:off x="63246" y="47244"/>
                            <a:ext cx="16764" cy="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80727" w:rsidRDefault="00F80727" w:rsidP="000412C6">
                              <w:pPr>
                                <w:pStyle w:val="NormalWeb"/>
                                <w:spacing w:after="0"/>
                                <w:jc w:val="center"/>
                              </w:pPr>
                              <w:r>
                                <w:rPr>
                                  <w:rFonts w:asciiTheme="majorHAnsi" w:eastAsia="Tahoma" w:hAnsi="Cambria" w:cs="Tahoma"/>
                                  <w:color w:val="000000"/>
                                  <w:kern w:val="24"/>
                                  <w:sz w:val="20"/>
                                  <w:szCs w:val="20"/>
                                </w:rPr>
                                <w:t>“Aggregate: Sum”</w:t>
                              </w:r>
                            </w:p>
                          </w:txbxContent>
                        </wps:txbx>
                        <wps:bodyPr rot="0" vert="horz" wrap="square" lIns="91440" tIns="45720" rIns="91440" bIns="45720" anchor="ctr" anchorCtr="0" upright="1">
                          <a:noAutofit/>
                        </wps:bodyPr>
                      </wps:wsp>
                    </wpg:wgp>
                  </a:graphicData>
                </a:graphic>
              </wp:inline>
            </w:drawing>
          </mc:Choice>
          <mc:Fallback>
            <w:pict>
              <v:group id="Group 11" o:spid="_x0000_s1026" style="width:468pt;height:176.4pt;mso-position-horizontal-relative:char;mso-position-vertical-relative:line" coordorigin="11736,33701" coordsize="81772,30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">
                <v:shape id="table" o:spid="_x0000_s1027" type="#_x0000_t75" style="position:absolute;left:37427;top:33701;width:35725;height:10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XAC/CAAAA3AAAAA8AAABkcnMvZG93bnJldi54bWxEj81qwzAQhO+FvIPYQi8llpOYENwoIQQS&#10;fM3PAyzW1hK1VsZSYvXtq0Khx2FmvmG2++R68aQxWM8KFkUJgrj12nKn4H47zTcgQkTW2HsmBd8U&#10;YL+bvWyx1n7iCz2vsRMZwqFGBSbGoZYytIYchsIPxNn79KPDmOXYST3ilOGul8uyXEuHlvOCwYGO&#10;htqv68MpKBMNfJ6qdzs1vmoWJ2PPq6TU22s6fICIlOJ/+K/daAXLagW/Z/IRkL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lwAvwgAAANwAAAAPAAAAAAAAAAAAAAAAAJ8C&#10;AABkcnMvZG93bnJldi54bWxQSwUGAAAAAAQABAD3AAAAjgMAAAAA&#10;">
                  <v:imagedata r:id="rId38" o:title=""/>
                  <v:path arrowok="t"/>
                </v:shape>
                <v:shape id="table" o:spid="_x0000_s1028" type="#_x0000_t75" style="position:absolute;left:20282;top:54102;width:35725;height:10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2JFXEAAAA3AAAAA8AAABkcnMvZG93bnJldi54bWxEj0FrwkAUhO8F/8PyCt7qphKCRFcRQfSQ&#10;S21L8fbMPrPB7NuYXZP033cLhR6HmfmGWW1G24ieOl87VvA6S0AQl07XXCn4eN+/LED4gKyxcUwK&#10;vsnDZj15WmGu3cBv1J9CJSKEfY4KTAhtLqUvDVn0M9cSR+/qOoshyq6SusMhwm0j50mSSYs1xwWD&#10;Le0MlbfTwyo4l8Wlun/dD5mRnvXnZWGK3is1fR63SxCBxvAf/msftYJ5msLvmXg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2JFXEAAAA3AAAAA8AAAAAAAAAAAAAAAAA&#10;nwIAAGRycy9kb3ducmV2LnhtbFBLBQYAAAAABAAEAPcAAACQAwAAAAA=&#10;">
                  <v:imagedata r:id="rId39" o:title=""/>
                  <v:path arrowok="t"/>
                </v:shape>
                <v:shape id="table" o:spid="_x0000_s1029" type="#_x0000_t75" style="position:absolute;left:57783;top:54102;width:35726;height:10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DNzGAAAA3AAAAA8AAABkcnMvZG93bnJldi54bWxEj0FrwkAUhO8F/8PyhN6aTcQUjVlFSoVC&#10;qaCtYG6v2dckmH0bsqum/74rFDwOM/MNk68G04oL9a6xrCCJYhDEpdUNVwq+PjdPMxDOI2tsLZOC&#10;X3KwWo4ecsy0vfKOLntfiQBhl6GC2vsuk9KVNRl0ke2Ig/dje4M+yL6SusdrgJtWTuL4WRpsOCzU&#10;2NFLTeVpfzYK8HB+t+n2wx6Or8l3XMyLZC5TpR7Hw3oBwtPg7+H/9ptWMJmmcDsTjoB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wM3MYAAADcAAAADwAAAAAAAAAAAAAA&#10;AACfAgAAZHJzL2Rvd25yZXYueG1sUEsFBgAAAAAEAAQA9wAAAJIDAAAAAA==&#10;">
                  <v:imagedata r:id="rId40" o:title=""/>
                  <v:path arrowok="t"/>
                </v:shape>
                <v:rect id="Rectangle 74" o:spid="_x0000_s1030" style="position:absolute;left:12192;top:33893;width:9144;height:5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GQsYA&#10;AADcAAAADwAAAGRycy9kb3ducmV2LnhtbESPQWsCMRSE7wX/Q3hCbzWrFClbo1SxtJfSrhXF22Pz&#10;3IRuXtZNquu/N4LgcZiZb5jJrHO1OFIbrGcFw0EGgrj02nKlYP37/vQCIkRkjbVnUnCmALNp72GC&#10;ufYnLui4ipVIEA45KjAxNrmUoTTkMAx8Q5y8vW8dxiTbSuoWTwnuajnKsrF0aDktGGxoYaj8W/07&#10;BV/rn7m2xbc5Hz4Wy81w29h5sVPqsd+9vYKI1MV7+Nb+1ApGz2O4nklH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HGQsYAAADcAAAADwAAAAAAAAAAAAAAAACYAgAAZHJz&#10;L2Rvd25yZXYueG1sUEsFBgAAAAAEAAQA9QAAAIsDAAAAAA==&#10;" filled="f" stroked="f" strokeweight=".5pt">
                  <v:textbox>
                    <w:txbxContent>
                      <w:p w:rsidR="00F80727" w:rsidRDefault="00F80727" w:rsidP="000412C6">
                        <w:pPr>
                          <w:pStyle w:val="NormalWeb"/>
                          <w:spacing w:after="0"/>
                          <w:jc w:val="center"/>
                        </w:pPr>
                        <w:r>
                          <w:rPr>
                            <w:rFonts w:asciiTheme="majorHAnsi" w:eastAsia="Tahoma" w:hAnsi="Cambria" w:cs="Tahoma"/>
                            <w:b/>
                            <w:bCs/>
                            <w:color w:val="000000"/>
                            <w:kern w:val="24"/>
                            <w:sz w:val="20"/>
                            <w:szCs w:val="20"/>
                          </w:rPr>
                          <w:t>Region</w:t>
                        </w:r>
                      </w:p>
                    </w:txbxContent>
                  </v:textbox>
                </v:rect>
                <v:rect id="Rectangle 75" o:spid="_x0000_s1031" style="position:absolute;left:11736;top:55991;width:9144;height:5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1j2cYA&#10;AADcAAAADwAAAGRycy9kb3ducmV2LnhtbESPQWsCMRSE7wX/Q3iCt5pVpC1bo1Sx2IvYtdLS22Pz&#10;ugluXrabqOu/N0Khx2FmvmGm887V4kRtsJ4VjIYZCOLSa8uVgv3H6/0TiBCRNdaeScGFAsxnvbsp&#10;5tqfuaDTLlYiQTjkqMDE2ORShtKQwzD0DXHyfnzrMCbZVlK3eE5wV8txlj1Ih5bTgsGGlobKw+7o&#10;FGz27wtti625/K6Xq8/RV2MXxbdSg3738gwiUhf/w3/tN61gPHmE25l0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1j2cYAAADcAAAADwAAAAAAAAAAAAAAAACYAgAAZHJz&#10;L2Rvd25yZXYueG1sUEsFBgAAAAAEAAQA9QAAAIsDAAAAAA==&#10;" filled="f" stroked="f" strokeweight=".5pt">
                  <v:textbox>
                    <w:txbxContent>
                      <w:p w:rsidR="00F80727" w:rsidRDefault="00F80727" w:rsidP="000412C6">
                        <w:pPr>
                          <w:pStyle w:val="NormalWeb"/>
                          <w:spacing w:after="0"/>
                          <w:jc w:val="center"/>
                        </w:pPr>
                        <w:r>
                          <w:rPr>
                            <w:rFonts w:asciiTheme="majorHAnsi" w:eastAsia="Tahoma" w:hAnsi="Cambria" w:cs="Tahoma"/>
                            <w:b/>
                            <w:bCs/>
                            <w:color w:val="000000"/>
                            <w:kern w:val="24"/>
                            <w:sz w:val="20"/>
                            <w:szCs w:val="20"/>
                          </w:rPr>
                          <w:t>Branch</w:t>
                        </w:r>
                      </w:p>
                    </w:txbxContent>
                  </v:textbox>
                </v:rect>
                <v:oval id="Oval 76" o:spid="_x0000_s1032" style="position:absolute;left:37545;top:39624;width:609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M0fMAA&#10;AADcAAAADwAAAGRycy9kb3ducmV2LnhtbERPzYrCMBC+L/gOYQRva2qpi1SjiIuiCAtVH2BoxrbY&#10;TLpNtPXtzUHw+PH9L1a9qcWDWldZVjAZRyCIc6srLhRcztvvGQjnkTXWlknBkxysloOvBabadpzR&#10;4+QLEULYpaig9L5JpXR5SQbd2DbEgbva1qAPsC2kbrEL4aaWcRT9SIMVh4YSG9qUlN9Od6Ogu+7/&#10;kuw/Qz09mOY3Oe625yhWajTs13MQnnr/Eb/de60gTsLacCYcAb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M0fMAAAADcAAAADwAAAAAAAAAAAAAAAACYAgAAZHJzL2Rvd25y&#10;ZXYueG1sUEsFBgAAAAAEAAQA9QAAAIUDAAAAAA==&#10;" filled="f" strokeweight="2pt">
                  <v:textbox>
                    <w:txbxContent>
                      <w:p w:rsidR="00F80727" w:rsidRDefault="00F80727" w:rsidP="000412C6">
                        <w:pPr>
                          <w:rPr>
                            <w:rFonts w:eastAsia="Times New Roman"/>
                          </w:rPr>
                        </w:pPr>
                      </w:p>
                    </w:txbxContent>
                  </v:textbox>
                </v:oval>
                <v:oval id="Oval 77" o:spid="_x0000_s1033" style="position:absolute;left:20282;top:60198;width:609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R58UA&#10;AADcAAAADwAAAGRycy9kb3ducmV2LnhtbESP0WrCQBRE3wv+w3IF3+rGkBaNriItKZaCEPUDLtlr&#10;Eszejdk1Sf++Wyj0cZiZM8xmN5pG9NS52rKCxTwCQVxYXXOp4HLOnpcgnEfW2FgmBd/kYLedPG0w&#10;1XbgnPqTL0WAsEtRQeV9m0rpiooMurltiYN3tZ1BH2RXSt3hEOCmkXEUvUqDNYeFClt6q6i4nR5G&#10;wXA9HJP8nqN++TTte/L1kZ2jWKnZdNyvQXga/X/4r33QCuJkBb9nw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5HnxQAAANwAAAAPAAAAAAAAAAAAAAAAAJgCAABkcnMv&#10;ZG93bnJldi54bWxQSwUGAAAAAAQABAD1AAAAigMAAAAA&#10;" filled="f" strokeweight="2pt">
                  <v:textbox>
                    <w:txbxContent>
                      <w:p w:rsidR="00F80727" w:rsidRDefault="00F80727" w:rsidP="000412C6">
                        <w:pPr>
                          <w:rPr>
                            <w:rFonts w:eastAsia="Times New Roman"/>
                          </w:rPr>
                        </w:pPr>
                      </w:p>
                    </w:txbxContent>
                  </v:textbox>
                </v:oval>
                <v:oval id="Oval 79" o:spid="_x0000_s1034" style="position:absolute;left:57783;top:60198;width:609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yup8IA&#10;AADcAAAADwAAAGRycy9kb3ducmV2LnhtbERP3WrCMBS+F3yHcITdaWqpY1RjkY0OhzCo7gEOzbEt&#10;Niddk7X17c3FwMuP73+XTaYVA/WusaxgvYpAEJdWN1wp+LnkyzcQziNrbC2Tgjs5yPbz2Q5TbUcu&#10;aDj7SoQQdikqqL3vUildWZNBt7IdceCutjfoA+wrqXscQ7hpZRxFr9Jgw6Ghxo7eaypv5z+jYLwe&#10;v5Pit0C9+TLdR3L6zC9RrNTLYjpsQXia/FP87z5qBfEmzA9nwhG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K6nwgAAANwAAAAPAAAAAAAAAAAAAAAAAJgCAABkcnMvZG93&#10;bnJldi54bWxQSwUGAAAAAAQABAD1AAAAhwMAAAAA&#10;" filled="f" strokeweight="2pt">
                  <v:textbox>
                    <w:txbxContent>
                      <w:p w:rsidR="00F80727" w:rsidRDefault="00F80727" w:rsidP="000412C6">
                        <w:pPr>
                          <w:rPr>
                            <w:rFonts w:eastAsia="Times New Roman"/>
                          </w:rPr>
                        </w:pPr>
                      </w:p>
                    </w:txbxContent>
                  </v:textbox>
                </v:oval>
                <v:shapetype id="_x0000_t32" coordsize="21600,21600" o:spt="32" o:oned="t" path="m,l21600,21600e" filled="f">
                  <v:path arrowok="t" fillok="f" o:connecttype="none"/>
                  <o:lock v:ext="edit" shapetype="t"/>
                </v:shapetype>
                <v:shape id="Straight Arrow Connector 80" o:spid="_x0000_s1035" type="#_x0000_t32" style="position:absolute;left:22143;top:44913;width:17526;height:13043;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lYCMQAAADcAAAADwAAAGRycy9kb3ducmV2LnhtbESPQWvCQBSE74L/YXmCN91EsEh0lVJQ&#10;CpViVXJ+yT6TYPZt2F01/nu3UOhxmJlvmNWmN624k/ONZQXpNAFBXFrdcKXgfNpOFiB8QNbYWiYF&#10;T/KwWQ8HK8y0ffAP3Y+hEhHCPkMFdQhdJqUvazLop7Yjjt7FOoMhSldJ7fAR4aaVsyR5kwYbjgs1&#10;dvRRU3k93oyCPO3dQS6+831+4LSYl1/FbVcoNR7170sQgfrwH/5rf2oFs3kKv2fi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VgIxAAAANwAAAAPAAAAAAAAAAAA&#10;AAAAAKECAABkcnMvZG93bnJldi54bWxQSwUGAAAAAAQABAD5AAAAkgMAAAAA&#10;" strokeweight="2pt">
                  <v:stroke endarrow="block"/>
                </v:shape>
                <v:shape id="Straight Arrow Connector 82" o:spid="_x0000_s1036" type="#_x0000_t32" style="position:absolute;left:41949;top:44364;width:17526;height:14142;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nR6MMAAADcAAAADwAAAGRycy9kb3ducmV2LnhtbESPwWrCQBCG74LvsIzQizQbA0pJXYMI&#10;lvYYKz0P2TEbzc6G7Jqkb98VhB7mMMz/f8O3LSbbioF63zhWsEpSEMSV0w3XCs7fx9c3ED4ga2wd&#10;k4Jf8lDs5rMt5tqNXNJwCrWIEPY5KjAhdLmUvjJk0SeuI463i+sthrj2tdQ9jhFuW5ml6UZabDh+&#10;MNjRwVB1O92tgvVHN3zZ6+ZnWI50Ky8RGEepl8W0fwcRaAr/4Wf7UyvI1hk8ZKII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Z0ejDAAAA3AAAAA8AAAAAAAAAAAAA&#10;AAAAoQIAAGRycy9kb3ducmV2LnhtbFBLBQYAAAAABAAEAPkAAACRAwAAAAA=&#10;" strokeweight="2pt">
                  <v:stroke endarrow="block"/>
                </v:shape>
                <v:rect id="Rectangle 83" o:spid="_x0000_s1037" style="position:absolute;left:63246;top:47244;width:16764;height:5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B8YA&#10;AADcAAAADwAAAGRycy9kb3ducmV2LnhtbESPQWsCMRSE7wX/Q3iCt5pVaSlbo1Sx2IvYtdLS22Pz&#10;ugluXrabqOu/N0Khx2FmvmGm887V4kRtsJ4VjIYZCOLSa8uVgv3H6/0TiBCRNdaeScGFAsxnvbsp&#10;5tqfuaDTLlYiQTjkqMDE2ORShtKQwzD0DXHyfnzrMCbZVlK3eE5wV8txlj1Kh5bTgsGGlobKw+7o&#10;FGz27wtti625/K6Xq8/RV2MXxbdSg3738gwiUhf/w3/tN61g/DCB25l0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zB8YAAADcAAAADwAAAAAAAAAAAAAAAACYAgAAZHJz&#10;L2Rvd25yZXYueG1sUEsFBgAAAAAEAAQA9QAAAIsDAAAAAA==&#10;" filled="f" stroked="f" strokeweight=".5pt">
                  <v:textbox>
                    <w:txbxContent>
                      <w:p w:rsidR="00F80727" w:rsidRDefault="00F80727" w:rsidP="000412C6">
                        <w:pPr>
                          <w:pStyle w:val="NormalWeb"/>
                          <w:spacing w:after="0"/>
                          <w:jc w:val="center"/>
                        </w:pPr>
                        <w:r>
                          <w:rPr>
                            <w:rFonts w:asciiTheme="majorHAnsi" w:eastAsia="Tahoma" w:hAnsi="Cambria" w:cs="Tahoma"/>
                            <w:color w:val="000000"/>
                            <w:kern w:val="24"/>
                            <w:sz w:val="20"/>
                            <w:szCs w:val="20"/>
                          </w:rPr>
                          <w:t>“Aggregate: Sum”</w:t>
                        </w:r>
                      </w:p>
                    </w:txbxContent>
                  </v:textbox>
                </v:rect>
                <w10:anchorlock/>
              </v:group>
            </w:pict>
          </mc:Fallback>
        </mc:AlternateContent>
      </w:r>
    </w:p>
    <w:p w:rsidR="00493846" w:rsidRPr="0087788D" w:rsidRDefault="00493846" w:rsidP="00493846">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17</w:t>
      </w:r>
      <w:r w:rsidR="004C54F9" w:rsidRPr="0087788D">
        <w:rPr>
          <w:rFonts w:ascii="Arial" w:hAnsi="Arial" w:cs="Arial"/>
        </w:rPr>
        <w:fldChar w:fldCharType="end"/>
      </w:r>
    </w:p>
    <w:p w:rsidR="00493846" w:rsidRPr="0087788D" w:rsidRDefault="0083525E" w:rsidP="00B23FED">
      <w:r>
        <w:t>Finally, the customer wanted u</w:t>
      </w:r>
      <w:r w:rsidR="00420D80" w:rsidRPr="0087788D">
        <w:t>sers</w:t>
      </w:r>
      <w:r w:rsidR="00493846" w:rsidRPr="0087788D">
        <w:t xml:space="preserve"> </w:t>
      </w:r>
      <w:r>
        <w:t>to</w:t>
      </w:r>
      <w:r w:rsidRPr="0087788D">
        <w:t xml:space="preserve"> </w:t>
      </w:r>
      <w:r w:rsidR="00493846" w:rsidRPr="0087788D">
        <w:t>be able to adjust or create new Balance Scorecard</w:t>
      </w:r>
      <w:r w:rsidR="0081103A">
        <w:t>s</w:t>
      </w:r>
      <w:r w:rsidR="00493846" w:rsidRPr="0087788D">
        <w:t xml:space="preserve"> by themselves</w:t>
      </w:r>
      <w:r w:rsidR="00420D80" w:rsidRPr="0087788D">
        <w:t>. The</w:t>
      </w:r>
      <w:r>
        <w:t>y wanted the</w:t>
      </w:r>
      <w:r w:rsidR="00420D80" w:rsidRPr="0087788D">
        <w:t xml:space="preserve"> IT team involve</w:t>
      </w:r>
      <w:r w:rsidR="00333FC6">
        <w:t>d</w:t>
      </w:r>
      <w:r w:rsidR="00420D80" w:rsidRPr="0087788D">
        <w:t xml:space="preserve"> only </w:t>
      </w:r>
      <w:r w:rsidR="0081103A">
        <w:t>if a</w:t>
      </w:r>
      <w:r w:rsidR="00420D80" w:rsidRPr="0087788D">
        <w:t xml:space="preserve"> new KPI </w:t>
      </w:r>
      <w:r>
        <w:t>was</w:t>
      </w:r>
      <w:r w:rsidR="00420D80" w:rsidRPr="0087788D">
        <w:t xml:space="preserve"> introduced.</w:t>
      </w:r>
    </w:p>
    <w:p w:rsidR="00F24530" w:rsidRPr="0087788D" w:rsidRDefault="006923A0" w:rsidP="00A20AC7">
      <w:pPr>
        <w:pStyle w:val="NumHeading2"/>
      </w:pPr>
      <w:bookmarkStart w:id="19" w:name="_Toc264310792"/>
      <w:r w:rsidRPr="0087788D">
        <w:t>Solution Design</w:t>
      </w:r>
      <w:bookmarkEnd w:id="19"/>
    </w:p>
    <w:p w:rsidR="00111878" w:rsidRPr="0087788D" w:rsidRDefault="00EE1DC2" w:rsidP="00111878">
      <w:r>
        <w:t>Our solution design</w:t>
      </w:r>
      <w:r w:rsidR="00201F17" w:rsidRPr="0087788D">
        <w:t xml:space="preserve"> </w:t>
      </w:r>
      <w:r w:rsidR="0017354A" w:rsidRPr="0087788D">
        <w:t xml:space="preserve">for </w:t>
      </w:r>
      <w:r w:rsidR="0081103A">
        <w:t xml:space="preserve">the </w:t>
      </w:r>
      <w:r w:rsidR="0017354A" w:rsidRPr="0087788D">
        <w:t xml:space="preserve">Balance Scorecard </w:t>
      </w:r>
      <w:r w:rsidR="0081103A">
        <w:t>that we provided</w:t>
      </w:r>
      <w:r>
        <w:t xml:space="preserve"> included the following</w:t>
      </w:r>
      <w:r w:rsidR="00111878" w:rsidRPr="0087788D">
        <w:t>:</w:t>
      </w:r>
    </w:p>
    <w:p w:rsidR="00111878" w:rsidRPr="0087788D" w:rsidRDefault="0081103A" w:rsidP="0081103A">
      <w:pPr>
        <w:pStyle w:val="ListParagraph"/>
        <w:numPr>
          <w:ilvl w:val="0"/>
          <w:numId w:val="9"/>
        </w:numPr>
      </w:pPr>
      <w:r>
        <w:t>A</w:t>
      </w:r>
      <w:r w:rsidRPr="0087788D">
        <w:t xml:space="preserve"> </w:t>
      </w:r>
      <w:r w:rsidR="00111878" w:rsidRPr="0087788D">
        <w:t xml:space="preserve">Balance Scorecard </w:t>
      </w:r>
      <w:r>
        <w:t>c</w:t>
      </w:r>
      <w:r w:rsidR="00111878" w:rsidRPr="0087788D">
        <w:t>ube</w:t>
      </w:r>
      <w:r>
        <w:t>,</w:t>
      </w:r>
      <w:r w:rsidR="00111878" w:rsidRPr="0087788D">
        <w:t xml:space="preserve"> which contains all necessary data </w:t>
      </w:r>
      <w:r w:rsidR="00207CBF">
        <w:t>for the</w:t>
      </w:r>
      <w:r w:rsidR="00111878" w:rsidRPr="0087788D">
        <w:t xml:space="preserve"> report. All cube data </w:t>
      </w:r>
      <w:r w:rsidR="0083525E">
        <w:t>is</w:t>
      </w:r>
      <w:r w:rsidR="0083525E" w:rsidRPr="0087788D">
        <w:t xml:space="preserve"> </w:t>
      </w:r>
      <w:r w:rsidR="0066479F">
        <w:t>generated</w:t>
      </w:r>
      <w:r w:rsidR="0066479F" w:rsidRPr="0087788D">
        <w:t xml:space="preserve"> </w:t>
      </w:r>
      <w:r w:rsidR="00111878" w:rsidRPr="0087788D">
        <w:t>by user</w:t>
      </w:r>
      <w:r w:rsidR="00B25C4D" w:rsidRPr="0087788D">
        <w:t>s</w:t>
      </w:r>
      <w:r w:rsidR="00111878" w:rsidRPr="0087788D">
        <w:t xml:space="preserve"> via </w:t>
      </w:r>
      <w:r>
        <w:t xml:space="preserve">an </w:t>
      </w:r>
      <w:r w:rsidR="00111878" w:rsidRPr="0087788D">
        <w:t>ETL process.</w:t>
      </w:r>
      <w:r w:rsidR="00B25C4D" w:rsidRPr="0087788D">
        <w:t xml:space="preserve"> </w:t>
      </w:r>
      <w:r>
        <w:t>It</w:t>
      </w:r>
      <w:r w:rsidRPr="0087788D">
        <w:t xml:space="preserve"> include</w:t>
      </w:r>
      <w:r>
        <w:t>s</w:t>
      </w:r>
      <w:r w:rsidRPr="0087788D">
        <w:t xml:space="preserve"> Actual, Target</w:t>
      </w:r>
      <w:r>
        <w:t>,</w:t>
      </w:r>
      <w:r w:rsidRPr="0087788D">
        <w:t xml:space="preserve"> and Weight</w:t>
      </w:r>
      <w:r>
        <w:t xml:space="preserve"> measures</w:t>
      </w:r>
      <w:r w:rsidRPr="0087788D">
        <w:t xml:space="preserve">. </w:t>
      </w:r>
    </w:p>
    <w:p w:rsidR="008219BC" w:rsidRPr="0087788D" w:rsidRDefault="0081103A" w:rsidP="0081103A">
      <w:pPr>
        <w:pStyle w:val="ListParagraph"/>
        <w:numPr>
          <w:ilvl w:val="0"/>
          <w:numId w:val="9"/>
        </w:numPr>
      </w:pPr>
      <w:r>
        <w:t>A KPI implementation dimension. This dimension</w:t>
      </w:r>
      <w:r w:rsidR="008219BC" w:rsidRPr="0087788D">
        <w:t xml:space="preserve"> enable</w:t>
      </w:r>
      <w:r>
        <w:t>s</w:t>
      </w:r>
      <w:r w:rsidR="008219BC" w:rsidRPr="0087788D">
        <w:t xml:space="preserve"> </w:t>
      </w:r>
      <w:r>
        <w:t>end users</w:t>
      </w:r>
      <w:r w:rsidR="008219BC" w:rsidRPr="0087788D">
        <w:t xml:space="preserve"> to adjust and create </w:t>
      </w:r>
      <w:r>
        <w:t xml:space="preserve">their own custom </w:t>
      </w:r>
      <w:r w:rsidR="008219BC" w:rsidRPr="0087788D">
        <w:t xml:space="preserve">Balance Scorecard </w:t>
      </w:r>
      <w:r>
        <w:t>s</w:t>
      </w:r>
      <w:r w:rsidR="008219BC" w:rsidRPr="0087788D">
        <w:t>tructure</w:t>
      </w:r>
      <w:r>
        <w:t>s</w:t>
      </w:r>
      <w:r w:rsidR="00F00E08" w:rsidRPr="0087788D">
        <w:t xml:space="preserve">. It contains </w:t>
      </w:r>
      <w:r>
        <w:t>the B</w:t>
      </w:r>
      <w:r w:rsidR="00F00E08" w:rsidRPr="0087788D">
        <w:t xml:space="preserve">alance </w:t>
      </w:r>
      <w:r>
        <w:t>S</w:t>
      </w:r>
      <w:r w:rsidR="00F00E08" w:rsidRPr="0087788D">
        <w:t>corecard structure for each business unit in each calendar year. To support unbalanced-structure scorecard</w:t>
      </w:r>
      <w:r>
        <w:t>s,</w:t>
      </w:r>
      <w:r w:rsidR="00333FC6">
        <w:t xml:space="preserve"> </w:t>
      </w:r>
      <w:r>
        <w:t>this</w:t>
      </w:r>
      <w:r w:rsidR="00F00E08" w:rsidRPr="0087788D">
        <w:t xml:space="preserve"> dimension </w:t>
      </w:r>
      <w:r>
        <w:t>is</w:t>
      </w:r>
      <w:r w:rsidR="00F00E08" w:rsidRPr="0087788D">
        <w:t xml:space="preserve"> </w:t>
      </w:r>
      <w:r w:rsidR="00333FC6">
        <w:t xml:space="preserve">a </w:t>
      </w:r>
      <w:r w:rsidR="00F00E08" w:rsidRPr="0087788D">
        <w:t xml:space="preserve">parent-child dimension. </w:t>
      </w:r>
    </w:p>
    <w:p w:rsidR="008219BC" w:rsidRPr="0087788D" w:rsidRDefault="0081103A" w:rsidP="003E7ABC">
      <w:pPr>
        <w:pStyle w:val="ListParagraph"/>
        <w:numPr>
          <w:ilvl w:val="0"/>
          <w:numId w:val="9"/>
        </w:numPr>
      </w:pPr>
      <w:r>
        <w:t xml:space="preserve">A </w:t>
      </w:r>
      <w:r w:rsidR="000A7625" w:rsidRPr="0087788D">
        <w:t>Balance Scorecard</w:t>
      </w:r>
      <w:r w:rsidR="008219BC" w:rsidRPr="0087788D">
        <w:t xml:space="preserve"> re</w:t>
      </w:r>
      <w:r w:rsidR="004529E6" w:rsidRPr="0087788D">
        <w:t xml:space="preserve">port </w:t>
      </w:r>
      <w:r>
        <w:t>for</w:t>
      </w:r>
      <w:r w:rsidRPr="0087788D">
        <w:t xml:space="preserve"> </w:t>
      </w:r>
      <w:r w:rsidR="004529E6" w:rsidRPr="0087788D">
        <w:t xml:space="preserve">Reporting Services. </w:t>
      </w:r>
      <w:r w:rsidR="000A7625" w:rsidRPr="0087788D">
        <w:t>This report</w:t>
      </w:r>
      <w:r w:rsidR="00283271" w:rsidRPr="0087788D">
        <w:t xml:space="preserve"> retrieves data from</w:t>
      </w:r>
      <w:r>
        <w:t xml:space="preserve"> the</w:t>
      </w:r>
      <w:r w:rsidR="00283271" w:rsidRPr="0087788D">
        <w:t xml:space="preserve"> Balance Scorecard </w:t>
      </w:r>
      <w:r>
        <w:t>c</w:t>
      </w:r>
      <w:r w:rsidR="00283271" w:rsidRPr="0087788D">
        <w:t>ube.</w:t>
      </w:r>
      <w:r w:rsidR="0048210D" w:rsidRPr="0087788D">
        <w:t xml:space="preserve"> The report parameter </w:t>
      </w:r>
      <w:r>
        <w:t>is</w:t>
      </w:r>
      <w:r w:rsidR="0048210D" w:rsidRPr="0087788D">
        <w:t xml:space="preserve"> Organization </w:t>
      </w:r>
      <w:r w:rsidR="00B078C1" w:rsidRPr="0087788D">
        <w:t>Unit (</w:t>
      </w:r>
      <w:r w:rsidR="0048210D" w:rsidRPr="0087788D">
        <w:t>Scorecard Structure), Organization, Date</w:t>
      </w:r>
      <w:r w:rsidR="000550FE" w:rsidRPr="0087788D">
        <w:t>.</w:t>
      </w:r>
    </w:p>
    <w:p w:rsidR="00A20AC7" w:rsidRPr="0087788D" w:rsidRDefault="00F24530" w:rsidP="00A20AC7">
      <w:pPr>
        <w:pStyle w:val="NumHeading2"/>
      </w:pPr>
      <w:bookmarkStart w:id="20" w:name="_Toc264310793"/>
      <w:r w:rsidRPr="0087788D">
        <w:t>OLAP Design</w:t>
      </w:r>
      <w:bookmarkEnd w:id="20"/>
    </w:p>
    <w:p w:rsidR="000C37CD" w:rsidRPr="0087788D" w:rsidRDefault="00EE1DC2" w:rsidP="000C37CD">
      <w:pPr>
        <w:tabs>
          <w:tab w:val="left" w:pos="-4230"/>
        </w:tabs>
        <w:ind w:left="270"/>
      </w:pPr>
      <w:r>
        <w:t xml:space="preserve">The </w:t>
      </w:r>
      <w:r w:rsidR="000C37CD" w:rsidRPr="0087788D">
        <w:t>Balance Score</w:t>
      </w:r>
      <w:r w:rsidR="00B078C1" w:rsidRPr="0087788D">
        <w:t>card</w:t>
      </w:r>
      <w:r w:rsidR="000C37CD" w:rsidRPr="0087788D">
        <w:t xml:space="preserve"> </w:t>
      </w:r>
      <w:r>
        <w:t>c</w:t>
      </w:r>
      <w:r w:rsidR="000C37CD" w:rsidRPr="0087788D">
        <w:t xml:space="preserve">ube </w:t>
      </w:r>
      <w:r>
        <w:t>includes</w:t>
      </w:r>
      <w:r w:rsidRPr="0087788D">
        <w:t xml:space="preserve"> </w:t>
      </w:r>
      <w:r w:rsidR="000C37CD" w:rsidRPr="0087788D">
        <w:t>three dimensions: Dim Date, Dim Organization, and Dim KPI Implementation</w:t>
      </w:r>
      <w:r>
        <w:t>.</w:t>
      </w:r>
    </w:p>
    <w:p w:rsidR="002954CD" w:rsidRPr="0087788D" w:rsidRDefault="002954CD" w:rsidP="002954CD">
      <w:pPr>
        <w:pStyle w:val="Caption"/>
        <w:jc w:val="center"/>
        <w:rPr>
          <w:rFonts w:ascii="Arial" w:hAnsi="Arial" w:cs="Arial"/>
        </w:rPr>
      </w:pPr>
      <w:r w:rsidRPr="0087788D">
        <w:object w:dxaOrig="7184" w:dyaOrig="2613">
          <v:shape id="_x0000_i1029" type="#_x0000_t75" style="width:365.65pt;height:132.75pt" o:ole="">
            <v:imagedata r:id="rId41" o:title=""/>
          </v:shape>
          <o:OLEObject Type="Embed" ProgID="Visio.Drawing.11" ShapeID="_x0000_i1029" DrawAspect="Content" ObjectID="_1338280733" r:id="rId42"/>
        </w:object>
      </w:r>
    </w:p>
    <w:p w:rsidR="002954CD" w:rsidRPr="0087788D" w:rsidRDefault="002954CD" w:rsidP="002954CD"/>
    <w:p w:rsidR="00B078C1" w:rsidRDefault="000C37CD" w:rsidP="00B078C1">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18</w:t>
      </w:r>
      <w:r w:rsidR="004C54F9" w:rsidRPr="0087788D">
        <w:rPr>
          <w:rFonts w:ascii="Arial" w:hAnsi="Arial" w:cs="Arial"/>
        </w:rPr>
        <w:fldChar w:fldCharType="end"/>
      </w:r>
    </w:p>
    <w:p w:rsidR="002F3603" w:rsidRDefault="00EE1DC2" w:rsidP="008F0857">
      <w:r>
        <w:t>Figure 18 shows these dimensions</w:t>
      </w:r>
      <w:r w:rsidR="00B23FED">
        <w:t>.</w:t>
      </w:r>
    </w:p>
    <w:p w:rsidR="003A2BF7" w:rsidRPr="0087788D" w:rsidRDefault="000C37CD" w:rsidP="00B23FED">
      <w:r w:rsidRPr="0087788D">
        <w:lastRenderedPageBreak/>
        <w:t xml:space="preserve">Dim Date is </w:t>
      </w:r>
      <w:r w:rsidR="0037586A">
        <w:t>a</w:t>
      </w:r>
      <w:r w:rsidR="0037586A" w:rsidRPr="0087788D">
        <w:t xml:space="preserve"> </w:t>
      </w:r>
      <w:r w:rsidR="0083525E">
        <w:t>t</w:t>
      </w:r>
      <w:r w:rsidRPr="0087788D">
        <w:t>ime dimension</w:t>
      </w:r>
      <w:r w:rsidR="002954CD" w:rsidRPr="0087788D">
        <w:t>.</w:t>
      </w:r>
    </w:p>
    <w:p w:rsidR="00877B4F" w:rsidRPr="0087788D" w:rsidRDefault="000C37CD" w:rsidP="00B23FED">
      <w:r w:rsidRPr="0087788D">
        <w:t xml:space="preserve">Dim Organization contains </w:t>
      </w:r>
      <w:r w:rsidR="0037586A">
        <w:t xml:space="preserve">the </w:t>
      </w:r>
      <w:r w:rsidR="002954CD" w:rsidRPr="0087788D">
        <w:t>organization</w:t>
      </w:r>
      <w:r w:rsidR="00EE1DC2">
        <w:t>al</w:t>
      </w:r>
      <w:r w:rsidR="002954CD" w:rsidRPr="0087788D">
        <w:t xml:space="preserve"> structure</w:t>
      </w:r>
      <w:r w:rsidR="00B078C1" w:rsidRPr="0087788D">
        <w:t>.</w:t>
      </w:r>
      <w:r w:rsidR="00877B4F" w:rsidRPr="0087788D">
        <w:t xml:space="preserve"> </w:t>
      </w:r>
      <w:r w:rsidR="004D5168" w:rsidRPr="0087788D">
        <w:t xml:space="preserve">The dimension members are </w:t>
      </w:r>
      <w:r w:rsidR="00EE1DC2">
        <w:t>B</w:t>
      </w:r>
      <w:r w:rsidR="004D5168" w:rsidRPr="0087788D">
        <w:t xml:space="preserve">alance </w:t>
      </w:r>
      <w:r w:rsidR="00EE1DC2">
        <w:t>S</w:t>
      </w:r>
      <w:r w:rsidR="004D5168" w:rsidRPr="0087788D">
        <w:t xml:space="preserve">corecard instances. </w:t>
      </w:r>
      <w:r w:rsidR="00EE1DC2">
        <w:t>Figure 19 shows an</w:t>
      </w:r>
      <w:r w:rsidR="00EE1DC2" w:rsidRPr="0087788D">
        <w:t xml:space="preserve"> </w:t>
      </w:r>
      <w:r w:rsidR="00877B4F" w:rsidRPr="0087788D">
        <w:t>example of dimension members</w:t>
      </w:r>
      <w:r w:rsidR="00EE1DC2">
        <w:t>.</w:t>
      </w:r>
    </w:p>
    <w:p w:rsidR="00056B78" w:rsidRPr="0087788D" w:rsidRDefault="00056B78" w:rsidP="00056B78">
      <w:pPr>
        <w:pStyle w:val="ListParagraph"/>
        <w:ind w:left="0"/>
        <w:jc w:val="center"/>
      </w:pPr>
      <w:r w:rsidRPr="0087788D">
        <w:rPr>
          <w:noProof/>
          <w:lang w:val="en-US" w:eastAsia="en-US"/>
        </w:rPr>
        <w:drawing>
          <wp:inline distT="0" distB="0" distL="0" distR="0" wp14:anchorId="5238EE0A" wp14:editId="6D10D696">
            <wp:extent cx="1714500" cy="283845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srcRect l="13622" t="20257" r="71955" b="41538"/>
                    <a:stretch>
                      <a:fillRect/>
                    </a:stretch>
                  </pic:blipFill>
                  <pic:spPr bwMode="auto">
                    <a:xfrm>
                      <a:off x="0" y="0"/>
                      <a:ext cx="1714500" cy="2838450"/>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19</w:t>
      </w:r>
      <w:r w:rsidR="004C54F9" w:rsidRPr="0087788D">
        <w:rPr>
          <w:rFonts w:ascii="Arial" w:hAnsi="Arial" w:cs="Arial"/>
        </w:rPr>
        <w:fldChar w:fldCharType="end"/>
      </w:r>
    </w:p>
    <w:p w:rsidR="006D339D" w:rsidRPr="0087788D" w:rsidRDefault="006D339D" w:rsidP="00056B78">
      <w:pPr>
        <w:pStyle w:val="ListParagraph"/>
        <w:ind w:left="0"/>
        <w:jc w:val="center"/>
      </w:pPr>
    </w:p>
    <w:p w:rsidR="0048210D" w:rsidRPr="0087788D" w:rsidRDefault="00B078C1" w:rsidP="00B23FED">
      <w:pPr>
        <w:ind w:left="0"/>
      </w:pPr>
      <w:r w:rsidRPr="0087788D">
        <w:t xml:space="preserve">Dim KPI Implementation </w:t>
      </w:r>
      <w:r w:rsidR="004D5168" w:rsidRPr="0087788D">
        <w:t xml:space="preserve">is </w:t>
      </w:r>
      <w:r w:rsidR="0083525E">
        <w:t>a</w:t>
      </w:r>
      <w:r w:rsidR="0083525E" w:rsidRPr="0087788D">
        <w:t xml:space="preserve"> </w:t>
      </w:r>
      <w:r w:rsidR="004D5168" w:rsidRPr="0087788D">
        <w:t xml:space="preserve">parent-child dimension </w:t>
      </w:r>
      <w:r w:rsidR="0037586A">
        <w:t>that</w:t>
      </w:r>
      <w:r w:rsidR="0037586A" w:rsidRPr="0087788D">
        <w:t xml:space="preserve"> </w:t>
      </w:r>
      <w:r w:rsidRPr="0087788D">
        <w:t xml:space="preserve">contains the definition of </w:t>
      </w:r>
      <w:r w:rsidR="00EE1DC2">
        <w:t xml:space="preserve">the </w:t>
      </w:r>
      <w:r w:rsidRPr="0087788D">
        <w:t>Balance Scorecard structure</w:t>
      </w:r>
      <w:r w:rsidR="004D5168" w:rsidRPr="0087788D">
        <w:t xml:space="preserve">. This dimension consists of four </w:t>
      </w:r>
      <w:r w:rsidR="00EE1DC2">
        <w:t>required</w:t>
      </w:r>
      <w:r w:rsidR="00EE1DC2" w:rsidRPr="0087788D">
        <w:t xml:space="preserve"> </w:t>
      </w:r>
      <w:r w:rsidR="004D5168" w:rsidRPr="0087788D">
        <w:t>attributes</w:t>
      </w:r>
      <w:r w:rsidR="00EE1DC2">
        <w:t>, as shown in Figure 20.</w:t>
      </w:r>
    </w:p>
    <w:p w:rsidR="0048210D" w:rsidRPr="0087788D" w:rsidRDefault="009565E3" w:rsidP="00B23FED">
      <w:pPr>
        <w:ind w:left="0"/>
        <w:jc w:val="center"/>
      </w:pPr>
      <w:r w:rsidRPr="0087788D">
        <w:object w:dxaOrig="7184" w:dyaOrig="3364">
          <v:shape id="_x0000_i1030" type="#_x0000_t75" style="width:358.1pt;height:165.9pt" o:ole="">
            <v:imagedata r:id="rId44" o:title=""/>
          </v:shape>
          <o:OLEObject Type="Embed" ProgID="Visio.Drawing.11" ShapeID="_x0000_i1030" DrawAspect="Content" ObjectID="_1338280734" r:id="rId45"/>
        </w:object>
      </w:r>
    </w:p>
    <w:p w:rsidR="003A2BF7" w:rsidRPr="0087788D" w:rsidRDefault="003A2BF7" w:rsidP="000550FE">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20</w:t>
      </w:r>
      <w:r w:rsidR="004C54F9" w:rsidRPr="0087788D">
        <w:rPr>
          <w:rFonts w:ascii="Arial" w:hAnsi="Arial" w:cs="Arial"/>
        </w:rPr>
        <w:fldChar w:fldCharType="end"/>
      </w:r>
    </w:p>
    <w:p w:rsidR="000F1CCB" w:rsidRPr="0087788D" w:rsidRDefault="004B5AFF" w:rsidP="00B23FED">
      <w:pPr>
        <w:ind w:left="0"/>
      </w:pPr>
      <w:r w:rsidRPr="0087788D">
        <w:t>KPI Master</w:t>
      </w:r>
      <w:r w:rsidR="000F1CCB" w:rsidRPr="0087788D">
        <w:t xml:space="preserve"> is the</w:t>
      </w:r>
      <w:r w:rsidR="004D5168" w:rsidRPr="0087788D">
        <w:t xml:space="preserve"> definition </w:t>
      </w:r>
      <w:r w:rsidR="000F1CCB" w:rsidRPr="0087788D">
        <w:t xml:space="preserve">of </w:t>
      </w:r>
      <w:r w:rsidR="00EE1DC2">
        <w:t xml:space="preserve">the </w:t>
      </w:r>
      <w:r w:rsidR="000F1CCB" w:rsidRPr="0087788D">
        <w:t>KPI</w:t>
      </w:r>
      <w:r w:rsidR="00EE1DC2">
        <w:t>,</w:t>
      </w:r>
      <w:r w:rsidR="000F1CCB" w:rsidRPr="0087788D">
        <w:t xml:space="preserve"> </w:t>
      </w:r>
      <w:r w:rsidR="004D5168" w:rsidRPr="0087788D">
        <w:t>such as Sales amount, Sales quantity, Growth, Cos</w:t>
      </w:r>
      <w:r w:rsidRPr="0087788D">
        <w:t>t. It also contains the definition of aggregation type of this KPI such as Sum, Average, and Last-Non Empty.</w:t>
      </w:r>
    </w:p>
    <w:p w:rsidR="004D5168" w:rsidRPr="0087788D" w:rsidRDefault="000F1CCB" w:rsidP="00B23FED">
      <w:pPr>
        <w:ind w:left="0"/>
      </w:pPr>
      <w:r w:rsidRPr="0087788D">
        <w:t>Scorecard Master is</w:t>
      </w:r>
      <w:r w:rsidR="004B5AFF" w:rsidRPr="0087788D">
        <w:t xml:space="preserve"> the definition of </w:t>
      </w:r>
      <w:r w:rsidR="0037586A">
        <w:t xml:space="preserve">the </w:t>
      </w:r>
      <w:r w:rsidR="004B5AFF" w:rsidRPr="0087788D">
        <w:t>scorecard.</w:t>
      </w:r>
    </w:p>
    <w:p w:rsidR="00451590" w:rsidRPr="0087788D" w:rsidRDefault="004B5AFF" w:rsidP="00B23FED">
      <w:pPr>
        <w:ind w:left="0"/>
      </w:pPr>
      <w:r w:rsidRPr="0087788D">
        <w:t>Score</w:t>
      </w:r>
      <w:r w:rsidR="009565E3" w:rsidRPr="0087788D">
        <w:t xml:space="preserve">card Year </w:t>
      </w:r>
      <w:r w:rsidR="00EE1DC2">
        <w:t>lists</w:t>
      </w:r>
      <w:r w:rsidR="00EE1DC2" w:rsidRPr="0087788D">
        <w:t xml:space="preserve"> </w:t>
      </w:r>
      <w:r w:rsidR="009565E3" w:rsidRPr="0087788D">
        <w:t xml:space="preserve">the year which the KPI </w:t>
      </w:r>
      <w:r w:rsidR="00EE1DC2">
        <w:t>was</w:t>
      </w:r>
      <w:r w:rsidR="009565E3" w:rsidRPr="0087788D">
        <w:t xml:space="preserve"> implemented.</w:t>
      </w:r>
    </w:p>
    <w:p w:rsidR="004C4D6E" w:rsidRPr="0087788D" w:rsidRDefault="00451590" w:rsidP="00B23FED">
      <w:pPr>
        <w:ind w:left="0"/>
      </w:pPr>
      <w:r w:rsidRPr="0087788D">
        <w:t>KPI Master, Scorecard Master, and Scorecard Year are master table</w:t>
      </w:r>
      <w:r w:rsidR="0037586A">
        <w:t>s</w:t>
      </w:r>
      <w:r w:rsidRPr="0087788D">
        <w:t xml:space="preserve"> </w:t>
      </w:r>
      <w:r w:rsidR="00EE1DC2">
        <w:t>that</w:t>
      </w:r>
      <w:r w:rsidR="00EE1DC2" w:rsidRPr="0087788D">
        <w:t xml:space="preserve"> </w:t>
      </w:r>
      <w:r w:rsidRPr="0087788D">
        <w:t xml:space="preserve">have </w:t>
      </w:r>
      <w:r w:rsidR="00EE1DC2">
        <w:t xml:space="preserve">a </w:t>
      </w:r>
      <w:r w:rsidRPr="0087788D">
        <w:t xml:space="preserve">one-to–many relationship </w:t>
      </w:r>
      <w:r w:rsidR="00EE1DC2">
        <w:t>with the</w:t>
      </w:r>
      <w:r w:rsidR="00EE1DC2" w:rsidRPr="0087788D">
        <w:t xml:space="preserve"> </w:t>
      </w:r>
      <w:r w:rsidRPr="0087788D">
        <w:t xml:space="preserve">Dim KPI Implementation table. </w:t>
      </w:r>
      <w:r w:rsidR="009565E3" w:rsidRPr="0087788D">
        <w:t xml:space="preserve">Dim KPI Implementation </w:t>
      </w:r>
      <w:r w:rsidR="00EE1DC2">
        <w:t>is</w:t>
      </w:r>
      <w:r w:rsidR="009565E3" w:rsidRPr="0087788D">
        <w:t xml:space="preserve"> implemented as a snowflake dimension. It enables the design </w:t>
      </w:r>
      <w:r w:rsidR="0025428B" w:rsidRPr="0087788D">
        <w:t>to use the same KPI for each scorecard for each</w:t>
      </w:r>
      <w:r w:rsidR="004C4D6E" w:rsidRPr="0087788D">
        <w:t xml:space="preserve"> year.</w:t>
      </w:r>
      <w:r w:rsidRPr="0087788D">
        <w:t xml:space="preserve"> </w:t>
      </w:r>
      <w:r w:rsidR="00EE1DC2">
        <w:t>Table 2</w:t>
      </w:r>
      <w:r w:rsidR="0037586A">
        <w:t xml:space="preserve"> </w:t>
      </w:r>
      <w:r w:rsidR="0056224E" w:rsidRPr="0087788D">
        <w:t xml:space="preserve">is </w:t>
      </w:r>
      <w:r w:rsidR="0037586A">
        <w:t>an</w:t>
      </w:r>
      <w:r w:rsidR="0056224E" w:rsidRPr="0087788D">
        <w:t xml:space="preserve"> example of the data</w:t>
      </w:r>
      <w:r w:rsidR="00EE1DC2">
        <w:t xml:space="preserve"> used</w:t>
      </w:r>
      <w:r w:rsidR="0056224E" w:rsidRPr="0087788D">
        <w:t xml:space="preserve"> to create </w:t>
      </w:r>
      <w:r w:rsidR="00EE1DC2">
        <w:t xml:space="preserve">the </w:t>
      </w:r>
      <w:r w:rsidR="0056224E" w:rsidRPr="0087788D">
        <w:t>scorecard.</w:t>
      </w:r>
      <w:r w:rsidRPr="0087788D">
        <w:t xml:space="preserve"> </w:t>
      </w:r>
    </w:p>
    <w:p w:rsidR="00451590" w:rsidRPr="0087788D" w:rsidRDefault="00451590" w:rsidP="00451590">
      <w:pPr>
        <w:ind w:left="794"/>
      </w:pPr>
    </w:p>
    <w:tbl>
      <w:tblPr>
        <w:tblStyle w:val="TableGrid1"/>
        <w:tblW w:w="0" w:type="auto"/>
        <w:tblLayout w:type="fixed"/>
        <w:tblLook w:val="04A0" w:firstRow="1" w:lastRow="0" w:firstColumn="1" w:lastColumn="0" w:noHBand="0" w:noVBand="1"/>
      </w:tblPr>
      <w:tblGrid>
        <w:gridCol w:w="2358"/>
        <w:gridCol w:w="2070"/>
        <w:gridCol w:w="1890"/>
        <w:gridCol w:w="1737"/>
        <w:gridCol w:w="1521"/>
      </w:tblGrid>
      <w:tr w:rsidR="004C4D6E" w:rsidRPr="0087788D" w:rsidTr="0056224E">
        <w:tc>
          <w:tcPr>
            <w:tcW w:w="2358" w:type="dxa"/>
            <w:shd w:val="clear" w:color="auto" w:fill="F2F2F2" w:themeFill="background1" w:themeFillShade="F2"/>
          </w:tcPr>
          <w:p w:rsidR="0025428B" w:rsidRPr="0087788D" w:rsidRDefault="0025428B" w:rsidP="0025428B">
            <w:pPr>
              <w:ind w:left="0"/>
              <w:jc w:val="center"/>
              <w:rPr>
                <w:b/>
                <w:bCs/>
              </w:rPr>
            </w:pPr>
            <w:r w:rsidRPr="0087788D">
              <w:rPr>
                <w:b/>
                <w:bCs/>
              </w:rPr>
              <w:t>KPI Implementation ID</w:t>
            </w:r>
          </w:p>
        </w:tc>
        <w:tc>
          <w:tcPr>
            <w:tcW w:w="2070" w:type="dxa"/>
            <w:shd w:val="clear" w:color="auto" w:fill="F2F2F2" w:themeFill="background1" w:themeFillShade="F2"/>
          </w:tcPr>
          <w:p w:rsidR="0025428B" w:rsidRPr="0087788D" w:rsidRDefault="0025428B" w:rsidP="0025428B">
            <w:pPr>
              <w:ind w:left="0"/>
              <w:jc w:val="center"/>
              <w:rPr>
                <w:b/>
                <w:bCs/>
              </w:rPr>
            </w:pPr>
            <w:r w:rsidRPr="0087788D">
              <w:rPr>
                <w:b/>
                <w:bCs/>
              </w:rPr>
              <w:t>Parent KPI ID</w:t>
            </w:r>
          </w:p>
          <w:p w:rsidR="0056224E" w:rsidRPr="0087788D" w:rsidRDefault="0056224E" w:rsidP="0025428B">
            <w:pPr>
              <w:ind w:left="0"/>
              <w:jc w:val="center"/>
              <w:rPr>
                <w:b/>
                <w:bCs/>
              </w:rPr>
            </w:pPr>
            <w:r w:rsidRPr="0087788D">
              <w:rPr>
                <w:b/>
                <w:bCs/>
              </w:rPr>
              <w:t xml:space="preserve">( </w:t>
            </w:r>
            <w:proofErr w:type="spellStart"/>
            <w:r w:rsidRPr="0087788D">
              <w:rPr>
                <w:b/>
                <w:bCs/>
              </w:rPr>
              <w:t>Parent_Imp_Key</w:t>
            </w:r>
            <w:proofErr w:type="spellEnd"/>
            <w:r w:rsidRPr="0087788D">
              <w:rPr>
                <w:b/>
                <w:bCs/>
              </w:rPr>
              <w:t xml:space="preserve"> )</w:t>
            </w:r>
          </w:p>
        </w:tc>
        <w:tc>
          <w:tcPr>
            <w:tcW w:w="1890" w:type="dxa"/>
            <w:shd w:val="clear" w:color="auto" w:fill="F2F2F2" w:themeFill="background1" w:themeFillShade="F2"/>
          </w:tcPr>
          <w:p w:rsidR="0025428B" w:rsidRPr="0087788D" w:rsidRDefault="0025428B" w:rsidP="0025428B">
            <w:pPr>
              <w:ind w:left="0"/>
              <w:jc w:val="center"/>
              <w:rPr>
                <w:b/>
                <w:bCs/>
              </w:rPr>
            </w:pPr>
            <w:r w:rsidRPr="0087788D">
              <w:rPr>
                <w:b/>
                <w:bCs/>
              </w:rPr>
              <w:t>KPI</w:t>
            </w:r>
          </w:p>
        </w:tc>
        <w:tc>
          <w:tcPr>
            <w:tcW w:w="1737" w:type="dxa"/>
            <w:shd w:val="clear" w:color="auto" w:fill="F2F2F2" w:themeFill="background1" w:themeFillShade="F2"/>
          </w:tcPr>
          <w:p w:rsidR="0025428B" w:rsidRPr="0087788D" w:rsidRDefault="0025428B" w:rsidP="0025428B">
            <w:pPr>
              <w:ind w:left="0"/>
              <w:jc w:val="center"/>
              <w:rPr>
                <w:b/>
                <w:bCs/>
              </w:rPr>
            </w:pPr>
            <w:r w:rsidRPr="0087788D">
              <w:rPr>
                <w:b/>
                <w:bCs/>
              </w:rPr>
              <w:t>Scorecard</w:t>
            </w:r>
          </w:p>
        </w:tc>
        <w:tc>
          <w:tcPr>
            <w:tcW w:w="1521" w:type="dxa"/>
            <w:shd w:val="clear" w:color="auto" w:fill="F2F2F2" w:themeFill="background1" w:themeFillShade="F2"/>
          </w:tcPr>
          <w:p w:rsidR="0025428B" w:rsidRPr="0087788D" w:rsidRDefault="004C4D6E" w:rsidP="0025428B">
            <w:pPr>
              <w:ind w:left="0"/>
              <w:jc w:val="center"/>
              <w:rPr>
                <w:b/>
                <w:bCs/>
              </w:rPr>
            </w:pPr>
            <w:r w:rsidRPr="0087788D">
              <w:rPr>
                <w:b/>
                <w:bCs/>
              </w:rPr>
              <w:t>Year</w:t>
            </w:r>
          </w:p>
        </w:tc>
      </w:tr>
      <w:tr w:rsidR="004C4D6E" w:rsidRPr="0087788D" w:rsidTr="0056224E">
        <w:tc>
          <w:tcPr>
            <w:tcW w:w="2358" w:type="dxa"/>
          </w:tcPr>
          <w:p w:rsidR="004C4D6E" w:rsidRPr="0087788D" w:rsidRDefault="004C4D6E" w:rsidP="0048210D">
            <w:pPr>
              <w:ind w:left="0"/>
            </w:pPr>
            <w:r w:rsidRPr="0087788D">
              <w:t>1</w:t>
            </w:r>
          </w:p>
        </w:tc>
        <w:tc>
          <w:tcPr>
            <w:tcW w:w="2070" w:type="dxa"/>
          </w:tcPr>
          <w:p w:rsidR="004C4D6E" w:rsidRPr="0087788D" w:rsidRDefault="004C4D6E" w:rsidP="0048210D">
            <w:pPr>
              <w:ind w:left="0"/>
            </w:pPr>
            <w:r w:rsidRPr="0087788D">
              <w:t>NULL</w:t>
            </w:r>
          </w:p>
        </w:tc>
        <w:tc>
          <w:tcPr>
            <w:tcW w:w="1890" w:type="dxa"/>
          </w:tcPr>
          <w:p w:rsidR="004C4D6E" w:rsidRPr="0087788D" w:rsidRDefault="004C4D6E" w:rsidP="009810DA">
            <w:pPr>
              <w:ind w:left="0"/>
            </w:pPr>
            <w:r w:rsidRPr="0087788D">
              <w:t>Summary</w:t>
            </w:r>
          </w:p>
        </w:tc>
        <w:tc>
          <w:tcPr>
            <w:tcW w:w="1737" w:type="dxa"/>
          </w:tcPr>
          <w:p w:rsidR="004C4D6E" w:rsidRPr="0087788D" w:rsidRDefault="004C4D6E" w:rsidP="0048210D">
            <w:pPr>
              <w:ind w:left="0"/>
            </w:pPr>
            <w:r w:rsidRPr="0087788D">
              <w:t>Company</w:t>
            </w:r>
          </w:p>
        </w:tc>
        <w:tc>
          <w:tcPr>
            <w:tcW w:w="1521" w:type="dxa"/>
          </w:tcPr>
          <w:p w:rsidR="004C4D6E" w:rsidRPr="0087788D" w:rsidRDefault="004C4D6E" w:rsidP="0048210D">
            <w:pPr>
              <w:ind w:left="0"/>
            </w:pPr>
            <w:r w:rsidRPr="0087788D">
              <w:t>2010</w:t>
            </w:r>
          </w:p>
        </w:tc>
      </w:tr>
      <w:tr w:rsidR="004C4D6E" w:rsidRPr="0087788D" w:rsidTr="0056224E">
        <w:tc>
          <w:tcPr>
            <w:tcW w:w="2358" w:type="dxa"/>
          </w:tcPr>
          <w:p w:rsidR="004C4D6E" w:rsidRPr="0087788D" w:rsidRDefault="004C4D6E" w:rsidP="0048210D">
            <w:pPr>
              <w:ind w:left="0"/>
            </w:pPr>
            <w:r w:rsidRPr="0087788D">
              <w:t>2</w:t>
            </w:r>
          </w:p>
        </w:tc>
        <w:tc>
          <w:tcPr>
            <w:tcW w:w="2070" w:type="dxa"/>
          </w:tcPr>
          <w:p w:rsidR="004C4D6E" w:rsidRPr="0087788D" w:rsidRDefault="004C4D6E" w:rsidP="0025428B">
            <w:pPr>
              <w:ind w:left="0"/>
            </w:pPr>
            <w:r w:rsidRPr="0087788D">
              <w:t>1</w:t>
            </w:r>
          </w:p>
        </w:tc>
        <w:tc>
          <w:tcPr>
            <w:tcW w:w="1890" w:type="dxa"/>
          </w:tcPr>
          <w:p w:rsidR="004C4D6E" w:rsidRPr="0087788D" w:rsidRDefault="004C4D6E" w:rsidP="0056224E">
            <w:pPr>
              <w:ind w:left="0"/>
            </w:pPr>
            <w:r w:rsidRPr="0087788D">
              <w:t xml:space="preserve">Financial </w:t>
            </w:r>
          </w:p>
        </w:tc>
        <w:tc>
          <w:tcPr>
            <w:tcW w:w="1737" w:type="dxa"/>
          </w:tcPr>
          <w:p w:rsidR="004C4D6E" w:rsidRPr="0087788D" w:rsidRDefault="004C4D6E" w:rsidP="0048210D">
            <w:pPr>
              <w:ind w:left="0"/>
            </w:pPr>
            <w:r w:rsidRPr="0087788D">
              <w:t>Company</w:t>
            </w:r>
          </w:p>
        </w:tc>
        <w:tc>
          <w:tcPr>
            <w:tcW w:w="1521" w:type="dxa"/>
          </w:tcPr>
          <w:p w:rsidR="004C4D6E" w:rsidRPr="0087788D" w:rsidRDefault="004C4D6E" w:rsidP="0048210D">
            <w:pPr>
              <w:ind w:left="0"/>
            </w:pPr>
            <w:r w:rsidRPr="0087788D">
              <w:t>2010</w:t>
            </w:r>
          </w:p>
        </w:tc>
      </w:tr>
      <w:tr w:rsidR="004C4D6E" w:rsidRPr="0087788D" w:rsidTr="0056224E">
        <w:tc>
          <w:tcPr>
            <w:tcW w:w="2358" w:type="dxa"/>
          </w:tcPr>
          <w:p w:rsidR="004C4D6E" w:rsidRPr="0087788D" w:rsidRDefault="004C4D6E" w:rsidP="0048210D">
            <w:pPr>
              <w:ind w:left="0"/>
            </w:pPr>
            <w:r w:rsidRPr="0087788D">
              <w:t>3</w:t>
            </w:r>
          </w:p>
        </w:tc>
        <w:tc>
          <w:tcPr>
            <w:tcW w:w="2070" w:type="dxa"/>
          </w:tcPr>
          <w:p w:rsidR="004C4D6E" w:rsidRPr="0087788D" w:rsidRDefault="004C4D6E" w:rsidP="0048210D">
            <w:pPr>
              <w:ind w:left="0"/>
            </w:pPr>
            <w:r w:rsidRPr="0087788D">
              <w:t>2</w:t>
            </w:r>
          </w:p>
        </w:tc>
        <w:tc>
          <w:tcPr>
            <w:tcW w:w="1890" w:type="dxa"/>
          </w:tcPr>
          <w:p w:rsidR="004C4D6E" w:rsidRPr="0087788D" w:rsidRDefault="004C4D6E" w:rsidP="009810DA">
            <w:pPr>
              <w:ind w:left="0"/>
            </w:pPr>
            <w:r w:rsidRPr="0087788D">
              <w:t>Sales Amount</w:t>
            </w:r>
          </w:p>
        </w:tc>
        <w:tc>
          <w:tcPr>
            <w:tcW w:w="1737" w:type="dxa"/>
          </w:tcPr>
          <w:p w:rsidR="004C4D6E" w:rsidRPr="0087788D" w:rsidRDefault="004C4D6E" w:rsidP="009810DA">
            <w:pPr>
              <w:ind w:left="0"/>
            </w:pPr>
            <w:r w:rsidRPr="0087788D">
              <w:t>Company</w:t>
            </w:r>
          </w:p>
        </w:tc>
        <w:tc>
          <w:tcPr>
            <w:tcW w:w="1521" w:type="dxa"/>
          </w:tcPr>
          <w:p w:rsidR="004C4D6E" w:rsidRPr="0087788D" w:rsidRDefault="004C4D6E" w:rsidP="009810DA">
            <w:pPr>
              <w:ind w:left="0"/>
            </w:pPr>
            <w:r w:rsidRPr="0087788D">
              <w:t>2010</w:t>
            </w:r>
          </w:p>
        </w:tc>
      </w:tr>
      <w:tr w:rsidR="004C4D6E" w:rsidRPr="0087788D" w:rsidTr="0056224E">
        <w:tc>
          <w:tcPr>
            <w:tcW w:w="2358" w:type="dxa"/>
          </w:tcPr>
          <w:p w:rsidR="004C4D6E" w:rsidRPr="0087788D" w:rsidRDefault="004C4D6E" w:rsidP="0048210D">
            <w:pPr>
              <w:ind w:left="0"/>
            </w:pPr>
            <w:r w:rsidRPr="0087788D">
              <w:t>4</w:t>
            </w:r>
          </w:p>
        </w:tc>
        <w:tc>
          <w:tcPr>
            <w:tcW w:w="2070" w:type="dxa"/>
          </w:tcPr>
          <w:p w:rsidR="004C4D6E" w:rsidRPr="0087788D" w:rsidRDefault="004C4D6E" w:rsidP="0048210D">
            <w:pPr>
              <w:ind w:left="0"/>
            </w:pPr>
            <w:r w:rsidRPr="0087788D">
              <w:t>1</w:t>
            </w:r>
          </w:p>
        </w:tc>
        <w:tc>
          <w:tcPr>
            <w:tcW w:w="1890" w:type="dxa"/>
          </w:tcPr>
          <w:p w:rsidR="004C4D6E" w:rsidRPr="0087788D" w:rsidRDefault="004C4D6E" w:rsidP="009810DA">
            <w:pPr>
              <w:ind w:left="0"/>
            </w:pPr>
            <w:r w:rsidRPr="0087788D">
              <w:t>Sales Quantity</w:t>
            </w:r>
          </w:p>
        </w:tc>
        <w:tc>
          <w:tcPr>
            <w:tcW w:w="1737" w:type="dxa"/>
          </w:tcPr>
          <w:p w:rsidR="004C4D6E" w:rsidRPr="0087788D" w:rsidRDefault="004C4D6E" w:rsidP="009810DA">
            <w:pPr>
              <w:ind w:left="0"/>
            </w:pPr>
            <w:r w:rsidRPr="0087788D">
              <w:t>Company</w:t>
            </w:r>
          </w:p>
        </w:tc>
        <w:tc>
          <w:tcPr>
            <w:tcW w:w="1521" w:type="dxa"/>
          </w:tcPr>
          <w:p w:rsidR="004C4D6E" w:rsidRPr="0087788D" w:rsidRDefault="004C4D6E" w:rsidP="009810DA">
            <w:pPr>
              <w:ind w:left="0"/>
            </w:pPr>
            <w:r w:rsidRPr="0087788D">
              <w:t>2010</w:t>
            </w:r>
          </w:p>
        </w:tc>
      </w:tr>
      <w:tr w:rsidR="004C4D6E" w:rsidRPr="0087788D" w:rsidTr="0056224E">
        <w:tc>
          <w:tcPr>
            <w:tcW w:w="2358" w:type="dxa"/>
          </w:tcPr>
          <w:p w:rsidR="004C4D6E" w:rsidRPr="0087788D" w:rsidRDefault="004C4D6E" w:rsidP="0048210D">
            <w:pPr>
              <w:ind w:left="0"/>
            </w:pPr>
            <w:r w:rsidRPr="0087788D">
              <w:t>5</w:t>
            </w:r>
          </w:p>
        </w:tc>
        <w:tc>
          <w:tcPr>
            <w:tcW w:w="2070" w:type="dxa"/>
          </w:tcPr>
          <w:p w:rsidR="004C4D6E" w:rsidRPr="0087788D" w:rsidRDefault="004C4D6E" w:rsidP="0048210D">
            <w:pPr>
              <w:ind w:left="0"/>
            </w:pPr>
            <w:r w:rsidRPr="0087788D">
              <w:t>NULL</w:t>
            </w:r>
          </w:p>
        </w:tc>
        <w:tc>
          <w:tcPr>
            <w:tcW w:w="1890" w:type="dxa"/>
          </w:tcPr>
          <w:p w:rsidR="004C4D6E" w:rsidRPr="0087788D" w:rsidRDefault="004C4D6E" w:rsidP="009810DA">
            <w:pPr>
              <w:ind w:left="0"/>
            </w:pPr>
            <w:r w:rsidRPr="0087788D">
              <w:t>Summary</w:t>
            </w:r>
          </w:p>
        </w:tc>
        <w:tc>
          <w:tcPr>
            <w:tcW w:w="1737" w:type="dxa"/>
          </w:tcPr>
          <w:p w:rsidR="004C4D6E" w:rsidRPr="0087788D" w:rsidRDefault="004C4D6E" w:rsidP="009810DA">
            <w:pPr>
              <w:ind w:left="0"/>
            </w:pPr>
            <w:r w:rsidRPr="0087788D">
              <w:t>Business Unit #1</w:t>
            </w:r>
          </w:p>
        </w:tc>
        <w:tc>
          <w:tcPr>
            <w:tcW w:w="1521" w:type="dxa"/>
          </w:tcPr>
          <w:p w:rsidR="004C4D6E" w:rsidRPr="0087788D" w:rsidRDefault="004C4D6E" w:rsidP="009810DA">
            <w:pPr>
              <w:ind w:left="0"/>
            </w:pPr>
            <w:r w:rsidRPr="0087788D">
              <w:t>2010</w:t>
            </w:r>
          </w:p>
        </w:tc>
      </w:tr>
      <w:tr w:rsidR="004C4D6E" w:rsidRPr="0087788D" w:rsidTr="0056224E">
        <w:tc>
          <w:tcPr>
            <w:tcW w:w="2358" w:type="dxa"/>
          </w:tcPr>
          <w:p w:rsidR="004C4D6E" w:rsidRPr="0087788D" w:rsidRDefault="004C4D6E" w:rsidP="0048210D">
            <w:pPr>
              <w:ind w:left="0"/>
            </w:pPr>
            <w:r w:rsidRPr="0087788D">
              <w:t>6</w:t>
            </w:r>
          </w:p>
        </w:tc>
        <w:tc>
          <w:tcPr>
            <w:tcW w:w="2070" w:type="dxa"/>
          </w:tcPr>
          <w:p w:rsidR="004C4D6E" w:rsidRPr="0087788D" w:rsidRDefault="004C4D6E" w:rsidP="0048210D">
            <w:pPr>
              <w:ind w:left="0"/>
            </w:pPr>
            <w:r w:rsidRPr="0087788D">
              <w:t>5</w:t>
            </w:r>
          </w:p>
        </w:tc>
        <w:tc>
          <w:tcPr>
            <w:tcW w:w="1890" w:type="dxa"/>
          </w:tcPr>
          <w:p w:rsidR="004C4D6E" w:rsidRPr="0087788D" w:rsidRDefault="004C4D6E" w:rsidP="0056224E">
            <w:pPr>
              <w:ind w:left="0"/>
            </w:pPr>
            <w:r w:rsidRPr="0087788D">
              <w:t xml:space="preserve">Financial </w:t>
            </w:r>
          </w:p>
        </w:tc>
        <w:tc>
          <w:tcPr>
            <w:tcW w:w="1737" w:type="dxa"/>
          </w:tcPr>
          <w:p w:rsidR="004C4D6E" w:rsidRPr="0087788D" w:rsidRDefault="004C4D6E" w:rsidP="009810DA">
            <w:pPr>
              <w:ind w:left="0"/>
            </w:pPr>
            <w:r w:rsidRPr="0087788D">
              <w:t>Business Unit #1</w:t>
            </w:r>
          </w:p>
        </w:tc>
        <w:tc>
          <w:tcPr>
            <w:tcW w:w="1521" w:type="dxa"/>
          </w:tcPr>
          <w:p w:rsidR="004C4D6E" w:rsidRPr="0087788D" w:rsidRDefault="004C4D6E" w:rsidP="009810DA">
            <w:pPr>
              <w:ind w:left="0"/>
            </w:pPr>
            <w:r w:rsidRPr="0087788D">
              <w:t>2010</w:t>
            </w:r>
          </w:p>
        </w:tc>
      </w:tr>
      <w:tr w:rsidR="004C4D6E" w:rsidRPr="0087788D" w:rsidTr="0056224E">
        <w:tc>
          <w:tcPr>
            <w:tcW w:w="2358" w:type="dxa"/>
          </w:tcPr>
          <w:p w:rsidR="004C4D6E" w:rsidRPr="0087788D" w:rsidRDefault="004C4D6E" w:rsidP="0048210D">
            <w:pPr>
              <w:ind w:left="0"/>
            </w:pPr>
            <w:r w:rsidRPr="0087788D">
              <w:t>7</w:t>
            </w:r>
          </w:p>
        </w:tc>
        <w:tc>
          <w:tcPr>
            <w:tcW w:w="2070" w:type="dxa"/>
          </w:tcPr>
          <w:p w:rsidR="004C4D6E" w:rsidRPr="0087788D" w:rsidRDefault="004C4D6E" w:rsidP="0048210D">
            <w:pPr>
              <w:ind w:left="0"/>
            </w:pPr>
            <w:r w:rsidRPr="0087788D">
              <w:t>6</w:t>
            </w:r>
          </w:p>
        </w:tc>
        <w:tc>
          <w:tcPr>
            <w:tcW w:w="1890" w:type="dxa"/>
          </w:tcPr>
          <w:p w:rsidR="004C4D6E" w:rsidRPr="0087788D" w:rsidRDefault="004C4D6E" w:rsidP="009810DA">
            <w:pPr>
              <w:ind w:left="0"/>
            </w:pPr>
            <w:r w:rsidRPr="0087788D">
              <w:t>Sales Amount</w:t>
            </w:r>
          </w:p>
        </w:tc>
        <w:tc>
          <w:tcPr>
            <w:tcW w:w="1737" w:type="dxa"/>
          </w:tcPr>
          <w:p w:rsidR="004C4D6E" w:rsidRPr="0087788D" w:rsidRDefault="004C4D6E" w:rsidP="009810DA">
            <w:pPr>
              <w:ind w:left="0"/>
            </w:pPr>
            <w:r w:rsidRPr="0087788D">
              <w:t>Business Unit #1</w:t>
            </w:r>
          </w:p>
        </w:tc>
        <w:tc>
          <w:tcPr>
            <w:tcW w:w="1521" w:type="dxa"/>
          </w:tcPr>
          <w:p w:rsidR="004C4D6E" w:rsidRPr="0087788D" w:rsidRDefault="004C4D6E" w:rsidP="009810DA">
            <w:pPr>
              <w:ind w:left="0"/>
            </w:pPr>
            <w:r w:rsidRPr="0087788D">
              <w:t>2010</w:t>
            </w:r>
          </w:p>
        </w:tc>
      </w:tr>
    </w:tbl>
    <w:p w:rsidR="0056224E" w:rsidRPr="0087788D" w:rsidRDefault="0056224E" w:rsidP="0056224E">
      <w:pPr>
        <w:ind w:left="0"/>
      </w:pPr>
    </w:p>
    <w:p w:rsidR="003A2BF7" w:rsidRPr="0087788D" w:rsidRDefault="00451590" w:rsidP="00B23FED">
      <w:pPr>
        <w:ind w:left="0"/>
      </w:pPr>
      <w:r w:rsidRPr="0087788D">
        <w:t xml:space="preserve">When </w:t>
      </w:r>
      <w:r w:rsidR="00EE1DC2">
        <w:t xml:space="preserve">users </w:t>
      </w:r>
      <w:r w:rsidRPr="0087788D">
        <w:t xml:space="preserve">browse </w:t>
      </w:r>
      <w:r w:rsidR="00EE1DC2">
        <w:t xml:space="preserve">the </w:t>
      </w:r>
      <w:r w:rsidRPr="0087788D">
        <w:t xml:space="preserve">Balance Scorecard cube via </w:t>
      </w:r>
      <w:r w:rsidR="007552F8">
        <w:t>E</w:t>
      </w:r>
      <w:r w:rsidR="007552F8" w:rsidRPr="0087788D">
        <w:t>xcel</w:t>
      </w:r>
      <w:r w:rsidRPr="0087788D">
        <w:t xml:space="preserve">, the Dim KPI Implementation dimension structure appears </w:t>
      </w:r>
      <w:r w:rsidR="00EE1DC2">
        <w:t>in the format</w:t>
      </w:r>
      <w:r w:rsidR="00737A7E">
        <w:t xml:space="preserve"> shown in Figure 21</w:t>
      </w:r>
      <w:r w:rsidR="00EE1DC2">
        <w:t>.</w:t>
      </w:r>
    </w:p>
    <w:p w:rsidR="00451590" w:rsidRPr="0087788D" w:rsidRDefault="00AD3E13" w:rsidP="00451590">
      <w:pPr>
        <w:ind w:left="0"/>
        <w:jc w:val="center"/>
      </w:pPr>
      <w:r w:rsidRPr="0087788D">
        <w:rPr>
          <w:noProof/>
          <w:lang w:val="en-US" w:eastAsia="en-US"/>
        </w:rPr>
        <w:drawing>
          <wp:inline distT="0" distB="0" distL="0" distR="0" wp14:anchorId="6E7B4E63" wp14:editId="0B7B1385">
            <wp:extent cx="4572000" cy="1500463"/>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srcRect l="5609" t="28718" r="52885" b="49487"/>
                    <a:stretch>
                      <a:fillRect/>
                    </a:stretch>
                  </pic:blipFill>
                  <pic:spPr bwMode="auto">
                    <a:xfrm>
                      <a:off x="0" y="0"/>
                      <a:ext cx="4574689" cy="1501346"/>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21</w:t>
      </w:r>
      <w:r w:rsidR="004C54F9" w:rsidRPr="0087788D">
        <w:rPr>
          <w:rFonts w:ascii="Arial" w:hAnsi="Arial" w:cs="Arial"/>
        </w:rPr>
        <w:fldChar w:fldCharType="end"/>
      </w:r>
    </w:p>
    <w:p w:rsidR="004F7D9E" w:rsidRPr="0087788D" w:rsidRDefault="004F7D9E" w:rsidP="004F7D9E">
      <w:pPr>
        <w:ind w:left="0"/>
      </w:pPr>
    </w:p>
    <w:p w:rsidR="00AD3E13" w:rsidRPr="0087788D" w:rsidRDefault="004F7D9E" w:rsidP="00B23FED">
      <w:pPr>
        <w:ind w:left="0"/>
      </w:pPr>
      <w:r w:rsidRPr="0087788D">
        <w:t xml:space="preserve">The cube enables users to slice the cube </w:t>
      </w:r>
      <w:r w:rsidR="00EE1DC2">
        <w:t>on</w:t>
      </w:r>
      <w:r w:rsidR="00EE1DC2" w:rsidRPr="0087788D">
        <w:t xml:space="preserve"> </w:t>
      </w:r>
      <w:r w:rsidRPr="0087788D">
        <w:t>Scorecard Calendar Year and Scorecard Name.</w:t>
      </w:r>
    </w:p>
    <w:p w:rsidR="00AD3E13" w:rsidRPr="0087788D" w:rsidRDefault="00AD3E13" w:rsidP="00451590">
      <w:pPr>
        <w:ind w:left="0"/>
        <w:jc w:val="center"/>
      </w:pPr>
      <w:r w:rsidRPr="0087788D">
        <w:rPr>
          <w:noProof/>
          <w:lang w:val="en-US" w:eastAsia="en-US"/>
        </w:rPr>
        <w:drawing>
          <wp:inline distT="0" distB="0" distL="0" distR="0" wp14:anchorId="54557FFB" wp14:editId="6F1BA542">
            <wp:extent cx="4759434" cy="1676400"/>
            <wp:effectExtent l="19050" t="0" r="3066"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srcRect l="5769" t="22051" r="54647" b="55641"/>
                    <a:stretch>
                      <a:fillRect/>
                    </a:stretch>
                  </pic:blipFill>
                  <pic:spPr bwMode="auto">
                    <a:xfrm>
                      <a:off x="0" y="0"/>
                      <a:ext cx="4759434" cy="1676400"/>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22</w:t>
      </w:r>
      <w:r w:rsidR="004C54F9" w:rsidRPr="0087788D">
        <w:rPr>
          <w:rFonts w:ascii="Arial" w:hAnsi="Arial" w:cs="Arial"/>
        </w:rPr>
        <w:fldChar w:fldCharType="end"/>
      </w:r>
    </w:p>
    <w:p w:rsidR="006D339D" w:rsidRPr="0087788D" w:rsidRDefault="006D339D" w:rsidP="00451590">
      <w:pPr>
        <w:ind w:left="0"/>
        <w:jc w:val="center"/>
      </w:pPr>
    </w:p>
    <w:p w:rsidR="002F3603" w:rsidRDefault="00EE1DC2" w:rsidP="00B23FED">
      <w:pPr>
        <w:ind w:left="0"/>
      </w:pPr>
      <w:r>
        <w:lastRenderedPageBreak/>
        <w:t xml:space="preserve">The </w:t>
      </w:r>
      <w:r w:rsidR="003C5C02" w:rsidRPr="0087788D">
        <w:t xml:space="preserve">Actual and Target </w:t>
      </w:r>
      <w:r>
        <w:t>m</w:t>
      </w:r>
      <w:r w:rsidR="003C5C02" w:rsidRPr="0087788D">
        <w:t>easure</w:t>
      </w:r>
      <w:r w:rsidR="0037586A">
        <w:t>s</w:t>
      </w:r>
      <w:r w:rsidR="003C5C02" w:rsidRPr="0087788D">
        <w:t xml:space="preserve"> relate</w:t>
      </w:r>
      <w:r w:rsidR="009810DA" w:rsidRPr="0087788D">
        <w:t xml:space="preserve"> </w:t>
      </w:r>
      <w:r w:rsidR="0037586A">
        <w:t>to</w:t>
      </w:r>
      <w:r w:rsidR="0037586A" w:rsidRPr="0087788D">
        <w:t xml:space="preserve"> </w:t>
      </w:r>
      <w:r w:rsidR="009810DA" w:rsidRPr="0087788D">
        <w:t>Dim KPI Implementation, Dim Date, and Dim Organizat</w:t>
      </w:r>
      <w:r w:rsidR="000C7BE5" w:rsidRPr="0087788D">
        <w:t>ion</w:t>
      </w:r>
      <w:r w:rsidR="00FF01F1">
        <w:t>;</w:t>
      </w:r>
      <w:r w:rsidR="000C7BE5" w:rsidRPr="0087788D">
        <w:t xml:space="preserve"> </w:t>
      </w:r>
      <w:r w:rsidR="00FF01F1">
        <w:t>the</w:t>
      </w:r>
      <w:r w:rsidR="00FF01F1" w:rsidRPr="0087788D">
        <w:t xml:space="preserve"> </w:t>
      </w:r>
      <w:r w:rsidR="000C7BE5" w:rsidRPr="0087788D">
        <w:t xml:space="preserve">Weight measure relates only </w:t>
      </w:r>
      <w:r w:rsidR="0037586A">
        <w:t xml:space="preserve">to </w:t>
      </w:r>
      <w:r w:rsidR="000C7BE5" w:rsidRPr="0087788D">
        <w:t xml:space="preserve">Dim KPI Implementation. </w:t>
      </w:r>
      <w:r w:rsidR="00300BFE" w:rsidRPr="0087788D">
        <w:t xml:space="preserve">This design supports </w:t>
      </w:r>
      <w:r w:rsidR="000C7BE5" w:rsidRPr="0087788D">
        <w:t>requirement</w:t>
      </w:r>
      <w:r w:rsidR="0055202B" w:rsidRPr="0087788D">
        <w:t>s</w:t>
      </w:r>
      <w:r w:rsidR="000C7BE5" w:rsidRPr="0087788D">
        <w:t xml:space="preserve"> of business units </w:t>
      </w:r>
      <w:r w:rsidR="00FF01F1">
        <w:t>that</w:t>
      </w:r>
      <w:r w:rsidR="00FF01F1" w:rsidRPr="0087788D">
        <w:t xml:space="preserve"> </w:t>
      </w:r>
      <w:r w:rsidR="000C7BE5" w:rsidRPr="0087788D">
        <w:t>need more than one scorecard instance</w:t>
      </w:r>
      <w:r w:rsidR="00FF01F1">
        <w:t>,</w:t>
      </w:r>
      <w:r w:rsidR="000C7BE5" w:rsidRPr="0087788D">
        <w:t xml:space="preserve"> such as Region</w:t>
      </w:r>
      <w:r w:rsidR="00FF01F1">
        <w:t xml:space="preserve"> or </w:t>
      </w:r>
      <w:r w:rsidR="000C7BE5" w:rsidRPr="0087788D">
        <w:t>Branch</w:t>
      </w:r>
      <w:r w:rsidR="00FF01F1">
        <w:t>.</w:t>
      </w:r>
    </w:p>
    <w:tbl>
      <w:tblPr>
        <w:tblStyle w:val="TableGrid1"/>
        <w:tblW w:w="0" w:type="auto"/>
        <w:jc w:val="center"/>
        <w:tblLook w:val="04A0" w:firstRow="1" w:lastRow="0" w:firstColumn="1" w:lastColumn="0" w:noHBand="0" w:noVBand="1"/>
      </w:tblPr>
      <w:tblGrid>
        <w:gridCol w:w="3708"/>
        <w:gridCol w:w="4140"/>
      </w:tblGrid>
      <w:tr w:rsidR="009810DA" w:rsidRPr="0087788D" w:rsidTr="000C7BE5">
        <w:trPr>
          <w:jc w:val="center"/>
        </w:trPr>
        <w:tc>
          <w:tcPr>
            <w:tcW w:w="3708" w:type="dxa"/>
            <w:shd w:val="clear" w:color="auto" w:fill="F2F2F2" w:themeFill="background1" w:themeFillShade="F2"/>
          </w:tcPr>
          <w:p w:rsidR="009810DA" w:rsidRPr="0087788D" w:rsidRDefault="009810DA" w:rsidP="009810DA">
            <w:pPr>
              <w:ind w:left="0"/>
              <w:jc w:val="center"/>
              <w:rPr>
                <w:b/>
                <w:bCs/>
              </w:rPr>
            </w:pPr>
            <w:r w:rsidRPr="0087788D">
              <w:rPr>
                <w:b/>
                <w:bCs/>
              </w:rPr>
              <w:t>Scorecard</w:t>
            </w:r>
            <w:r w:rsidR="000C7BE5" w:rsidRPr="0087788D">
              <w:rPr>
                <w:b/>
                <w:bCs/>
              </w:rPr>
              <w:t xml:space="preserve"> (Scorecard Structure)</w:t>
            </w:r>
          </w:p>
        </w:tc>
        <w:tc>
          <w:tcPr>
            <w:tcW w:w="4140" w:type="dxa"/>
            <w:shd w:val="clear" w:color="auto" w:fill="F2F2F2" w:themeFill="background1" w:themeFillShade="F2"/>
          </w:tcPr>
          <w:p w:rsidR="009810DA" w:rsidRPr="0087788D" w:rsidRDefault="009810DA" w:rsidP="009810DA">
            <w:pPr>
              <w:ind w:left="0"/>
              <w:jc w:val="center"/>
              <w:rPr>
                <w:b/>
                <w:bCs/>
              </w:rPr>
            </w:pPr>
            <w:r w:rsidRPr="0087788D">
              <w:rPr>
                <w:b/>
                <w:bCs/>
              </w:rPr>
              <w:t>Dim Organization</w:t>
            </w:r>
            <w:r w:rsidR="000C7BE5" w:rsidRPr="0087788D">
              <w:rPr>
                <w:b/>
                <w:bCs/>
              </w:rPr>
              <w:t>(Scorecard Instance)</w:t>
            </w:r>
          </w:p>
        </w:tc>
      </w:tr>
      <w:tr w:rsidR="009810DA" w:rsidRPr="0087788D" w:rsidTr="000C7BE5">
        <w:trPr>
          <w:jc w:val="center"/>
        </w:trPr>
        <w:tc>
          <w:tcPr>
            <w:tcW w:w="3708" w:type="dxa"/>
          </w:tcPr>
          <w:p w:rsidR="009810DA" w:rsidRPr="0087788D" w:rsidRDefault="009810DA" w:rsidP="009810DA">
            <w:pPr>
              <w:ind w:left="0"/>
            </w:pPr>
            <w:r w:rsidRPr="0087788D">
              <w:t>All Company</w:t>
            </w:r>
          </w:p>
        </w:tc>
        <w:tc>
          <w:tcPr>
            <w:tcW w:w="4140" w:type="dxa"/>
          </w:tcPr>
          <w:p w:rsidR="009810DA" w:rsidRPr="0087788D" w:rsidRDefault="009810DA" w:rsidP="009810DA">
            <w:pPr>
              <w:ind w:left="0"/>
            </w:pPr>
            <w:r w:rsidRPr="0087788D">
              <w:t>All Company</w:t>
            </w:r>
          </w:p>
        </w:tc>
      </w:tr>
      <w:tr w:rsidR="009810DA" w:rsidRPr="0087788D" w:rsidTr="000C7BE5">
        <w:trPr>
          <w:jc w:val="center"/>
        </w:trPr>
        <w:tc>
          <w:tcPr>
            <w:tcW w:w="3708" w:type="dxa"/>
          </w:tcPr>
          <w:p w:rsidR="009810DA" w:rsidRPr="0087788D" w:rsidRDefault="009810DA" w:rsidP="009810DA">
            <w:pPr>
              <w:ind w:left="0"/>
            </w:pPr>
            <w:r w:rsidRPr="0087788D">
              <w:t>Business Unit #1</w:t>
            </w:r>
          </w:p>
        </w:tc>
        <w:tc>
          <w:tcPr>
            <w:tcW w:w="4140" w:type="dxa"/>
          </w:tcPr>
          <w:p w:rsidR="009810DA" w:rsidRPr="0087788D" w:rsidRDefault="009810DA" w:rsidP="009810DA">
            <w:pPr>
              <w:ind w:left="0"/>
            </w:pPr>
            <w:r w:rsidRPr="0087788D">
              <w:t>Business Unit #1</w:t>
            </w:r>
          </w:p>
        </w:tc>
      </w:tr>
      <w:tr w:rsidR="009810DA" w:rsidRPr="0087788D" w:rsidTr="000C7BE5">
        <w:trPr>
          <w:jc w:val="center"/>
        </w:trPr>
        <w:tc>
          <w:tcPr>
            <w:tcW w:w="3708" w:type="dxa"/>
          </w:tcPr>
          <w:p w:rsidR="009810DA" w:rsidRPr="0087788D" w:rsidRDefault="009810DA" w:rsidP="009810DA">
            <w:pPr>
              <w:ind w:left="0"/>
            </w:pPr>
            <w:r w:rsidRPr="0087788D">
              <w:t>Region</w:t>
            </w:r>
          </w:p>
        </w:tc>
        <w:tc>
          <w:tcPr>
            <w:tcW w:w="4140" w:type="dxa"/>
          </w:tcPr>
          <w:p w:rsidR="009810DA" w:rsidRPr="0087788D" w:rsidRDefault="009810DA" w:rsidP="009810DA">
            <w:pPr>
              <w:ind w:left="0"/>
            </w:pPr>
            <w:r w:rsidRPr="0087788D">
              <w:t>Region #1</w:t>
            </w:r>
          </w:p>
        </w:tc>
      </w:tr>
      <w:tr w:rsidR="009810DA" w:rsidRPr="0087788D" w:rsidTr="000C7BE5">
        <w:trPr>
          <w:jc w:val="center"/>
        </w:trPr>
        <w:tc>
          <w:tcPr>
            <w:tcW w:w="3708" w:type="dxa"/>
          </w:tcPr>
          <w:p w:rsidR="009810DA" w:rsidRPr="0087788D" w:rsidRDefault="009810DA" w:rsidP="009810DA">
            <w:pPr>
              <w:ind w:left="0"/>
            </w:pPr>
          </w:p>
        </w:tc>
        <w:tc>
          <w:tcPr>
            <w:tcW w:w="4140" w:type="dxa"/>
          </w:tcPr>
          <w:p w:rsidR="009810DA" w:rsidRPr="0087788D" w:rsidRDefault="009810DA" w:rsidP="009810DA">
            <w:pPr>
              <w:ind w:left="0"/>
            </w:pPr>
            <w:r w:rsidRPr="0087788D">
              <w:t>Region #2</w:t>
            </w:r>
          </w:p>
        </w:tc>
      </w:tr>
      <w:tr w:rsidR="009810DA" w:rsidRPr="0087788D" w:rsidTr="000C7BE5">
        <w:trPr>
          <w:jc w:val="center"/>
        </w:trPr>
        <w:tc>
          <w:tcPr>
            <w:tcW w:w="3708" w:type="dxa"/>
          </w:tcPr>
          <w:p w:rsidR="009810DA" w:rsidRPr="0087788D" w:rsidRDefault="009810DA" w:rsidP="009810DA">
            <w:pPr>
              <w:ind w:left="0"/>
            </w:pPr>
          </w:p>
        </w:tc>
        <w:tc>
          <w:tcPr>
            <w:tcW w:w="4140" w:type="dxa"/>
          </w:tcPr>
          <w:p w:rsidR="009810DA" w:rsidRPr="0087788D" w:rsidRDefault="009810DA" w:rsidP="009810DA">
            <w:pPr>
              <w:ind w:left="0"/>
            </w:pPr>
            <w:r w:rsidRPr="0087788D">
              <w:t>Region #3</w:t>
            </w:r>
          </w:p>
        </w:tc>
      </w:tr>
    </w:tbl>
    <w:p w:rsidR="003C5C02" w:rsidRPr="0087788D" w:rsidRDefault="003C5C02" w:rsidP="00451590">
      <w:pPr>
        <w:ind w:left="0"/>
        <w:jc w:val="center"/>
      </w:pPr>
    </w:p>
    <w:p w:rsidR="00F24530" w:rsidRPr="0087788D" w:rsidRDefault="00F24530" w:rsidP="00F24530">
      <w:pPr>
        <w:pStyle w:val="NumHeading2"/>
      </w:pPr>
      <w:bookmarkStart w:id="21" w:name="_Toc264310794"/>
      <w:r w:rsidRPr="0087788D">
        <w:t>Report Design</w:t>
      </w:r>
      <w:bookmarkEnd w:id="21"/>
    </w:p>
    <w:p w:rsidR="00F14DC4" w:rsidRPr="0087788D" w:rsidRDefault="00B13CAF" w:rsidP="000C7BE5">
      <w:r w:rsidRPr="0087788D">
        <w:t xml:space="preserve">The customer </w:t>
      </w:r>
      <w:r w:rsidR="00FF01F1">
        <w:t>want</w:t>
      </w:r>
      <w:r w:rsidR="00737A7E">
        <w:t>ed</w:t>
      </w:r>
      <w:r w:rsidRPr="0087788D">
        <w:t xml:space="preserve"> to visualize the </w:t>
      </w:r>
      <w:r w:rsidR="00FF01F1">
        <w:t>B</w:t>
      </w:r>
      <w:r w:rsidRPr="0087788D">
        <w:t xml:space="preserve">alance </w:t>
      </w:r>
      <w:r w:rsidR="00FF01F1">
        <w:t>S</w:t>
      </w:r>
      <w:r w:rsidRPr="0087788D">
        <w:t xml:space="preserve">corecard for every business unit </w:t>
      </w:r>
      <w:r w:rsidR="00FF01F1">
        <w:t xml:space="preserve">so that they </w:t>
      </w:r>
      <w:r w:rsidR="00737A7E">
        <w:t>could</w:t>
      </w:r>
      <w:r w:rsidRPr="0087788D">
        <w:t xml:space="preserve"> see their performance against the company plan</w:t>
      </w:r>
      <w:r w:rsidR="00FF01F1">
        <w:t>.</w:t>
      </w:r>
      <w:r w:rsidRPr="0087788D">
        <w:t xml:space="preserve"> </w:t>
      </w:r>
      <w:r w:rsidR="00FF01F1">
        <w:t>Using this information,</w:t>
      </w:r>
      <w:r w:rsidR="00FF01F1" w:rsidRPr="0087788D">
        <w:t xml:space="preserve"> </w:t>
      </w:r>
      <w:r w:rsidRPr="0087788D">
        <w:t xml:space="preserve">they </w:t>
      </w:r>
      <w:r w:rsidR="00737A7E">
        <w:t>would be able to</w:t>
      </w:r>
      <w:r w:rsidR="00737A7E" w:rsidRPr="0087788D">
        <w:t xml:space="preserve"> </w:t>
      </w:r>
      <w:r w:rsidRPr="0087788D">
        <w:t xml:space="preserve">adjust their tactics or strategies </w:t>
      </w:r>
      <w:r w:rsidR="00FF01F1">
        <w:t>if</w:t>
      </w:r>
      <w:r w:rsidR="00FF01F1" w:rsidRPr="0087788D">
        <w:t xml:space="preserve"> </w:t>
      </w:r>
      <w:r w:rsidRPr="0087788D">
        <w:t xml:space="preserve">the actual results </w:t>
      </w:r>
      <w:r w:rsidR="00737A7E">
        <w:t>did</w:t>
      </w:r>
      <w:r w:rsidR="00737A7E" w:rsidRPr="0087788D">
        <w:t xml:space="preserve"> </w:t>
      </w:r>
      <w:r w:rsidRPr="0087788D">
        <w:t xml:space="preserve">not meet the target. </w:t>
      </w:r>
      <w:r w:rsidR="0037586A">
        <w:t>T</w:t>
      </w:r>
      <w:r w:rsidRPr="0087788D">
        <w:t>h</w:t>
      </w:r>
      <w:r w:rsidR="00737A7E">
        <w:t>ey wanted this</w:t>
      </w:r>
      <w:r w:rsidRPr="0087788D">
        <w:t xml:space="preserve"> </w:t>
      </w:r>
      <w:r w:rsidR="00FF01F1">
        <w:t xml:space="preserve">information </w:t>
      </w:r>
      <w:r w:rsidR="00737A7E">
        <w:t xml:space="preserve">to be </w:t>
      </w:r>
      <w:r w:rsidR="00FF01F1">
        <w:t>available through</w:t>
      </w:r>
      <w:r w:rsidRPr="0087788D">
        <w:t xml:space="preserve"> </w:t>
      </w:r>
      <w:r w:rsidR="00314CCB">
        <w:t>R</w:t>
      </w:r>
      <w:r w:rsidR="00314CCB" w:rsidRPr="0087788D">
        <w:t xml:space="preserve">eporting </w:t>
      </w:r>
      <w:r w:rsidR="00314CCB">
        <w:t>S</w:t>
      </w:r>
      <w:r w:rsidR="00314CCB" w:rsidRPr="0087788D">
        <w:t>ervices</w:t>
      </w:r>
      <w:r w:rsidRPr="0087788D">
        <w:t>.</w:t>
      </w:r>
    </w:p>
    <w:p w:rsidR="00D10D85" w:rsidRPr="0087788D" w:rsidRDefault="00FF01F1" w:rsidP="000C7BE5">
      <w:r>
        <w:t>More</w:t>
      </w:r>
      <w:r w:rsidR="00D10D85" w:rsidRPr="0087788D">
        <w:t xml:space="preserve"> than a thousand users </w:t>
      </w:r>
      <w:r w:rsidR="00737A7E">
        <w:t xml:space="preserve">were expected to </w:t>
      </w:r>
      <w:r w:rsidR="00D10D85" w:rsidRPr="0087788D">
        <w:t xml:space="preserve">access this report. Most </w:t>
      </w:r>
      <w:r>
        <w:t>look at</w:t>
      </w:r>
      <w:r w:rsidR="00D10D85" w:rsidRPr="0087788D">
        <w:t xml:space="preserve"> different scorecard structure</w:t>
      </w:r>
      <w:r>
        <w:t>s</w:t>
      </w:r>
      <w:r w:rsidR="00D10D85" w:rsidRPr="0087788D">
        <w:t xml:space="preserve"> and </w:t>
      </w:r>
      <w:r>
        <w:t xml:space="preserve">different </w:t>
      </w:r>
      <w:r w:rsidR="00D10D85" w:rsidRPr="0087788D">
        <w:t>sets of data. The Balance Scorecard cube</w:t>
      </w:r>
      <w:r w:rsidR="00737A7E">
        <w:t xml:space="preserve"> we generated</w:t>
      </w:r>
      <w:r w:rsidR="00D10D85" w:rsidRPr="0087788D">
        <w:t xml:space="preserve"> </w:t>
      </w:r>
      <w:r>
        <w:t>sh</w:t>
      </w:r>
      <w:r w:rsidRPr="0087788D">
        <w:t xml:space="preserve">ould </w:t>
      </w:r>
      <w:r w:rsidR="00847B5B" w:rsidRPr="0087788D">
        <w:t xml:space="preserve">help reduce </w:t>
      </w:r>
      <w:r w:rsidR="0037586A">
        <w:t xml:space="preserve">the </w:t>
      </w:r>
      <w:r w:rsidR="00847B5B" w:rsidRPr="0087788D">
        <w:t>number of report implementation</w:t>
      </w:r>
      <w:r>
        <w:t>s</w:t>
      </w:r>
      <w:r w:rsidR="00847B5B" w:rsidRPr="0087788D">
        <w:t xml:space="preserve"> to </w:t>
      </w:r>
      <w:r>
        <w:t>one</w:t>
      </w:r>
      <w:r w:rsidR="00847B5B" w:rsidRPr="0087788D">
        <w:t>.</w:t>
      </w:r>
    </w:p>
    <w:p w:rsidR="00847B5B" w:rsidRPr="0087788D" w:rsidRDefault="00847B5B" w:rsidP="00D10D85">
      <w:pPr>
        <w:pStyle w:val="NumHeading3"/>
      </w:pPr>
      <w:bookmarkStart w:id="22" w:name="_Toc264310795"/>
      <w:r w:rsidRPr="0087788D">
        <w:t>Report Parameter</w:t>
      </w:r>
      <w:r w:rsidR="00B351D9">
        <w:t>s</w:t>
      </w:r>
      <w:bookmarkEnd w:id="22"/>
    </w:p>
    <w:p w:rsidR="00847B5B" w:rsidRPr="0087788D" w:rsidRDefault="001753E5" w:rsidP="00847B5B">
      <w:r>
        <w:t>The</w:t>
      </w:r>
      <w:r w:rsidR="00847B5B" w:rsidRPr="0087788D">
        <w:t xml:space="preserve"> Balance Scorecard report</w:t>
      </w:r>
      <w:r>
        <w:t xml:space="preserve"> includes five parameters</w:t>
      </w:r>
      <w:r w:rsidR="00847B5B" w:rsidRPr="0087788D">
        <w:t>:</w:t>
      </w:r>
    </w:p>
    <w:p w:rsidR="00847B5B" w:rsidRPr="0087788D" w:rsidRDefault="00847B5B" w:rsidP="00847B5B">
      <w:pPr>
        <w:pStyle w:val="ListParagraph"/>
        <w:numPr>
          <w:ilvl w:val="0"/>
          <w:numId w:val="32"/>
        </w:numPr>
        <w:ind w:left="990"/>
      </w:pPr>
      <w:r w:rsidRPr="0087788D">
        <w:t xml:space="preserve">Organization – lists all members of </w:t>
      </w:r>
      <w:r w:rsidR="001753E5">
        <w:t xml:space="preserve">the </w:t>
      </w:r>
      <w:r w:rsidRPr="0087788D">
        <w:t xml:space="preserve">[Dim Organization] dimension. </w:t>
      </w:r>
    </w:p>
    <w:p w:rsidR="00847B5B" w:rsidRPr="0087788D" w:rsidRDefault="00847B5B" w:rsidP="00847B5B">
      <w:pPr>
        <w:pStyle w:val="ListParagraph"/>
        <w:numPr>
          <w:ilvl w:val="0"/>
          <w:numId w:val="32"/>
        </w:numPr>
        <w:ind w:left="990"/>
      </w:pPr>
      <w:r w:rsidRPr="0087788D">
        <w:t xml:space="preserve">Scorecard Year – lists all [Scorecard Year] members </w:t>
      </w:r>
      <w:r w:rsidR="001753E5">
        <w:t>from the</w:t>
      </w:r>
      <w:r w:rsidRPr="0087788D">
        <w:t xml:space="preserve"> [Dim KPI Implementation] dimension. </w:t>
      </w:r>
    </w:p>
    <w:p w:rsidR="00847B5B" w:rsidRPr="0087788D" w:rsidRDefault="00847B5B" w:rsidP="00847B5B">
      <w:pPr>
        <w:pStyle w:val="ListParagraph"/>
        <w:numPr>
          <w:ilvl w:val="0"/>
          <w:numId w:val="32"/>
        </w:numPr>
        <w:ind w:left="990"/>
      </w:pPr>
      <w:r w:rsidRPr="0087788D">
        <w:t>Scorecard – lists all [Scorecard Year] scorecard members for</w:t>
      </w:r>
      <w:r w:rsidR="001753E5">
        <w:t xml:space="preserve"> the</w:t>
      </w:r>
      <w:r w:rsidRPr="0087788D">
        <w:t xml:space="preserve"> [Dim KPI Implementation] dimension. </w:t>
      </w:r>
    </w:p>
    <w:p w:rsidR="00847B5B" w:rsidRPr="0087788D" w:rsidRDefault="00847B5B" w:rsidP="00847B5B">
      <w:pPr>
        <w:pStyle w:val="ListParagraph"/>
        <w:numPr>
          <w:ilvl w:val="0"/>
          <w:numId w:val="32"/>
        </w:numPr>
        <w:ind w:left="990"/>
      </w:pPr>
      <w:r w:rsidRPr="0087788D">
        <w:t xml:space="preserve">Data Year – </w:t>
      </w:r>
      <w:r w:rsidR="008F0857">
        <w:t>lists</w:t>
      </w:r>
      <w:r w:rsidRPr="0087788D">
        <w:t xml:space="preserve"> all [Calendar Year] members from</w:t>
      </w:r>
      <w:r w:rsidR="001753E5">
        <w:t xml:space="preserve"> the</w:t>
      </w:r>
      <w:r w:rsidRPr="0087788D">
        <w:t xml:space="preserve"> [Dim Date] dimension.</w:t>
      </w:r>
    </w:p>
    <w:p w:rsidR="00847B5B" w:rsidRPr="0087788D" w:rsidRDefault="00847B5B" w:rsidP="00847B5B">
      <w:pPr>
        <w:pStyle w:val="ListParagraph"/>
        <w:numPr>
          <w:ilvl w:val="0"/>
          <w:numId w:val="32"/>
        </w:numPr>
        <w:ind w:left="990"/>
      </w:pPr>
      <w:r w:rsidRPr="0087788D">
        <w:t>Data Month – quer</w:t>
      </w:r>
      <w:r w:rsidR="001753E5">
        <w:t>ies</w:t>
      </w:r>
      <w:r w:rsidRPr="0087788D">
        <w:t xml:space="preserve"> all [Calendar Month] members from </w:t>
      </w:r>
      <w:r w:rsidR="001753E5">
        <w:t xml:space="preserve">the </w:t>
      </w:r>
      <w:r w:rsidRPr="0087788D">
        <w:t xml:space="preserve">[Dim Date] dimension sliced by Data Year parameter. </w:t>
      </w:r>
    </w:p>
    <w:p w:rsidR="00847B5B" w:rsidRPr="0087788D" w:rsidRDefault="00847B5B" w:rsidP="00D10D85">
      <w:pPr>
        <w:pStyle w:val="NumHeading3"/>
      </w:pPr>
      <w:bookmarkStart w:id="23" w:name="_Toc264310796"/>
      <w:r w:rsidRPr="0087788D">
        <w:t>Data</w:t>
      </w:r>
      <w:r w:rsidR="00D4145B">
        <w:t>s</w:t>
      </w:r>
      <w:r w:rsidRPr="0087788D">
        <w:t>et</w:t>
      </w:r>
      <w:bookmarkEnd w:id="23"/>
    </w:p>
    <w:p w:rsidR="00847B5B" w:rsidRPr="0087788D" w:rsidRDefault="00D4145B" w:rsidP="00F74F7C">
      <w:pPr>
        <w:ind w:left="180"/>
      </w:pPr>
      <w:r>
        <w:t xml:space="preserve">To create the dataset, </w:t>
      </w:r>
      <w:r w:rsidR="00737A7E">
        <w:t xml:space="preserve">we </w:t>
      </w:r>
      <w:r>
        <w:t>s</w:t>
      </w:r>
      <w:r w:rsidRPr="0087788D">
        <w:t>elect</w:t>
      </w:r>
      <w:r w:rsidR="00737A7E">
        <w:t>ed</w:t>
      </w:r>
      <w:r w:rsidRPr="0087788D">
        <w:t xml:space="preserve"> </w:t>
      </w:r>
      <w:r>
        <w:t xml:space="preserve">the </w:t>
      </w:r>
      <w:r w:rsidR="00847B5B" w:rsidRPr="0087788D">
        <w:t>Weight, Actual, Target, Score</w:t>
      </w:r>
      <w:r w:rsidR="00FE7A65" w:rsidRPr="0087788D">
        <w:t xml:space="preserve"> </w:t>
      </w:r>
      <w:r w:rsidR="00847B5B" w:rsidRPr="0087788D">
        <w:t>(Actual / Target)</w:t>
      </w:r>
      <w:r w:rsidR="00FE7A65" w:rsidRPr="0087788D">
        <w:t xml:space="preserve"> measures on </w:t>
      </w:r>
      <w:r>
        <w:t>c</w:t>
      </w:r>
      <w:r w:rsidR="00FE7A65" w:rsidRPr="0087788D">
        <w:t>olumns</w:t>
      </w:r>
      <w:r>
        <w:t>,</w:t>
      </w:r>
      <w:r w:rsidR="00FE7A65" w:rsidRPr="0087788D">
        <w:t xml:space="preserve"> and </w:t>
      </w:r>
      <w:r>
        <w:t>the</w:t>
      </w:r>
      <w:r w:rsidR="00737A7E">
        <w:t>n we</w:t>
      </w:r>
      <w:r>
        <w:t xml:space="preserve"> select</w:t>
      </w:r>
      <w:r w:rsidR="00737A7E">
        <w:t>ed</w:t>
      </w:r>
      <w:r>
        <w:t xml:space="preserve"> </w:t>
      </w:r>
      <w:r w:rsidR="00CC34C4" w:rsidRPr="0087788D">
        <w:t>all members of</w:t>
      </w:r>
      <w:r>
        <w:t xml:space="preserve"> the p</w:t>
      </w:r>
      <w:r w:rsidR="00CC34C4" w:rsidRPr="0087788D">
        <w:t xml:space="preserve">arent-child hierarchy of </w:t>
      </w:r>
      <w:r>
        <w:t xml:space="preserve">the </w:t>
      </w:r>
      <w:r w:rsidR="00FE7A65" w:rsidRPr="0087788D">
        <w:t xml:space="preserve">KPI Implementation dimension on </w:t>
      </w:r>
      <w:r>
        <w:t>r</w:t>
      </w:r>
      <w:r w:rsidR="00FE7A65" w:rsidRPr="0087788D">
        <w:t>ow slices by all report parameters.</w:t>
      </w:r>
      <w:r w:rsidR="00CC34C4" w:rsidRPr="0087788D">
        <w:t xml:space="preserve"> </w:t>
      </w:r>
    </w:p>
    <w:p w:rsidR="00F74F7C" w:rsidRPr="00F74F7C" w:rsidRDefault="00D4145B" w:rsidP="00F74F7C">
      <w:pPr>
        <w:autoSpaceDE w:val="0"/>
        <w:autoSpaceDN w:val="0"/>
        <w:adjustRightInd w:val="0"/>
        <w:spacing w:before="0" w:after="0" w:line="240" w:lineRule="auto"/>
        <w:ind w:left="180"/>
        <w:rPr>
          <w:rFonts w:eastAsia="Times New Roman"/>
          <w:noProof/>
          <w:color w:val="0D0D0D" w:themeColor="text1" w:themeTint="F2"/>
          <w:lang w:val="en-US" w:eastAsia="en-US" w:bidi="th-TH"/>
        </w:rPr>
      </w:pPr>
      <w:r>
        <w:rPr>
          <w:color w:val="0D0D0D" w:themeColor="text1" w:themeTint="F2"/>
        </w:rPr>
        <w:t>T</w:t>
      </w:r>
      <w:r w:rsidR="00F74F7C" w:rsidRPr="00F74F7C">
        <w:rPr>
          <w:color w:val="0D0D0D" w:themeColor="text1" w:themeTint="F2"/>
        </w:rPr>
        <w:t xml:space="preserve">o ensure access </w:t>
      </w:r>
      <w:r>
        <w:rPr>
          <w:color w:val="0D0D0D" w:themeColor="text1" w:themeTint="F2"/>
        </w:rPr>
        <w:t xml:space="preserve">to the </w:t>
      </w:r>
      <w:r w:rsidR="00F74F7C" w:rsidRPr="00F74F7C">
        <w:rPr>
          <w:rFonts w:eastAsia="Times New Roman"/>
          <w:noProof/>
          <w:color w:val="0D0D0D" w:themeColor="text1" w:themeTint="F2"/>
          <w:lang w:val="en-US" w:eastAsia="en-US" w:bidi="th-TH"/>
        </w:rPr>
        <w:t xml:space="preserve">MEMBER_UNIQUE_NAME and PARENT_UNIQUE_NAME property </w:t>
      </w:r>
      <w:r>
        <w:rPr>
          <w:rFonts w:eastAsia="Times New Roman"/>
          <w:noProof/>
          <w:color w:val="0D0D0D" w:themeColor="text1" w:themeTint="F2"/>
          <w:lang w:val="en-US" w:eastAsia="en-US" w:bidi="th-TH"/>
        </w:rPr>
        <w:t xml:space="preserve">if </w:t>
      </w:r>
      <w:r w:rsidR="00F74F7C" w:rsidRPr="00F74F7C">
        <w:rPr>
          <w:rFonts w:eastAsia="Times New Roman"/>
          <w:noProof/>
          <w:color w:val="0D0D0D" w:themeColor="text1" w:themeTint="F2"/>
          <w:lang w:val="en-US" w:eastAsia="en-US" w:bidi="th-TH"/>
        </w:rPr>
        <w:t>paren</w:t>
      </w:r>
      <w:r w:rsidR="00557D06">
        <w:rPr>
          <w:rFonts w:eastAsia="Times New Roman"/>
          <w:noProof/>
          <w:color w:val="0D0D0D" w:themeColor="text1" w:themeTint="F2"/>
          <w:lang w:val="en-US" w:eastAsia="en-US" w:bidi="th-TH"/>
        </w:rPr>
        <w:t>t</w:t>
      </w:r>
      <w:r w:rsidR="00F74F7C" w:rsidRPr="00F74F7C">
        <w:rPr>
          <w:rFonts w:eastAsia="Times New Roman"/>
          <w:noProof/>
          <w:color w:val="0D0D0D" w:themeColor="text1" w:themeTint="F2"/>
          <w:lang w:val="en-US" w:eastAsia="en-US" w:bidi="th-TH"/>
        </w:rPr>
        <w:t xml:space="preserve">-child grouping </w:t>
      </w:r>
      <w:r>
        <w:rPr>
          <w:rFonts w:eastAsia="Times New Roman"/>
          <w:noProof/>
          <w:color w:val="0D0D0D" w:themeColor="text1" w:themeTint="F2"/>
          <w:lang w:val="en-US" w:eastAsia="en-US" w:bidi="th-TH"/>
        </w:rPr>
        <w:t xml:space="preserve">is implemented </w:t>
      </w:r>
      <w:r w:rsidR="00F74F7C" w:rsidRPr="00F74F7C">
        <w:rPr>
          <w:rFonts w:eastAsia="Times New Roman"/>
          <w:noProof/>
          <w:color w:val="0D0D0D" w:themeColor="text1" w:themeTint="F2"/>
          <w:lang w:val="en-US" w:eastAsia="en-US" w:bidi="th-TH"/>
        </w:rPr>
        <w:t>in the report</w:t>
      </w:r>
      <w:r>
        <w:rPr>
          <w:rFonts w:eastAsia="Times New Roman"/>
          <w:noProof/>
          <w:color w:val="0D0D0D" w:themeColor="text1" w:themeTint="F2"/>
          <w:lang w:val="en-US" w:eastAsia="en-US" w:bidi="th-TH"/>
        </w:rPr>
        <w:t xml:space="preserve">, </w:t>
      </w:r>
      <w:r w:rsidR="00737A7E">
        <w:rPr>
          <w:rFonts w:eastAsia="Times New Roman"/>
          <w:noProof/>
          <w:color w:val="0D0D0D" w:themeColor="text1" w:themeTint="F2"/>
          <w:lang w:val="en-US" w:eastAsia="en-US" w:bidi="th-TH"/>
        </w:rPr>
        <w:t xml:space="preserve">we </w:t>
      </w:r>
      <w:r>
        <w:rPr>
          <w:rFonts w:eastAsia="Times New Roman"/>
          <w:noProof/>
          <w:color w:val="0D0D0D" w:themeColor="text1" w:themeTint="F2"/>
          <w:lang w:val="en-US" w:eastAsia="en-US" w:bidi="th-TH"/>
        </w:rPr>
        <w:t>add</w:t>
      </w:r>
      <w:r w:rsidR="00737A7E">
        <w:rPr>
          <w:rFonts w:eastAsia="Times New Roman"/>
          <w:noProof/>
          <w:color w:val="0D0D0D" w:themeColor="text1" w:themeTint="F2"/>
          <w:lang w:val="en-US" w:eastAsia="en-US" w:bidi="th-TH"/>
        </w:rPr>
        <w:t>ed</w:t>
      </w:r>
      <w:r>
        <w:rPr>
          <w:rFonts w:eastAsia="Times New Roman"/>
          <w:noProof/>
          <w:color w:val="0D0D0D" w:themeColor="text1" w:themeTint="F2"/>
          <w:lang w:val="en-US" w:eastAsia="en-US" w:bidi="th-TH"/>
        </w:rPr>
        <w:t xml:space="preserve"> the following code to the MDX statement</w:t>
      </w:r>
      <w:r w:rsidR="00F74F7C" w:rsidRPr="00F74F7C">
        <w:rPr>
          <w:rFonts w:eastAsia="Times New Roman"/>
          <w:noProof/>
          <w:color w:val="0D0D0D" w:themeColor="text1" w:themeTint="F2"/>
          <w:lang w:val="en-US" w:eastAsia="en-US" w:bidi="th-TH"/>
        </w:rPr>
        <w:t>.</w:t>
      </w:r>
    </w:p>
    <w:p w:rsidR="00CC34C4" w:rsidRPr="00F74F7C" w:rsidRDefault="00CC34C4" w:rsidP="00CC34C4">
      <w:pPr>
        <w:rPr>
          <w:color w:val="4F6228" w:themeColor="accent3" w:themeShade="80"/>
        </w:rPr>
      </w:pPr>
    </w:p>
    <w:p w:rsidR="00F74F7C" w:rsidRDefault="00F74F7C" w:rsidP="00F74F7C">
      <w:pPr>
        <w:autoSpaceDE w:val="0"/>
        <w:autoSpaceDN w:val="0"/>
        <w:adjustRightInd w:val="0"/>
        <w:spacing w:before="0" w:after="0" w:line="240" w:lineRule="auto"/>
        <w:ind w:left="0"/>
        <w:rPr>
          <w:rFonts w:ascii="Courier New" w:eastAsia="Times New Roman" w:hAnsi="Courier New" w:cs="Courier New"/>
          <w:noProof/>
          <w:lang w:val="en-US" w:eastAsia="en-US" w:bidi="th-TH"/>
        </w:rPr>
      </w:pPr>
      <w:r>
        <w:rPr>
          <w:rFonts w:ascii="Courier New" w:eastAsia="Times New Roman" w:hAnsi="Courier New" w:cs="Courier New"/>
          <w:noProof/>
          <w:color w:val="0000FF"/>
          <w:lang w:val="en-US" w:eastAsia="en-US" w:bidi="th-TH"/>
        </w:rPr>
        <w:t>DIMENSION</w:t>
      </w:r>
      <w:r>
        <w:rPr>
          <w:rFonts w:ascii="Courier New" w:eastAsia="Times New Roman" w:hAnsi="Courier New" w:cs="Courier New"/>
          <w:noProof/>
          <w:lang w:val="en-US" w:eastAsia="en-US" w:bidi="th-TH"/>
        </w:rPr>
        <w:t xml:space="preserve"> </w:t>
      </w:r>
      <w:r>
        <w:rPr>
          <w:rFonts w:ascii="Courier New" w:eastAsia="Times New Roman" w:hAnsi="Courier New" w:cs="Courier New"/>
          <w:noProof/>
          <w:color w:val="0000FF"/>
          <w:lang w:val="en-US" w:eastAsia="en-US" w:bidi="th-TH"/>
        </w:rPr>
        <w:t>PROPERTIES</w:t>
      </w:r>
      <w:r>
        <w:rPr>
          <w:rFonts w:ascii="Courier New" w:eastAsia="Times New Roman" w:hAnsi="Courier New" w:cs="Courier New"/>
          <w:noProof/>
          <w:lang w:val="en-US" w:eastAsia="en-US" w:bidi="th-TH"/>
        </w:rPr>
        <w:t xml:space="preserve"> </w:t>
      </w:r>
    </w:p>
    <w:p w:rsidR="00F74F7C" w:rsidRDefault="00F74F7C" w:rsidP="00F74F7C">
      <w:pPr>
        <w:autoSpaceDE w:val="0"/>
        <w:autoSpaceDN w:val="0"/>
        <w:adjustRightInd w:val="0"/>
        <w:spacing w:before="0" w:after="0" w:line="240" w:lineRule="auto"/>
        <w:ind w:left="0"/>
        <w:rPr>
          <w:rFonts w:ascii="Courier New" w:eastAsia="Times New Roman" w:hAnsi="Courier New" w:cs="Courier New"/>
          <w:noProof/>
          <w:color w:val="0000FF"/>
          <w:lang w:val="en-US" w:eastAsia="en-US" w:bidi="th-TH"/>
        </w:rPr>
      </w:pPr>
      <w:r>
        <w:rPr>
          <w:rFonts w:ascii="Courier New" w:eastAsia="Times New Roman" w:hAnsi="Courier New" w:cs="Courier New"/>
          <w:noProof/>
          <w:lang w:val="en-US" w:eastAsia="en-US" w:bidi="th-TH"/>
        </w:rPr>
        <w:t xml:space="preserve">    </w:t>
      </w:r>
      <w:r>
        <w:rPr>
          <w:rFonts w:ascii="Courier New" w:eastAsia="Times New Roman" w:hAnsi="Courier New" w:cs="Courier New"/>
          <w:noProof/>
          <w:color w:val="0000FF"/>
          <w:lang w:val="en-US" w:eastAsia="en-US" w:bidi="th-TH"/>
        </w:rPr>
        <w:t>MEMBER_CAPTION</w:t>
      </w:r>
    </w:p>
    <w:p w:rsidR="00F74F7C" w:rsidRDefault="00F74F7C" w:rsidP="00F74F7C">
      <w:pPr>
        <w:autoSpaceDE w:val="0"/>
        <w:autoSpaceDN w:val="0"/>
        <w:adjustRightInd w:val="0"/>
        <w:spacing w:before="0" w:after="0" w:line="240" w:lineRule="auto"/>
        <w:ind w:left="0"/>
        <w:rPr>
          <w:rFonts w:ascii="Courier New" w:eastAsia="Times New Roman" w:hAnsi="Courier New" w:cs="Courier New"/>
          <w:noProof/>
          <w:color w:val="0000FF"/>
          <w:lang w:val="en-US" w:eastAsia="en-US" w:bidi="th-TH"/>
        </w:rPr>
      </w:pPr>
      <w:r>
        <w:rPr>
          <w:rFonts w:ascii="Courier New" w:eastAsia="Times New Roman" w:hAnsi="Courier New" w:cs="Courier New"/>
          <w:noProof/>
          <w:lang w:val="en-US" w:eastAsia="en-US" w:bidi="th-TH"/>
        </w:rPr>
        <w:t xml:space="preserve">   ,</w:t>
      </w:r>
      <w:r>
        <w:rPr>
          <w:rFonts w:ascii="Courier New" w:eastAsia="Times New Roman" w:hAnsi="Courier New" w:cs="Courier New"/>
          <w:noProof/>
          <w:color w:val="0000FF"/>
          <w:lang w:val="en-US" w:eastAsia="en-US" w:bidi="th-TH"/>
        </w:rPr>
        <w:t>MEMBER_UNIQUE_NAME</w:t>
      </w:r>
    </w:p>
    <w:p w:rsidR="00F74F7C" w:rsidRDefault="00F74F7C" w:rsidP="00F74F7C">
      <w:pPr>
        <w:autoSpaceDE w:val="0"/>
        <w:autoSpaceDN w:val="0"/>
        <w:adjustRightInd w:val="0"/>
        <w:spacing w:before="0" w:after="0" w:line="240" w:lineRule="auto"/>
        <w:ind w:left="0"/>
        <w:rPr>
          <w:rFonts w:ascii="Courier New" w:eastAsia="Times New Roman" w:hAnsi="Courier New" w:cs="Courier New"/>
          <w:noProof/>
          <w:color w:val="0000FF"/>
          <w:lang w:val="en-US" w:eastAsia="en-US" w:bidi="th-TH"/>
        </w:rPr>
      </w:pPr>
      <w:r>
        <w:rPr>
          <w:rFonts w:ascii="Courier New" w:eastAsia="Times New Roman" w:hAnsi="Courier New" w:cs="Courier New"/>
          <w:noProof/>
          <w:lang w:val="en-US" w:eastAsia="en-US" w:bidi="th-TH"/>
        </w:rPr>
        <w:t xml:space="preserve">   ,</w:t>
      </w:r>
      <w:r>
        <w:rPr>
          <w:rFonts w:ascii="Courier New" w:eastAsia="Times New Roman" w:hAnsi="Courier New" w:cs="Courier New"/>
          <w:noProof/>
          <w:color w:val="0000FF"/>
          <w:lang w:val="en-US" w:eastAsia="en-US" w:bidi="th-TH"/>
        </w:rPr>
        <w:t>PARENT_UNIQUE_NAME</w:t>
      </w:r>
    </w:p>
    <w:p w:rsidR="00F74F7C" w:rsidRDefault="00F74F7C" w:rsidP="00F74F7C">
      <w:pPr>
        <w:autoSpaceDE w:val="0"/>
        <w:autoSpaceDN w:val="0"/>
        <w:adjustRightInd w:val="0"/>
        <w:spacing w:before="0" w:after="0" w:line="240" w:lineRule="auto"/>
        <w:ind w:left="0"/>
        <w:rPr>
          <w:rFonts w:ascii="Courier New" w:eastAsia="Times New Roman" w:hAnsi="Courier New" w:cs="Courier New"/>
          <w:noProof/>
          <w:color w:val="0000FF"/>
          <w:lang w:val="en-US" w:eastAsia="en-US" w:bidi="th-TH"/>
        </w:rPr>
      </w:pPr>
      <w:r>
        <w:rPr>
          <w:rFonts w:ascii="Courier New" w:eastAsia="Times New Roman" w:hAnsi="Courier New" w:cs="Courier New"/>
          <w:noProof/>
          <w:lang w:val="en-US" w:eastAsia="en-US" w:bidi="th-TH"/>
        </w:rPr>
        <w:lastRenderedPageBreak/>
        <w:t xml:space="preserve">   ,</w:t>
      </w:r>
      <w:r>
        <w:rPr>
          <w:rFonts w:ascii="Courier New" w:eastAsia="Times New Roman" w:hAnsi="Courier New" w:cs="Courier New"/>
          <w:noProof/>
          <w:color w:val="0000FF"/>
          <w:lang w:val="en-US" w:eastAsia="en-US" w:bidi="th-TH"/>
        </w:rPr>
        <w:t>LEVEL_NUMBER</w:t>
      </w:r>
    </w:p>
    <w:p w:rsidR="00F74F7C" w:rsidRPr="00B0429E" w:rsidRDefault="00F74F7C" w:rsidP="00F74F7C">
      <w:pPr>
        <w:ind w:left="0"/>
        <w:rPr>
          <w:b/>
          <w:bCs/>
          <w:u w:val="single"/>
        </w:rPr>
      </w:pPr>
      <w:r>
        <w:rPr>
          <w:rFonts w:ascii="Courier New" w:eastAsia="Times New Roman" w:hAnsi="Courier New" w:cs="Courier New"/>
          <w:noProof/>
          <w:lang w:val="en-US" w:eastAsia="en-US" w:bidi="th-TH"/>
        </w:rPr>
        <w:t xml:space="preserve">   </w:t>
      </w:r>
      <w:r>
        <w:rPr>
          <w:rFonts w:ascii="Courier New" w:eastAsia="Times New Roman" w:hAnsi="Courier New" w:cs="Courier New"/>
          <w:noProof/>
          <w:color w:val="0000FF"/>
          <w:lang w:val="en-US" w:eastAsia="en-US" w:bidi="th-TH"/>
        </w:rPr>
        <w:t>ON</w:t>
      </w:r>
      <w:r>
        <w:rPr>
          <w:rFonts w:ascii="Courier New" w:eastAsia="Times New Roman" w:hAnsi="Courier New" w:cs="Courier New"/>
          <w:noProof/>
          <w:lang w:val="en-US" w:eastAsia="en-US" w:bidi="th-TH"/>
        </w:rPr>
        <w:t xml:space="preserve"> </w:t>
      </w:r>
      <w:r>
        <w:rPr>
          <w:rFonts w:ascii="Courier New" w:eastAsia="Times New Roman" w:hAnsi="Courier New" w:cs="Courier New"/>
          <w:noProof/>
          <w:color w:val="0000FF"/>
          <w:lang w:val="en-US" w:eastAsia="en-US" w:bidi="th-TH"/>
        </w:rPr>
        <w:t>ROWS</w:t>
      </w:r>
    </w:p>
    <w:p w:rsidR="00F74F7C" w:rsidRPr="00F74F7C" w:rsidRDefault="00F74F7C" w:rsidP="00CC34C4">
      <w:pPr>
        <w:rPr>
          <w:lang w:val="en-US"/>
        </w:rPr>
      </w:pPr>
    </w:p>
    <w:p w:rsidR="00D10D85" w:rsidRPr="0087788D" w:rsidRDefault="00847B5B" w:rsidP="00D10D85">
      <w:pPr>
        <w:pStyle w:val="NumHeading3"/>
      </w:pPr>
      <w:bookmarkStart w:id="24" w:name="_Toc264310797"/>
      <w:proofErr w:type="spellStart"/>
      <w:r w:rsidRPr="0087788D">
        <w:t>Tablix</w:t>
      </w:r>
      <w:bookmarkEnd w:id="24"/>
      <w:proofErr w:type="spellEnd"/>
    </w:p>
    <w:p w:rsidR="00FE7A65" w:rsidRPr="0087788D" w:rsidRDefault="00FE7A65" w:rsidP="00FE7A65">
      <w:r w:rsidRPr="0087788D">
        <w:t xml:space="preserve">In this case, </w:t>
      </w:r>
      <w:r w:rsidR="00B76F02">
        <w:t xml:space="preserve">configuring the display in the </w:t>
      </w:r>
      <w:proofErr w:type="spellStart"/>
      <w:r w:rsidR="00B76F02">
        <w:t>Tablix</w:t>
      </w:r>
      <w:proofErr w:type="spellEnd"/>
      <w:r w:rsidR="00B76F02">
        <w:t xml:space="preserve"> data region</w:t>
      </w:r>
      <w:r w:rsidR="00B76F02" w:rsidRPr="0087788D">
        <w:t xml:space="preserve"> </w:t>
      </w:r>
      <w:r w:rsidR="00737A7E">
        <w:t>was</w:t>
      </w:r>
      <w:r w:rsidR="00737A7E" w:rsidRPr="0087788D">
        <w:t xml:space="preserve"> </w:t>
      </w:r>
      <w:r w:rsidR="003C7A9B" w:rsidRPr="0087788D">
        <w:t>very simple</w:t>
      </w:r>
      <w:r w:rsidRPr="0087788D">
        <w:t>. There is only one row group</w:t>
      </w:r>
      <w:r w:rsidR="00B76F02">
        <w:t>,</w:t>
      </w:r>
      <w:r w:rsidRPr="0087788D">
        <w:t xml:space="preserve"> which </w:t>
      </w:r>
      <w:proofErr w:type="gramStart"/>
      <w:r w:rsidRPr="0087788D">
        <w:t>group</w:t>
      </w:r>
      <w:r w:rsidR="00B76F02">
        <w:t>s</w:t>
      </w:r>
      <w:proofErr w:type="gramEnd"/>
      <w:r w:rsidRPr="0087788D">
        <w:t xml:space="preserve"> data by [</w:t>
      </w:r>
      <w:proofErr w:type="spellStart"/>
      <w:r w:rsidRPr="0087788D">
        <w:t>Parent</w:t>
      </w:r>
      <w:r w:rsidR="0056224E" w:rsidRPr="0087788D">
        <w:t>_Imp_Key.Uniquename</w:t>
      </w:r>
      <w:proofErr w:type="spellEnd"/>
      <w:r w:rsidR="0056224E" w:rsidRPr="0087788D">
        <w:t>]</w:t>
      </w:r>
      <w:r w:rsidRPr="0087788D">
        <w:t xml:space="preserve"> attribute in</w:t>
      </w:r>
      <w:r w:rsidR="00B76F02">
        <w:t xml:space="preserve"> the</w:t>
      </w:r>
      <w:r w:rsidRPr="0087788D">
        <w:t xml:space="preserve"> [Dim KPI Implementation] dimension</w:t>
      </w:r>
      <w:r w:rsidR="00724FCF" w:rsidRPr="0087788D">
        <w:t>.</w:t>
      </w:r>
    </w:p>
    <w:p w:rsidR="00847B5B" w:rsidRPr="0087788D" w:rsidRDefault="00847B5B" w:rsidP="00FE7A65">
      <w:pPr>
        <w:jc w:val="center"/>
      </w:pPr>
      <w:r w:rsidRPr="0087788D">
        <w:rPr>
          <w:noProof/>
          <w:lang w:val="en-US" w:eastAsia="en-US"/>
        </w:rPr>
        <w:drawing>
          <wp:inline distT="0" distB="0" distL="0" distR="0" wp14:anchorId="13D457CD" wp14:editId="54391D93">
            <wp:extent cx="4953489" cy="12382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cstate="print"/>
                    <a:srcRect l="23003" t="30952" r="35791" b="52564"/>
                    <a:stretch>
                      <a:fillRect/>
                    </a:stretch>
                  </pic:blipFill>
                  <pic:spPr bwMode="auto">
                    <a:xfrm>
                      <a:off x="0" y="0"/>
                      <a:ext cx="4953489" cy="1238250"/>
                    </a:xfrm>
                    <a:prstGeom prst="rect">
                      <a:avLst/>
                    </a:prstGeom>
                    <a:noFill/>
                    <a:ln w="9525">
                      <a:noFill/>
                      <a:miter lim="800000"/>
                      <a:headEnd/>
                      <a:tailEnd/>
                    </a:ln>
                  </pic:spPr>
                </pic:pic>
              </a:graphicData>
            </a:graphic>
          </wp:inline>
        </w:drawing>
      </w:r>
    </w:p>
    <w:p w:rsidR="00FE7A65" w:rsidRPr="0087788D" w:rsidRDefault="00FE7A65" w:rsidP="00FE7A65">
      <w:pPr>
        <w:jc w:val="center"/>
      </w:pPr>
      <w:r w:rsidRPr="0087788D">
        <w:rPr>
          <w:noProof/>
          <w:lang w:val="en-US" w:eastAsia="en-US"/>
        </w:rPr>
        <w:drawing>
          <wp:inline distT="0" distB="0" distL="0" distR="0" wp14:anchorId="2E3082E5" wp14:editId="161A53A6">
            <wp:extent cx="5449033" cy="63817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cstate="print"/>
                    <a:srcRect l="18750" t="51282" r="27885" b="38718"/>
                    <a:stretch>
                      <a:fillRect/>
                    </a:stretch>
                  </pic:blipFill>
                  <pic:spPr bwMode="auto">
                    <a:xfrm>
                      <a:off x="0" y="0"/>
                      <a:ext cx="5449033" cy="638175"/>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23</w:t>
      </w:r>
      <w:r w:rsidR="004C54F9" w:rsidRPr="0087788D">
        <w:rPr>
          <w:rFonts w:ascii="Arial" w:hAnsi="Arial" w:cs="Arial"/>
        </w:rPr>
        <w:fldChar w:fldCharType="end"/>
      </w:r>
    </w:p>
    <w:p w:rsidR="00FE7A65" w:rsidRPr="0087788D" w:rsidRDefault="00FE7A65" w:rsidP="00FE7A65"/>
    <w:p w:rsidR="00FE7A65" w:rsidRDefault="00FE7A65" w:rsidP="00FC6B33">
      <w:pPr>
        <w:pStyle w:val="CommentText"/>
      </w:pPr>
      <w:r w:rsidRPr="0087788D">
        <w:t xml:space="preserve">The </w:t>
      </w:r>
      <w:r w:rsidR="007F2BF9" w:rsidRPr="00AA55E9">
        <w:rPr>
          <w:b/>
        </w:rPr>
        <w:t>Recursive parent</w:t>
      </w:r>
      <w:r w:rsidRPr="0087788D">
        <w:t xml:space="preserve"> </w:t>
      </w:r>
      <w:r w:rsidR="0056224E" w:rsidRPr="0087788D">
        <w:t xml:space="preserve">property of the </w:t>
      </w:r>
      <w:proofErr w:type="spellStart"/>
      <w:r w:rsidR="0056224E" w:rsidRPr="0087788D">
        <w:t>Parent_Imp_Key</w:t>
      </w:r>
      <w:proofErr w:type="spellEnd"/>
      <w:r w:rsidR="0056224E" w:rsidRPr="0087788D">
        <w:t xml:space="preserve"> group must</w:t>
      </w:r>
      <w:r w:rsidRPr="0087788D">
        <w:t xml:space="preserve"> be set </w:t>
      </w:r>
      <w:r w:rsidR="00B76F02">
        <w:t>to</w:t>
      </w:r>
      <w:r w:rsidR="00B76F02" w:rsidRPr="0087788D">
        <w:t xml:space="preserve"> </w:t>
      </w:r>
      <w:r w:rsidR="0056224E" w:rsidRPr="0087788D">
        <w:t>[</w:t>
      </w:r>
      <w:proofErr w:type="spellStart"/>
      <w:r w:rsidR="0056224E" w:rsidRPr="0087788D">
        <w:t>Parent_Imp_Key.ParentUniqueName</w:t>
      </w:r>
      <w:proofErr w:type="spellEnd"/>
      <w:r w:rsidR="0056224E" w:rsidRPr="0087788D">
        <w:t>]</w:t>
      </w:r>
      <w:r w:rsidR="00FC6B33">
        <w:t xml:space="preserve">. This setting is on the </w:t>
      </w:r>
      <w:proofErr w:type="gramStart"/>
      <w:r w:rsidR="007F2BF9" w:rsidRPr="00AA55E9">
        <w:rPr>
          <w:b/>
        </w:rPr>
        <w:t>Advanced</w:t>
      </w:r>
      <w:proofErr w:type="gramEnd"/>
      <w:r w:rsidR="00FC6B33">
        <w:t xml:space="preserve"> page of the </w:t>
      </w:r>
      <w:r w:rsidR="007F2BF9" w:rsidRPr="00AA55E9">
        <w:rPr>
          <w:b/>
        </w:rPr>
        <w:t>Group Properties</w:t>
      </w:r>
      <w:r w:rsidR="00FC6B33">
        <w:t xml:space="preserve"> </w:t>
      </w:r>
      <w:r w:rsidR="00B76F02">
        <w:t xml:space="preserve">dialog box. </w:t>
      </w:r>
      <w:r w:rsidR="00FC6B33">
        <w:t xml:space="preserve">Furthermore, </w:t>
      </w:r>
      <w:r w:rsidR="00B76F02">
        <w:t>you should set this property</w:t>
      </w:r>
      <w:r w:rsidR="00FC6B33">
        <w:t xml:space="preserve"> should be set</w:t>
      </w:r>
      <w:r w:rsidR="00B76F02">
        <w:t xml:space="preserve"> only</w:t>
      </w:r>
      <w:r w:rsidR="00FC6B33">
        <w:t xml:space="preserve"> if you have a recursive hierarchy in the data</w:t>
      </w:r>
      <w:r w:rsidR="00B76F02">
        <w:t>.</w:t>
      </w:r>
      <w:r w:rsidR="00FC6B33">
        <w:t xml:space="preserve"> </w:t>
      </w:r>
      <w:r w:rsidR="00B76F02">
        <w:t>If you do not,</w:t>
      </w:r>
      <w:r w:rsidR="00FC6B33">
        <w:t xml:space="preserve"> it will just slow down the report and potentially surface runtime errors due to data</w:t>
      </w:r>
      <w:r w:rsidR="00B76F02">
        <w:t xml:space="preserve"> </w:t>
      </w:r>
      <w:r w:rsidR="00FC6B33">
        <w:t>type mismatch and failed comparisons between group expression</w:t>
      </w:r>
      <w:r w:rsidR="00B76F02">
        <w:t>s</w:t>
      </w:r>
      <w:r w:rsidR="00FC6B33">
        <w:t xml:space="preserve"> and </w:t>
      </w:r>
      <w:r w:rsidR="00B76F02">
        <w:t xml:space="preserve">their </w:t>
      </w:r>
      <w:r w:rsidR="00FC6B33">
        <w:t>recursive parent expression.</w:t>
      </w:r>
    </w:p>
    <w:p w:rsidR="00B74C22" w:rsidRPr="0087788D" w:rsidRDefault="00B74C22" w:rsidP="00FC6B33">
      <w:pPr>
        <w:pStyle w:val="CommentText"/>
      </w:pPr>
    </w:p>
    <w:p w:rsidR="00847B5B" w:rsidRPr="0087788D" w:rsidRDefault="00FE7A65" w:rsidP="00FE7A65">
      <w:pPr>
        <w:jc w:val="center"/>
      </w:pPr>
      <w:r w:rsidRPr="0087788D">
        <w:rPr>
          <w:noProof/>
          <w:lang w:val="en-US" w:eastAsia="en-US"/>
        </w:rPr>
        <w:drawing>
          <wp:inline distT="0" distB="0" distL="0" distR="0" wp14:anchorId="4CA7E412" wp14:editId="5FE560AD">
            <wp:extent cx="2877543" cy="23717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cstate="print"/>
                    <a:srcRect l="29647" t="21538" r="29327" b="24359"/>
                    <a:stretch>
                      <a:fillRect/>
                    </a:stretch>
                  </pic:blipFill>
                  <pic:spPr bwMode="auto">
                    <a:xfrm>
                      <a:off x="0" y="0"/>
                      <a:ext cx="2881875" cy="2375295"/>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24</w:t>
      </w:r>
      <w:r w:rsidR="004C54F9" w:rsidRPr="0087788D">
        <w:rPr>
          <w:rFonts w:ascii="Arial" w:hAnsi="Arial" w:cs="Arial"/>
        </w:rPr>
        <w:fldChar w:fldCharType="end"/>
      </w:r>
    </w:p>
    <w:p w:rsidR="00724FCF" w:rsidRPr="0087788D" w:rsidRDefault="00724FCF" w:rsidP="00724FCF">
      <w:pPr>
        <w:rPr>
          <w:lang w:val="en-US"/>
        </w:rPr>
      </w:pPr>
    </w:p>
    <w:p w:rsidR="00724FCF" w:rsidRPr="0087788D" w:rsidRDefault="00B76F02" w:rsidP="00057087">
      <w:r>
        <w:lastRenderedPageBreak/>
        <w:t xml:space="preserve">The </w:t>
      </w:r>
      <w:r w:rsidR="00724FCF" w:rsidRPr="00B76F02">
        <w:rPr>
          <w:b/>
        </w:rPr>
        <w:t>Rate</w:t>
      </w:r>
      <w:r w:rsidR="00724FCF" w:rsidRPr="0087788D">
        <w:t xml:space="preserve"> column in the </w:t>
      </w:r>
      <w:proofErr w:type="spellStart"/>
      <w:r>
        <w:t>Tablix</w:t>
      </w:r>
      <w:proofErr w:type="spellEnd"/>
      <w:r>
        <w:t xml:space="preserve"> data </w:t>
      </w:r>
      <w:proofErr w:type="gramStart"/>
      <w:r>
        <w:t>region</w:t>
      </w:r>
      <w:r w:rsidRPr="0087788D">
        <w:t xml:space="preserve"> </w:t>
      </w:r>
      <w:r>
        <w:t xml:space="preserve"> displays</w:t>
      </w:r>
      <w:proofErr w:type="gramEnd"/>
      <w:r>
        <w:t xml:space="preserve"> different </w:t>
      </w:r>
      <w:proofErr w:type="spellStart"/>
      <w:r>
        <w:t>colors</w:t>
      </w:r>
      <w:proofErr w:type="spellEnd"/>
      <w:r>
        <w:t xml:space="preserve"> that indicate the</w:t>
      </w:r>
      <w:r w:rsidR="00724FCF" w:rsidRPr="0087788D">
        <w:t xml:space="preserve"> status </w:t>
      </w:r>
      <w:r>
        <w:t>of</w:t>
      </w:r>
      <w:r w:rsidRPr="0087788D">
        <w:t xml:space="preserve"> </w:t>
      </w:r>
      <w:r w:rsidR="00724FCF" w:rsidRPr="0087788D">
        <w:t xml:space="preserve">each KPI. To set up this </w:t>
      </w:r>
      <w:proofErr w:type="spellStart"/>
      <w:r w:rsidR="00724FCF" w:rsidRPr="0087788D">
        <w:t>behavior</w:t>
      </w:r>
      <w:proofErr w:type="spellEnd"/>
      <w:r w:rsidR="00724FCF" w:rsidRPr="0087788D">
        <w:t xml:space="preserve">, add </w:t>
      </w:r>
      <w:r>
        <w:t xml:space="preserve">an </w:t>
      </w:r>
      <w:r w:rsidR="00724FCF" w:rsidRPr="0087788D">
        <w:t xml:space="preserve">expression </w:t>
      </w:r>
      <w:r w:rsidR="0000646A">
        <w:t>in</w:t>
      </w:r>
      <w:r w:rsidR="00724FCF" w:rsidRPr="0087788D">
        <w:t xml:space="preserve">to </w:t>
      </w:r>
      <w:r w:rsidR="0000646A">
        <w:t xml:space="preserve">the </w:t>
      </w:r>
      <w:r w:rsidR="00724FCF" w:rsidRPr="0087788D">
        <w:t>background image property of the text</w:t>
      </w:r>
      <w:r>
        <w:t xml:space="preserve"> </w:t>
      </w:r>
      <w:r w:rsidR="00724FCF" w:rsidRPr="0087788D">
        <w:t xml:space="preserve">box. The expression depends on </w:t>
      </w:r>
      <w:r w:rsidR="0000646A">
        <w:t xml:space="preserve">the </w:t>
      </w:r>
      <w:r w:rsidR="00724FCF" w:rsidRPr="0087788D">
        <w:t>business requirement</w:t>
      </w:r>
      <w:r w:rsidR="0000646A">
        <w:t>s</w:t>
      </w:r>
      <w:r w:rsidR="00724FCF" w:rsidRPr="0087788D">
        <w:t xml:space="preserve"> of the company.</w:t>
      </w:r>
    </w:p>
    <w:p w:rsidR="00FE7A65" w:rsidRPr="0087788D" w:rsidRDefault="00724FCF" w:rsidP="00057087">
      <w:pPr>
        <w:ind w:left="0"/>
        <w:jc w:val="center"/>
      </w:pPr>
      <w:r w:rsidRPr="0087788D">
        <w:rPr>
          <w:noProof/>
          <w:lang w:val="en-US" w:eastAsia="en-US"/>
        </w:rPr>
        <w:drawing>
          <wp:inline distT="0" distB="0" distL="0" distR="0" wp14:anchorId="0EFDA4AC" wp14:editId="33A3245D">
            <wp:extent cx="5038725" cy="1420492"/>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cstate="print"/>
                    <a:srcRect l="19551" t="17436" r="20192" b="55385"/>
                    <a:stretch>
                      <a:fillRect/>
                    </a:stretch>
                  </pic:blipFill>
                  <pic:spPr bwMode="auto">
                    <a:xfrm>
                      <a:off x="0" y="0"/>
                      <a:ext cx="5038725" cy="1420492"/>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25</w:t>
      </w:r>
      <w:r w:rsidR="004C54F9" w:rsidRPr="0087788D">
        <w:rPr>
          <w:rFonts w:ascii="Arial" w:hAnsi="Arial" w:cs="Arial"/>
        </w:rPr>
        <w:fldChar w:fldCharType="end"/>
      </w:r>
    </w:p>
    <w:p w:rsidR="00FE7A65" w:rsidRPr="0087788D" w:rsidRDefault="00FE7A65" w:rsidP="00810C3D">
      <w:pPr>
        <w:pStyle w:val="NumHeading3"/>
      </w:pPr>
      <w:bookmarkStart w:id="25" w:name="_Toc264310798"/>
      <w:r w:rsidRPr="0087788D">
        <w:t>Result</w:t>
      </w:r>
      <w:bookmarkEnd w:id="25"/>
    </w:p>
    <w:p w:rsidR="00CC34C4" w:rsidRPr="0087788D" w:rsidRDefault="00B76F02" w:rsidP="00B23FED">
      <w:pPr>
        <w:ind w:left="0"/>
      </w:pPr>
      <w:r>
        <w:t xml:space="preserve">Figure 26 shows an example of the results. </w:t>
      </w:r>
    </w:p>
    <w:p w:rsidR="00CC34C4" w:rsidRPr="0087788D" w:rsidRDefault="00724FCF" w:rsidP="00057087">
      <w:pPr>
        <w:ind w:left="0"/>
        <w:jc w:val="center"/>
      </w:pPr>
      <w:r w:rsidRPr="0087788D">
        <w:rPr>
          <w:noProof/>
          <w:lang w:val="en-US" w:eastAsia="en-US"/>
        </w:rPr>
        <w:drawing>
          <wp:inline distT="0" distB="0" distL="0" distR="0" wp14:anchorId="6ED007F0" wp14:editId="3DCD7B92">
            <wp:extent cx="3905354" cy="4038492"/>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cstate="print"/>
                    <a:srcRect l="1923" t="20256" r="56545" b="11026"/>
                    <a:stretch>
                      <a:fillRect/>
                    </a:stretch>
                  </pic:blipFill>
                  <pic:spPr bwMode="auto">
                    <a:xfrm>
                      <a:off x="0" y="0"/>
                      <a:ext cx="3905354" cy="4038492"/>
                    </a:xfrm>
                    <a:prstGeom prst="rect">
                      <a:avLst/>
                    </a:prstGeom>
                    <a:noFill/>
                    <a:ln w="9525">
                      <a:noFill/>
                      <a:miter lim="800000"/>
                      <a:headEnd/>
                      <a:tailEnd/>
                    </a:ln>
                  </pic:spPr>
                </pic:pic>
              </a:graphicData>
            </a:graphic>
          </wp:inline>
        </w:drawing>
      </w:r>
    </w:p>
    <w:p w:rsidR="006D339D" w:rsidRPr="0087788D" w:rsidRDefault="006D339D" w:rsidP="006D339D">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26</w:t>
      </w:r>
      <w:r w:rsidR="004C54F9" w:rsidRPr="0087788D">
        <w:rPr>
          <w:rFonts w:ascii="Arial" w:hAnsi="Arial" w:cs="Arial"/>
        </w:rPr>
        <w:fldChar w:fldCharType="end"/>
      </w:r>
    </w:p>
    <w:p w:rsidR="00057087" w:rsidRPr="0087788D" w:rsidRDefault="00057087" w:rsidP="00057087">
      <w:pPr>
        <w:ind w:left="0"/>
        <w:jc w:val="center"/>
      </w:pPr>
    </w:p>
    <w:p w:rsidR="00CC34C4" w:rsidRPr="0087788D" w:rsidRDefault="00CC34C4" w:rsidP="00050091">
      <w:pPr>
        <w:ind w:left="0"/>
      </w:pPr>
      <w:r w:rsidRPr="0087788D">
        <w:t xml:space="preserve">The scorecard information can be filtered by report parameters. </w:t>
      </w:r>
      <w:r w:rsidR="0091255C" w:rsidRPr="0087788D">
        <w:t>These parameters enable</w:t>
      </w:r>
      <w:r w:rsidRPr="0087788D">
        <w:t xml:space="preserve"> all users to generate the </w:t>
      </w:r>
      <w:r w:rsidR="00B76F02">
        <w:t>B</w:t>
      </w:r>
      <w:r w:rsidRPr="0087788D">
        <w:t xml:space="preserve">alance </w:t>
      </w:r>
      <w:r w:rsidR="00B76F02">
        <w:t>S</w:t>
      </w:r>
      <w:r w:rsidRPr="0087788D">
        <w:t>corecard report</w:t>
      </w:r>
      <w:r w:rsidR="0091255C" w:rsidRPr="0087788D">
        <w:t xml:space="preserve"> for their business unit and organization in each year without implementing new report. </w:t>
      </w:r>
      <w:r w:rsidRPr="0087788D">
        <w:t xml:space="preserve"> </w:t>
      </w:r>
    </w:p>
    <w:p w:rsidR="00050091" w:rsidRPr="0087788D" w:rsidRDefault="00050091" w:rsidP="00050091">
      <w:pPr>
        <w:ind w:left="0"/>
      </w:pPr>
    </w:p>
    <w:p w:rsidR="00CC34C4" w:rsidRPr="0087788D" w:rsidRDefault="0091255C" w:rsidP="00CC34C4">
      <w:pPr>
        <w:ind w:left="0"/>
        <w:jc w:val="center"/>
      </w:pPr>
      <w:r w:rsidRPr="0087788D">
        <w:rPr>
          <w:noProof/>
          <w:lang w:val="en-US" w:eastAsia="en-US"/>
        </w:rPr>
        <w:lastRenderedPageBreak/>
        <w:drawing>
          <wp:inline distT="0" distB="0" distL="0" distR="0" wp14:anchorId="4B0CB03E" wp14:editId="40D20E5E">
            <wp:extent cx="4686300" cy="8953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cstate="print"/>
                    <a:srcRect l="374" t="24615" r="62821" b="64103"/>
                    <a:stretch>
                      <a:fillRect/>
                    </a:stretch>
                  </pic:blipFill>
                  <pic:spPr bwMode="auto">
                    <a:xfrm>
                      <a:off x="0" y="0"/>
                      <a:ext cx="4686300" cy="895350"/>
                    </a:xfrm>
                    <a:prstGeom prst="rect">
                      <a:avLst/>
                    </a:prstGeom>
                    <a:noFill/>
                    <a:ln w="9525">
                      <a:noFill/>
                      <a:miter lim="800000"/>
                      <a:headEnd/>
                      <a:tailEnd/>
                    </a:ln>
                  </pic:spPr>
                </pic:pic>
              </a:graphicData>
            </a:graphic>
          </wp:inline>
        </w:drawing>
      </w:r>
    </w:p>
    <w:p w:rsidR="006D339D" w:rsidRPr="005001DA" w:rsidRDefault="006D339D" w:rsidP="005001DA">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27</w:t>
      </w:r>
      <w:r w:rsidR="004C54F9" w:rsidRPr="0087788D">
        <w:rPr>
          <w:rFonts w:ascii="Arial" w:hAnsi="Arial" w:cs="Arial"/>
        </w:rPr>
        <w:fldChar w:fldCharType="end"/>
      </w:r>
    </w:p>
    <w:p w:rsidR="006071B0" w:rsidRDefault="006071B0" w:rsidP="006071B0">
      <w:pPr>
        <w:pStyle w:val="NumHeading2"/>
      </w:pPr>
      <w:bookmarkStart w:id="26" w:name="_Toc258127956"/>
      <w:bookmarkStart w:id="27" w:name="_Toc264310799"/>
      <w:r w:rsidRPr="0087788D">
        <w:t xml:space="preserve">Additional </w:t>
      </w:r>
      <w:r w:rsidR="00B76F02">
        <w:t>T</w:t>
      </w:r>
      <w:r w:rsidRPr="0087788D">
        <w:t>ips</w:t>
      </w:r>
      <w:bookmarkEnd w:id="26"/>
      <w:bookmarkEnd w:id="27"/>
    </w:p>
    <w:p w:rsidR="002F3603" w:rsidRDefault="00B76F02" w:rsidP="00AA55E9">
      <w:r>
        <w:t xml:space="preserve">This section contains other </w:t>
      </w:r>
      <w:r w:rsidR="00F84761">
        <w:t>tips</w:t>
      </w:r>
      <w:r>
        <w:t xml:space="preserve"> </w:t>
      </w:r>
      <w:r w:rsidR="00DD1806">
        <w:t>about working with the Business Scorecard</w:t>
      </w:r>
      <w:r>
        <w:t xml:space="preserve">. </w:t>
      </w:r>
      <w:r w:rsidR="00F84761">
        <w:t xml:space="preserve">These are tips we learned from our work on this business case. </w:t>
      </w:r>
    </w:p>
    <w:p w:rsidR="00150AE7" w:rsidRDefault="001D0AB5" w:rsidP="006071B0">
      <w:pPr>
        <w:pStyle w:val="NumHeading3"/>
      </w:pPr>
      <w:bookmarkStart w:id="28" w:name="_Toc264310800"/>
      <w:bookmarkStart w:id="29" w:name="_Toc258127957"/>
      <w:r>
        <w:t xml:space="preserve">Improvement </w:t>
      </w:r>
      <w:r w:rsidR="00B76F02">
        <w:t>A</w:t>
      </w:r>
      <w:r w:rsidR="00150AE7">
        <w:t>rea</w:t>
      </w:r>
      <w:r w:rsidR="0001013A">
        <w:t>s</w:t>
      </w:r>
      <w:bookmarkEnd w:id="28"/>
    </w:p>
    <w:p w:rsidR="004750FF" w:rsidRDefault="00DF5636" w:rsidP="004750FF">
      <w:r>
        <w:t>We also learned the following while working on this customer case</w:t>
      </w:r>
      <w:r w:rsidR="0000646A">
        <w:t>:</w:t>
      </w:r>
    </w:p>
    <w:p w:rsidR="004750FF" w:rsidRDefault="0002452A" w:rsidP="00AD7469">
      <w:pPr>
        <w:pStyle w:val="ListParagraph"/>
        <w:numPr>
          <w:ilvl w:val="0"/>
          <w:numId w:val="55"/>
        </w:numPr>
      </w:pPr>
      <w:r>
        <w:t xml:space="preserve">Implement </w:t>
      </w:r>
      <w:r w:rsidR="00DF5636">
        <w:t xml:space="preserve">a </w:t>
      </w:r>
      <w:proofErr w:type="spellStart"/>
      <w:r w:rsidR="00DF5636">
        <w:t>m</w:t>
      </w:r>
      <w:r>
        <w:t>ulti</w:t>
      </w:r>
      <w:r w:rsidR="00DF5636">
        <w:t>g</w:t>
      </w:r>
      <w:r>
        <w:t>ranularity</w:t>
      </w:r>
      <w:proofErr w:type="spellEnd"/>
      <w:r>
        <w:t xml:space="preserve"> mechanism for both Actual and Target measure</w:t>
      </w:r>
      <w:r w:rsidR="00DF5636">
        <w:t>s</w:t>
      </w:r>
      <w:r w:rsidR="00B90C97">
        <w:t xml:space="preserve"> on </w:t>
      </w:r>
      <w:r w:rsidR="00DF5636">
        <w:t xml:space="preserve">the </w:t>
      </w:r>
      <w:r w:rsidR="00B90C97">
        <w:t xml:space="preserve">Dim Organization and Dim Date dimension. </w:t>
      </w:r>
      <w:r w:rsidR="00DF5636">
        <w:t>This</w:t>
      </w:r>
      <w:r w:rsidR="00B90C97">
        <w:t xml:space="preserve"> technique enables users to </w:t>
      </w:r>
      <w:r w:rsidR="0000646A">
        <w:t xml:space="preserve">view </w:t>
      </w:r>
      <w:r w:rsidR="00B90C97">
        <w:t>assigned value</w:t>
      </w:r>
      <w:r w:rsidR="0000646A">
        <w:t>s</w:t>
      </w:r>
      <w:r w:rsidR="00B90C97">
        <w:t xml:space="preserve"> </w:t>
      </w:r>
      <w:r w:rsidR="0000646A">
        <w:t>in</w:t>
      </w:r>
      <w:r w:rsidR="00B90C97">
        <w:t>to Actual and Target measure</w:t>
      </w:r>
      <w:r w:rsidR="00DF5636">
        <w:t>s</w:t>
      </w:r>
      <w:r w:rsidR="00B90C97">
        <w:t xml:space="preserve"> in any dimension level</w:t>
      </w:r>
      <w:r w:rsidR="00DF5636">
        <w:t>,</w:t>
      </w:r>
      <w:r w:rsidR="00B90C97">
        <w:t xml:space="preserve"> because some </w:t>
      </w:r>
      <w:r>
        <w:t>KPIs need to be aggregated value</w:t>
      </w:r>
      <w:r w:rsidR="00DF5636">
        <w:t>s</w:t>
      </w:r>
      <w:r>
        <w:t xml:space="preserve"> from the </w:t>
      </w:r>
      <w:r w:rsidR="00FD064D">
        <w:t>lower</w:t>
      </w:r>
      <w:r>
        <w:t xml:space="preserve"> </w:t>
      </w:r>
      <w:r w:rsidR="00B90C97">
        <w:t>level</w:t>
      </w:r>
      <w:r w:rsidR="00DF5636">
        <w:t xml:space="preserve"> and </w:t>
      </w:r>
      <w:r>
        <w:t xml:space="preserve">some need to </w:t>
      </w:r>
      <w:r w:rsidR="00B90C97">
        <w:t>assign</w:t>
      </w:r>
      <w:r>
        <w:t xml:space="preserve"> the val</w:t>
      </w:r>
      <w:r w:rsidR="00FD064D">
        <w:t>ue directly</w:t>
      </w:r>
      <w:r>
        <w:t xml:space="preserve">. For example, </w:t>
      </w:r>
      <w:r w:rsidR="00737A7E">
        <w:t xml:space="preserve">the </w:t>
      </w:r>
      <w:r>
        <w:t>sale</w:t>
      </w:r>
      <w:r w:rsidR="00C2678B">
        <w:t>s</w:t>
      </w:r>
      <w:r>
        <w:t xml:space="preserve"> amount </w:t>
      </w:r>
      <w:r w:rsidR="00C2678B">
        <w:t xml:space="preserve">for the </w:t>
      </w:r>
      <w:r w:rsidR="00E27F10">
        <w:t xml:space="preserve">region level </w:t>
      </w:r>
      <w:r w:rsidR="00C2678B">
        <w:t>sums up</w:t>
      </w:r>
      <w:r w:rsidR="00E27F10">
        <w:t xml:space="preserve"> from </w:t>
      </w:r>
      <w:r w:rsidR="00C2678B">
        <w:t xml:space="preserve">the </w:t>
      </w:r>
      <w:r w:rsidR="00E27F10">
        <w:t xml:space="preserve">branch level, </w:t>
      </w:r>
      <w:r w:rsidR="00C2678B">
        <w:t xml:space="preserve">but the </w:t>
      </w:r>
      <w:r>
        <w:t>electrical</w:t>
      </w:r>
      <w:r w:rsidR="00B90C97">
        <w:t>/water</w:t>
      </w:r>
      <w:r>
        <w:t xml:space="preserve"> charge saving</w:t>
      </w:r>
      <w:r w:rsidR="00E27F10">
        <w:t xml:space="preserve"> in each offices</w:t>
      </w:r>
      <w:r w:rsidR="00FD064D">
        <w:t xml:space="preserve"> </w:t>
      </w:r>
      <w:r w:rsidR="00C2678B">
        <w:t>takes its value</w:t>
      </w:r>
      <w:r w:rsidR="00FD064D">
        <w:t xml:space="preserve"> directly </w:t>
      </w:r>
      <w:r w:rsidR="00C2678B">
        <w:t xml:space="preserve">from </w:t>
      </w:r>
      <w:r w:rsidR="00FD064D">
        <w:t>the</w:t>
      </w:r>
      <w:r w:rsidR="00B90C97">
        <w:t xml:space="preserve"> region</w:t>
      </w:r>
      <w:r w:rsidR="00E27F10">
        <w:t>al office</w:t>
      </w:r>
      <w:r w:rsidR="00FD064D">
        <w:t xml:space="preserve"> </w:t>
      </w:r>
      <w:r w:rsidR="00E27F10">
        <w:t xml:space="preserve">(regional </w:t>
      </w:r>
      <w:r w:rsidR="00FD064D">
        <w:t>level</w:t>
      </w:r>
      <w:r w:rsidR="00E27F10">
        <w:t>)</w:t>
      </w:r>
      <w:r w:rsidR="00FD064D">
        <w:t xml:space="preserve">. </w:t>
      </w:r>
      <w:r w:rsidR="00B90C97">
        <w:t xml:space="preserve">Another example is </w:t>
      </w:r>
      <w:r w:rsidR="00C2678B">
        <w:t>that sales amount</w:t>
      </w:r>
      <w:r w:rsidR="00B90C97">
        <w:t xml:space="preserve"> </w:t>
      </w:r>
      <w:r w:rsidR="00C2678B">
        <w:t xml:space="preserve">is </w:t>
      </w:r>
      <w:r w:rsidR="0064462D">
        <w:t xml:space="preserve">be </w:t>
      </w:r>
      <w:r w:rsidR="00C2678B">
        <w:t xml:space="preserve">a </w:t>
      </w:r>
      <w:r w:rsidR="00FD064D">
        <w:t>daily</w:t>
      </w:r>
      <w:r w:rsidR="00C2678B">
        <w:t>-</w:t>
      </w:r>
      <w:r w:rsidR="00B90C97">
        <w:t>a</w:t>
      </w:r>
      <w:r w:rsidR="00FD064D">
        <w:t>ssigned value</w:t>
      </w:r>
      <w:r w:rsidR="00B90C97">
        <w:t xml:space="preserve">, </w:t>
      </w:r>
      <w:r w:rsidR="00737A7E">
        <w:t xml:space="preserve">but </w:t>
      </w:r>
      <w:r w:rsidR="0064462D">
        <w:t xml:space="preserve">industry quality rating </w:t>
      </w:r>
      <w:r w:rsidR="00C2678B">
        <w:t>is</w:t>
      </w:r>
      <w:r w:rsidR="0064462D">
        <w:t xml:space="preserve"> </w:t>
      </w:r>
      <w:r w:rsidR="00C2678B">
        <w:t xml:space="preserve">a </w:t>
      </w:r>
      <w:r w:rsidR="0064462D">
        <w:t>yearly</w:t>
      </w:r>
      <w:r w:rsidR="00C2678B">
        <w:t>-</w:t>
      </w:r>
      <w:r w:rsidR="0064462D">
        <w:t>assigned</w:t>
      </w:r>
      <w:r w:rsidR="00C2678B">
        <w:t xml:space="preserve"> value</w:t>
      </w:r>
      <w:r w:rsidR="0064462D">
        <w:t>.</w:t>
      </w:r>
      <w:r w:rsidR="00B90C97">
        <w:t xml:space="preserve">  </w:t>
      </w:r>
    </w:p>
    <w:p w:rsidR="00B90C97" w:rsidRDefault="00DF5636" w:rsidP="00AD7469">
      <w:pPr>
        <w:pStyle w:val="ListParagraph"/>
        <w:numPr>
          <w:ilvl w:val="0"/>
          <w:numId w:val="55"/>
        </w:numPr>
      </w:pPr>
      <w:r>
        <w:t xml:space="preserve">Tailor the complexity of the score calculation formula to the needs of the business. </w:t>
      </w:r>
      <w:r w:rsidR="0064462D">
        <w:t xml:space="preserve">This scorecard example is implemented with </w:t>
      </w:r>
      <w:r>
        <w:t xml:space="preserve">a </w:t>
      </w:r>
      <w:r w:rsidR="0064462D">
        <w:t xml:space="preserve">simple score calculation </w:t>
      </w:r>
      <w:r w:rsidR="00CA1809">
        <w:t>formula (Score = % of Actual divided by</w:t>
      </w:r>
      <w:r w:rsidR="0064462D">
        <w:t xml:space="preserve"> Target). In the real solution, </w:t>
      </w:r>
      <w:r>
        <w:t xml:space="preserve">the score calculation formula </w:t>
      </w:r>
      <w:r w:rsidR="0064462D">
        <w:t>we implement</w:t>
      </w:r>
      <w:r>
        <w:t>ed</w:t>
      </w:r>
      <w:r w:rsidR="0064462D">
        <w:t xml:space="preserve"> </w:t>
      </w:r>
      <w:r>
        <w:t>was much more complex</w:t>
      </w:r>
      <w:r w:rsidR="0064462D">
        <w:t xml:space="preserve">. </w:t>
      </w:r>
      <w:r>
        <w:t xml:space="preserve">The level of complexity </w:t>
      </w:r>
      <w:r w:rsidR="0064462D">
        <w:t>depends on the customer business requirements</w:t>
      </w:r>
      <w:r w:rsidR="00737A7E">
        <w:t>:</w:t>
      </w:r>
      <w:r w:rsidR="0064462D">
        <w:t xml:space="preserve"> </w:t>
      </w:r>
      <w:r w:rsidR="00737A7E">
        <w:t>S</w:t>
      </w:r>
      <w:r w:rsidR="0064462D">
        <w:t xml:space="preserve">ome KPIs are </w:t>
      </w:r>
      <w:r w:rsidR="00E55304">
        <w:t xml:space="preserve">defined with the rule that </w:t>
      </w:r>
      <w:r w:rsidR="0064462D">
        <w:t>“bigger is better</w:t>
      </w:r>
      <w:r w:rsidR="00737A7E">
        <w:t>,</w:t>
      </w:r>
      <w:r w:rsidR="0064462D">
        <w:t>”</w:t>
      </w:r>
      <w:r w:rsidR="0069257A">
        <w:t xml:space="preserve"> </w:t>
      </w:r>
      <w:r w:rsidR="00737A7E">
        <w:t xml:space="preserve">and </w:t>
      </w:r>
      <w:r w:rsidR="0069257A">
        <w:t xml:space="preserve">others </w:t>
      </w:r>
      <w:r w:rsidR="00737A7E">
        <w:t xml:space="preserve">are defined </w:t>
      </w:r>
      <w:r w:rsidR="00E55304">
        <w:t>with the rule</w:t>
      </w:r>
      <w:r w:rsidR="00B15F3B">
        <w:t xml:space="preserve"> that</w:t>
      </w:r>
      <w:r w:rsidR="00E55304">
        <w:t xml:space="preserve"> </w:t>
      </w:r>
      <w:r w:rsidR="0064462D">
        <w:t>“smaller is better”.</w:t>
      </w:r>
      <w:r w:rsidR="0069257A">
        <w:t xml:space="preserve"> For example, </w:t>
      </w:r>
      <w:r w:rsidR="00DC36FD">
        <w:t>S</w:t>
      </w:r>
      <w:r w:rsidR="0069257A">
        <w:t xml:space="preserve">ale </w:t>
      </w:r>
      <w:r w:rsidR="00DC36FD">
        <w:t>A</w:t>
      </w:r>
      <w:r w:rsidR="0069257A">
        <w:t xml:space="preserve">mount </w:t>
      </w:r>
      <w:r w:rsidR="00E55304">
        <w:t xml:space="preserve">falls into the </w:t>
      </w:r>
      <w:r w:rsidR="0069257A">
        <w:t>“bigger is better”</w:t>
      </w:r>
      <w:r w:rsidR="00E55304">
        <w:t xml:space="preserve"> </w:t>
      </w:r>
      <w:r w:rsidR="00620B88">
        <w:t>category</w:t>
      </w:r>
      <w:r w:rsidR="00DC36FD">
        <w:t xml:space="preserve"> (we want to </w:t>
      </w:r>
      <w:r w:rsidR="00A07F80">
        <w:t>earn</w:t>
      </w:r>
      <w:r w:rsidR="00DC36FD">
        <w:t xml:space="preserve"> more money), and</w:t>
      </w:r>
      <w:r w:rsidR="0069257A">
        <w:t xml:space="preserve"> </w:t>
      </w:r>
      <w:r w:rsidR="002B322A">
        <w:t>Turnover</w:t>
      </w:r>
      <w:r w:rsidR="0069257A">
        <w:t xml:space="preserve"> Rate </w:t>
      </w:r>
      <w:r w:rsidR="00E55304">
        <w:t xml:space="preserve">falls into </w:t>
      </w:r>
      <w:r w:rsidR="0069257A">
        <w:t>“smaller is better”</w:t>
      </w:r>
      <w:r w:rsidR="00DC36FD">
        <w:t xml:space="preserve"> (we want to lose fewer customers)</w:t>
      </w:r>
      <w:r w:rsidR="0069257A">
        <w:t>.</w:t>
      </w:r>
      <w:r w:rsidR="005D64C7">
        <w:t xml:space="preserve"> This </w:t>
      </w:r>
      <w:r w:rsidR="00A07F80">
        <w:t xml:space="preserve">formula </w:t>
      </w:r>
      <w:r w:rsidR="005D64C7">
        <w:t>should be one of the properties of members in Dim KPI Implementation dimension</w:t>
      </w:r>
      <w:r w:rsidR="00737A7E">
        <w:t>;</w:t>
      </w:r>
      <w:r w:rsidR="005D64C7">
        <w:t xml:space="preserve"> </w:t>
      </w:r>
      <w:r w:rsidR="00737A7E">
        <w:t xml:space="preserve">it </w:t>
      </w:r>
      <w:r w:rsidR="005D64C7">
        <w:t xml:space="preserve">enables users to set this property via </w:t>
      </w:r>
      <w:r w:rsidR="00A46753">
        <w:t xml:space="preserve">an </w:t>
      </w:r>
      <w:r w:rsidR="00CA1809">
        <w:t>ETL cycle.</w:t>
      </w:r>
    </w:p>
    <w:p w:rsidR="005D64C7" w:rsidRDefault="005D64C7" w:rsidP="00AD7469">
      <w:pPr>
        <w:pStyle w:val="ListParagraph"/>
        <w:numPr>
          <w:ilvl w:val="0"/>
          <w:numId w:val="55"/>
        </w:numPr>
      </w:pPr>
      <w:r>
        <w:t xml:space="preserve">The KPI unit should be one of the member properties of </w:t>
      </w:r>
      <w:r w:rsidR="0000646A">
        <w:t xml:space="preserve">the </w:t>
      </w:r>
      <w:r>
        <w:t>Dim KPI Implementation members</w:t>
      </w:r>
      <w:r w:rsidR="00462F1F">
        <w:t xml:space="preserve"> for proper rendering</w:t>
      </w:r>
      <w:r>
        <w:t>.</w:t>
      </w:r>
    </w:p>
    <w:p w:rsidR="0069257A" w:rsidRPr="004750FF" w:rsidRDefault="0069257A" w:rsidP="005D64C7">
      <w:pPr>
        <w:pStyle w:val="ListParagraph"/>
        <w:ind w:left="990"/>
      </w:pPr>
    </w:p>
    <w:p w:rsidR="006071B0" w:rsidRDefault="006071B0" w:rsidP="006071B0">
      <w:pPr>
        <w:pStyle w:val="NumHeading3"/>
      </w:pPr>
      <w:bookmarkStart w:id="30" w:name="_Toc264310801"/>
      <w:r w:rsidRPr="0087788D">
        <w:t>Ranking</w:t>
      </w:r>
      <w:bookmarkEnd w:id="29"/>
      <w:bookmarkEnd w:id="30"/>
    </w:p>
    <w:p w:rsidR="004E15E4" w:rsidRDefault="00501A6A" w:rsidP="00501A6A">
      <w:r>
        <w:t>One of the strongest point</w:t>
      </w:r>
      <w:r w:rsidR="004E15E4">
        <w:t>s</w:t>
      </w:r>
      <w:r>
        <w:t xml:space="preserve"> of this </w:t>
      </w:r>
      <w:r w:rsidR="004E15E4">
        <w:t xml:space="preserve">Balance Scorecard solution is </w:t>
      </w:r>
      <w:r w:rsidR="00A46753">
        <w:t>the presence of all of the</w:t>
      </w:r>
      <w:r w:rsidR="004E15E4">
        <w:t xml:space="preserve"> Balance Scorecard information in </w:t>
      </w:r>
      <w:r w:rsidR="00A46753">
        <w:t xml:space="preserve">the </w:t>
      </w:r>
      <w:r w:rsidR="004E15E4">
        <w:t>Balance Scorecard cube. This enable</w:t>
      </w:r>
      <w:r w:rsidR="0000646A">
        <w:t>s</w:t>
      </w:r>
      <w:r w:rsidR="004E15E4">
        <w:t xml:space="preserve"> develop</w:t>
      </w:r>
      <w:r w:rsidR="0000646A">
        <w:t>er</w:t>
      </w:r>
      <w:r w:rsidR="004E15E4">
        <w:t xml:space="preserve">s to easily improve </w:t>
      </w:r>
      <w:r w:rsidR="00A46753">
        <w:t>t</w:t>
      </w:r>
      <w:r w:rsidR="004E15E4">
        <w:t>he Balance Scorecard cube by creat</w:t>
      </w:r>
      <w:r w:rsidR="0000646A">
        <w:t>ing</w:t>
      </w:r>
      <w:r w:rsidR="004E15E4">
        <w:t xml:space="preserve"> new calculated measure</w:t>
      </w:r>
      <w:r w:rsidR="00A46753">
        <w:t>s</w:t>
      </w:r>
      <w:r w:rsidR="004E15E4">
        <w:t xml:space="preserve"> on top of the existing structure</w:t>
      </w:r>
      <w:r w:rsidR="00A46753">
        <w:t>,</w:t>
      </w:r>
      <w:r w:rsidR="004E15E4">
        <w:t xml:space="preserve"> </w:t>
      </w:r>
      <w:r w:rsidR="00C96D9F">
        <w:t xml:space="preserve">thereby </w:t>
      </w:r>
      <w:r w:rsidR="004E15E4">
        <w:t>enabl</w:t>
      </w:r>
      <w:r w:rsidR="00A46753">
        <w:t>ing</w:t>
      </w:r>
      <w:r w:rsidR="004E15E4">
        <w:t xml:space="preserve"> users to </w:t>
      </w:r>
      <w:proofErr w:type="spellStart"/>
      <w:r w:rsidR="004E15E4">
        <w:t>analy</w:t>
      </w:r>
      <w:r w:rsidR="00A46753">
        <w:t>z</w:t>
      </w:r>
      <w:r w:rsidR="004E15E4">
        <w:t>e</w:t>
      </w:r>
      <w:proofErr w:type="spellEnd"/>
      <w:r w:rsidR="004E15E4">
        <w:t xml:space="preserve"> data in the Balance Scorecard cube.</w:t>
      </w:r>
    </w:p>
    <w:p w:rsidR="00A46753" w:rsidRDefault="00A46753" w:rsidP="00501A6A">
      <w:r>
        <w:t>This sectio</w:t>
      </w:r>
      <w:r w:rsidR="00C96D9F">
        <w:t>n</w:t>
      </w:r>
      <w:r>
        <w:t xml:space="preserve"> shows how to create a calculated measure to track and display the rank of all branches based on the Summary score. It also provides examples of ways you can include this new measure in your reports. These reports can help drive the competitive environment in the organization.</w:t>
      </w:r>
    </w:p>
    <w:p w:rsidR="00501A6A" w:rsidRDefault="00A46753" w:rsidP="00501A6A">
      <w:r>
        <w:t xml:space="preserve">Here </w:t>
      </w:r>
      <w:r w:rsidR="004E15E4">
        <w:t xml:space="preserve">is the calculated measure creation code. This measure contains the ranking data of </w:t>
      </w:r>
      <w:r>
        <w:t xml:space="preserve">the </w:t>
      </w:r>
      <w:r w:rsidR="004E15E4">
        <w:t xml:space="preserve">Sub Department </w:t>
      </w:r>
      <w:r w:rsidR="00DB52CF">
        <w:t>3</w:t>
      </w:r>
      <w:r w:rsidR="004E15E4">
        <w:t xml:space="preserve"> member between all Sub Department 3 members in the in the same Sub Department 2 member.</w:t>
      </w:r>
      <w:r>
        <w:t xml:space="preserve"> </w:t>
      </w:r>
      <w:r w:rsidR="00DB52CF">
        <w:t>(</w:t>
      </w:r>
      <w:r>
        <w:t xml:space="preserve">The branch </w:t>
      </w:r>
      <w:r w:rsidR="00DB52CF">
        <w:t xml:space="preserve">business unit is in </w:t>
      </w:r>
      <w:r>
        <w:t xml:space="preserve">the </w:t>
      </w:r>
      <w:r w:rsidR="00DB52CF">
        <w:t>Sub Department 3 attribute</w:t>
      </w:r>
      <w:r>
        <w:t>.</w:t>
      </w:r>
      <w:r w:rsidR="00DB52CF">
        <w:t>)</w:t>
      </w:r>
    </w:p>
    <w:p w:rsidR="004E15E4" w:rsidRPr="0087788D" w:rsidRDefault="004E15E4" w:rsidP="004E15E4">
      <w:pPr>
        <w:pStyle w:val="ListParagraph"/>
        <w:ind w:left="1440"/>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4E15E4" w:rsidRPr="0087788D" w:rsidTr="00A23315">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4E15E4" w:rsidRPr="004A124C" w:rsidRDefault="004E15E4" w:rsidP="00A23315">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color w:val="0000FF"/>
                <w:sz w:val="20"/>
                <w:szCs w:val="20"/>
                <w:lang w:val="en-US" w:eastAsia="en-US" w:bidi="th-TH"/>
              </w:rPr>
              <w:lastRenderedPageBreak/>
              <w:t>CREATE</w:t>
            </w: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0000FF"/>
                <w:sz w:val="20"/>
                <w:szCs w:val="20"/>
                <w:lang w:val="en-US" w:eastAsia="en-US" w:bidi="th-TH"/>
              </w:rPr>
              <w:t>MEMBER</w:t>
            </w: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0000FF"/>
                <w:sz w:val="20"/>
                <w:szCs w:val="20"/>
                <w:lang w:val="en-US" w:eastAsia="en-US" w:bidi="th-TH"/>
              </w:rPr>
              <w:t>CURRENTCUBE</w:t>
            </w:r>
            <w:r w:rsidRPr="004E15E4">
              <w:rPr>
                <w:rFonts w:eastAsia="Times New Roman"/>
                <w:b w:val="0"/>
                <w:bCs w:val="0"/>
                <w:noProof/>
                <w:sz w:val="20"/>
                <w:szCs w:val="20"/>
                <w:lang w:val="en-US" w:eastAsia="en-US" w:bidi="th-TH"/>
              </w:rPr>
              <w:t>.[Measures].RankScoreToSubDept2</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0000FF"/>
                <w:sz w:val="20"/>
                <w:szCs w:val="20"/>
                <w:lang w:val="en-US" w:eastAsia="en-US" w:bidi="th-TH"/>
              </w:rPr>
              <w:t>AS</w:t>
            </w: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800000"/>
                <w:sz w:val="20"/>
                <w:szCs w:val="20"/>
                <w:lang w:val="en-US" w:eastAsia="en-US" w:bidi="th-TH"/>
              </w:rPr>
              <w:t>IIF</w:t>
            </w:r>
            <w:r w:rsidRPr="004E15E4">
              <w:rPr>
                <w:rFonts w:eastAsia="Times New Roman"/>
                <w:b w:val="0"/>
                <w:bCs w:val="0"/>
                <w:noProof/>
                <w:sz w:val="20"/>
                <w:szCs w:val="20"/>
                <w:lang w:val="en-US" w:eastAsia="en-US" w:bidi="th-TH"/>
              </w:rPr>
              <w:t>([Measures].[</w:t>
            </w:r>
            <w:r>
              <w:rPr>
                <w:rFonts w:eastAsia="Times New Roman"/>
                <w:b w:val="0"/>
                <w:bCs w:val="0"/>
                <w:noProof/>
                <w:sz w:val="20"/>
                <w:szCs w:val="20"/>
                <w:lang w:val="en-US" w:eastAsia="en-US" w:bidi="th-TH"/>
              </w:rPr>
              <w:t>ActualOnTarget</w:t>
            </w:r>
            <w:r w:rsidRPr="004E15E4">
              <w:rPr>
                <w:rFonts w:eastAsia="Times New Roman"/>
                <w:b w:val="0"/>
                <w:bCs w:val="0"/>
                <w:noProof/>
                <w:sz w:val="20"/>
                <w:szCs w:val="20"/>
                <w:lang w:val="en-US" w:eastAsia="en-US" w:bidi="th-TH"/>
              </w:rPr>
              <w:t>] &lt;&gt; 0,</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color w:val="800000"/>
                <w:sz w:val="20"/>
                <w:szCs w:val="20"/>
                <w:lang w:val="en-US" w:eastAsia="en-US" w:bidi="th-TH"/>
              </w:rPr>
              <w:t>Rank</w:t>
            </w:r>
            <w:r w:rsidRPr="004E15E4">
              <w:rPr>
                <w:rFonts w:eastAsia="Times New Roman"/>
                <w:b w:val="0"/>
                <w:bCs w:val="0"/>
                <w:noProof/>
                <w:sz w:val="20"/>
                <w:szCs w:val="20"/>
                <w:lang w:val="en-US" w:eastAsia="en-US" w:bidi="th-TH"/>
              </w:rPr>
              <w:t xml:space="preserve"> (</w:t>
            </w:r>
          </w:p>
          <w:p w:rsidR="00DC7390" w:rsidRPr="004E15E4" w:rsidRDefault="00DC7390" w:rsidP="00DC7390">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4E15E4">
              <w:rPr>
                <w:rFonts w:eastAsia="Times New Roman"/>
                <w:b w:val="0"/>
                <w:bCs w:val="0"/>
                <w:noProof/>
                <w:sz w:val="20"/>
                <w:szCs w:val="20"/>
                <w:lang w:val="en-US" w:eastAsia="en-US" w:bidi="th-TH"/>
              </w:rPr>
              <w:t xml:space="preserve">  [Dim Organization].[OrganizationHierarchy1].</w:t>
            </w:r>
            <w:r w:rsidRPr="004E15E4">
              <w:rPr>
                <w:rFonts w:eastAsia="Times New Roman"/>
                <w:b w:val="0"/>
                <w:bCs w:val="0"/>
                <w:noProof/>
                <w:color w:val="800000"/>
                <w:sz w:val="20"/>
                <w:szCs w:val="20"/>
                <w:lang w:val="en-US" w:eastAsia="en-US" w:bidi="th-TH"/>
              </w:rPr>
              <w:t>CurrentMember</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800000"/>
                <w:sz w:val="20"/>
                <w:szCs w:val="20"/>
                <w:lang w:val="en-US" w:eastAsia="en-US" w:bidi="th-TH"/>
              </w:rPr>
              <w:t>NonEmpty</w:t>
            </w:r>
            <w:r w:rsidRPr="004E15E4">
              <w:rPr>
                <w:rFonts w:eastAsia="Times New Roman"/>
                <w:b w:val="0"/>
                <w:bCs w:val="0"/>
                <w:noProof/>
                <w:sz w:val="20"/>
                <w:szCs w:val="20"/>
                <w:lang w:val="en-US" w:eastAsia="en-US" w:bidi="th-TH"/>
              </w:rPr>
              <w:t>(</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0000FF"/>
                <w:sz w:val="20"/>
                <w:szCs w:val="20"/>
                <w:lang w:val="en-US" w:eastAsia="en-US" w:bidi="th-TH"/>
              </w:rPr>
              <w:t>Descendants</w:t>
            </w:r>
            <w:r w:rsidRPr="004E15E4">
              <w:rPr>
                <w:rFonts w:eastAsia="Times New Roman"/>
                <w:b w:val="0"/>
                <w:bCs w:val="0"/>
                <w:noProof/>
                <w:sz w:val="20"/>
                <w:szCs w:val="20"/>
                <w:lang w:val="en-US" w:eastAsia="en-US" w:bidi="th-TH"/>
              </w:rPr>
              <w:t>(</w:t>
            </w:r>
          </w:p>
          <w:p w:rsidR="00DC7390" w:rsidRPr="004E15E4" w:rsidRDefault="00DC7390" w:rsidP="00DC7390">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4E15E4">
              <w:rPr>
                <w:rFonts w:eastAsia="Times New Roman"/>
                <w:b w:val="0"/>
                <w:bCs w:val="0"/>
                <w:noProof/>
                <w:sz w:val="20"/>
                <w:szCs w:val="20"/>
                <w:lang w:val="en-US" w:eastAsia="en-US" w:bidi="th-TH"/>
              </w:rPr>
              <w:t xml:space="preserve">      </w:t>
            </w:r>
            <w:r w:rsidRPr="004E15E4">
              <w:rPr>
                <w:rFonts w:eastAsia="Times New Roman"/>
                <w:b w:val="0"/>
                <w:bCs w:val="0"/>
                <w:noProof/>
                <w:color w:val="800000"/>
                <w:sz w:val="20"/>
                <w:szCs w:val="20"/>
                <w:lang w:val="en-US" w:eastAsia="en-US" w:bidi="th-TH"/>
              </w:rPr>
              <w:t>Ancestor</w:t>
            </w:r>
            <w:r w:rsidRPr="004E15E4">
              <w:rPr>
                <w:rFonts w:eastAsia="Times New Roman"/>
                <w:b w:val="0"/>
                <w:bCs w:val="0"/>
                <w:noProof/>
                <w:sz w:val="20"/>
                <w:szCs w:val="20"/>
                <w:lang w:val="en-US" w:eastAsia="en-US" w:bidi="th-TH"/>
              </w:rPr>
              <w:t>([Dim Organization].[OrganizationHierarchy1].</w:t>
            </w:r>
            <w:r w:rsidRPr="004E15E4">
              <w:rPr>
                <w:rFonts w:eastAsia="Times New Roman"/>
                <w:b w:val="0"/>
                <w:bCs w:val="0"/>
                <w:noProof/>
                <w:color w:val="800000"/>
                <w:sz w:val="20"/>
                <w:szCs w:val="20"/>
                <w:lang w:val="en-US" w:eastAsia="en-US" w:bidi="th-TH"/>
              </w:rPr>
              <w:t>CurrentMember</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,[Dim Organization].[OrganizationHierarchy1].[Sub Dept2 Code])</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,[Dim Organization].[OrganizationHierarchy1].</w:t>
            </w:r>
            <w:r w:rsidRPr="004E15E4">
              <w:rPr>
                <w:rFonts w:eastAsia="Times New Roman"/>
                <w:b w:val="0"/>
                <w:bCs w:val="0"/>
                <w:noProof/>
                <w:color w:val="800000"/>
                <w:sz w:val="20"/>
                <w:szCs w:val="20"/>
                <w:lang w:val="en-US" w:eastAsia="en-US" w:bidi="th-TH"/>
              </w:rPr>
              <w:t>CurrentMember</w:t>
            </w:r>
            <w:r w:rsidRPr="004E15E4">
              <w:rPr>
                <w:rFonts w:eastAsia="Times New Roman"/>
                <w:b w:val="0"/>
                <w:bCs w:val="0"/>
                <w:noProof/>
                <w:sz w:val="20"/>
                <w:szCs w:val="20"/>
                <w:lang w:val="en-US" w:eastAsia="en-US" w:bidi="th-TH"/>
              </w:rPr>
              <w:t>.</w:t>
            </w:r>
            <w:r w:rsidRPr="004E15E4">
              <w:rPr>
                <w:rFonts w:eastAsia="Times New Roman"/>
                <w:b w:val="0"/>
                <w:bCs w:val="0"/>
                <w:noProof/>
                <w:color w:val="0000FF"/>
                <w:sz w:val="20"/>
                <w:szCs w:val="20"/>
                <w:lang w:val="en-US" w:eastAsia="en-US" w:bidi="th-TH"/>
              </w:rPr>
              <w:t>Level</w:t>
            </w:r>
            <w:r w:rsidRPr="004E15E4">
              <w:rPr>
                <w:rFonts w:eastAsia="Times New Roman"/>
                <w:b w:val="0"/>
                <w:bCs w:val="0"/>
                <w:noProof/>
                <w:sz w:val="20"/>
                <w:szCs w:val="20"/>
                <w:lang w:val="en-US" w:eastAsia="en-US" w:bidi="th-TH"/>
              </w:rPr>
              <w:t>)</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,[Measures].[</w:t>
            </w:r>
            <w:r>
              <w:rPr>
                <w:rFonts w:eastAsia="Times New Roman"/>
                <w:b w:val="0"/>
                <w:bCs w:val="0"/>
                <w:noProof/>
                <w:sz w:val="20"/>
                <w:szCs w:val="20"/>
                <w:lang w:val="en-US" w:eastAsia="en-US" w:bidi="th-TH"/>
              </w:rPr>
              <w:t>ActualOnTarget</w:t>
            </w:r>
            <w:r w:rsidRPr="004E15E4">
              <w:rPr>
                <w:rFonts w:eastAsia="Times New Roman"/>
                <w:b w:val="0"/>
                <w:bCs w:val="0"/>
                <w:noProof/>
                <w:sz w:val="20"/>
                <w:szCs w:val="20"/>
                <w:lang w:val="en-US" w:eastAsia="en-US" w:bidi="th-TH"/>
              </w:rPr>
              <w:t>])</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 xml:space="preserve"> ,[Measures].[</w:t>
            </w:r>
            <w:r>
              <w:rPr>
                <w:rFonts w:eastAsia="Times New Roman"/>
                <w:b w:val="0"/>
                <w:bCs w:val="0"/>
                <w:noProof/>
                <w:sz w:val="20"/>
                <w:szCs w:val="20"/>
                <w:lang w:val="en-US" w:eastAsia="en-US" w:bidi="th-TH"/>
              </w:rPr>
              <w:t>ActualOnTarget</w:t>
            </w:r>
            <w:r w:rsidRPr="004E15E4">
              <w:rPr>
                <w:rFonts w:eastAsia="Times New Roman"/>
                <w:b w:val="0"/>
                <w:bCs w:val="0"/>
                <w:noProof/>
                <w:sz w:val="20"/>
                <w:szCs w:val="20"/>
                <w:lang w:val="en-US" w:eastAsia="en-US" w:bidi="th-TH"/>
              </w:rPr>
              <w:t>])</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sz w:val="20"/>
                <w:szCs w:val="20"/>
                <w:lang w:val="en-US" w:eastAsia="en-US" w:bidi="th-TH"/>
              </w:rPr>
              <w:t>,</w:t>
            </w:r>
            <w:r w:rsidRPr="004E15E4">
              <w:rPr>
                <w:rFonts w:eastAsia="Times New Roman"/>
                <w:b w:val="0"/>
                <w:bCs w:val="0"/>
                <w:noProof/>
                <w:color w:val="0000FF"/>
                <w:sz w:val="20"/>
                <w:szCs w:val="20"/>
                <w:lang w:val="en-US" w:eastAsia="en-US" w:bidi="th-TH"/>
              </w:rPr>
              <w:t>NULL</w:t>
            </w:r>
            <w:r w:rsidRPr="004E15E4">
              <w:rPr>
                <w:rFonts w:eastAsia="Times New Roman"/>
                <w:b w:val="0"/>
                <w:bCs w:val="0"/>
                <w:noProof/>
                <w:sz w:val="20"/>
                <w:szCs w:val="20"/>
                <w:lang w:val="en-US" w:eastAsia="en-US" w:bidi="th-TH"/>
              </w:rPr>
              <w:t xml:space="preserve">), </w:t>
            </w:r>
          </w:p>
          <w:p w:rsidR="00DC7390" w:rsidRPr="004E15E4" w:rsidRDefault="00DC7390" w:rsidP="00DC7390">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4E15E4">
              <w:rPr>
                <w:rFonts w:eastAsia="Times New Roman"/>
                <w:b w:val="0"/>
                <w:bCs w:val="0"/>
                <w:noProof/>
                <w:color w:val="0000FF"/>
                <w:sz w:val="20"/>
                <w:szCs w:val="20"/>
                <w:lang w:val="en-US" w:eastAsia="en-US" w:bidi="th-TH"/>
              </w:rPr>
              <w:t>FORMAT_STRING</w:t>
            </w:r>
            <w:r w:rsidRPr="004E15E4">
              <w:rPr>
                <w:rFonts w:eastAsia="Times New Roman"/>
                <w:b w:val="0"/>
                <w:bCs w:val="0"/>
                <w:noProof/>
                <w:sz w:val="20"/>
                <w:szCs w:val="20"/>
                <w:lang w:val="en-US" w:eastAsia="en-US" w:bidi="th-TH"/>
              </w:rPr>
              <w:t xml:space="preserve"> = </w:t>
            </w:r>
            <w:r w:rsidRPr="004E15E4">
              <w:rPr>
                <w:rFonts w:eastAsia="Times New Roman"/>
                <w:b w:val="0"/>
                <w:bCs w:val="0"/>
                <w:noProof/>
                <w:color w:val="A31515"/>
                <w:sz w:val="20"/>
                <w:szCs w:val="20"/>
                <w:lang w:val="en-US" w:eastAsia="en-US" w:bidi="th-TH"/>
              </w:rPr>
              <w:t>"Standard"</w:t>
            </w:r>
            <w:r w:rsidRPr="004E15E4">
              <w:rPr>
                <w:rFonts w:eastAsia="Times New Roman"/>
                <w:b w:val="0"/>
                <w:bCs w:val="0"/>
                <w:noProof/>
                <w:sz w:val="20"/>
                <w:szCs w:val="20"/>
                <w:lang w:val="en-US" w:eastAsia="en-US" w:bidi="th-TH"/>
              </w:rPr>
              <w:t xml:space="preserve">, </w:t>
            </w:r>
          </w:p>
          <w:p w:rsidR="004E15E4" w:rsidRPr="0087788D" w:rsidRDefault="00DC7390" w:rsidP="00DC7390">
            <w:r w:rsidRPr="004E15E4">
              <w:rPr>
                <w:rFonts w:eastAsia="Times New Roman"/>
                <w:b w:val="0"/>
                <w:bCs w:val="0"/>
                <w:noProof/>
                <w:color w:val="0000FF"/>
                <w:sz w:val="20"/>
                <w:szCs w:val="20"/>
                <w:lang w:val="en-US" w:eastAsia="en-US" w:bidi="th-TH"/>
              </w:rPr>
              <w:t>VISIBLE</w:t>
            </w:r>
            <w:r w:rsidRPr="004E15E4">
              <w:rPr>
                <w:rFonts w:eastAsia="Times New Roman"/>
                <w:b w:val="0"/>
                <w:bCs w:val="0"/>
                <w:noProof/>
                <w:sz w:val="20"/>
                <w:szCs w:val="20"/>
                <w:lang w:val="en-US" w:eastAsia="en-US" w:bidi="th-TH"/>
              </w:rPr>
              <w:t xml:space="preserve"> = 1 ,  </w:t>
            </w:r>
            <w:r w:rsidRPr="004E15E4">
              <w:rPr>
                <w:rFonts w:eastAsia="Times New Roman"/>
                <w:b w:val="0"/>
                <w:bCs w:val="0"/>
                <w:noProof/>
                <w:color w:val="0000FF"/>
                <w:sz w:val="20"/>
                <w:szCs w:val="20"/>
                <w:lang w:val="en-US" w:eastAsia="en-US" w:bidi="th-TH"/>
              </w:rPr>
              <w:t>DISPLAY_FOLDER</w:t>
            </w:r>
            <w:r w:rsidRPr="004E15E4">
              <w:rPr>
                <w:rFonts w:eastAsia="Times New Roman"/>
                <w:b w:val="0"/>
                <w:bCs w:val="0"/>
                <w:noProof/>
                <w:sz w:val="20"/>
                <w:szCs w:val="20"/>
                <w:lang w:val="en-US" w:eastAsia="en-US" w:bidi="th-TH"/>
              </w:rPr>
              <w:t xml:space="preserve"> = </w:t>
            </w:r>
            <w:r w:rsidRPr="004E15E4">
              <w:rPr>
                <w:rFonts w:eastAsia="Times New Roman"/>
                <w:b w:val="0"/>
                <w:bCs w:val="0"/>
                <w:noProof/>
                <w:color w:val="A31515"/>
                <w:sz w:val="20"/>
                <w:szCs w:val="20"/>
                <w:lang w:val="en-US" w:eastAsia="en-US" w:bidi="th-TH"/>
              </w:rPr>
              <w:t>'Calculated Measure'</w:t>
            </w:r>
            <w:r w:rsidRPr="004E15E4">
              <w:rPr>
                <w:rFonts w:eastAsia="Times New Roman"/>
                <w:b w:val="0"/>
                <w:bCs w:val="0"/>
                <w:noProof/>
                <w:sz w:val="20"/>
                <w:szCs w:val="20"/>
                <w:lang w:val="en-US" w:eastAsia="en-US" w:bidi="th-TH"/>
              </w:rPr>
              <w:t xml:space="preserve"> ,  </w:t>
            </w:r>
            <w:r w:rsidRPr="004E15E4">
              <w:rPr>
                <w:rFonts w:eastAsia="Times New Roman"/>
                <w:b w:val="0"/>
                <w:bCs w:val="0"/>
                <w:noProof/>
                <w:color w:val="0000FF"/>
                <w:sz w:val="20"/>
                <w:szCs w:val="20"/>
                <w:lang w:val="en-US" w:eastAsia="en-US" w:bidi="th-TH"/>
              </w:rPr>
              <w:t>ASSOCIATED_MEASURE_GROUP</w:t>
            </w:r>
            <w:r w:rsidRPr="004E15E4">
              <w:rPr>
                <w:rFonts w:eastAsia="Times New Roman"/>
                <w:b w:val="0"/>
                <w:bCs w:val="0"/>
                <w:noProof/>
                <w:sz w:val="20"/>
                <w:szCs w:val="20"/>
                <w:lang w:val="en-US" w:eastAsia="en-US" w:bidi="th-TH"/>
              </w:rPr>
              <w:t xml:space="preserve"> = </w:t>
            </w:r>
            <w:r w:rsidRPr="004E15E4">
              <w:rPr>
                <w:rFonts w:eastAsia="Times New Roman"/>
                <w:b w:val="0"/>
                <w:bCs w:val="0"/>
                <w:noProof/>
                <w:color w:val="A31515"/>
                <w:sz w:val="20"/>
                <w:szCs w:val="20"/>
                <w:lang w:val="en-US" w:eastAsia="en-US" w:bidi="th-TH"/>
              </w:rPr>
              <w:t>'Fact Score Weight'</w:t>
            </w:r>
            <w:r w:rsidRPr="004E15E4">
              <w:rPr>
                <w:rFonts w:eastAsia="Times New Roman"/>
                <w:b w:val="0"/>
                <w:bCs w:val="0"/>
                <w:noProof/>
                <w:sz w:val="20"/>
                <w:szCs w:val="20"/>
                <w:lang w:val="en-US" w:eastAsia="en-US" w:bidi="th-TH"/>
              </w:rPr>
              <w:t>;</w:t>
            </w:r>
            <w:r>
              <w:rPr>
                <w:rFonts w:ascii="Courier New" w:eastAsia="Times New Roman" w:hAnsi="Courier New" w:cs="Courier New"/>
                <w:noProof/>
                <w:lang w:val="en-US" w:eastAsia="en-US" w:bidi="th-TH"/>
              </w:rPr>
              <w:t xml:space="preserve">          </w:t>
            </w:r>
          </w:p>
        </w:tc>
      </w:tr>
    </w:tbl>
    <w:p w:rsidR="004E15E4" w:rsidRDefault="004E15E4" w:rsidP="00501A6A"/>
    <w:p w:rsidR="004E15E4" w:rsidRPr="00DB52CF" w:rsidRDefault="00A46753" w:rsidP="00DB52CF">
      <w:pPr>
        <w:ind w:left="0"/>
      </w:pPr>
      <w:r>
        <w:t>After you implement the code,</w:t>
      </w:r>
      <w:r w:rsidR="00DB52CF">
        <w:t xml:space="preserve"> add </w:t>
      </w:r>
      <w:r>
        <w:t xml:space="preserve">the new calculated </w:t>
      </w:r>
      <w:r w:rsidR="00DB52CF">
        <w:t xml:space="preserve">measure into the </w:t>
      </w:r>
      <w:r>
        <w:t>B</w:t>
      </w:r>
      <w:r w:rsidR="00DB52CF">
        <w:t xml:space="preserve">alance </w:t>
      </w:r>
      <w:r>
        <w:t>S</w:t>
      </w:r>
      <w:r w:rsidR="00DB52CF">
        <w:t xml:space="preserve">corecard report layout. </w:t>
      </w:r>
      <w:r>
        <w:t>Figure 28 shows a report that contains the new measure, Rank.</w:t>
      </w:r>
    </w:p>
    <w:p w:rsidR="00501A6A" w:rsidRDefault="00501A6A" w:rsidP="00501A6A">
      <w:pPr>
        <w:jc w:val="center"/>
      </w:pPr>
      <w:r>
        <w:rPr>
          <w:noProof/>
          <w:lang w:val="en-US" w:eastAsia="en-US"/>
        </w:rPr>
        <w:drawing>
          <wp:inline distT="0" distB="0" distL="0" distR="0" wp14:anchorId="40255302" wp14:editId="72EE4446">
            <wp:extent cx="4399770" cy="4219575"/>
            <wp:effectExtent l="19050" t="0" r="7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l="1603" t="18974" r="51442" b="8974"/>
                    <a:stretch>
                      <a:fillRect/>
                    </a:stretch>
                  </pic:blipFill>
                  <pic:spPr bwMode="auto">
                    <a:xfrm>
                      <a:off x="0" y="0"/>
                      <a:ext cx="4411328" cy="4230660"/>
                    </a:xfrm>
                    <a:prstGeom prst="rect">
                      <a:avLst/>
                    </a:prstGeom>
                    <a:noFill/>
                    <a:ln w="9525">
                      <a:noFill/>
                      <a:miter lim="800000"/>
                      <a:headEnd/>
                      <a:tailEnd/>
                    </a:ln>
                  </pic:spPr>
                </pic:pic>
              </a:graphicData>
            </a:graphic>
          </wp:inline>
        </w:drawing>
      </w:r>
    </w:p>
    <w:p w:rsidR="00DB52CF" w:rsidRPr="005001DA" w:rsidRDefault="00DB52CF" w:rsidP="00DB52CF">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28</w:t>
      </w:r>
      <w:r w:rsidR="004C54F9" w:rsidRPr="0087788D">
        <w:rPr>
          <w:rFonts w:ascii="Arial" w:hAnsi="Arial" w:cs="Arial"/>
        </w:rPr>
        <w:fldChar w:fldCharType="end"/>
      </w:r>
    </w:p>
    <w:p w:rsidR="00DB52CF" w:rsidRPr="00501A6A" w:rsidRDefault="00A46753" w:rsidP="00A71FBF">
      <w:r>
        <w:t xml:space="preserve">You can also create a new display in the </w:t>
      </w:r>
      <w:proofErr w:type="spellStart"/>
      <w:r>
        <w:t>Tablix</w:t>
      </w:r>
      <w:proofErr w:type="spellEnd"/>
      <w:r>
        <w:t xml:space="preserve"> data region</w:t>
      </w:r>
      <w:r w:rsidR="00A71FBF">
        <w:t xml:space="preserve"> </w:t>
      </w:r>
      <w:r>
        <w:t xml:space="preserve">that </w:t>
      </w:r>
      <w:r w:rsidR="00A71FBF">
        <w:t>display</w:t>
      </w:r>
      <w:r>
        <w:t>s</w:t>
      </w:r>
      <w:r w:rsidR="00A71FBF">
        <w:t xml:space="preserve"> the lists of all branches </w:t>
      </w:r>
      <w:r w:rsidR="0038361A">
        <w:t>ranked</w:t>
      </w:r>
      <w:r w:rsidR="00A71FBF">
        <w:t xml:space="preserve"> by Summary score. </w:t>
      </w:r>
    </w:p>
    <w:p w:rsidR="006071B0" w:rsidRDefault="002C6709" w:rsidP="002C6709">
      <w:pPr>
        <w:spacing w:before="0" w:after="0" w:line="240" w:lineRule="auto"/>
        <w:ind w:left="0"/>
        <w:jc w:val="center"/>
      </w:pPr>
      <w:r>
        <w:rPr>
          <w:noProof/>
          <w:lang w:val="en-US" w:eastAsia="en-US"/>
        </w:rPr>
        <w:lastRenderedPageBreak/>
        <w:drawing>
          <wp:inline distT="0" distB="0" distL="0" distR="0" wp14:anchorId="3662DF81" wp14:editId="0A252C50">
            <wp:extent cx="2544806" cy="2018581"/>
            <wp:effectExtent l="19050" t="0" r="7894"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cstate="print"/>
                    <a:srcRect l="3610" t="52032" r="72155" b="17306"/>
                    <a:stretch>
                      <a:fillRect/>
                    </a:stretch>
                  </pic:blipFill>
                  <pic:spPr bwMode="auto">
                    <a:xfrm>
                      <a:off x="0" y="0"/>
                      <a:ext cx="2544806" cy="2018581"/>
                    </a:xfrm>
                    <a:prstGeom prst="rect">
                      <a:avLst/>
                    </a:prstGeom>
                    <a:noFill/>
                    <a:ln w="9525">
                      <a:noFill/>
                      <a:miter lim="800000"/>
                      <a:headEnd/>
                      <a:tailEnd/>
                    </a:ln>
                  </pic:spPr>
                </pic:pic>
              </a:graphicData>
            </a:graphic>
          </wp:inline>
        </w:drawing>
      </w:r>
      <w:r>
        <w:br/>
      </w:r>
    </w:p>
    <w:p w:rsidR="002C6709" w:rsidRPr="007A7CDB" w:rsidRDefault="002C6709" w:rsidP="007A7CDB">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D38BF">
        <w:rPr>
          <w:rFonts w:ascii="Arial" w:hAnsi="Arial" w:cs="Arial"/>
          <w:noProof/>
        </w:rPr>
        <w:t>29</w:t>
      </w:r>
      <w:r w:rsidR="004C54F9" w:rsidRPr="0087788D">
        <w:rPr>
          <w:rFonts w:ascii="Arial" w:hAnsi="Arial" w:cs="Arial"/>
        </w:rPr>
        <w:fldChar w:fldCharType="end"/>
      </w:r>
    </w:p>
    <w:p w:rsidR="00701383" w:rsidRDefault="00701383" w:rsidP="00701383">
      <w:pPr>
        <w:pStyle w:val="NumHeading3"/>
      </w:pPr>
      <w:bookmarkStart w:id="31" w:name="_Toc264310802"/>
      <w:r>
        <w:t>Gauge</w:t>
      </w:r>
      <w:r w:rsidR="00702070">
        <w:t>s</w:t>
      </w:r>
      <w:bookmarkEnd w:id="31"/>
    </w:p>
    <w:p w:rsidR="002C6709" w:rsidRDefault="0089524E" w:rsidP="002C6709">
      <w:r>
        <w:t>One of the</w:t>
      </w:r>
      <w:r w:rsidR="007A7CDB">
        <w:t xml:space="preserve"> new feature</w:t>
      </w:r>
      <w:r>
        <w:t>s</w:t>
      </w:r>
      <w:r w:rsidR="007A7CDB">
        <w:t xml:space="preserve"> </w:t>
      </w:r>
      <w:r>
        <w:t>in</w:t>
      </w:r>
      <w:r w:rsidR="007A7CDB">
        <w:t xml:space="preserve"> </w:t>
      </w:r>
      <w:r w:rsidR="00AA0DD6">
        <w:t>SQL Server 2008 Reporting Services</w:t>
      </w:r>
      <w:r w:rsidR="007A7CDB">
        <w:t xml:space="preserve"> </w:t>
      </w:r>
      <w:r w:rsidR="00896576">
        <w:t xml:space="preserve">is </w:t>
      </w:r>
      <w:r w:rsidR="00AA0DD6">
        <w:t>the G</w:t>
      </w:r>
      <w:r w:rsidR="00896576">
        <w:t>auge</w:t>
      </w:r>
      <w:r w:rsidR="00AA0DD6">
        <w:t xml:space="preserve"> data region</w:t>
      </w:r>
      <w:r w:rsidR="007A7CDB">
        <w:t xml:space="preserve">. </w:t>
      </w:r>
      <w:r w:rsidR="00C96D9F">
        <w:t xml:space="preserve">Adding Gauge data regions can improve the look and feel of your Balance Scorecard report. </w:t>
      </w:r>
      <w:r w:rsidR="00AA0DD6">
        <w:t xml:space="preserve">There are two types of gauges: radial and linear. </w:t>
      </w:r>
      <w:r w:rsidR="00024563">
        <w:t>Figure 3</w:t>
      </w:r>
      <w:r w:rsidR="00C96D9F">
        <w:t>0</w:t>
      </w:r>
      <w:r w:rsidR="00AA0DD6">
        <w:t xml:space="preserve"> shows a radial gauge</w:t>
      </w:r>
      <w:r w:rsidR="004B5D43">
        <w:t xml:space="preserve"> using the Receive Score measure</w:t>
      </w:r>
      <w:r w:rsidR="00AA0DD6">
        <w:t>.</w:t>
      </w:r>
      <w:r w:rsidR="00024563">
        <w:t xml:space="preserve"> </w:t>
      </w:r>
    </w:p>
    <w:p w:rsidR="002C6709" w:rsidRDefault="002C6709" w:rsidP="00CA759B">
      <w:pPr>
        <w:jc w:val="center"/>
      </w:pPr>
      <w:r>
        <w:rPr>
          <w:noProof/>
          <w:lang w:val="en-US" w:eastAsia="en-US"/>
        </w:rPr>
        <w:drawing>
          <wp:inline distT="0" distB="0" distL="0" distR="0" wp14:anchorId="550F7488" wp14:editId="4CF675B9">
            <wp:extent cx="2629259" cy="2053087"/>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6" cstate="print"/>
                    <a:srcRect l="27124" t="53192" r="49362" b="17425"/>
                    <a:stretch>
                      <a:fillRect/>
                    </a:stretch>
                  </pic:blipFill>
                  <pic:spPr bwMode="auto">
                    <a:xfrm>
                      <a:off x="0" y="0"/>
                      <a:ext cx="2629259" cy="2053087"/>
                    </a:xfrm>
                    <a:prstGeom prst="rect">
                      <a:avLst/>
                    </a:prstGeom>
                    <a:noFill/>
                    <a:ln w="9525">
                      <a:noFill/>
                      <a:miter lim="800000"/>
                      <a:headEnd/>
                      <a:tailEnd/>
                    </a:ln>
                  </pic:spPr>
                </pic:pic>
              </a:graphicData>
            </a:graphic>
          </wp:inline>
        </w:drawing>
      </w:r>
    </w:p>
    <w:p w:rsidR="007A7CDB" w:rsidRPr="002223C4" w:rsidRDefault="007A7CDB" w:rsidP="002223C4">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30</w:t>
      </w:r>
      <w:r w:rsidR="004C54F9" w:rsidRPr="0087788D">
        <w:rPr>
          <w:rFonts w:ascii="Arial" w:hAnsi="Arial" w:cs="Arial"/>
        </w:rPr>
        <w:fldChar w:fldCharType="end"/>
      </w:r>
    </w:p>
    <w:p w:rsidR="006071B0" w:rsidRDefault="006071B0" w:rsidP="006071B0">
      <w:pPr>
        <w:pStyle w:val="NumHeading1"/>
      </w:pPr>
      <w:bookmarkStart w:id="32" w:name="_Toc258127959"/>
      <w:bookmarkStart w:id="33" w:name="_Toc264310803"/>
      <w:r w:rsidRPr="0087788D">
        <w:lastRenderedPageBreak/>
        <w:t>Implement</w:t>
      </w:r>
      <w:r w:rsidR="00D90A8F">
        <w:t>ing</w:t>
      </w:r>
      <w:r w:rsidRPr="0087788D">
        <w:t xml:space="preserve"> Dynamic Reports</w:t>
      </w:r>
      <w:bookmarkEnd w:id="32"/>
      <w:bookmarkEnd w:id="33"/>
    </w:p>
    <w:p w:rsidR="00D72304" w:rsidRDefault="00A23315" w:rsidP="006C22D2">
      <w:r>
        <w:t xml:space="preserve">During the requirement gathering </w:t>
      </w:r>
      <w:r w:rsidR="00470710">
        <w:t>phase</w:t>
      </w:r>
      <w:r>
        <w:t xml:space="preserve">, Microsoft </w:t>
      </w:r>
      <w:r w:rsidR="00470710">
        <w:t>collected</w:t>
      </w:r>
      <w:r>
        <w:t xml:space="preserve"> different report requirements from different business unit</w:t>
      </w:r>
      <w:r w:rsidR="0082002F">
        <w:t>s</w:t>
      </w:r>
      <w:r>
        <w:t xml:space="preserve">. When we </w:t>
      </w:r>
      <w:proofErr w:type="spellStart"/>
      <w:r>
        <w:t>analy</w:t>
      </w:r>
      <w:r w:rsidR="00470710">
        <w:t>z</w:t>
      </w:r>
      <w:r>
        <w:t>e</w:t>
      </w:r>
      <w:r w:rsidR="0082002F">
        <w:t>d</w:t>
      </w:r>
      <w:proofErr w:type="spellEnd"/>
      <w:r>
        <w:t xml:space="preserve"> the report requirement</w:t>
      </w:r>
      <w:r w:rsidR="0082002F">
        <w:t>s</w:t>
      </w:r>
      <w:r>
        <w:t>, we fou</w:t>
      </w:r>
      <w:r w:rsidR="00CD12E9">
        <w:t>nd a number of reports that share</w:t>
      </w:r>
      <w:r w:rsidR="00C96D9F">
        <w:t>d</w:t>
      </w:r>
      <w:r w:rsidR="00CD12E9">
        <w:t xml:space="preserve"> the same </w:t>
      </w:r>
      <w:r>
        <w:t>report</w:t>
      </w:r>
      <w:r w:rsidR="00CD12E9">
        <w:t xml:space="preserve"> layout</w:t>
      </w:r>
      <w:r w:rsidR="00470710">
        <w:t>,</w:t>
      </w:r>
      <w:r w:rsidR="00CD12E9">
        <w:t xml:space="preserve"> </w:t>
      </w:r>
      <w:r w:rsidR="00470710">
        <w:t>differing only</w:t>
      </w:r>
      <w:r w:rsidR="00CD12E9">
        <w:t xml:space="preserve"> in </w:t>
      </w:r>
      <w:r w:rsidR="00470710">
        <w:t>r</w:t>
      </w:r>
      <w:r w:rsidR="00CD12E9">
        <w:t>ow group</w:t>
      </w:r>
      <w:r w:rsidR="0082002F">
        <w:t>ing</w:t>
      </w:r>
      <w:r w:rsidR="00CD12E9">
        <w:t xml:space="preserve"> or measures.</w:t>
      </w:r>
      <w:r w:rsidR="006C22D2">
        <w:t xml:space="preserve"> </w:t>
      </w:r>
      <w:r w:rsidR="00470710">
        <w:t>We were able to use Reporting Services to create a dynamic report that consolidated the number of reports to a single report layout that many groups could share, even though their requirements were not identical.</w:t>
      </w:r>
    </w:p>
    <w:p w:rsidR="00C00DCA" w:rsidRDefault="00C96D9F">
      <w:r>
        <w:t>Figure 31</w:t>
      </w:r>
      <w:r w:rsidR="00AD7469">
        <w:t xml:space="preserve"> shows an example of a dynamic report. </w:t>
      </w:r>
      <w:r w:rsidR="00470710">
        <w:t>This section shows</w:t>
      </w:r>
      <w:r w:rsidR="00D72304">
        <w:t xml:space="preserve"> how to implement </w:t>
      </w:r>
      <w:r w:rsidR="00AD7469">
        <w:t>it</w:t>
      </w:r>
      <w:r w:rsidR="00CF4B0B">
        <w:t>.</w:t>
      </w:r>
      <w:r w:rsidR="00AD7469">
        <w:t xml:space="preserve"> </w:t>
      </w:r>
    </w:p>
    <w:p w:rsidR="000576B3" w:rsidRPr="00D81366" w:rsidRDefault="00300973" w:rsidP="000576B3">
      <w:pPr>
        <w:jc w:val="center"/>
        <w:rPr>
          <w:b/>
          <w:bCs/>
          <w:u w:val="single"/>
        </w:rPr>
      </w:pPr>
      <w:r>
        <w:rPr>
          <w:b/>
          <w:bCs/>
          <w:noProof/>
          <w:u w:val="single"/>
          <w:lang w:val="en-US" w:eastAsia="en-US"/>
        </w:rPr>
        <w:drawing>
          <wp:inline distT="0" distB="0" distL="0" distR="0" wp14:anchorId="07A2CC32" wp14:editId="0B806206">
            <wp:extent cx="5295900" cy="83934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t="9923" r="57532" b="80153"/>
                    <a:stretch>
                      <a:fillRect/>
                    </a:stretch>
                  </pic:blipFill>
                  <pic:spPr bwMode="auto">
                    <a:xfrm>
                      <a:off x="0" y="0"/>
                      <a:ext cx="5293966" cy="839043"/>
                    </a:xfrm>
                    <a:prstGeom prst="rect">
                      <a:avLst/>
                    </a:prstGeom>
                    <a:noFill/>
                    <a:ln w="9525">
                      <a:noFill/>
                      <a:miter lim="800000"/>
                      <a:headEnd/>
                      <a:tailEnd/>
                    </a:ln>
                  </pic:spPr>
                </pic:pic>
              </a:graphicData>
            </a:graphic>
          </wp:inline>
        </w:drawing>
      </w:r>
    </w:p>
    <w:p w:rsidR="00211F65" w:rsidRDefault="000576B3" w:rsidP="000576B3">
      <w:pPr>
        <w:jc w:val="center"/>
      </w:pPr>
      <w:r>
        <w:rPr>
          <w:noProof/>
          <w:lang w:val="en-US" w:eastAsia="en-US"/>
        </w:rPr>
        <w:drawing>
          <wp:inline distT="0" distB="0" distL="0" distR="0" wp14:anchorId="573D3B12" wp14:editId="631018E6">
            <wp:extent cx="5530007" cy="275684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t="18974" r="45673" b="37692"/>
                    <a:stretch>
                      <a:fillRect/>
                    </a:stretch>
                  </pic:blipFill>
                  <pic:spPr bwMode="auto">
                    <a:xfrm>
                      <a:off x="0" y="0"/>
                      <a:ext cx="5531770" cy="2757727"/>
                    </a:xfrm>
                    <a:prstGeom prst="rect">
                      <a:avLst/>
                    </a:prstGeom>
                    <a:noFill/>
                    <a:ln w="9525">
                      <a:noFill/>
                      <a:miter lim="800000"/>
                      <a:headEnd/>
                      <a:tailEnd/>
                    </a:ln>
                  </pic:spPr>
                </pic:pic>
              </a:graphicData>
            </a:graphic>
          </wp:inline>
        </w:drawing>
      </w:r>
    </w:p>
    <w:p w:rsidR="000576B3" w:rsidRDefault="00775422" w:rsidP="00A23315">
      <w:r>
        <w:rPr>
          <w:noProof/>
          <w:lang w:val="en-US" w:eastAsia="en-US"/>
        </w:rPr>
        <w:drawing>
          <wp:inline distT="0" distB="0" distL="0" distR="0" wp14:anchorId="7B9816F4" wp14:editId="14B581F5">
            <wp:extent cx="5829300" cy="158844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t="62308" r="37660" b="10513"/>
                    <a:stretch>
                      <a:fillRect/>
                    </a:stretch>
                  </pic:blipFill>
                  <pic:spPr bwMode="auto">
                    <a:xfrm>
                      <a:off x="0" y="0"/>
                      <a:ext cx="5829300" cy="1588447"/>
                    </a:xfrm>
                    <a:prstGeom prst="rect">
                      <a:avLst/>
                    </a:prstGeom>
                    <a:noFill/>
                    <a:ln w="9525">
                      <a:noFill/>
                      <a:miter lim="800000"/>
                      <a:headEnd/>
                      <a:tailEnd/>
                    </a:ln>
                  </pic:spPr>
                </pic:pic>
              </a:graphicData>
            </a:graphic>
          </wp:inline>
        </w:drawing>
      </w:r>
    </w:p>
    <w:p w:rsidR="00724CDC" w:rsidRPr="005001DA" w:rsidRDefault="00724CDC" w:rsidP="00724CDC">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31</w:t>
      </w:r>
      <w:r w:rsidR="004C54F9" w:rsidRPr="0087788D">
        <w:rPr>
          <w:rFonts w:ascii="Arial" w:hAnsi="Arial" w:cs="Arial"/>
        </w:rPr>
        <w:fldChar w:fldCharType="end"/>
      </w:r>
    </w:p>
    <w:p w:rsidR="00775422" w:rsidRDefault="00775422" w:rsidP="00A23315"/>
    <w:p w:rsidR="002F3603" w:rsidRDefault="008C7778" w:rsidP="00AD7469">
      <w:pPr>
        <w:ind w:left="0"/>
      </w:pPr>
      <w:r>
        <w:t xml:space="preserve">You can display the </w:t>
      </w:r>
      <w:r w:rsidR="00775422">
        <w:t>Sale</w:t>
      </w:r>
      <w:r>
        <w:t>s</w:t>
      </w:r>
      <w:r w:rsidR="00775422">
        <w:t xml:space="preserve"> Amount measure in two </w:t>
      </w:r>
      <w:r w:rsidR="00724CDC">
        <w:t>formats:</w:t>
      </w:r>
      <w:r w:rsidR="0028026E">
        <w:t xml:space="preserve"> </w:t>
      </w:r>
      <w:r>
        <w:t xml:space="preserve">the </w:t>
      </w:r>
      <w:proofErr w:type="spellStart"/>
      <w:r>
        <w:t>Tablix</w:t>
      </w:r>
      <w:proofErr w:type="spellEnd"/>
      <w:r>
        <w:t xml:space="preserve"> data region </w:t>
      </w:r>
      <w:r w:rsidR="00775422">
        <w:t>and</w:t>
      </w:r>
      <w:r w:rsidR="0028026E">
        <w:t xml:space="preserve"> </w:t>
      </w:r>
      <w:r>
        <w:t xml:space="preserve">a </w:t>
      </w:r>
      <w:r w:rsidR="0028026E">
        <w:t>g</w:t>
      </w:r>
      <w:r w:rsidR="00724CDC">
        <w:t>raph.</w:t>
      </w:r>
      <w:r w:rsidR="00775422">
        <w:t xml:space="preserve"> </w:t>
      </w:r>
    </w:p>
    <w:p w:rsidR="00724CDC" w:rsidRDefault="00724CDC" w:rsidP="00724CDC">
      <w:pPr>
        <w:pStyle w:val="ListParagraph"/>
        <w:ind w:left="0"/>
        <w:jc w:val="center"/>
      </w:pPr>
      <w:r w:rsidRPr="00724CDC">
        <w:rPr>
          <w:noProof/>
          <w:lang w:val="en-US" w:eastAsia="en-US"/>
        </w:rPr>
        <w:lastRenderedPageBreak/>
        <w:drawing>
          <wp:inline distT="0" distB="0" distL="0" distR="0" wp14:anchorId="35B9292A" wp14:editId="1B6CFB90">
            <wp:extent cx="2171700" cy="1634372"/>
            <wp:effectExtent l="19050" t="0" r="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t="10256" r="84455" b="71026"/>
                    <a:stretch>
                      <a:fillRect/>
                    </a:stretch>
                  </pic:blipFill>
                  <pic:spPr bwMode="auto">
                    <a:xfrm>
                      <a:off x="0" y="0"/>
                      <a:ext cx="2172750" cy="1635162"/>
                    </a:xfrm>
                    <a:prstGeom prst="rect">
                      <a:avLst/>
                    </a:prstGeom>
                    <a:noFill/>
                    <a:ln w="9525">
                      <a:noFill/>
                      <a:miter lim="800000"/>
                      <a:headEnd/>
                      <a:tailEnd/>
                    </a:ln>
                  </pic:spPr>
                </pic:pic>
              </a:graphicData>
            </a:graphic>
          </wp:inline>
        </w:drawing>
      </w:r>
    </w:p>
    <w:p w:rsidR="00724CDC" w:rsidRPr="005001DA" w:rsidRDefault="00724CDC" w:rsidP="00724CDC">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32</w:t>
      </w:r>
      <w:r w:rsidR="004C54F9" w:rsidRPr="0087788D">
        <w:rPr>
          <w:rFonts w:ascii="Arial" w:hAnsi="Arial" w:cs="Arial"/>
        </w:rPr>
        <w:fldChar w:fldCharType="end"/>
      </w:r>
    </w:p>
    <w:p w:rsidR="00724CDC" w:rsidRDefault="00724CDC" w:rsidP="00724CDC">
      <w:pPr>
        <w:pStyle w:val="ListParagraph"/>
        <w:ind w:left="947"/>
        <w:jc w:val="center"/>
      </w:pPr>
    </w:p>
    <w:p w:rsidR="002F3603" w:rsidRDefault="008C7778" w:rsidP="00AD7469">
      <w:pPr>
        <w:ind w:left="0"/>
      </w:pPr>
      <w:r>
        <w:t xml:space="preserve">The </w:t>
      </w:r>
      <w:r w:rsidR="00724CDC">
        <w:t xml:space="preserve">Organization parameter lists all members under </w:t>
      </w:r>
      <w:r>
        <w:t xml:space="preserve">the </w:t>
      </w:r>
      <w:r w:rsidR="00724CDC">
        <w:t xml:space="preserve">Branch Structure </w:t>
      </w:r>
      <w:r>
        <w:t>h</w:t>
      </w:r>
      <w:r w:rsidR="00724CDC">
        <w:t xml:space="preserve">ierarchy. </w:t>
      </w:r>
      <w:r>
        <w:t xml:space="preserve">The </w:t>
      </w:r>
      <w:proofErr w:type="spellStart"/>
      <w:r>
        <w:t>Tablix</w:t>
      </w:r>
      <w:proofErr w:type="spellEnd"/>
      <w:r>
        <w:t xml:space="preserve"> data region</w:t>
      </w:r>
      <w:r w:rsidR="00724CDC">
        <w:t xml:space="preserve"> </w:t>
      </w:r>
      <w:r w:rsidR="00054B27">
        <w:t>in this</w:t>
      </w:r>
      <w:r w:rsidR="00724CDC">
        <w:t xml:space="preserve"> report </w:t>
      </w:r>
      <w:r w:rsidR="0082002F">
        <w:t xml:space="preserve">is </w:t>
      </w:r>
      <w:r w:rsidR="00724CDC">
        <w:t xml:space="preserve">grouped by all children of selected member as </w:t>
      </w:r>
      <w:r>
        <w:t>a r</w:t>
      </w:r>
      <w:r w:rsidR="00724CDC">
        <w:t xml:space="preserve">ow </w:t>
      </w:r>
      <w:r>
        <w:t>g</w:t>
      </w:r>
      <w:r w:rsidR="00724CDC">
        <w:t xml:space="preserve">roup. For example, when users select Region A, </w:t>
      </w:r>
      <w:r>
        <w:t xml:space="preserve">the </w:t>
      </w:r>
      <w:proofErr w:type="spellStart"/>
      <w:r>
        <w:t>Tablix</w:t>
      </w:r>
      <w:proofErr w:type="spellEnd"/>
      <w:r>
        <w:t xml:space="preserve"> data region</w:t>
      </w:r>
      <w:r w:rsidR="00724CDC">
        <w:t xml:space="preserve"> lists all</w:t>
      </w:r>
      <w:r w:rsidR="00355385">
        <w:t xml:space="preserve"> branches under Region A as </w:t>
      </w:r>
      <w:r>
        <w:t>a r</w:t>
      </w:r>
      <w:r w:rsidR="00355385">
        <w:t xml:space="preserve">ow </w:t>
      </w:r>
      <w:r>
        <w:t>g</w:t>
      </w:r>
      <w:r w:rsidR="00355385">
        <w:t>roup.</w:t>
      </w:r>
      <w:r w:rsidR="00724CDC">
        <w:t xml:space="preserve">  </w:t>
      </w:r>
    </w:p>
    <w:p w:rsidR="00724CDC" w:rsidRDefault="00724CDC" w:rsidP="00724CDC">
      <w:pPr>
        <w:ind w:left="0"/>
      </w:pPr>
    </w:p>
    <w:p w:rsidR="00724CDC" w:rsidRDefault="00724CDC" w:rsidP="00724CDC">
      <w:pPr>
        <w:pStyle w:val="ListParagraph"/>
        <w:ind w:left="0"/>
        <w:jc w:val="center"/>
      </w:pPr>
      <w:r>
        <w:rPr>
          <w:noProof/>
          <w:lang w:val="en-US" w:eastAsia="en-US"/>
        </w:rPr>
        <w:drawing>
          <wp:inline distT="0" distB="0" distL="0" distR="0" wp14:anchorId="634B45A9" wp14:editId="59BC450D">
            <wp:extent cx="2238375" cy="1257300"/>
            <wp:effectExtent l="19050" t="0" r="9525"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l="20994" t="10769" r="59615" b="71786"/>
                    <a:stretch>
                      <a:fillRect/>
                    </a:stretch>
                  </pic:blipFill>
                  <pic:spPr bwMode="auto">
                    <a:xfrm>
                      <a:off x="0" y="0"/>
                      <a:ext cx="2238375" cy="1257300"/>
                    </a:xfrm>
                    <a:prstGeom prst="rect">
                      <a:avLst/>
                    </a:prstGeom>
                    <a:noFill/>
                    <a:ln w="9525">
                      <a:noFill/>
                      <a:miter lim="800000"/>
                      <a:headEnd/>
                      <a:tailEnd/>
                    </a:ln>
                  </pic:spPr>
                </pic:pic>
              </a:graphicData>
            </a:graphic>
          </wp:inline>
        </w:drawing>
      </w:r>
    </w:p>
    <w:p w:rsidR="00724CDC" w:rsidRPr="005001DA" w:rsidRDefault="00724CDC" w:rsidP="00724CDC">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33</w:t>
      </w:r>
      <w:r w:rsidR="004C54F9" w:rsidRPr="0087788D">
        <w:rPr>
          <w:rFonts w:ascii="Arial" w:hAnsi="Arial" w:cs="Arial"/>
        </w:rPr>
        <w:fldChar w:fldCharType="end"/>
      </w:r>
    </w:p>
    <w:p w:rsidR="00724CDC" w:rsidRDefault="00724CDC" w:rsidP="00355385">
      <w:pPr>
        <w:ind w:left="0"/>
      </w:pPr>
    </w:p>
    <w:p w:rsidR="002F3603" w:rsidRDefault="00E75562" w:rsidP="00AD7469">
      <w:pPr>
        <w:ind w:left="0"/>
      </w:pPr>
      <w:r>
        <w:t xml:space="preserve">The </w:t>
      </w:r>
      <w:r w:rsidR="00054B27">
        <w:t xml:space="preserve">Product parameter lists all members under </w:t>
      </w:r>
      <w:r>
        <w:t xml:space="preserve">the </w:t>
      </w:r>
      <w:r w:rsidR="00054B27">
        <w:t xml:space="preserve">Product </w:t>
      </w:r>
      <w:r>
        <w:t>h</w:t>
      </w:r>
      <w:r w:rsidR="00054B27">
        <w:t xml:space="preserve">ierarchy. </w:t>
      </w:r>
      <w:r w:rsidR="0028026E">
        <w:t>A</w:t>
      </w:r>
      <w:r w:rsidR="00054B27">
        <w:t xml:space="preserve"> </w:t>
      </w:r>
      <w:r w:rsidR="0028026E">
        <w:t>g</w:t>
      </w:r>
      <w:r w:rsidR="00054B27">
        <w:t xml:space="preserve">raph in this report </w:t>
      </w:r>
      <w:r w:rsidR="0082002F">
        <w:t xml:space="preserve">is </w:t>
      </w:r>
      <w:r w:rsidR="00054B27">
        <w:t xml:space="preserve">grouped by all </w:t>
      </w:r>
      <w:r w:rsidR="00380576">
        <w:t>product</w:t>
      </w:r>
      <w:r>
        <w:t>s</w:t>
      </w:r>
      <w:r w:rsidR="00380576">
        <w:t xml:space="preserve"> under</w:t>
      </w:r>
      <w:r w:rsidR="00054B27">
        <w:t xml:space="preserve"> </w:t>
      </w:r>
      <w:r>
        <w:t xml:space="preserve">the </w:t>
      </w:r>
      <w:r w:rsidR="00054B27">
        <w:t xml:space="preserve">selected member as </w:t>
      </w:r>
      <w:r>
        <w:t xml:space="preserve">a </w:t>
      </w:r>
      <w:r w:rsidR="00054B27">
        <w:t>graph series. For example, when users select Product Sub Group A,</w:t>
      </w:r>
      <w:r w:rsidR="0028026E">
        <w:t xml:space="preserve"> a</w:t>
      </w:r>
      <w:r w:rsidR="00054B27">
        <w:t xml:space="preserve"> graph displays all products under Product Sub Group 1 as </w:t>
      </w:r>
      <w:r>
        <w:t>a g</w:t>
      </w:r>
      <w:r w:rsidR="00054B27">
        <w:t>raph series.</w:t>
      </w:r>
    </w:p>
    <w:p w:rsidR="00724CDC" w:rsidRDefault="00724CDC" w:rsidP="00724CDC">
      <w:pPr>
        <w:pStyle w:val="ListParagraph"/>
        <w:ind w:left="947"/>
      </w:pPr>
    </w:p>
    <w:p w:rsidR="00724CDC" w:rsidRDefault="00300973" w:rsidP="00724CDC">
      <w:pPr>
        <w:pStyle w:val="ListParagraph"/>
        <w:ind w:left="0"/>
        <w:jc w:val="center"/>
      </w:pPr>
      <w:r>
        <w:rPr>
          <w:noProof/>
          <w:lang w:val="en-US" w:eastAsia="en-US"/>
        </w:rPr>
        <w:drawing>
          <wp:inline distT="0" distB="0" distL="0" distR="0" wp14:anchorId="70FF5265" wp14:editId="0E08D778">
            <wp:extent cx="2171700" cy="1447800"/>
            <wp:effectExtent l="19050" t="0" r="0" b="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l="962" t="13846" r="79808" b="65641"/>
                    <a:stretch>
                      <a:fillRect/>
                    </a:stretch>
                  </pic:blipFill>
                  <pic:spPr bwMode="auto">
                    <a:xfrm>
                      <a:off x="0" y="0"/>
                      <a:ext cx="2171700" cy="1447800"/>
                    </a:xfrm>
                    <a:prstGeom prst="rect">
                      <a:avLst/>
                    </a:prstGeom>
                    <a:noFill/>
                    <a:ln w="9525">
                      <a:noFill/>
                      <a:miter lim="800000"/>
                      <a:headEnd/>
                      <a:tailEnd/>
                    </a:ln>
                  </pic:spPr>
                </pic:pic>
              </a:graphicData>
            </a:graphic>
          </wp:inline>
        </w:drawing>
      </w:r>
    </w:p>
    <w:p w:rsidR="00724CDC" w:rsidRPr="005001DA" w:rsidRDefault="00724CDC" w:rsidP="00724CDC">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34</w:t>
      </w:r>
      <w:r w:rsidR="004C54F9" w:rsidRPr="0087788D">
        <w:rPr>
          <w:rFonts w:ascii="Arial" w:hAnsi="Arial" w:cs="Arial"/>
        </w:rPr>
        <w:fldChar w:fldCharType="end"/>
      </w:r>
    </w:p>
    <w:p w:rsidR="00724CDC" w:rsidRDefault="00724CDC" w:rsidP="00724CDC">
      <w:pPr>
        <w:pStyle w:val="ListParagraph"/>
        <w:ind w:left="0"/>
        <w:jc w:val="center"/>
      </w:pPr>
    </w:p>
    <w:p w:rsidR="00724CDC" w:rsidRDefault="00724CDC" w:rsidP="00724CDC">
      <w:pPr>
        <w:pStyle w:val="ListParagraph"/>
        <w:ind w:left="947"/>
      </w:pPr>
    </w:p>
    <w:p w:rsidR="002F3603" w:rsidRDefault="00E75562" w:rsidP="00AD7469">
      <w:pPr>
        <w:ind w:left="0"/>
      </w:pPr>
      <w:r>
        <w:t xml:space="preserve">The </w:t>
      </w:r>
      <w:r w:rsidR="0028026E">
        <w:t>Duration parameter</w:t>
      </w:r>
      <w:r w:rsidR="00054B27">
        <w:t xml:space="preserve"> lists all members under </w:t>
      </w:r>
      <w:r>
        <w:t xml:space="preserve">the </w:t>
      </w:r>
      <w:r w:rsidR="0028026E">
        <w:t xml:space="preserve">Month </w:t>
      </w:r>
      <w:r>
        <w:t>h</w:t>
      </w:r>
      <w:r w:rsidR="0028026E">
        <w:t>ierarchy.</w:t>
      </w:r>
      <w:r w:rsidR="0028026E" w:rsidRPr="0028026E">
        <w:t xml:space="preserve"> </w:t>
      </w:r>
      <w:r w:rsidR="0028026E">
        <w:t xml:space="preserve">A </w:t>
      </w:r>
      <w:proofErr w:type="spellStart"/>
      <w:r>
        <w:t>Tablix</w:t>
      </w:r>
      <w:proofErr w:type="spellEnd"/>
      <w:r>
        <w:t xml:space="preserve"> data region </w:t>
      </w:r>
      <w:r w:rsidR="0028026E">
        <w:t xml:space="preserve">in this report </w:t>
      </w:r>
      <w:r w:rsidR="0082002F">
        <w:t xml:space="preserve">is </w:t>
      </w:r>
      <w:r w:rsidR="0028026E">
        <w:t xml:space="preserve">grouped by all children of selected member as </w:t>
      </w:r>
      <w:r>
        <w:t>a c</w:t>
      </w:r>
      <w:r w:rsidR="0028026E">
        <w:t xml:space="preserve">olumn </w:t>
      </w:r>
      <w:r>
        <w:t>g</w:t>
      </w:r>
      <w:r w:rsidR="0028026E">
        <w:t>roup</w:t>
      </w:r>
      <w:r w:rsidR="0082002F">
        <w:t>,</w:t>
      </w:r>
      <w:r w:rsidR="0028026E">
        <w:t xml:space="preserve"> </w:t>
      </w:r>
      <w:r>
        <w:t xml:space="preserve">and </w:t>
      </w:r>
      <w:r w:rsidR="0028026E">
        <w:t>a</w:t>
      </w:r>
      <w:r w:rsidR="00054B27">
        <w:t xml:space="preserve"> </w:t>
      </w:r>
      <w:r w:rsidR="0028026E">
        <w:t>g</w:t>
      </w:r>
      <w:r w:rsidR="00054B27">
        <w:t>raph</w:t>
      </w:r>
      <w:r w:rsidR="0028026E">
        <w:t xml:space="preserve"> </w:t>
      </w:r>
      <w:r w:rsidR="0082002F">
        <w:t xml:space="preserve">is </w:t>
      </w:r>
      <w:r w:rsidR="00054B27">
        <w:t xml:space="preserve">grouped by all children of </w:t>
      </w:r>
      <w:r>
        <w:t xml:space="preserve">the </w:t>
      </w:r>
      <w:r w:rsidR="00054B27">
        <w:t xml:space="preserve">selected member as </w:t>
      </w:r>
      <w:r w:rsidR="0028026E">
        <w:t>graph category</w:t>
      </w:r>
      <w:r w:rsidR="00054B27">
        <w:t xml:space="preserve">. For example, when users select </w:t>
      </w:r>
      <w:r w:rsidR="0028026E">
        <w:t>2010</w:t>
      </w:r>
      <w:r w:rsidR="00054B27">
        <w:t>,</w:t>
      </w:r>
      <w:r w:rsidR="0028026E">
        <w:t xml:space="preserve"> </w:t>
      </w:r>
      <w:r>
        <w:t xml:space="preserve">the </w:t>
      </w:r>
      <w:proofErr w:type="spellStart"/>
      <w:r>
        <w:t>Tablix</w:t>
      </w:r>
      <w:proofErr w:type="spellEnd"/>
      <w:r>
        <w:t xml:space="preserve"> data region</w:t>
      </w:r>
      <w:r w:rsidR="0028026E">
        <w:t xml:space="preserve"> lists all months in 2010 as its column group and a</w:t>
      </w:r>
      <w:r w:rsidR="00054B27">
        <w:t xml:space="preserve"> graph displays all </w:t>
      </w:r>
      <w:r w:rsidR="0028026E">
        <w:t>months in 2010</w:t>
      </w:r>
      <w:r w:rsidR="00054B27">
        <w:t xml:space="preserve"> as </w:t>
      </w:r>
      <w:r w:rsidR="00C96D9F">
        <w:t xml:space="preserve">a </w:t>
      </w:r>
      <w:r w:rsidR="0028026E">
        <w:t>graph category</w:t>
      </w:r>
      <w:r w:rsidR="00054B27">
        <w:t>.</w:t>
      </w:r>
    </w:p>
    <w:p w:rsidR="00724CDC" w:rsidRDefault="00724CDC" w:rsidP="00724CDC">
      <w:pPr>
        <w:pStyle w:val="ListParagraph"/>
        <w:ind w:left="947"/>
      </w:pPr>
    </w:p>
    <w:p w:rsidR="00724CDC" w:rsidRDefault="00300973" w:rsidP="00724CDC">
      <w:pPr>
        <w:pStyle w:val="ListParagraph"/>
        <w:ind w:left="0"/>
        <w:jc w:val="center"/>
      </w:pPr>
      <w:r>
        <w:rPr>
          <w:noProof/>
          <w:lang w:val="en-US" w:eastAsia="en-US"/>
        </w:rPr>
        <w:drawing>
          <wp:inline distT="0" distB="0" distL="0" distR="0" wp14:anchorId="32243058" wp14:editId="315F6BA6">
            <wp:extent cx="2554514" cy="12192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l="20673" t="13846" r="58173" b="70000"/>
                    <a:stretch>
                      <a:fillRect/>
                    </a:stretch>
                  </pic:blipFill>
                  <pic:spPr bwMode="auto">
                    <a:xfrm>
                      <a:off x="0" y="0"/>
                      <a:ext cx="2554514" cy="1219200"/>
                    </a:xfrm>
                    <a:prstGeom prst="rect">
                      <a:avLst/>
                    </a:prstGeom>
                    <a:noFill/>
                    <a:ln w="9525">
                      <a:noFill/>
                      <a:miter lim="800000"/>
                      <a:headEnd/>
                      <a:tailEnd/>
                    </a:ln>
                  </pic:spPr>
                </pic:pic>
              </a:graphicData>
            </a:graphic>
          </wp:inline>
        </w:drawing>
      </w:r>
    </w:p>
    <w:p w:rsidR="00724CDC" w:rsidRPr="005001DA" w:rsidRDefault="00724CDC" w:rsidP="00AD7469">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35</w:t>
      </w:r>
      <w:r w:rsidR="004C54F9" w:rsidRPr="0087788D">
        <w:rPr>
          <w:rFonts w:ascii="Arial" w:hAnsi="Arial" w:cs="Arial"/>
        </w:rPr>
        <w:fldChar w:fldCharType="end"/>
      </w:r>
    </w:p>
    <w:p w:rsidR="002F3603" w:rsidRDefault="00E75562" w:rsidP="00AD7469">
      <w:pPr>
        <w:ind w:left="0"/>
      </w:pPr>
      <w:r>
        <w:t xml:space="preserve">The </w:t>
      </w:r>
      <w:r w:rsidR="00300973">
        <w:t xml:space="preserve">Measure function parameter lists </w:t>
      </w:r>
      <w:r>
        <w:t xml:space="preserve">the </w:t>
      </w:r>
      <w:r w:rsidR="00300973">
        <w:t xml:space="preserve">functions </w:t>
      </w:r>
      <w:r>
        <w:t xml:space="preserve">that </w:t>
      </w:r>
      <w:r w:rsidR="00300973">
        <w:t xml:space="preserve">users </w:t>
      </w:r>
      <w:r>
        <w:t>can</w:t>
      </w:r>
      <w:r w:rsidR="00300973">
        <w:t xml:space="preserve"> use for </w:t>
      </w:r>
      <w:r>
        <w:t xml:space="preserve">their </w:t>
      </w:r>
      <w:r w:rsidR="00300973">
        <w:t>Sale</w:t>
      </w:r>
      <w:r>
        <w:t>s</w:t>
      </w:r>
      <w:r w:rsidR="00300973">
        <w:t xml:space="preserve"> Amount</w:t>
      </w:r>
      <w:r w:rsidR="004F6ACE">
        <w:t xml:space="preserve"> </w:t>
      </w:r>
      <w:r w:rsidR="00300973">
        <w:t>calculation</w:t>
      </w:r>
      <w:r>
        <w:t>s</w:t>
      </w:r>
      <w:r w:rsidR="00300973">
        <w:t>. For example,</w:t>
      </w:r>
      <w:r w:rsidR="004F6ACE">
        <w:t xml:space="preserve"> if </w:t>
      </w:r>
      <w:r w:rsidR="00123644">
        <w:t xml:space="preserve">a </w:t>
      </w:r>
      <w:r w:rsidR="004F6ACE">
        <w:t>user select</w:t>
      </w:r>
      <w:r w:rsidR="00123644">
        <w:t>s</w:t>
      </w:r>
      <w:r w:rsidR="004F6ACE">
        <w:t xml:space="preserve"> Variance </w:t>
      </w:r>
      <w:proofErr w:type="gramStart"/>
      <w:r w:rsidR="004F6ACE">
        <w:t>To</w:t>
      </w:r>
      <w:proofErr w:type="gramEnd"/>
      <w:r w:rsidR="004F6ACE">
        <w:t xml:space="preserve"> </w:t>
      </w:r>
      <w:r>
        <w:t>L</w:t>
      </w:r>
      <w:r w:rsidR="004F6ACE">
        <w:t>ast Period</w:t>
      </w:r>
      <w:r w:rsidR="00300973">
        <w:t xml:space="preserve">, a report and </w:t>
      </w:r>
      <w:r>
        <w:t xml:space="preserve">the </w:t>
      </w:r>
      <w:proofErr w:type="spellStart"/>
      <w:r>
        <w:t>Tablix</w:t>
      </w:r>
      <w:proofErr w:type="spellEnd"/>
      <w:r>
        <w:t xml:space="preserve"> data region </w:t>
      </w:r>
      <w:r w:rsidR="00300973">
        <w:t>display</w:t>
      </w:r>
      <w:r w:rsidR="004F6ACE">
        <w:t xml:space="preserve"> Variance To Last Period of Sales Amount as </w:t>
      </w:r>
      <w:r>
        <w:t>a</w:t>
      </w:r>
      <w:r w:rsidR="004F6ACE">
        <w:t xml:space="preserve"> value.</w:t>
      </w:r>
      <w:r>
        <w:t xml:space="preserve"> </w:t>
      </w:r>
      <w:r w:rsidR="004F6ACE">
        <w:t>(Current Dim Date is Sale</w:t>
      </w:r>
      <w:r>
        <w:t>s</w:t>
      </w:r>
      <w:r w:rsidR="004F6ACE">
        <w:t xml:space="preserve"> Amount</w:t>
      </w:r>
      <w:r>
        <w:t>.</w:t>
      </w:r>
      <w:r w:rsidR="004F6ACE">
        <w:t>)</w:t>
      </w:r>
      <w:r w:rsidR="00300973">
        <w:t xml:space="preserve"> </w:t>
      </w:r>
    </w:p>
    <w:p w:rsidR="002F3603" w:rsidRDefault="004F6ACE" w:rsidP="00AD7469">
      <w:pPr>
        <w:ind w:left="0"/>
      </w:pPr>
      <w:r>
        <w:t xml:space="preserve">Each </w:t>
      </w:r>
      <w:r w:rsidR="00E75562">
        <w:t xml:space="preserve">row in the </w:t>
      </w:r>
      <w:proofErr w:type="spellStart"/>
      <w:r w:rsidR="00E75562">
        <w:t>Tablix</w:t>
      </w:r>
      <w:proofErr w:type="spellEnd"/>
      <w:r w:rsidR="00E75562">
        <w:t xml:space="preserve"> data region</w:t>
      </w:r>
      <w:r>
        <w:t xml:space="preserve"> should display a small summary graph (</w:t>
      </w:r>
      <w:proofErr w:type="spellStart"/>
      <w:r>
        <w:t>sparkline</w:t>
      </w:r>
      <w:proofErr w:type="spellEnd"/>
      <w:r>
        <w:t xml:space="preserve">) before </w:t>
      </w:r>
      <w:r w:rsidR="00E75562">
        <w:t xml:space="preserve">it </w:t>
      </w:r>
      <w:r>
        <w:t xml:space="preserve">displays </w:t>
      </w:r>
      <w:r w:rsidR="00E75562">
        <w:t xml:space="preserve">a </w:t>
      </w:r>
      <w:r>
        <w:t xml:space="preserve">raw value. </w:t>
      </w:r>
    </w:p>
    <w:p w:rsidR="00714019" w:rsidRDefault="00714019" w:rsidP="00714019">
      <w:pPr>
        <w:pStyle w:val="ListParagraph"/>
      </w:pPr>
    </w:p>
    <w:p w:rsidR="00714019" w:rsidRPr="00714019" w:rsidRDefault="00714019" w:rsidP="00714019">
      <w:pPr>
        <w:pStyle w:val="NumHeading2"/>
        <w:tabs>
          <w:tab w:val="clear" w:pos="974"/>
          <w:tab w:val="num" w:pos="794"/>
        </w:tabs>
        <w:ind w:left="794"/>
      </w:pPr>
      <w:bookmarkStart w:id="34" w:name="_Toc264310804"/>
      <w:r>
        <w:t>OLAP Design</w:t>
      </w:r>
      <w:bookmarkEnd w:id="34"/>
    </w:p>
    <w:p w:rsidR="002F3603" w:rsidRDefault="00474D65" w:rsidP="004C0ACF">
      <w:pPr>
        <w:ind w:left="0"/>
      </w:pPr>
      <w:r w:rsidRPr="00474D65">
        <w:t>This section</w:t>
      </w:r>
      <w:r w:rsidR="007B76C6" w:rsidRPr="00474D65">
        <w:t xml:space="preserve"> use</w:t>
      </w:r>
      <w:r w:rsidRPr="00474D65">
        <w:t>s</w:t>
      </w:r>
      <w:r w:rsidR="007B76C6" w:rsidRPr="00474D65">
        <w:t xml:space="preserve"> the Sales </w:t>
      </w:r>
      <w:r w:rsidR="00E75562" w:rsidRPr="00474D65">
        <w:t>c</w:t>
      </w:r>
      <w:r w:rsidR="007B76C6" w:rsidRPr="00474D65">
        <w:t>ube</w:t>
      </w:r>
      <w:r w:rsidR="00E75562" w:rsidRPr="00474D65">
        <w:t xml:space="preserve"> illustrated in Figure 5</w:t>
      </w:r>
      <w:r w:rsidR="007B76C6" w:rsidRPr="00474D65">
        <w:t xml:space="preserve"> to implement </w:t>
      </w:r>
      <w:r w:rsidR="00B351D9">
        <w:t>the dynamic</w:t>
      </w:r>
      <w:r w:rsidR="00B351D9" w:rsidRPr="00474D65">
        <w:t xml:space="preserve"> </w:t>
      </w:r>
      <w:r w:rsidR="007B76C6" w:rsidRPr="00474D65">
        <w:t>report.</w:t>
      </w:r>
      <w:r w:rsidR="00E75562" w:rsidRPr="00474D65">
        <w:t xml:space="preserve"> </w:t>
      </w:r>
      <w:r w:rsidRPr="00474D65">
        <w:t xml:space="preserve">However, the </w:t>
      </w:r>
      <w:r w:rsidR="00D76ED9" w:rsidRPr="00474D65">
        <w:t xml:space="preserve">Month hierarchy of Dim Date </w:t>
      </w:r>
      <w:r w:rsidRPr="00474D65">
        <w:t xml:space="preserve">is used, </w:t>
      </w:r>
      <w:r w:rsidR="00D76ED9" w:rsidRPr="00474D65">
        <w:t xml:space="preserve">rather than </w:t>
      </w:r>
      <w:r w:rsidRPr="00474D65">
        <w:t xml:space="preserve">the </w:t>
      </w:r>
      <w:r w:rsidR="00D76ED9" w:rsidRPr="00474D65">
        <w:t>Quarter Hierarchy.</w:t>
      </w:r>
      <w:r>
        <w:t xml:space="preserve"> Figure </w:t>
      </w:r>
      <w:r w:rsidR="00C96D9F">
        <w:t>36</w:t>
      </w:r>
      <w:r>
        <w:t xml:space="preserve"> shows the</w:t>
      </w:r>
      <w:r w:rsidR="00D76ED9" w:rsidRPr="00474D65">
        <w:t xml:space="preserve"> structure of Month hierarchy</w:t>
      </w:r>
      <w:r>
        <w:t>.</w:t>
      </w:r>
    </w:p>
    <w:p w:rsidR="00D76ED9" w:rsidRDefault="00D76ED9" w:rsidP="00D76ED9">
      <w:pPr>
        <w:ind w:left="0"/>
        <w:jc w:val="center"/>
      </w:pPr>
      <w:r>
        <w:object w:dxaOrig="2663" w:dyaOrig="1841">
          <v:shape id="_x0000_i1031" type="#_x0000_t75" style="width:134pt;height:91.4pt" o:ole="">
            <v:imagedata r:id="rId64" o:title=""/>
          </v:shape>
          <o:OLEObject Type="Embed" ProgID="Visio.Drawing.11" ShapeID="_x0000_i1031" DrawAspect="Content" ObjectID="_1338280735" r:id="rId65"/>
        </w:object>
      </w:r>
    </w:p>
    <w:p w:rsidR="00D76ED9" w:rsidRPr="00165095" w:rsidRDefault="00D76ED9" w:rsidP="00165095">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36</w:t>
      </w:r>
      <w:r w:rsidR="004C54F9" w:rsidRPr="0087788D">
        <w:rPr>
          <w:rFonts w:ascii="Arial" w:hAnsi="Arial" w:cs="Arial"/>
        </w:rPr>
        <w:fldChar w:fldCharType="end"/>
      </w:r>
    </w:p>
    <w:p w:rsidR="00714019" w:rsidRPr="00714019" w:rsidRDefault="00714019" w:rsidP="00714019">
      <w:pPr>
        <w:pStyle w:val="NumHeading3"/>
      </w:pPr>
      <w:bookmarkStart w:id="35" w:name="_Toc264310805"/>
      <w:r>
        <w:t>Time Intelligence</w:t>
      </w:r>
      <w:bookmarkEnd w:id="35"/>
    </w:p>
    <w:p w:rsidR="004F6A48" w:rsidRDefault="004F6A48" w:rsidP="004C0ACF">
      <w:pPr>
        <w:ind w:left="0"/>
      </w:pPr>
      <w:r>
        <w:t xml:space="preserve">To support </w:t>
      </w:r>
      <w:r w:rsidR="00B351D9">
        <w:t xml:space="preserve">the </w:t>
      </w:r>
      <w:r>
        <w:t xml:space="preserve">measure function </w:t>
      </w:r>
      <w:r w:rsidR="00B351D9">
        <w:t xml:space="preserve">business </w:t>
      </w:r>
      <w:r w:rsidR="00165095">
        <w:t>requirement</w:t>
      </w:r>
      <w:r>
        <w:t xml:space="preserve">, </w:t>
      </w:r>
      <w:r w:rsidR="00B351D9">
        <w:t>we used</w:t>
      </w:r>
      <w:r w:rsidR="00165095">
        <w:t xml:space="preserve"> time intelligence in </w:t>
      </w:r>
      <w:r w:rsidR="009E6254">
        <w:t>SQL Server</w:t>
      </w:r>
      <w:r w:rsidR="00165095">
        <w:t xml:space="preserve"> 2008</w:t>
      </w:r>
      <w:r w:rsidR="009E6254">
        <w:t xml:space="preserve"> </w:t>
      </w:r>
      <w:r w:rsidR="00FB6E89">
        <w:t xml:space="preserve">Analysis </w:t>
      </w:r>
      <w:r w:rsidR="009E6254">
        <w:t>Services</w:t>
      </w:r>
      <w:r w:rsidR="00FB6E89">
        <w:t xml:space="preserve"> (for more </w:t>
      </w:r>
      <w:r w:rsidR="002B42DA">
        <w:t>information</w:t>
      </w:r>
      <w:r w:rsidR="00FB6E89">
        <w:t xml:space="preserve">, </w:t>
      </w:r>
      <w:r w:rsidR="002B42DA">
        <w:t xml:space="preserve">see </w:t>
      </w:r>
      <w:hyperlink r:id="rId66" w:history="1">
        <w:r w:rsidR="002B42DA" w:rsidRPr="002B42DA">
          <w:rPr>
            <w:rStyle w:val="Hyperlink"/>
          </w:rPr>
          <w:t>Defining Time Calculations using the Business Intelligence Wizard</w:t>
        </w:r>
      </w:hyperlink>
      <w:r w:rsidR="002B42DA">
        <w:t xml:space="preserve"> (</w:t>
      </w:r>
      <w:r w:rsidR="002B42DA" w:rsidRPr="002B42DA">
        <w:t>http://msdn.microsoft.com/en-us/library/ms175440.aspx</w:t>
      </w:r>
      <w:r w:rsidR="002B42DA">
        <w:t>)</w:t>
      </w:r>
      <w:r w:rsidR="00D90A8F">
        <w:t xml:space="preserve"> in SQL Server 2008 R2 Books Online</w:t>
      </w:r>
      <w:r w:rsidR="00FB6E89">
        <w:t>)</w:t>
      </w:r>
      <w:r w:rsidR="00165095">
        <w:t>. We create</w:t>
      </w:r>
      <w:r w:rsidR="00B351D9">
        <w:t>d</w:t>
      </w:r>
      <w:r w:rsidR="00165095">
        <w:t xml:space="preserve"> time intelligence on </w:t>
      </w:r>
      <w:r w:rsidR="00B351D9">
        <w:t xml:space="preserve">the </w:t>
      </w:r>
      <w:r w:rsidR="00165095">
        <w:t xml:space="preserve">Month Dim Date Calculations hierarchy. </w:t>
      </w:r>
      <w:r w:rsidR="00B351D9">
        <w:t xml:space="preserve">We included the </w:t>
      </w:r>
      <w:r w:rsidR="00165095">
        <w:t xml:space="preserve">Sales Amount </w:t>
      </w:r>
      <w:r w:rsidR="00150CE9">
        <w:t xml:space="preserve">measure </w:t>
      </w:r>
      <w:r w:rsidR="00165095">
        <w:t>in this time intelligence.</w:t>
      </w:r>
    </w:p>
    <w:p w:rsidR="00150CE9" w:rsidRDefault="00B351D9" w:rsidP="004C0ACF">
      <w:pPr>
        <w:ind w:left="0"/>
      </w:pPr>
      <w:r>
        <w:t>Figure 3</w:t>
      </w:r>
      <w:r w:rsidR="00C96D9F">
        <w:t>7</w:t>
      </w:r>
      <w:r w:rsidR="00150CE9">
        <w:t xml:space="preserve"> illustrates </w:t>
      </w:r>
      <w:r>
        <w:t>a</w:t>
      </w:r>
      <w:r w:rsidR="00150CE9">
        <w:t xml:space="preserve"> time intelligence hierarchy structure named Month Dim Date Calculation</w:t>
      </w:r>
      <w:r>
        <w:t>.</w:t>
      </w:r>
    </w:p>
    <w:p w:rsidR="00165095" w:rsidRDefault="00165095" w:rsidP="00165095">
      <w:pPr>
        <w:jc w:val="center"/>
      </w:pPr>
      <w:r>
        <w:rPr>
          <w:noProof/>
          <w:lang w:val="en-US" w:eastAsia="en-US"/>
        </w:rPr>
        <w:lastRenderedPageBreak/>
        <w:drawing>
          <wp:inline distT="0" distB="0" distL="0" distR="0" wp14:anchorId="2D764D19" wp14:editId="2E789512">
            <wp:extent cx="1719120" cy="205308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srcRect l="20316" t="32169" r="62716" b="35294"/>
                    <a:stretch>
                      <a:fillRect/>
                    </a:stretch>
                  </pic:blipFill>
                  <pic:spPr bwMode="auto">
                    <a:xfrm>
                      <a:off x="0" y="0"/>
                      <a:ext cx="1718971" cy="2052908"/>
                    </a:xfrm>
                    <a:prstGeom prst="rect">
                      <a:avLst/>
                    </a:prstGeom>
                    <a:noFill/>
                    <a:ln w="9525">
                      <a:noFill/>
                      <a:miter lim="800000"/>
                      <a:headEnd/>
                      <a:tailEnd/>
                    </a:ln>
                  </pic:spPr>
                </pic:pic>
              </a:graphicData>
            </a:graphic>
          </wp:inline>
        </w:drawing>
      </w:r>
    </w:p>
    <w:p w:rsidR="00132A9B" w:rsidRPr="00165095" w:rsidRDefault="00165095" w:rsidP="00165095">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C96D9F">
        <w:rPr>
          <w:rFonts w:ascii="Arial" w:hAnsi="Arial" w:cs="Arial"/>
          <w:noProof/>
        </w:rPr>
        <w:t>37</w:t>
      </w:r>
      <w:r w:rsidR="004C54F9" w:rsidRPr="0087788D">
        <w:rPr>
          <w:rFonts w:ascii="Arial" w:hAnsi="Arial" w:cs="Arial"/>
        </w:rPr>
        <w:fldChar w:fldCharType="end"/>
      </w:r>
    </w:p>
    <w:p w:rsidR="00B351D9" w:rsidRDefault="00714019" w:rsidP="00B351D9">
      <w:pPr>
        <w:pStyle w:val="NumHeading2"/>
        <w:tabs>
          <w:tab w:val="clear" w:pos="974"/>
          <w:tab w:val="num" w:pos="794"/>
        </w:tabs>
        <w:ind w:left="794"/>
      </w:pPr>
      <w:bookmarkStart w:id="36" w:name="_Toc264310806"/>
      <w:r>
        <w:t>Report Design</w:t>
      </w:r>
      <w:bookmarkEnd w:id="36"/>
    </w:p>
    <w:p w:rsidR="00412605" w:rsidRDefault="004C0ACF" w:rsidP="00457884">
      <w:r>
        <w:t xml:space="preserve">Our report design contained four report parameters. This section lists the parameters and datasets for the </w:t>
      </w:r>
      <w:proofErr w:type="spellStart"/>
      <w:r>
        <w:t>Tablix</w:t>
      </w:r>
      <w:proofErr w:type="spellEnd"/>
      <w:r>
        <w:t xml:space="preserve"> data region and the graph.</w:t>
      </w:r>
    </w:p>
    <w:p w:rsidR="00714019" w:rsidRPr="00714019" w:rsidRDefault="00714019" w:rsidP="00714019">
      <w:pPr>
        <w:pStyle w:val="NumHeading3"/>
      </w:pPr>
      <w:bookmarkStart w:id="37" w:name="_Toc264310807"/>
      <w:r>
        <w:t>Report Parameter</w:t>
      </w:r>
      <w:r w:rsidR="00B351D9">
        <w:t>s</w:t>
      </w:r>
      <w:bookmarkEnd w:id="37"/>
    </w:p>
    <w:p w:rsidR="007D14A1" w:rsidRDefault="00B17C20" w:rsidP="00C96D9F">
      <w:pPr>
        <w:ind w:left="0"/>
      </w:pPr>
      <w:r>
        <w:t>To create the report parameters, we created</w:t>
      </w:r>
      <w:r w:rsidR="007D14A1">
        <w:t xml:space="preserve"> </w:t>
      </w:r>
      <w:r>
        <w:t xml:space="preserve">the following </w:t>
      </w:r>
      <w:r w:rsidR="007D14A1">
        <w:t>report parameter</w:t>
      </w:r>
      <w:r w:rsidR="00123644">
        <w:t>s</w:t>
      </w:r>
      <w:r w:rsidR="007D14A1">
        <w:t xml:space="preserve"> with the same characteristics</w:t>
      </w:r>
      <w:r w:rsidR="00E91A69">
        <w:t xml:space="preserve"> as described above</w:t>
      </w:r>
      <w:r w:rsidR="00D90A8F">
        <w:t>:</w:t>
      </w:r>
      <w:r w:rsidR="007D14A1">
        <w:t xml:space="preserve"> </w:t>
      </w:r>
    </w:p>
    <w:p w:rsidR="007D14A1" w:rsidRDefault="00D106ED" w:rsidP="00C96D9F">
      <w:pPr>
        <w:pStyle w:val="ListParagraph"/>
        <w:numPr>
          <w:ilvl w:val="0"/>
          <w:numId w:val="56"/>
        </w:numPr>
        <w:ind w:left="419"/>
      </w:pPr>
      <w:r>
        <w:t>Organization from Branch Structure Hierarchy</w:t>
      </w:r>
    </w:p>
    <w:p w:rsidR="00D106ED" w:rsidRDefault="00D106ED" w:rsidP="00C96D9F">
      <w:pPr>
        <w:pStyle w:val="ListParagraph"/>
        <w:numPr>
          <w:ilvl w:val="0"/>
          <w:numId w:val="56"/>
        </w:numPr>
        <w:ind w:left="419"/>
      </w:pPr>
      <w:r>
        <w:t>Product from Product Hierarchy.</w:t>
      </w:r>
    </w:p>
    <w:p w:rsidR="00D106ED" w:rsidRDefault="00D106ED" w:rsidP="00C96D9F">
      <w:pPr>
        <w:pStyle w:val="ListParagraph"/>
        <w:numPr>
          <w:ilvl w:val="0"/>
          <w:numId w:val="56"/>
        </w:numPr>
        <w:ind w:left="419"/>
      </w:pPr>
      <w:r>
        <w:t>Duration from Month Hierarchy.</w:t>
      </w:r>
    </w:p>
    <w:p w:rsidR="00D106ED" w:rsidRDefault="00D106ED" w:rsidP="00C96D9F">
      <w:pPr>
        <w:pStyle w:val="ListParagraph"/>
        <w:numPr>
          <w:ilvl w:val="0"/>
          <w:numId w:val="56"/>
        </w:numPr>
        <w:ind w:left="419"/>
      </w:pPr>
      <w:r>
        <w:t>Measure function from Month Dim Date Calculations hierarchy.</w:t>
      </w:r>
    </w:p>
    <w:p w:rsidR="00412605" w:rsidRDefault="00B17C20" w:rsidP="00E81CA2">
      <w:pPr>
        <w:ind w:left="59"/>
      </w:pPr>
      <w:r>
        <w:t>All members should be selected and listed under the retrieved hierarchy.</w:t>
      </w:r>
    </w:p>
    <w:p w:rsidR="007D14A1" w:rsidRPr="003A3110" w:rsidRDefault="004C0ACF" w:rsidP="00C96D9F">
      <w:pPr>
        <w:ind w:left="59"/>
      </w:pPr>
      <w:r>
        <w:t xml:space="preserve">The following code shows the </w:t>
      </w:r>
      <w:r w:rsidR="00D031FD">
        <w:t>data source of</w:t>
      </w:r>
      <w:r w:rsidR="00D90A8F">
        <w:t xml:space="preserve"> the</w:t>
      </w:r>
      <w:r w:rsidR="00D031FD">
        <w:t xml:space="preserve"> report parameters</w:t>
      </w:r>
      <w:r>
        <w:t>.</w:t>
      </w:r>
    </w:p>
    <w:p w:rsidR="007D14A1" w:rsidRPr="0087788D" w:rsidRDefault="007D14A1" w:rsidP="00C96D9F">
      <w:pPr>
        <w:pStyle w:val="ListParagraph"/>
        <w:ind w:left="419"/>
      </w:pPr>
    </w:p>
    <w:tbl>
      <w:tblPr>
        <w:tblStyle w:val="TableGrid"/>
        <w:tblW w:w="9247" w:type="dxa"/>
        <w:tblInd w:w="472" w:type="dxa"/>
        <w:tblBorders>
          <w:top w:val="thinThickSmallGap" w:sz="12" w:space="0" w:color="auto"/>
          <w:bottom w:val="thinThickSmallGap" w:sz="12" w:space="0" w:color="auto"/>
        </w:tblBorders>
        <w:tblLook w:val="04A0" w:firstRow="1" w:lastRow="0" w:firstColumn="1" w:lastColumn="0" w:noHBand="0" w:noVBand="1"/>
      </w:tblPr>
      <w:tblGrid>
        <w:gridCol w:w="9247"/>
      </w:tblGrid>
      <w:tr w:rsidR="007D14A1" w:rsidRPr="0087788D" w:rsidTr="00E81CA2">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7D14A1" w:rsidRPr="00D031FD" w:rsidRDefault="00D031FD" w:rsidP="00B47ED1">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sidRPr="00D031FD">
              <w:rPr>
                <w:rFonts w:eastAsia="Times New Roman"/>
                <w:b w:val="0"/>
                <w:bCs w:val="0"/>
                <w:noProof/>
                <w:color w:val="4F6228" w:themeColor="accent3" w:themeShade="80"/>
                <w:sz w:val="20"/>
                <w:szCs w:val="20"/>
                <w:lang w:eastAsia="en-US" w:bidi="th-TH"/>
              </w:rPr>
              <w:t>(</w:t>
            </w:r>
            <w:r>
              <w:rPr>
                <w:rFonts w:eastAsia="Times New Roman"/>
                <w:b w:val="0"/>
                <w:bCs w:val="0"/>
                <w:noProof/>
                <w:color w:val="4F6228" w:themeColor="accent3" w:themeShade="80"/>
                <w:sz w:val="20"/>
                <w:szCs w:val="20"/>
                <w:lang w:eastAsia="en-US" w:bidi="th-TH"/>
              </w:rPr>
              <w:t>Example – data source of Product parameter</w:t>
            </w:r>
            <w:r w:rsidRPr="00D031FD">
              <w:rPr>
                <w:rFonts w:eastAsia="Times New Roman"/>
                <w:b w:val="0"/>
                <w:bCs w:val="0"/>
                <w:noProof/>
                <w:color w:val="4F6228" w:themeColor="accent3" w:themeShade="80"/>
                <w:sz w:val="20"/>
                <w:szCs w:val="20"/>
                <w:lang w:eastAsia="en-US" w:bidi="th-TH"/>
              </w:rPr>
              <w:t>)</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color w:val="0000FF"/>
                <w:lang w:val="en-US" w:eastAsia="en-US" w:bidi="th-TH"/>
              </w:rPr>
              <w:t>WITH</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MEMBER</w:t>
            </w:r>
            <w:r w:rsidRPr="007D14A1">
              <w:rPr>
                <w:rFonts w:eastAsia="Times New Roman"/>
                <w:b w:val="0"/>
                <w:bCs w:val="0"/>
                <w:noProof/>
                <w:lang w:val="en-US" w:eastAsia="en-US" w:bidi="th-TH"/>
              </w:rPr>
              <w:t xml:space="preserve"> [Measures].[ParameterCaption]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AS</w:t>
            </w:r>
            <w:r w:rsidRPr="007D14A1">
              <w:rPr>
                <w:rFonts w:eastAsia="Times New Roman"/>
                <w:b w:val="0"/>
                <w:bCs w:val="0"/>
                <w:noProof/>
                <w:lang w:val="en-US" w:eastAsia="en-US" w:bidi="th-TH"/>
              </w:rPr>
              <w:t xml:space="preserve"> [Dim Product Active].[Product].</w:t>
            </w:r>
            <w:r w:rsidRPr="007D14A1">
              <w:rPr>
                <w:rFonts w:eastAsia="Times New Roman"/>
                <w:b w:val="0"/>
                <w:bCs w:val="0"/>
                <w:noProof/>
                <w:color w:val="800000"/>
                <w:lang w:val="en-US" w:eastAsia="en-US" w:bidi="th-TH"/>
              </w:rPr>
              <w:t>CURRENTMEMBER</w:t>
            </w:r>
            <w:r w:rsidRPr="007D14A1">
              <w:rPr>
                <w:rFonts w:eastAsia="Times New Roman"/>
                <w:b w:val="0"/>
                <w:bCs w:val="0"/>
                <w:noProof/>
                <w:lang w:val="en-US" w:eastAsia="en-US" w:bidi="th-TH"/>
              </w:rPr>
              <w:t>.</w:t>
            </w:r>
            <w:r w:rsidRPr="007D14A1">
              <w:rPr>
                <w:rFonts w:eastAsia="Times New Roman"/>
                <w:b w:val="0"/>
                <w:bCs w:val="0"/>
                <w:noProof/>
                <w:color w:val="0000FF"/>
                <w:lang w:val="en-US" w:eastAsia="en-US" w:bidi="th-TH"/>
              </w:rPr>
              <w:t>MEMBER_CAPTION</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MEMBER</w:t>
            </w:r>
            <w:r w:rsidRPr="007D14A1">
              <w:rPr>
                <w:rFonts w:eastAsia="Times New Roman"/>
                <w:b w:val="0"/>
                <w:bCs w:val="0"/>
                <w:noProof/>
                <w:lang w:val="en-US" w:eastAsia="en-US" w:bidi="th-TH"/>
              </w:rPr>
              <w:t xml:space="preserve">         [Measures].[ParameterValue]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AS</w:t>
            </w:r>
            <w:r w:rsidRPr="007D14A1">
              <w:rPr>
                <w:rFonts w:eastAsia="Times New Roman"/>
                <w:b w:val="0"/>
                <w:bCs w:val="0"/>
                <w:noProof/>
                <w:lang w:val="en-US" w:eastAsia="en-US" w:bidi="th-TH"/>
              </w:rPr>
              <w:t xml:space="preserve"> [Dim Product Active].[Product].</w:t>
            </w:r>
            <w:r w:rsidRPr="007D14A1">
              <w:rPr>
                <w:rFonts w:eastAsia="Times New Roman"/>
                <w:b w:val="0"/>
                <w:bCs w:val="0"/>
                <w:noProof/>
                <w:color w:val="800000"/>
                <w:lang w:val="en-US" w:eastAsia="en-US" w:bidi="th-TH"/>
              </w:rPr>
              <w:t>CURRENTMEMBER</w:t>
            </w:r>
            <w:r w:rsidRPr="007D14A1">
              <w:rPr>
                <w:rFonts w:eastAsia="Times New Roman"/>
                <w:b w:val="0"/>
                <w:bCs w:val="0"/>
                <w:noProof/>
                <w:lang w:val="en-US" w:eastAsia="en-US" w:bidi="th-TH"/>
              </w:rPr>
              <w:t>.</w:t>
            </w:r>
            <w:r w:rsidRPr="007D14A1">
              <w:rPr>
                <w:rFonts w:eastAsia="Times New Roman"/>
                <w:b w:val="0"/>
                <w:bCs w:val="0"/>
                <w:noProof/>
                <w:color w:val="0000FF"/>
                <w:lang w:val="en-US" w:eastAsia="en-US" w:bidi="th-TH"/>
              </w:rPr>
              <w:t>UNIQUENAME</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SELECT</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[Measures].[ParameterCaption]</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 [Measures].[ParameterValue]</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ON</w:t>
            </w: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COLUMNS</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 [Dim Product Active].[Product].</w:t>
            </w:r>
            <w:r w:rsidRPr="007D14A1">
              <w:rPr>
                <w:rFonts w:eastAsia="Times New Roman"/>
                <w:b w:val="0"/>
                <w:bCs w:val="0"/>
                <w:noProof/>
                <w:color w:val="800000"/>
                <w:lang w:val="en-US" w:eastAsia="en-US" w:bidi="th-TH"/>
              </w:rPr>
              <w:t>ALLMEMBERS</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ON</w:t>
            </w:r>
            <w:r w:rsidRPr="007D14A1">
              <w:rPr>
                <w:rFonts w:eastAsia="Times New Roman"/>
                <w:b w:val="0"/>
                <w:bCs w:val="0"/>
                <w:noProof/>
                <w:lang w:val="en-US" w:eastAsia="en-US" w:bidi="th-TH"/>
              </w:rPr>
              <w:t xml:space="preserve"> </w:t>
            </w:r>
            <w:r w:rsidRPr="007D14A1">
              <w:rPr>
                <w:rFonts w:eastAsia="Times New Roman"/>
                <w:b w:val="0"/>
                <w:bCs w:val="0"/>
                <w:noProof/>
                <w:color w:val="0000FF"/>
                <w:lang w:val="en-US" w:eastAsia="en-US" w:bidi="th-TH"/>
              </w:rPr>
              <w:t>ROWS</w:t>
            </w:r>
            <w:r w:rsidRPr="007D14A1">
              <w:rPr>
                <w:rFonts w:eastAsia="Times New Roman"/>
                <w:b w:val="0"/>
                <w:bCs w:val="0"/>
                <w:noProof/>
                <w:lang w:val="en-US" w:eastAsia="en-US" w:bidi="th-TH"/>
              </w:rPr>
              <w:t xml:space="preserve"> </w:t>
            </w:r>
          </w:p>
          <w:p w:rsidR="007D14A1" w:rsidRPr="007D14A1" w:rsidRDefault="007D14A1" w:rsidP="007D14A1">
            <w:pPr>
              <w:pStyle w:val="ListParagraph"/>
              <w:ind w:left="0"/>
              <w:rPr>
                <w:rFonts w:eastAsia="Times New Roman"/>
                <w:b w:val="0"/>
                <w:bCs w:val="0"/>
                <w:noProof/>
                <w:lang w:val="en-US" w:eastAsia="en-US" w:bidi="th-TH"/>
              </w:rPr>
            </w:pPr>
            <w:r w:rsidRPr="007D14A1">
              <w:rPr>
                <w:rFonts w:eastAsia="Times New Roman"/>
                <w:b w:val="0"/>
                <w:bCs w:val="0"/>
                <w:noProof/>
                <w:color w:val="0000FF"/>
                <w:lang w:val="en-US" w:eastAsia="en-US" w:bidi="th-TH"/>
              </w:rPr>
              <w:t>FROM</w:t>
            </w:r>
            <w:r w:rsidRPr="007D14A1">
              <w:rPr>
                <w:rFonts w:eastAsia="Times New Roman"/>
                <w:b w:val="0"/>
                <w:bCs w:val="0"/>
                <w:noProof/>
                <w:lang w:val="en-US" w:eastAsia="en-US" w:bidi="th-TH"/>
              </w:rPr>
              <w:t xml:space="preserve"> [Sales]</w:t>
            </w:r>
          </w:p>
          <w:p w:rsidR="007D14A1" w:rsidRPr="007D14A1" w:rsidRDefault="000333C2" w:rsidP="000333C2">
            <w:pPr>
              <w:rPr>
                <w:b w:val="0"/>
                <w:bCs w:val="0"/>
              </w:rPr>
            </w:pPr>
            <w:r>
              <w:rPr>
                <w:b w:val="0"/>
                <w:bCs w:val="0"/>
              </w:rPr>
              <w:tab/>
            </w:r>
          </w:p>
        </w:tc>
      </w:tr>
    </w:tbl>
    <w:p w:rsidR="00714019" w:rsidRPr="00C96D9F" w:rsidRDefault="00714019" w:rsidP="00C96D9F"/>
    <w:p w:rsidR="007D14A1" w:rsidRDefault="00B351D9" w:rsidP="00714019">
      <w:pPr>
        <w:pStyle w:val="NumHeading3"/>
      </w:pPr>
      <w:bookmarkStart w:id="38" w:name="_Toc264310808"/>
      <w:r>
        <w:lastRenderedPageBreak/>
        <w:t>Dataset</w:t>
      </w:r>
      <w:bookmarkEnd w:id="38"/>
    </w:p>
    <w:p w:rsidR="00A21E8A" w:rsidRDefault="00B351D9" w:rsidP="009F4905">
      <w:r>
        <w:t xml:space="preserve">To meet the customer’s </w:t>
      </w:r>
      <w:r w:rsidR="0091376B">
        <w:t>reporting</w:t>
      </w:r>
      <w:r>
        <w:t xml:space="preserve"> requirements</w:t>
      </w:r>
      <w:r w:rsidR="00BF0F21">
        <w:t xml:space="preserve">, we </w:t>
      </w:r>
      <w:r>
        <w:t>created two</w:t>
      </w:r>
      <w:r w:rsidR="00A21E8A">
        <w:t xml:space="preserve"> </w:t>
      </w:r>
      <w:r w:rsidR="00BF0F21">
        <w:t xml:space="preserve">datasets: </w:t>
      </w:r>
      <w:r w:rsidR="00ED74DA">
        <w:t xml:space="preserve">one for </w:t>
      </w:r>
      <w:r>
        <w:t xml:space="preserve">the </w:t>
      </w:r>
      <w:proofErr w:type="spellStart"/>
      <w:r w:rsidR="00ED74DA">
        <w:t>Tablix</w:t>
      </w:r>
      <w:proofErr w:type="spellEnd"/>
      <w:r w:rsidR="00ED74DA">
        <w:t xml:space="preserve"> </w:t>
      </w:r>
      <w:r>
        <w:t xml:space="preserve">data region </w:t>
      </w:r>
      <w:r w:rsidR="00ED74DA">
        <w:t xml:space="preserve">and another </w:t>
      </w:r>
      <w:r w:rsidR="00A21E8A">
        <w:t xml:space="preserve">for </w:t>
      </w:r>
      <w:r>
        <w:t>the graph</w:t>
      </w:r>
      <w:r w:rsidR="00A21E8A">
        <w:t>.</w:t>
      </w:r>
      <w:r w:rsidR="00BF0F21">
        <w:t xml:space="preserve"> </w:t>
      </w:r>
      <w:r w:rsidR="00ED74DA">
        <w:t>Although</w:t>
      </w:r>
      <w:r w:rsidR="00BF0F21">
        <w:t xml:space="preserve"> </w:t>
      </w:r>
      <w:r>
        <w:t>the</w:t>
      </w:r>
      <w:r w:rsidR="00ED74DA">
        <w:t xml:space="preserve"> </w:t>
      </w:r>
      <w:proofErr w:type="spellStart"/>
      <w:r>
        <w:t>T</w:t>
      </w:r>
      <w:r w:rsidR="00ED74DA">
        <w:t>ablix</w:t>
      </w:r>
      <w:proofErr w:type="spellEnd"/>
      <w:r>
        <w:t xml:space="preserve"> data region</w:t>
      </w:r>
      <w:r w:rsidR="00ED74DA">
        <w:t xml:space="preserve"> and </w:t>
      </w:r>
      <w:r>
        <w:t>the graph can share the same dataset</w:t>
      </w:r>
      <w:r w:rsidR="00ED74DA">
        <w:t>,</w:t>
      </w:r>
      <w:r w:rsidR="00BF0F21">
        <w:t xml:space="preserve"> </w:t>
      </w:r>
      <w:r w:rsidR="000333C2">
        <w:t>we encountered an issue when</w:t>
      </w:r>
      <w:r w:rsidR="00BF0F21">
        <w:t xml:space="preserve"> we create</w:t>
      </w:r>
      <w:r w:rsidR="000333C2">
        <w:t>d</w:t>
      </w:r>
      <w:r w:rsidR="00BF0F21">
        <w:t xml:space="preserve"> a </w:t>
      </w:r>
      <w:proofErr w:type="spellStart"/>
      <w:r w:rsidR="000333C2">
        <w:t>Tablix</w:t>
      </w:r>
      <w:proofErr w:type="spellEnd"/>
      <w:r w:rsidR="000333C2">
        <w:t xml:space="preserve"> data region </w:t>
      </w:r>
      <w:r w:rsidR="00BF0F21">
        <w:t xml:space="preserve">and </w:t>
      </w:r>
      <w:r w:rsidR="000333C2">
        <w:t xml:space="preserve">a </w:t>
      </w:r>
      <w:r w:rsidR="00BF0F21">
        <w:t>graph</w:t>
      </w:r>
      <w:r w:rsidR="0091376B">
        <w:t xml:space="preserve"> from a single dataset</w:t>
      </w:r>
      <w:r w:rsidR="00010A2A">
        <w:t xml:space="preserve"> </w:t>
      </w:r>
      <w:r w:rsidR="0091376B">
        <w:t>and tried to do grouping.</w:t>
      </w:r>
    </w:p>
    <w:p w:rsidR="00BF0F21" w:rsidRDefault="00BF0F21" w:rsidP="00BF0F21">
      <w:pPr>
        <w:pStyle w:val="ListParagraph"/>
        <w:ind w:left="947"/>
      </w:pPr>
    </w:p>
    <w:p w:rsidR="00A21E8A" w:rsidRDefault="000333C2" w:rsidP="00A21E8A">
      <w:pPr>
        <w:rPr>
          <w:u w:val="single"/>
        </w:rPr>
      </w:pPr>
      <w:r>
        <w:rPr>
          <w:u w:val="single"/>
        </w:rPr>
        <w:t>Datasets</w:t>
      </w:r>
      <w:r w:rsidR="00A21E8A" w:rsidRPr="00A21E8A">
        <w:rPr>
          <w:u w:val="single"/>
        </w:rPr>
        <w:t xml:space="preserve"> for </w:t>
      </w:r>
      <w:r>
        <w:rPr>
          <w:u w:val="single"/>
        </w:rPr>
        <w:t xml:space="preserve">the </w:t>
      </w:r>
      <w:proofErr w:type="spellStart"/>
      <w:r w:rsidR="00A21E8A" w:rsidRPr="00A21E8A">
        <w:rPr>
          <w:u w:val="single"/>
        </w:rPr>
        <w:t>Tablix</w:t>
      </w:r>
      <w:proofErr w:type="spellEnd"/>
      <w:r>
        <w:rPr>
          <w:u w:val="single"/>
        </w:rPr>
        <w:t xml:space="preserve"> Data Region</w:t>
      </w:r>
    </w:p>
    <w:p w:rsidR="000333C2" w:rsidRPr="009F4905" w:rsidRDefault="000333C2" w:rsidP="00A21E8A">
      <w:r w:rsidRPr="009F4905">
        <w:t xml:space="preserve">To create the datasets for the </w:t>
      </w:r>
      <w:proofErr w:type="spellStart"/>
      <w:r w:rsidRPr="009F4905">
        <w:t>Tablix</w:t>
      </w:r>
      <w:proofErr w:type="spellEnd"/>
      <w:r w:rsidRPr="009F4905">
        <w:t xml:space="preserve"> data region:</w:t>
      </w:r>
    </w:p>
    <w:p w:rsidR="00380576" w:rsidRDefault="0080469A" w:rsidP="00D90A8F">
      <w:pPr>
        <w:pStyle w:val="ListParagraph"/>
        <w:numPr>
          <w:ilvl w:val="0"/>
          <w:numId w:val="62"/>
        </w:numPr>
      </w:pPr>
      <w:r>
        <w:t xml:space="preserve">Select all children of </w:t>
      </w:r>
      <w:r w:rsidR="000333C2">
        <w:t xml:space="preserve">the </w:t>
      </w:r>
      <w:r>
        <w:t xml:space="preserve">selected value of </w:t>
      </w:r>
      <w:r w:rsidR="000333C2">
        <w:t xml:space="preserve">the </w:t>
      </w:r>
      <w:r>
        <w:t>organization and duration parameter</w:t>
      </w:r>
      <w:r w:rsidR="000333C2">
        <w:t>s</w:t>
      </w:r>
      <w:r>
        <w:t>.</w:t>
      </w:r>
    </w:p>
    <w:p w:rsidR="0080469A" w:rsidRDefault="0080469A" w:rsidP="00D90A8F">
      <w:pPr>
        <w:pStyle w:val="ListParagraph"/>
        <w:numPr>
          <w:ilvl w:val="0"/>
          <w:numId w:val="62"/>
        </w:numPr>
      </w:pPr>
      <w:r>
        <w:t>Slice</w:t>
      </w:r>
      <w:r w:rsidR="000333C2">
        <w:t xml:space="preserve"> the</w:t>
      </w:r>
      <w:r>
        <w:t xml:space="preserve"> retrieved data set </w:t>
      </w:r>
      <w:r w:rsidR="000333C2">
        <w:t xml:space="preserve">on the </w:t>
      </w:r>
      <w:r>
        <w:t xml:space="preserve">selected value of </w:t>
      </w:r>
      <w:r w:rsidR="000333C2">
        <w:t xml:space="preserve">the </w:t>
      </w:r>
      <w:r>
        <w:t>measure function parameter</w:t>
      </w:r>
      <w:r w:rsidR="004F678D">
        <w:t xml:space="preserve"> and </w:t>
      </w:r>
      <w:r w:rsidR="000333C2">
        <w:t xml:space="preserve">the </w:t>
      </w:r>
      <w:r w:rsidR="004F678D">
        <w:t xml:space="preserve">selected value of </w:t>
      </w:r>
      <w:r w:rsidR="000333C2">
        <w:t xml:space="preserve">the </w:t>
      </w:r>
      <w:r w:rsidR="004F678D">
        <w:t>Product parameter</w:t>
      </w:r>
      <w:r>
        <w:t>.</w:t>
      </w:r>
    </w:p>
    <w:p w:rsidR="0080469A" w:rsidRDefault="0080469A" w:rsidP="00D90A8F">
      <w:pPr>
        <w:pStyle w:val="ListParagraph"/>
        <w:numPr>
          <w:ilvl w:val="0"/>
          <w:numId w:val="62"/>
        </w:numPr>
      </w:pPr>
      <w:r>
        <w:t xml:space="preserve">Create </w:t>
      </w:r>
      <w:r w:rsidR="00F9624F">
        <w:t xml:space="preserve">the </w:t>
      </w:r>
      <w:r>
        <w:t xml:space="preserve">measure </w:t>
      </w:r>
      <w:proofErr w:type="spellStart"/>
      <w:r>
        <w:t>BranchMember</w:t>
      </w:r>
      <w:proofErr w:type="spellEnd"/>
      <w:r>
        <w:t xml:space="preserve">, </w:t>
      </w:r>
      <w:proofErr w:type="spellStart"/>
      <w:r>
        <w:t>BranchLabel</w:t>
      </w:r>
      <w:proofErr w:type="spellEnd"/>
      <w:r>
        <w:t xml:space="preserve">, </w:t>
      </w:r>
      <w:proofErr w:type="spellStart"/>
      <w:r>
        <w:t>DurationMember</w:t>
      </w:r>
      <w:proofErr w:type="spellEnd"/>
      <w:r>
        <w:t xml:space="preserve">, </w:t>
      </w:r>
      <w:proofErr w:type="spellStart"/>
      <w:r>
        <w:t>DurationLabel</w:t>
      </w:r>
      <w:proofErr w:type="spellEnd"/>
      <w:r>
        <w:t xml:space="preserve"> to use</w:t>
      </w:r>
      <w:r w:rsidR="00A21E8A">
        <w:t xml:space="preserve"> as Grouping and display field.</w:t>
      </w:r>
    </w:p>
    <w:p w:rsidR="002A5DE5" w:rsidRPr="002A5DE5" w:rsidRDefault="002A5DE5" w:rsidP="00D90A8F">
      <w:pPr>
        <w:pStyle w:val="ListParagraph"/>
        <w:numPr>
          <w:ilvl w:val="0"/>
          <w:numId w:val="62"/>
        </w:numPr>
      </w:pPr>
      <w:r>
        <w:t xml:space="preserve">Select </w:t>
      </w:r>
      <w:r w:rsidRPr="00D90A8F">
        <w:rPr>
          <w:rFonts w:eastAsia="Times New Roman"/>
          <w:noProof/>
          <w:lang w:val="en-US" w:eastAsia="en-US" w:bidi="th-TH"/>
        </w:rPr>
        <w:t>[Measures].[Sale Amount]</w:t>
      </w:r>
      <w:r w:rsidR="000333C2" w:rsidRPr="00D90A8F">
        <w:rPr>
          <w:rFonts w:eastAsia="Times New Roman"/>
          <w:noProof/>
          <w:lang w:val="en-US" w:eastAsia="en-US" w:bidi="th-TH"/>
        </w:rPr>
        <w:t>.</w:t>
      </w:r>
    </w:p>
    <w:p w:rsidR="002A5DE5" w:rsidRDefault="002A5DE5" w:rsidP="002A5DE5">
      <w:pPr>
        <w:pStyle w:val="ListParagraph"/>
        <w:ind w:left="947"/>
      </w:pPr>
    </w:p>
    <w:p w:rsidR="00447589" w:rsidRPr="0087788D" w:rsidRDefault="00447589" w:rsidP="002A5DE5">
      <w:pPr>
        <w:pStyle w:val="ListParagraph"/>
        <w:ind w:left="947"/>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380576" w:rsidRPr="0087788D" w:rsidTr="00A21E8A">
        <w:trPr>
          <w:cnfStyle w:val="100000000000" w:firstRow="1" w:lastRow="0" w:firstColumn="0" w:lastColumn="0" w:oddVBand="0" w:evenVBand="0" w:oddHBand="0" w:evenHBand="0" w:firstRowFirstColumn="0" w:firstRowLastColumn="0" w:lastRowFirstColumn="0" w:lastRowLastColumn="0"/>
        </w:trPr>
        <w:tc>
          <w:tcPr>
            <w:tcW w:w="9247" w:type="dxa"/>
            <w:tcBorders>
              <w:top w:val="none" w:sz="0" w:space="0" w:color="auto"/>
              <w:bottom w:val="none" w:sz="0" w:space="0" w:color="auto"/>
            </w:tcBorders>
            <w:shd w:val="clear" w:color="auto" w:fill="FFFFFF" w:themeFill="background1"/>
          </w:tcPr>
          <w:p w:rsidR="0080469A" w:rsidRDefault="0080469A"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sidRPr="00D031FD">
              <w:rPr>
                <w:rFonts w:eastAsia="Times New Roman"/>
                <w:b w:val="0"/>
                <w:bCs w:val="0"/>
                <w:noProof/>
                <w:color w:val="4F6228" w:themeColor="accent3" w:themeShade="80"/>
                <w:sz w:val="20"/>
                <w:szCs w:val="20"/>
                <w:lang w:eastAsia="en-US" w:bidi="th-TH"/>
              </w:rPr>
              <w:t>(</w:t>
            </w:r>
          </w:p>
          <w:p w:rsidR="0080469A" w:rsidRDefault="0080469A"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Query parameter – Report parameter mapping</w:t>
            </w:r>
          </w:p>
          <w:p w:rsidR="0080469A" w:rsidRDefault="0080469A"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@DimBranch                    -    Organization</w:t>
            </w:r>
          </w:p>
          <w:p w:rsidR="00490F37" w:rsidRDefault="00490F37"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@DimProduct                   -    Product</w:t>
            </w:r>
          </w:p>
          <w:p w:rsidR="0080469A" w:rsidRDefault="0080469A"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@DatePeriod                    -    Duration</w:t>
            </w:r>
          </w:p>
          <w:p w:rsidR="0080469A" w:rsidRDefault="0080469A"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@DimMeasureFunction    -    Measure Function</w:t>
            </w:r>
          </w:p>
          <w:p w:rsidR="0080469A" w:rsidRPr="00D031FD" w:rsidRDefault="0080469A" w:rsidP="0080469A">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sidRPr="00D031FD">
              <w:rPr>
                <w:rFonts w:eastAsia="Times New Roman"/>
                <w:b w:val="0"/>
                <w:bCs w:val="0"/>
                <w:noProof/>
                <w:color w:val="4F6228" w:themeColor="accent3" w:themeShade="80"/>
                <w:sz w:val="20"/>
                <w:szCs w:val="20"/>
                <w:lang w:eastAsia="en-US" w:bidi="th-TH"/>
              </w:rPr>
              <w:t>)</w:t>
            </w:r>
          </w:p>
          <w:p w:rsidR="0080469A" w:rsidRPr="0080469A" w:rsidRDefault="0080469A" w:rsidP="00380576">
            <w:pPr>
              <w:autoSpaceDE w:val="0"/>
              <w:autoSpaceDN w:val="0"/>
              <w:adjustRightInd w:val="0"/>
              <w:spacing w:before="0" w:after="0" w:line="240" w:lineRule="auto"/>
              <w:ind w:left="0"/>
              <w:rPr>
                <w:rFonts w:eastAsia="Times New Roman"/>
                <w:b w:val="0"/>
                <w:bCs w:val="0"/>
                <w:noProof/>
                <w:color w:val="0000FF"/>
                <w:sz w:val="20"/>
                <w:szCs w:val="20"/>
                <w:lang w:eastAsia="en-US" w:bidi="th-TH"/>
              </w:rPr>
            </w:pPr>
          </w:p>
          <w:p w:rsidR="0080469A" w:rsidRDefault="0080469A"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380576" w:rsidRP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color w:val="0000FF"/>
                <w:sz w:val="20"/>
                <w:szCs w:val="20"/>
                <w:lang w:val="en-US" w:eastAsia="en-US" w:bidi="th-TH"/>
              </w:rPr>
              <w:t>WITH</w:t>
            </w:r>
            <w:r w:rsidRPr="00380576">
              <w:rPr>
                <w:rFonts w:eastAsia="Times New Roman"/>
                <w:b w:val="0"/>
                <w:bCs w:val="0"/>
                <w:noProof/>
                <w:sz w:val="20"/>
                <w:szCs w:val="20"/>
                <w:lang w:val="en-US" w:eastAsia="en-US" w:bidi="th-TH"/>
              </w:rPr>
              <w:t xml:space="preserve"> </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p>
          <w:p w:rsidR="0080469A" w:rsidRPr="00380576" w:rsidRDefault="0080469A" w:rsidP="0080469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color w:val="0000FF"/>
                <w:sz w:val="20"/>
                <w:szCs w:val="20"/>
                <w:lang w:val="en-US" w:eastAsia="en-US" w:bidi="th-TH"/>
              </w:rPr>
              <w:t xml:space="preserve">       </w:t>
            </w:r>
            <w:r w:rsidRPr="00380576">
              <w:rPr>
                <w:rFonts w:eastAsia="Times New Roman"/>
                <w:b w:val="0"/>
                <w:bCs w:val="0"/>
                <w:noProof/>
                <w:color w:val="0000FF"/>
                <w:sz w:val="20"/>
                <w:szCs w:val="20"/>
                <w:lang w:val="en-US" w:eastAsia="en-US" w:bidi="th-TH"/>
              </w:rPr>
              <w:t>MEMBER</w:t>
            </w:r>
            <w:r>
              <w:rPr>
                <w:rFonts w:eastAsia="Times New Roman"/>
                <w:b w:val="0"/>
                <w:bCs w:val="0"/>
                <w:noProof/>
                <w:sz w:val="20"/>
                <w:szCs w:val="20"/>
                <w:lang w:val="en-US" w:eastAsia="en-US" w:bidi="th-TH"/>
              </w:rPr>
              <w:t xml:space="preserve"> BranchM</w:t>
            </w:r>
            <w:r w:rsidRPr="00380576">
              <w:rPr>
                <w:rFonts w:eastAsia="Times New Roman"/>
                <w:b w:val="0"/>
                <w:bCs w:val="0"/>
                <w:noProof/>
                <w:sz w:val="20"/>
                <w:szCs w:val="20"/>
                <w:lang w:val="en-US" w:eastAsia="en-US" w:bidi="th-TH"/>
              </w:rPr>
              <w:t xml:space="preserve">ember </w:t>
            </w:r>
            <w:r>
              <w:rPr>
                <w:rFonts w:eastAsia="Times New Roman"/>
                <w:b w:val="0"/>
                <w:bCs w:val="0"/>
                <w:noProof/>
                <w:color w:val="0000FF"/>
                <w:sz w:val="20"/>
                <w:szCs w:val="20"/>
                <w:lang w:val="en-US" w:eastAsia="en-US" w:bidi="th-TH"/>
              </w:rPr>
              <w:t>AS</w:t>
            </w:r>
            <w:r w:rsidRPr="00380576">
              <w:rPr>
                <w:rFonts w:eastAsia="Times New Roman"/>
                <w:b w:val="0"/>
                <w:bCs w:val="0"/>
                <w:noProof/>
                <w:sz w:val="20"/>
                <w:szCs w:val="20"/>
                <w:lang w:val="en-US" w:eastAsia="en-US" w:bidi="th-TH"/>
              </w:rPr>
              <w:t xml:space="preserve"> [Dim Branch Active].[Cluster].</w:t>
            </w:r>
            <w:r w:rsidRPr="00380576">
              <w:rPr>
                <w:rFonts w:eastAsia="Times New Roman"/>
                <w:b w:val="0"/>
                <w:bCs w:val="0"/>
                <w:noProof/>
                <w:color w:val="800000"/>
                <w:sz w:val="20"/>
                <w:szCs w:val="20"/>
                <w:lang w:val="en-US" w:eastAsia="en-US" w:bidi="th-TH"/>
              </w:rPr>
              <w:t>currentmember</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uniquename</w:t>
            </w:r>
          </w:p>
          <w:p w:rsidR="0080469A" w:rsidRPr="0080469A" w:rsidRDefault="0080469A"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color w:val="0000FF"/>
                <w:sz w:val="20"/>
                <w:szCs w:val="20"/>
                <w:lang w:val="en-US" w:eastAsia="en-US" w:bidi="th-TH"/>
              </w:rPr>
              <w:t xml:space="preserve">       </w:t>
            </w:r>
            <w:r w:rsidRPr="00380576">
              <w:rPr>
                <w:rFonts w:eastAsia="Times New Roman"/>
                <w:b w:val="0"/>
                <w:bCs w:val="0"/>
                <w:noProof/>
                <w:color w:val="0000FF"/>
                <w:sz w:val="20"/>
                <w:szCs w:val="20"/>
                <w:lang w:val="en-US" w:eastAsia="en-US" w:bidi="th-TH"/>
              </w:rPr>
              <w:t>MEMBER</w:t>
            </w:r>
            <w:r>
              <w:rPr>
                <w:rFonts w:eastAsia="Times New Roman"/>
                <w:b w:val="0"/>
                <w:bCs w:val="0"/>
                <w:noProof/>
                <w:sz w:val="20"/>
                <w:szCs w:val="20"/>
                <w:lang w:val="en-US" w:eastAsia="en-US" w:bidi="th-TH"/>
              </w:rPr>
              <w:t xml:space="preserve"> BranchL</w:t>
            </w:r>
            <w:r w:rsidRPr="00380576">
              <w:rPr>
                <w:rFonts w:eastAsia="Times New Roman"/>
                <w:b w:val="0"/>
                <w:bCs w:val="0"/>
                <w:noProof/>
                <w:sz w:val="20"/>
                <w:szCs w:val="20"/>
                <w:lang w:val="en-US" w:eastAsia="en-US" w:bidi="th-TH"/>
              </w:rPr>
              <w:t xml:space="preserve">abel </w:t>
            </w:r>
            <w:r>
              <w:rPr>
                <w:rFonts w:eastAsia="Times New Roman"/>
                <w:b w:val="0"/>
                <w:bCs w:val="0"/>
                <w:noProof/>
                <w:color w:val="0000FF"/>
                <w:sz w:val="20"/>
                <w:szCs w:val="20"/>
                <w:lang w:val="en-US" w:eastAsia="en-US" w:bidi="th-TH"/>
              </w:rPr>
              <w:t>AS</w:t>
            </w:r>
            <w:r w:rsidRPr="00380576">
              <w:rPr>
                <w:rFonts w:eastAsia="Times New Roman"/>
                <w:b w:val="0"/>
                <w:bCs w:val="0"/>
                <w:noProof/>
                <w:sz w:val="20"/>
                <w:szCs w:val="20"/>
                <w:lang w:val="en-US" w:eastAsia="en-US" w:bidi="th-TH"/>
              </w:rPr>
              <w:t xml:space="preserve"> [Dim Branch Active].[Cluster].</w:t>
            </w:r>
            <w:r w:rsidRPr="00380576">
              <w:rPr>
                <w:rFonts w:eastAsia="Times New Roman"/>
                <w:b w:val="0"/>
                <w:bCs w:val="0"/>
                <w:noProof/>
                <w:color w:val="800000"/>
                <w:sz w:val="20"/>
                <w:szCs w:val="20"/>
                <w:lang w:val="en-US" w:eastAsia="en-US" w:bidi="th-TH"/>
              </w:rPr>
              <w:t>currentmember</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member_caption</w:t>
            </w:r>
          </w:p>
          <w:p w:rsidR="0080469A" w:rsidRPr="0080469A" w:rsidRDefault="0080469A" w:rsidP="0080469A">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color w:val="0000FF"/>
                <w:sz w:val="20"/>
                <w:szCs w:val="20"/>
                <w:lang w:val="en-US" w:eastAsia="en-US" w:bidi="th-TH"/>
              </w:rPr>
              <w:t xml:space="preserve">       </w:t>
            </w:r>
            <w:r w:rsidRPr="00380576">
              <w:rPr>
                <w:rFonts w:eastAsia="Times New Roman"/>
                <w:b w:val="0"/>
                <w:bCs w:val="0"/>
                <w:noProof/>
                <w:color w:val="0000FF"/>
                <w:sz w:val="20"/>
                <w:szCs w:val="20"/>
                <w:lang w:val="en-US" w:eastAsia="en-US" w:bidi="th-TH"/>
              </w:rPr>
              <w:t>MEMBER</w:t>
            </w: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Duration</w:t>
            </w:r>
            <w:r w:rsidRPr="00380576">
              <w:rPr>
                <w:rFonts w:eastAsia="Times New Roman"/>
                <w:b w:val="0"/>
                <w:bCs w:val="0"/>
                <w:noProof/>
                <w:sz w:val="20"/>
                <w:szCs w:val="20"/>
                <w:lang w:val="en-US" w:eastAsia="en-US" w:bidi="th-TH"/>
              </w:rPr>
              <w:t xml:space="preserve">Member </w:t>
            </w:r>
            <w:r>
              <w:rPr>
                <w:rFonts w:eastAsia="Times New Roman"/>
                <w:b w:val="0"/>
                <w:bCs w:val="0"/>
                <w:noProof/>
                <w:color w:val="0000FF"/>
                <w:sz w:val="20"/>
                <w:szCs w:val="20"/>
                <w:lang w:val="en-US" w:eastAsia="en-US" w:bidi="th-TH"/>
              </w:rPr>
              <w:t>AS</w:t>
            </w:r>
            <w:r w:rsidRPr="00380576">
              <w:rPr>
                <w:rFonts w:eastAsia="Times New Roman"/>
                <w:b w:val="0"/>
                <w:bCs w:val="0"/>
                <w:noProof/>
                <w:sz w:val="20"/>
                <w:szCs w:val="20"/>
                <w:lang w:val="en-US" w:eastAsia="en-US" w:bidi="th-TH"/>
              </w:rPr>
              <w:t xml:space="preserve"> [Dim Date].[Month].</w:t>
            </w:r>
            <w:r w:rsidRPr="00380576">
              <w:rPr>
                <w:rFonts w:eastAsia="Times New Roman"/>
                <w:b w:val="0"/>
                <w:bCs w:val="0"/>
                <w:noProof/>
                <w:color w:val="800000"/>
                <w:sz w:val="20"/>
                <w:szCs w:val="20"/>
                <w:lang w:val="en-US" w:eastAsia="en-US" w:bidi="th-TH"/>
              </w:rPr>
              <w:t>currentmember</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uniquename</w:t>
            </w:r>
          </w:p>
          <w:p w:rsidR="0080469A" w:rsidRPr="00380576" w:rsidRDefault="0080469A" w:rsidP="0080469A">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MEMBER</w:t>
            </w: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DurationLabel</w:t>
            </w:r>
            <w:r w:rsidRPr="00380576">
              <w:rPr>
                <w:rFonts w:eastAsia="Times New Roman"/>
                <w:b w:val="0"/>
                <w:bCs w:val="0"/>
                <w:noProof/>
                <w:sz w:val="20"/>
                <w:szCs w:val="20"/>
                <w:lang w:val="en-US" w:eastAsia="en-US" w:bidi="th-TH"/>
              </w:rPr>
              <w:t xml:space="preserve"> </w:t>
            </w:r>
            <w:r>
              <w:rPr>
                <w:rFonts w:eastAsia="Times New Roman"/>
                <w:b w:val="0"/>
                <w:bCs w:val="0"/>
                <w:noProof/>
                <w:color w:val="0000FF"/>
                <w:sz w:val="20"/>
                <w:szCs w:val="20"/>
                <w:lang w:val="en-US" w:eastAsia="en-US" w:bidi="th-TH"/>
              </w:rPr>
              <w:t>AS</w:t>
            </w:r>
            <w:r w:rsidRPr="00380576">
              <w:rPr>
                <w:rFonts w:eastAsia="Times New Roman"/>
                <w:b w:val="0"/>
                <w:bCs w:val="0"/>
                <w:noProof/>
                <w:sz w:val="20"/>
                <w:szCs w:val="20"/>
                <w:lang w:val="en-US" w:eastAsia="en-US" w:bidi="th-TH"/>
              </w:rPr>
              <w:t xml:space="preserve"> [Dim Date].[Month].</w:t>
            </w:r>
            <w:r w:rsidRPr="00380576">
              <w:rPr>
                <w:rFonts w:eastAsia="Times New Roman"/>
                <w:b w:val="0"/>
                <w:bCs w:val="0"/>
                <w:noProof/>
                <w:color w:val="800000"/>
                <w:sz w:val="20"/>
                <w:szCs w:val="20"/>
                <w:lang w:val="en-US" w:eastAsia="en-US" w:bidi="th-TH"/>
              </w:rPr>
              <w:t>currentmember</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member_caption</w:t>
            </w:r>
          </w:p>
          <w:p w:rsidR="0080469A" w:rsidRPr="00380576" w:rsidRDefault="0080469A"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color w:val="0000FF"/>
                <w:sz w:val="20"/>
                <w:szCs w:val="20"/>
                <w:lang w:val="en-US" w:eastAsia="en-US" w:bidi="th-TH"/>
              </w:rPr>
              <w:t>SELECT</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N</w:t>
            </w:r>
            <w:r>
              <w:rPr>
                <w:rFonts w:eastAsia="Times New Roman"/>
                <w:b w:val="0"/>
                <w:bCs w:val="0"/>
                <w:noProof/>
                <w:color w:val="0000FF"/>
                <w:sz w:val="20"/>
                <w:szCs w:val="20"/>
                <w:lang w:val="en-US" w:eastAsia="en-US" w:bidi="th-TH"/>
              </w:rPr>
              <w:t>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E</w:t>
            </w:r>
            <w:r>
              <w:rPr>
                <w:rFonts w:eastAsia="Times New Roman"/>
                <w:b w:val="0"/>
                <w:bCs w:val="0"/>
                <w:noProof/>
                <w:color w:val="0000FF"/>
                <w:sz w:val="20"/>
                <w:szCs w:val="20"/>
                <w:lang w:val="en-US" w:eastAsia="en-US" w:bidi="th-TH"/>
              </w:rPr>
              <w:t>MPTY</w:t>
            </w:r>
            <w:r w:rsidRPr="00380576">
              <w:rPr>
                <w:rFonts w:eastAsia="Times New Roman"/>
                <w:b w:val="0"/>
                <w:bCs w:val="0"/>
                <w:noProof/>
                <w:sz w:val="20"/>
                <w:szCs w:val="20"/>
                <w:lang w:val="en-US" w:eastAsia="en-US" w:bidi="th-TH"/>
              </w:rPr>
              <w:t xml:space="preserve">     </w:t>
            </w:r>
          </w:p>
          <w:p w:rsidR="00380576" w:rsidRP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BranchLabel</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BranchMember</w:t>
            </w:r>
          </w:p>
          <w:p w:rsidR="0080469A" w:rsidRDefault="0080469A"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,DurationLabel</w:t>
            </w:r>
          </w:p>
          <w:p w:rsidR="0080469A"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0080469A">
              <w:rPr>
                <w:rFonts w:eastAsia="Times New Roman"/>
                <w:b w:val="0"/>
                <w:bCs w:val="0"/>
                <w:noProof/>
                <w:sz w:val="20"/>
                <w:szCs w:val="20"/>
                <w:lang w:val="en-US" w:eastAsia="en-US" w:bidi="th-TH"/>
              </w:rPr>
              <w:t>,Duration</w:t>
            </w:r>
            <w:r w:rsidRPr="00380576">
              <w:rPr>
                <w:rFonts w:eastAsia="Times New Roman"/>
                <w:b w:val="0"/>
                <w:bCs w:val="0"/>
                <w:noProof/>
                <w:sz w:val="20"/>
                <w:szCs w:val="20"/>
                <w:lang w:val="en-US" w:eastAsia="en-US" w:bidi="th-TH"/>
              </w:rPr>
              <w:t>Membe</w:t>
            </w:r>
            <w:r w:rsidR="0080469A">
              <w:rPr>
                <w:rFonts w:eastAsia="Times New Roman"/>
                <w:b w:val="0"/>
                <w:bCs w:val="0"/>
                <w:noProof/>
                <w:sz w:val="20"/>
                <w:szCs w:val="20"/>
                <w:lang w:val="en-US" w:eastAsia="en-US" w:bidi="th-TH"/>
              </w:rPr>
              <w:t>l</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,[Measures].[Sale Amount]</w:t>
            </w:r>
          </w:p>
          <w:p w:rsid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 xml:space="preserve"> } </w:t>
            </w:r>
            <w:r w:rsidRPr="00380576">
              <w:rPr>
                <w:rFonts w:eastAsia="Times New Roman"/>
                <w:b w:val="0"/>
                <w:bCs w:val="0"/>
                <w:noProof/>
                <w:color w:val="0000FF"/>
                <w:sz w:val="20"/>
                <w:szCs w:val="20"/>
                <w:lang w:val="en-US" w:eastAsia="en-US" w:bidi="th-TH"/>
              </w:rPr>
              <w:t>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COLUMNS</w:t>
            </w: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NON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EMPTY</w:t>
            </w:r>
          </w:p>
          <w:p w:rsidR="00380576" w:rsidRP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sz w:val="20"/>
                <w:szCs w:val="20"/>
                <w:lang w:val="en-US" w:eastAsia="en-US" w:bidi="th-TH"/>
              </w:rPr>
              <w:t xml:space="preserve">        {</w:t>
            </w:r>
          </w:p>
          <w:p w:rsidR="00380576" w:rsidRDefault="00380576" w:rsidP="00380576">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color w:val="800000"/>
                <w:sz w:val="20"/>
                <w:szCs w:val="20"/>
                <w:lang w:val="en-US" w:eastAsia="en-US" w:bidi="th-TH"/>
              </w:rPr>
              <w:t>STRTOMEMBER</w:t>
            </w:r>
            <w:r w:rsidRPr="00380576">
              <w:rPr>
                <w:rFonts w:eastAsia="Times New Roman"/>
                <w:b w:val="0"/>
                <w:bCs w:val="0"/>
                <w:noProof/>
                <w:sz w:val="20"/>
                <w:szCs w:val="20"/>
                <w:lang w:val="en-US" w:eastAsia="en-US" w:bidi="th-TH"/>
              </w:rPr>
              <w:t>(@DatePeriod).</w:t>
            </w:r>
            <w:r w:rsidRPr="00380576">
              <w:rPr>
                <w:rFonts w:eastAsia="Times New Roman"/>
                <w:b w:val="0"/>
                <w:bCs w:val="0"/>
                <w:noProof/>
                <w:color w:val="800000"/>
                <w:sz w:val="20"/>
                <w:szCs w:val="20"/>
                <w:lang w:val="en-US" w:eastAsia="en-US" w:bidi="th-TH"/>
              </w:rPr>
              <w:t>children</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color w:val="800000"/>
                <w:sz w:val="20"/>
                <w:szCs w:val="20"/>
                <w:lang w:val="en-US" w:eastAsia="en-US" w:bidi="th-TH"/>
              </w:rPr>
              <w:t xml:space="preserve">          </w:t>
            </w:r>
            <w:r w:rsidRPr="00380576">
              <w:rPr>
                <w:rFonts w:eastAsia="Times New Roman"/>
                <w:b w:val="0"/>
                <w:bCs w:val="0"/>
                <w:noProof/>
                <w:sz w:val="20"/>
                <w:szCs w:val="20"/>
                <w:lang w:val="en-US" w:eastAsia="en-US" w:bidi="th-TH"/>
              </w:rPr>
              <w:t>*</w:t>
            </w:r>
          </w:p>
          <w:p w:rsid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color w:val="800000"/>
                <w:sz w:val="20"/>
                <w:szCs w:val="20"/>
                <w:lang w:val="en-US" w:eastAsia="en-US" w:bidi="th-TH"/>
              </w:rPr>
              <w:t>STRTO</w:t>
            </w:r>
            <w:r>
              <w:rPr>
                <w:rFonts w:eastAsia="Times New Roman"/>
                <w:b w:val="0"/>
                <w:bCs w:val="0"/>
                <w:noProof/>
                <w:color w:val="800000"/>
                <w:sz w:val="20"/>
                <w:szCs w:val="20"/>
                <w:lang w:val="en-US" w:eastAsia="en-US" w:bidi="th-TH"/>
              </w:rPr>
              <w:t>MEMBER</w:t>
            </w:r>
            <w:r w:rsidRPr="00380576">
              <w:rPr>
                <w:rFonts w:eastAsia="Times New Roman"/>
                <w:b w:val="0"/>
                <w:bCs w:val="0"/>
                <w:noProof/>
                <w:sz w:val="20"/>
                <w:szCs w:val="20"/>
                <w:lang w:val="en-US" w:eastAsia="en-US" w:bidi="th-TH"/>
              </w:rPr>
              <w:t>(@DimBranch).</w:t>
            </w:r>
            <w:r w:rsidRPr="00380576">
              <w:rPr>
                <w:rFonts w:eastAsia="Times New Roman"/>
                <w:b w:val="0"/>
                <w:bCs w:val="0"/>
                <w:noProof/>
                <w:color w:val="800000"/>
                <w:sz w:val="20"/>
                <w:szCs w:val="20"/>
                <w:lang w:val="en-US" w:eastAsia="en-US" w:bidi="th-TH"/>
              </w:rPr>
              <w:t>children</w:t>
            </w: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 xml:space="preserve"> }</w:t>
            </w: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DIMENSION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PROPERTIES</w:t>
            </w: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lastRenderedPageBreak/>
              <w:t xml:space="preserve">        </w:t>
            </w:r>
            <w:r>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MEMBER_CAPTION</w:t>
            </w: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MEMBER_UNIQUE_NAME</w:t>
            </w:r>
          </w:p>
          <w:p w:rsidR="00380576" w:rsidRPr="00380576" w:rsidRDefault="00380576" w:rsidP="00380576">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ROWS</w:t>
            </w:r>
          </w:p>
          <w:p w:rsidR="00380576" w:rsidRPr="00380576" w:rsidRDefault="00380576" w:rsidP="00380576">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FROM</w:t>
            </w:r>
            <w:r w:rsidRPr="00380576">
              <w:rPr>
                <w:rFonts w:eastAsia="Times New Roman"/>
                <w:b w:val="0"/>
                <w:bCs w:val="0"/>
                <w:noProof/>
                <w:sz w:val="20"/>
                <w:szCs w:val="20"/>
                <w:lang w:val="en-US" w:eastAsia="en-US" w:bidi="th-TH"/>
              </w:rPr>
              <w:t xml:space="preserve"> [Sales]</w:t>
            </w:r>
          </w:p>
          <w:p w:rsidR="00380576" w:rsidRPr="007D14A1" w:rsidRDefault="00380576" w:rsidP="00380576">
            <w:pPr>
              <w:ind w:left="0"/>
              <w:rPr>
                <w:b w:val="0"/>
                <w:bCs w:val="0"/>
              </w:rPr>
            </w:pPr>
            <w:r>
              <w:rPr>
                <w:rFonts w:eastAsia="Times New Roman"/>
                <w:b w:val="0"/>
                <w:bCs w:val="0"/>
                <w:noProof/>
                <w:color w:val="0000FF"/>
                <w:sz w:val="20"/>
                <w:szCs w:val="20"/>
                <w:lang w:val="en-US" w:eastAsia="en-US" w:bidi="th-TH"/>
              </w:rPr>
              <w:t xml:space="preserve">    </w:t>
            </w:r>
            <w:r w:rsidRPr="00380576">
              <w:rPr>
                <w:rFonts w:eastAsia="Times New Roman"/>
                <w:b w:val="0"/>
                <w:bCs w:val="0"/>
                <w:noProof/>
                <w:color w:val="0000FF"/>
                <w:sz w:val="20"/>
                <w:szCs w:val="20"/>
                <w:lang w:val="en-US" w:eastAsia="en-US" w:bidi="th-TH"/>
              </w:rPr>
              <w:t>WHERE</w:t>
            </w:r>
            <w:r w:rsidRPr="00380576">
              <w:rPr>
                <w:rFonts w:eastAsia="Times New Roman"/>
                <w:b w:val="0"/>
                <w:bCs w:val="0"/>
                <w:noProof/>
                <w:sz w:val="20"/>
                <w:szCs w:val="20"/>
                <w:lang w:val="en-US" w:eastAsia="en-US" w:bidi="th-TH"/>
              </w:rPr>
              <w:t xml:space="preserve"> </w:t>
            </w:r>
            <w:r w:rsidR="00490F37">
              <w:rPr>
                <w:rFonts w:eastAsia="Times New Roman"/>
                <w:b w:val="0"/>
                <w:bCs w:val="0"/>
                <w:noProof/>
                <w:sz w:val="20"/>
                <w:szCs w:val="20"/>
                <w:lang w:val="en-US" w:eastAsia="en-US" w:bidi="th-TH"/>
              </w:rPr>
              <w:t>(</w:t>
            </w:r>
            <w:r w:rsidRPr="00380576">
              <w:rPr>
                <w:rFonts w:eastAsia="Times New Roman"/>
                <w:b w:val="0"/>
                <w:bCs w:val="0"/>
                <w:noProof/>
                <w:color w:val="800000"/>
                <w:sz w:val="20"/>
                <w:szCs w:val="20"/>
                <w:lang w:val="en-US" w:eastAsia="en-US" w:bidi="th-TH"/>
              </w:rPr>
              <w:t>STRTOMEMBER</w:t>
            </w:r>
            <w:r w:rsidRPr="00380576">
              <w:rPr>
                <w:rFonts w:eastAsia="Times New Roman"/>
                <w:b w:val="0"/>
                <w:bCs w:val="0"/>
                <w:noProof/>
                <w:sz w:val="20"/>
                <w:szCs w:val="20"/>
                <w:lang w:val="en-US" w:eastAsia="en-US" w:bidi="th-TH"/>
              </w:rPr>
              <w:t>(@DimMeasureFunction)</w:t>
            </w:r>
            <w:r w:rsidR="00490F37">
              <w:rPr>
                <w:rFonts w:eastAsia="Times New Roman"/>
                <w:b w:val="0"/>
                <w:bCs w:val="0"/>
                <w:noProof/>
                <w:sz w:val="20"/>
                <w:szCs w:val="20"/>
                <w:lang w:val="en-US" w:eastAsia="en-US" w:bidi="th-TH"/>
              </w:rPr>
              <w:t>,</w:t>
            </w:r>
            <w:r w:rsidR="00490F37" w:rsidRPr="00380576">
              <w:rPr>
                <w:rFonts w:eastAsia="Times New Roman"/>
                <w:b w:val="0"/>
                <w:bCs w:val="0"/>
                <w:noProof/>
                <w:color w:val="800000"/>
                <w:sz w:val="20"/>
                <w:szCs w:val="20"/>
                <w:lang w:val="en-US" w:eastAsia="en-US" w:bidi="th-TH"/>
              </w:rPr>
              <w:t xml:space="preserve"> STRTOMEMBER</w:t>
            </w:r>
            <w:r w:rsidR="00490F37">
              <w:rPr>
                <w:rFonts w:eastAsia="Times New Roman"/>
                <w:b w:val="0"/>
                <w:bCs w:val="0"/>
                <w:noProof/>
                <w:sz w:val="20"/>
                <w:szCs w:val="20"/>
                <w:lang w:val="en-US" w:eastAsia="en-US" w:bidi="th-TH"/>
              </w:rPr>
              <w:t>(@DimProduct</w:t>
            </w:r>
            <w:r w:rsidR="00490F37" w:rsidRPr="00380576">
              <w:rPr>
                <w:rFonts w:eastAsia="Times New Roman"/>
                <w:b w:val="0"/>
                <w:bCs w:val="0"/>
                <w:noProof/>
                <w:sz w:val="20"/>
                <w:szCs w:val="20"/>
                <w:lang w:val="en-US" w:eastAsia="en-US" w:bidi="th-TH"/>
              </w:rPr>
              <w:t>)</w:t>
            </w:r>
            <w:r w:rsidR="00490F37">
              <w:rPr>
                <w:rFonts w:eastAsia="Times New Roman"/>
                <w:b w:val="0"/>
                <w:bCs w:val="0"/>
                <w:noProof/>
                <w:sz w:val="20"/>
                <w:szCs w:val="20"/>
                <w:lang w:val="en-US" w:eastAsia="en-US" w:bidi="th-TH"/>
              </w:rPr>
              <w:t>)</w:t>
            </w:r>
          </w:p>
        </w:tc>
      </w:tr>
    </w:tbl>
    <w:p w:rsidR="00A21E8A" w:rsidRDefault="00A21E8A" w:rsidP="00A21E8A">
      <w:pPr>
        <w:rPr>
          <w:u w:val="single"/>
        </w:rPr>
      </w:pPr>
    </w:p>
    <w:p w:rsidR="00A21E8A" w:rsidRDefault="000333C2" w:rsidP="00A21E8A">
      <w:pPr>
        <w:rPr>
          <w:u w:val="single"/>
        </w:rPr>
      </w:pPr>
      <w:r>
        <w:rPr>
          <w:u w:val="single"/>
        </w:rPr>
        <w:t>Datasets</w:t>
      </w:r>
      <w:r w:rsidR="00A21E8A">
        <w:rPr>
          <w:u w:val="single"/>
        </w:rPr>
        <w:t xml:space="preserve"> for</w:t>
      </w:r>
      <w:r>
        <w:rPr>
          <w:u w:val="single"/>
        </w:rPr>
        <w:t xml:space="preserve"> the</w:t>
      </w:r>
      <w:r w:rsidR="00A21E8A">
        <w:rPr>
          <w:u w:val="single"/>
        </w:rPr>
        <w:t xml:space="preserve"> Graph</w:t>
      </w:r>
    </w:p>
    <w:p w:rsidR="000333C2" w:rsidRPr="009F4905" w:rsidRDefault="000333C2" w:rsidP="00A21E8A">
      <w:r w:rsidRPr="009F4905">
        <w:t>To create the datasets for the graph:</w:t>
      </w:r>
    </w:p>
    <w:p w:rsidR="00A21E8A" w:rsidRDefault="00A21E8A" w:rsidP="00B17C20">
      <w:pPr>
        <w:pStyle w:val="ListParagraph"/>
        <w:numPr>
          <w:ilvl w:val="0"/>
          <w:numId w:val="57"/>
        </w:numPr>
      </w:pPr>
      <w:r>
        <w:t>Select all children of</w:t>
      </w:r>
      <w:r w:rsidR="000333C2">
        <w:t xml:space="preserve"> the</w:t>
      </w:r>
      <w:r>
        <w:t xml:space="preserve"> selected value of </w:t>
      </w:r>
      <w:r w:rsidR="000333C2">
        <w:t xml:space="preserve">the </w:t>
      </w:r>
      <w:r>
        <w:t>duration parameter.</w:t>
      </w:r>
    </w:p>
    <w:p w:rsidR="00A21E8A" w:rsidRDefault="00F97740" w:rsidP="00B17C20">
      <w:pPr>
        <w:pStyle w:val="ListParagraph"/>
        <w:numPr>
          <w:ilvl w:val="0"/>
          <w:numId w:val="57"/>
        </w:numPr>
      </w:pPr>
      <w:r>
        <w:t xml:space="preserve">Select all products </w:t>
      </w:r>
      <w:r w:rsidR="000333C2">
        <w:t xml:space="preserve">that </w:t>
      </w:r>
      <w:r>
        <w:t>are descendants</w:t>
      </w:r>
      <w:r w:rsidR="00A21E8A">
        <w:t xml:space="preserve"> </w:t>
      </w:r>
      <w:r>
        <w:t xml:space="preserve">of </w:t>
      </w:r>
      <w:r w:rsidR="000333C2">
        <w:t xml:space="preserve">the </w:t>
      </w:r>
      <w:r w:rsidR="00A21E8A">
        <w:t xml:space="preserve">selected value of </w:t>
      </w:r>
      <w:r w:rsidR="000333C2">
        <w:t xml:space="preserve">the </w:t>
      </w:r>
      <w:r w:rsidR="00A21E8A">
        <w:t xml:space="preserve">product parameter by using </w:t>
      </w:r>
      <w:r w:rsidR="000333C2">
        <w:t xml:space="preserve">the </w:t>
      </w:r>
      <w:proofErr w:type="spellStart"/>
      <w:r w:rsidR="00A21E8A">
        <w:t>NonEmpty</w:t>
      </w:r>
      <w:proofErr w:type="spellEnd"/>
      <w:r w:rsidR="00A21E8A">
        <w:t xml:space="preserve"> function.</w:t>
      </w:r>
    </w:p>
    <w:p w:rsidR="00A21E8A" w:rsidRDefault="00A21E8A" w:rsidP="00B17C20">
      <w:pPr>
        <w:pStyle w:val="ListParagraph"/>
        <w:numPr>
          <w:ilvl w:val="0"/>
          <w:numId w:val="57"/>
        </w:numPr>
      </w:pPr>
      <w:r>
        <w:t xml:space="preserve">Slice retrieved data set </w:t>
      </w:r>
      <w:r w:rsidR="000333C2">
        <w:t xml:space="preserve">on the </w:t>
      </w:r>
      <w:r>
        <w:t xml:space="preserve">selected value of </w:t>
      </w:r>
      <w:r w:rsidR="000333C2">
        <w:t xml:space="preserve">the </w:t>
      </w:r>
      <w:r>
        <w:t>measure function parameter</w:t>
      </w:r>
      <w:r w:rsidR="004F678D">
        <w:t xml:space="preserve"> and </w:t>
      </w:r>
      <w:r w:rsidR="000333C2">
        <w:t xml:space="preserve">the </w:t>
      </w:r>
      <w:r w:rsidR="004F678D">
        <w:t xml:space="preserve">selected value of </w:t>
      </w:r>
      <w:r w:rsidR="000333C2">
        <w:t xml:space="preserve">the </w:t>
      </w:r>
      <w:r w:rsidR="004F678D">
        <w:t>Organization parameter</w:t>
      </w:r>
      <w:r>
        <w:t>.</w:t>
      </w:r>
    </w:p>
    <w:p w:rsidR="00A21E8A" w:rsidRDefault="00A21E8A" w:rsidP="00B17C20">
      <w:pPr>
        <w:pStyle w:val="ListParagraph"/>
        <w:numPr>
          <w:ilvl w:val="0"/>
          <w:numId w:val="57"/>
        </w:numPr>
      </w:pPr>
      <w:r>
        <w:t xml:space="preserve">Create </w:t>
      </w:r>
      <w:r w:rsidR="00F9624F">
        <w:t xml:space="preserve">the </w:t>
      </w:r>
      <w:r>
        <w:t xml:space="preserve">measure </w:t>
      </w:r>
      <w:proofErr w:type="spellStart"/>
      <w:r>
        <w:t>DurationMember</w:t>
      </w:r>
      <w:proofErr w:type="spellEnd"/>
      <w:r>
        <w:t xml:space="preserve">, </w:t>
      </w:r>
      <w:proofErr w:type="spellStart"/>
      <w:r>
        <w:t>DurationLabel</w:t>
      </w:r>
      <w:proofErr w:type="spellEnd"/>
      <w:r>
        <w:t xml:space="preserve"> to use as </w:t>
      </w:r>
      <w:r w:rsidR="00F9624F">
        <w:t>a g</w:t>
      </w:r>
      <w:r>
        <w:t>rouping and display field. (</w:t>
      </w:r>
      <w:r w:rsidR="000333C2">
        <w:t xml:space="preserve">You do not </w:t>
      </w:r>
      <w:r>
        <w:t xml:space="preserve">need to create </w:t>
      </w:r>
      <w:proofErr w:type="spellStart"/>
      <w:r>
        <w:t>productmember</w:t>
      </w:r>
      <w:proofErr w:type="spellEnd"/>
      <w:r>
        <w:t xml:space="preserve"> a</w:t>
      </w:r>
      <w:r w:rsidR="000333C2">
        <w:t>n</w:t>
      </w:r>
      <w:r>
        <w:t xml:space="preserve">d </w:t>
      </w:r>
      <w:proofErr w:type="spellStart"/>
      <w:r>
        <w:t>productlabel</w:t>
      </w:r>
      <w:proofErr w:type="spellEnd"/>
      <w:r>
        <w:t xml:space="preserve"> from </w:t>
      </w:r>
      <w:r w:rsidR="000333C2">
        <w:t xml:space="preserve">the </w:t>
      </w:r>
      <w:r w:rsidR="00F9624F">
        <w:t>P</w:t>
      </w:r>
      <w:r>
        <w:t>roduct hierarc</w:t>
      </w:r>
      <w:r w:rsidR="000333C2">
        <w:t>h</w:t>
      </w:r>
      <w:r>
        <w:t xml:space="preserve">y because only </w:t>
      </w:r>
      <w:r w:rsidR="000333C2">
        <w:t xml:space="preserve">the </w:t>
      </w:r>
      <w:r>
        <w:t xml:space="preserve">Product Code level </w:t>
      </w:r>
      <w:r w:rsidR="000333C2">
        <w:t xml:space="preserve">is selected, </w:t>
      </w:r>
      <w:r w:rsidR="00F9624F">
        <w:t>meaning that</w:t>
      </w:r>
      <w:r>
        <w:t xml:space="preserve"> </w:t>
      </w:r>
      <w:r w:rsidR="00F9624F">
        <w:t>P</w:t>
      </w:r>
      <w:r>
        <w:t xml:space="preserve">roduct is not </w:t>
      </w:r>
      <w:r w:rsidR="000333C2">
        <w:t xml:space="preserve">a </w:t>
      </w:r>
      <w:r>
        <w:t>dynamic dimension</w:t>
      </w:r>
      <w:r w:rsidR="000333C2">
        <w:t>.</w:t>
      </w:r>
      <w:r>
        <w:t>)</w:t>
      </w:r>
    </w:p>
    <w:p w:rsidR="00A21E8A" w:rsidRPr="002A5DE5" w:rsidRDefault="00A21E8A" w:rsidP="00B17C20">
      <w:pPr>
        <w:pStyle w:val="ListParagraph"/>
        <w:numPr>
          <w:ilvl w:val="0"/>
          <w:numId w:val="57"/>
        </w:numPr>
      </w:pPr>
      <w:r>
        <w:t xml:space="preserve">Select </w:t>
      </w:r>
      <w:r w:rsidRPr="00B17C20">
        <w:rPr>
          <w:rFonts w:eastAsia="Times New Roman"/>
          <w:noProof/>
          <w:lang w:val="en-US" w:eastAsia="en-US" w:bidi="th-TH"/>
        </w:rPr>
        <w:t>[Measures].[Sale Amount]</w:t>
      </w:r>
      <w:r w:rsidR="000333C2" w:rsidRPr="00B17C20">
        <w:rPr>
          <w:rFonts w:eastAsia="Times New Roman"/>
          <w:noProof/>
          <w:lang w:val="en-US" w:eastAsia="en-US" w:bidi="th-TH"/>
        </w:rPr>
        <w:t>.</w:t>
      </w:r>
    </w:p>
    <w:p w:rsidR="00A21E8A" w:rsidRDefault="00A21E8A" w:rsidP="00A21E8A">
      <w:pPr>
        <w:pStyle w:val="ListParagraph"/>
        <w:ind w:left="947"/>
      </w:pPr>
    </w:p>
    <w:p w:rsidR="00A21E8A" w:rsidRPr="0087788D" w:rsidRDefault="00A21E8A" w:rsidP="00A21E8A">
      <w:pPr>
        <w:pStyle w:val="ListParagraph"/>
        <w:ind w:left="947"/>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A21E8A" w:rsidRPr="0087788D" w:rsidTr="00B47ED1">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A21E8A" w:rsidRDefault="00A21E8A" w:rsidP="00B47ED1">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sidRPr="00D031FD">
              <w:rPr>
                <w:rFonts w:eastAsia="Times New Roman"/>
                <w:b w:val="0"/>
                <w:bCs w:val="0"/>
                <w:noProof/>
                <w:color w:val="4F6228" w:themeColor="accent3" w:themeShade="80"/>
                <w:sz w:val="20"/>
                <w:szCs w:val="20"/>
                <w:lang w:eastAsia="en-US" w:bidi="th-TH"/>
              </w:rPr>
              <w:t>(</w:t>
            </w:r>
          </w:p>
          <w:p w:rsidR="00490F37" w:rsidRDefault="00490F37" w:rsidP="00490F37">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@DimBranch                    -    Organization</w:t>
            </w:r>
          </w:p>
          <w:p w:rsidR="00490F37" w:rsidRDefault="00490F37" w:rsidP="00490F37">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@DimProduct                   -    Product</w:t>
            </w:r>
          </w:p>
          <w:p w:rsidR="00490F37" w:rsidRDefault="00490F37" w:rsidP="00490F37">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@DatePeriod                    -    Duration</w:t>
            </w:r>
          </w:p>
          <w:p w:rsidR="00490F37" w:rsidRDefault="00490F37" w:rsidP="00490F37">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Pr>
                <w:rFonts w:eastAsia="Times New Roman"/>
                <w:b w:val="0"/>
                <w:bCs w:val="0"/>
                <w:noProof/>
                <w:color w:val="4F6228" w:themeColor="accent3" w:themeShade="80"/>
                <w:sz w:val="20"/>
                <w:szCs w:val="20"/>
                <w:lang w:eastAsia="en-US" w:bidi="th-TH"/>
              </w:rPr>
              <w:t xml:space="preserve">          @DimMeasureFunction    -    Measure Function</w:t>
            </w:r>
          </w:p>
          <w:p w:rsidR="00A21E8A" w:rsidRPr="00D031FD" w:rsidRDefault="00A21E8A" w:rsidP="00B47ED1">
            <w:pPr>
              <w:autoSpaceDE w:val="0"/>
              <w:autoSpaceDN w:val="0"/>
              <w:adjustRightInd w:val="0"/>
              <w:spacing w:before="0" w:after="0" w:line="240" w:lineRule="auto"/>
              <w:ind w:left="0"/>
              <w:rPr>
                <w:rFonts w:eastAsia="Times New Roman"/>
                <w:b w:val="0"/>
                <w:bCs w:val="0"/>
                <w:noProof/>
                <w:color w:val="4F6228" w:themeColor="accent3" w:themeShade="80"/>
                <w:sz w:val="20"/>
                <w:szCs w:val="20"/>
                <w:lang w:eastAsia="en-US" w:bidi="th-TH"/>
              </w:rPr>
            </w:pPr>
            <w:r w:rsidRPr="00D031FD">
              <w:rPr>
                <w:rFonts w:eastAsia="Times New Roman"/>
                <w:b w:val="0"/>
                <w:bCs w:val="0"/>
                <w:noProof/>
                <w:color w:val="4F6228" w:themeColor="accent3" w:themeShade="80"/>
                <w:sz w:val="20"/>
                <w:szCs w:val="20"/>
                <w:lang w:eastAsia="en-US" w:bidi="th-TH"/>
              </w:rPr>
              <w:t>)</w:t>
            </w:r>
          </w:p>
          <w:p w:rsidR="00A21E8A" w:rsidRPr="0080469A"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eastAsia="en-US" w:bidi="th-TH"/>
              </w:rPr>
            </w:pPr>
          </w:p>
          <w:p w:rsidR="00A21E8A"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color w:val="0000FF"/>
                <w:sz w:val="20"/>
                <w:szCs w:val="20"/>
                <w:lang w:val="en-US" w:eastAsia="en-US" w:bidi="th-TH"/>
              </w:rPr>
              <w:t>WITH</w:t>
            </w:r>
            <w:r w:rsidRPr="00380576">
              <w:rPr>
                <w:rFonts w:eastAsia="Times New Roman"/>
                <w:b w:val="0"/>
                <w:bCs w:val="0"/>
                <w:noProof/>
                <w:sz w:val="20"/>
                <w:szCs w:val="20"/>
                <w:lang w:val="en-US" w:eastAsia="en-US" w:bidi="th-TH"/>
              </w:rPr>
              <w:t xml:space="preserve"> </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p>
          <w:p w:rsidR="00A21E8A" w:rsidRPr="0080469A"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color w:val="0000FF"/>
                <w:sz w:val="20"/>
                <w:szCs w:val="20"/>
                <w:lang w:val="en-US" w:eastAsia="en-US" w:bidi="th-TH"/>
              </w:rPr>
              <w:t xml:space="preserve">       </w:t>
            </w:r>
            <w:r w:rsidRPr="00380576">
              <w:rPr>
                <w:rFonts w:eastAsia="Times New Roman"/>
                <w:b w:val="0"/>
                <w:bCs w:val="0"/>
                <w:noProof/>
                <w:color w:val="0000FF"/>
                <w:sz w:val="20"/>
                <w:szCs w:val="20"/>
                <w:lang w:val="en-US" w:eastAsia="en-US" w:bidi="th-TH"/>
              </w:rPr>
              <w:t>MEMBER</w:t>
            </w: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Duration</w:t>
            </w:r>
            <w:r w:rsidRPr="00380576">
              <w:rPr>
                <w:rFonts w:eastAsia="Times New Roman"/>
                <w:b w:val="0"/>
                <w:bCs w:val="0"/>
                <w:noProof/>
                <w:sz w:val="20"/>
                <w:szCs w:val="20"/>
                <w:lang w:val="en-US" w:eastAsia="en-US" w:bidi="th-TH"/>
              </w:rPr>
              <w:t xml:space="preserve">Member </w:t>
            </w:r>
            <w:r>
              <w:rPr>
                <w:rFonts w:eastAsia="Times New Roman"/>
                <w:b w:val="0"/>
                <w:bCs w:val="0"/>
                <w:noProof/>
                <w:color w:val="0000FF"/>
                <w:sz w:val="20"/>
                <w:szCs w:val="20"/>
                <w:lang w:val="en-US" w:eastAsia="en-US" w:bidi="th-TH"/>
              </w:rPr>
              <w:t>AS</w:t>
            </w:r>
            <w:r w:rsidRPr="00380576">
              <w:rPr>
                <w:rFonts w:eastAsia="Times New Roman"/>
                <w:b w:val="0"/>
                <w:bCs w:val="0"/>
                <w:noProof/>
                <w:sz w:val="20"/>
                <w:szCs w:val="20"/>
                <w:lang w:val="en-US" w:eastAsia="en-US" w:bidi="th-TH"/>
              </w:rPr>
              <w:t xml:space="preserve"> [Dim Date].[Month].</w:t>
            </w:r>
            <w:r w:rsidRPr="00380576">
              <w:rPr>
                <w:rFonts w:eastAsia="Times New Roman"/>
                <w:b w:val="0"/>
                <w:bCs w:val="0"/>
                <w:noProof/>
                <w:color w:val="800000"/>
                <w:sz w:val="20"/>
                <w:szCs w:val="20"/>
                <w:lang w:val="en-US" w:eastAsia="en-US" w:bidi="th-TH"/>
              </w:rPr>
              <w:t>currentmember</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uniquename</w:t>
            </w: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MEMBER</w:t>
            </w: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DurationLabel</w:t>
            </w:r>
            <w:r w:rsidRPr="00380576">
              <w:rPr>
                <w:rFonts w:eastAsia="Times New Roman"/>
                <w:b w:val="0"/>
                <w:bCs w:val="0"/>
                <w:noProof/>
                <w:sz w:val="20"/>
                <w:szCs w:val="20"/>
                <w:lang w:val="en-US" w:eastAsia="en-US" w:bidi="th-TH"/>
              </w:rPr>
              <w:t xml:space="preserve"> </w:t>
            </w:r>
            <w:r>
              <w:rPr>
                <w:rFonts w:eastAsia="Times New Roman"/>
                <w:b w:val="0"/>
                <w:bCs w:val="0"/>
                <w:noProof/>
                <w:color w:val="0000FF"/>
                <w:sz w:val="20"/>
                <w:szCs w:val="20"/>
                <w:lang w:val="en-US" w:eastAsia="en-US" w:bidi="th-TH"/>
              </w:rPr>
              <w:t>AS</w:t>
            </w:r>
            <w:r w:rsidRPr="00380576">
              <w:rPr>
                <w:rFonts w:eastAsia="Times New Roman"/>
                <w:b w:val="0"/>
                <w:bCs w:val="0"/>
                <w:noProof/>
                <w:sz w:val="20"/>
                <w:szCs w:val="20"/>
                <w:lang w:val="en-US" w:eastAsia="en-US" w:bidi="th-TH"/>
              </w:rPr>
              <w:t xml:space="preserve"> [Dim Date].[Month].</w:t>
            </w:r>
            <w:r w:rsidRPr="00380576">
              <w:rPr>
                <w:rFonts w:eastAsia="Times New Roman"/>
                <w:b w:val="0"/>
                <w:bCs w:val="0"/>
                <w:noProof/>
                <w:color w:val="800000"/>
                <w:sz w:val="20"/>
                <w:szCs w:val="20"/>
                <w:lang w:val="en-US" w:eastAsia="en-US" w:bidi="th-TH"/>
              </w:rPr>
              <w:t>currentmember</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member_caption</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color w:val="0000FF"/>
                <w:sz w:val="20"/>
                <w:szCs w:val="20"/>
                <w:lang w:val="en-US" w:eastAsia="en-US" w:bidi="th-TH"/>
              </w:rPr>
              <w:t>SELECT</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N</w:t>
            </w:r>
            <w:r>
              <w:rPr>
                <w:rFonts w:eastAsia="Times New Roman"/>
                <w:b w:val="0"/>
                <w:bCs w:val="0"/>
                <w:noProof/>
                <w:color w:val="0000FF"/>
                <w:sz w:val="20"/>
                <w:szCs w:val="20"/>
                <w:lang w:val="en-US" w:eastAsia="en-US" w:bidi="th-TH"/>
              </w:rPr>
              <w:t>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E</w:t>
            </w:r>
            <w:r>
              <w:rPr>
                <w:rFonts w:eastAsia="Times New Roman"/>
                <w:b w:val="0"/>
                <w:bCs w:val="0"/>
                <w:noProof/>
                <w:color w:val="0000FF"/>
                <w:sz w:val="20"/>
                <w:szCs w:val="20"/>
                <w:lang w:val="en-US" w:eastAsia="en-US" w:bidi="th-TH"/>
              </w:rPr>
              <w:t>MPTY</w:t>
            </w:r>
            <w:r w:rsidRPr="00380576">
              <w:rPr>
                <w:rFonts w:eastAsia="Times New Roman"/>
                <w:b w:val="0"/>
                <w:bCs w:val="0"/>
                <w:noProof/>
                <w:sz w:val="20"/>
                <w:szCs w:val="20"/>
                <w:lang w:val="en-US" w:eastAsia="en-US" w:bidi="th-TH"/>
              </w:rPr>
              <w:t xml:space="preserve">     </w:t>
            </w: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,DurationLabel</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,Duration</w:t>
            </w:r>
            <w:r w:rsidRPr="00380576">
              <w:rPr>
                <w:rFonts w:eastAsia="Times New Roman"/>
                <w:b w:val="0"/>
                <w:bCs w:val="0"/>
                <w:noProof/>
                <w:sz w:val="20"/>
                <w:szCs w:val="20"/>
                <w:lang w:val="en-US" w:eastAsia="en-US" w:bidi="th-TH"/>
              </w:rPr>
              <w:t>Membe</w:t>
            </w:r>
            <w:r>
              <w:rPr>
                <w:rFonts w:eastAsia="Times New Roman"/>
                <w:b w:val="0"/>
                <w:bCs w:val="0"/>
                <w:noProof/>
                <w:sz w:val="20"/>
                <w:szCs w:val="20"/>
                <w:lang w:val="en-US" w:eastAsia="en-US" w:bidi="th-TH"/>
              </w:rPr>
              <w:t>l</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,[Measures].[Sale Amount]</w:t>
            </w:r>
          </w:p>
          <w:p w:rsidR="00A21E8A"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 xml:space="preserve"> } </w:t>
            </w:r>
            <w:r w:rsidRPr="00380576">
              <w:rPr>
                <w:rFonts w:eastAsia="Times New Roman"/>
                <w:b w:val="0"/>
                <w:bCs w:val="0"/>
                <w:noProof/>
                <w:color w:val="0000FF"/>
                <w:sz w:val="20"/>
                <w:szCs w:val="20"/>
                <w:lang w:val="en-US" w:eastAsia="en-US" w:bidi="th-TH"/>
              </w:rPr>
              <w:t>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COLUMNS</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NON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EMPTY</w:t>
            </w: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sz w:val="20"/>
                <w:szCs w:val="20"/>
                <w:lang w:val="en-US" w:eastAsia="en-US" w:bidi="th-TH"/>
              </w:rPr>
              <w:t xml:space="preserve">        {</w:t>
            </w: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p>
          <w:p w:rsidR="00A21E8A" w:rsidRDefault="00A21E8A" w:rsidP="00B47ED1">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380576">
              <w:rPr>
                <w:rFonts w:eastAsia="Times New Roman"/>
                <w:b w:val="0"/>
                <w:bCs w:val="0"/>
                <w:noProof/>
                <w:sz w:val="20"/>
                <w:szCs w:val="20"/>
                <w:lang w:val="en-US" w:eastAsia="en-US" w:bidi="th-TH"/>
              </w:rPr>
              <w:tab/>
            </w:r>
            <w:r>
              <w:rPr>
                <w:rFonts w:eastAsia="Times New Roman"/>
                <w:b w:val="0"/>
                <w:bCs w:val="0"/>
                <w:noProof/>
                <w:sz w:val="20"/>
                <w:szCs w:val="20"/>
                <w:lang w:val="en-US" w:eastAsia="en-US" w:bidi="th-TH"/>
              </w:rPr>
              <w:t xml:space="preserve">   </w:t>
            </w:r>
            <w:r w:rsidRPr="00380576">
              <w:rPr>
                <w:rFonts w:eastAsia="Times New Roman"/>
                <w:b w:val="0"/>
                <w:bCs w:val="0"/>
                <w:noProof/>
                <w:color w:val="800000"/>
                <w:sz w:val="20"/>
                <w:szCs w:val="20"/>
                <w:lang w:val="en-US" w:eastAsia="en-US" w:bidi="th-TH"/>
              </w:rPr>
              <w:t>NonEmpty</w:t>
            </w:r>
            <w:r w:rsidRPr="00380576">
              <w:rPr>
                <w:rFonts w:eastAsia="Times New Roman"/>
                <w:b w:val="0"/>
                <w:bCs w:val="0"/>
                <w:noProof/>
                <w:sz w:val="20"/>
                <w:szCs w:val="20"/>
                <w:lang w:val="en-US" w:eastAsia="en-US" w:bidi="th-TH"/>
              </w:rPr>
              <w:t>( [Dim Product Active].[Product].[Product Code].</w:t>
            </w:r>
            <w:r w:rsidRPr="00380576">
              <w:rPr>
                <w:rFonts w:eastAsia="Times New Roman"/>
                <w:b w:val="0"/>
                <w:bCs w:val="0"/>
                <w:noProof/>
                <w:color w:val="800000"/>
                <w:sz w:val="20"/>
                <w:szCs w:val="20"/>
                <w:lang w:val="en-US" w:eastAsia="en-US" w:bidi="th-TH"/>
              </w:rPr>
              <w:t>allmembers</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color w:val="800000"/>
                <w:sz w:val="20"/>
                <w:szCs w:val="20"/>
                <w:lang w:val="en-US" w:eastAsia="en-US" w:bidi="th-TH"/>
              </w:rPr>
              <w:t xml:space="preserve">                </w:t>
            </w:r>
            <w:r w:rsidRPr="00380576">
              <w:rPr>
                <w:rFonts w:eastAsia="Times New Roman"/>
                <w:b w:val="0"/>
                <w:bCs w:val="0"/>
                <w:noProof/>
                <w:sz w:val="20"/>
                <w:szCs w:val="20"/>
                <w:lang w:val="en-US" w:eastAsia="en-US" w:bidi="th-TH"/>
              </w:rPr>
              <w:t>,</w:t>
            </w:r>
            <w:r w:rsidRPr="00380576">
              <w:rPr>
                <w:rFonts w:eastAsia="Times New Roman"/>
                <w:b w:val="0"/>
                <w:bCs w:val="0"/>
                <w:noProof/>
                <w:color w:val="800000"/>
                <w:sz w:val="20"/>
                <w:szCs w:val="20"/>
                <w:lang w:val="en-US" w:eastAsia="en-US" w:bidi="th-TH"/>
              </w:rPr>
              <w:t>STRTOSET</w:t>
            </w:r>
            <w:r w:rsidRPr="00380576">
              <w:rPr>
                <w:rFonts w:eastAsia="Times New Roman"/>
                <w:b w:val="0"/>
                <w:bCs w:val="0"/>
                <w:noProof/>
                <w:sz w:val="20"/>
                <w:szCs w:val="20"/>
                <w:lang w:val="en-US" w:eastAsia="en-US" w:bidi="th-TH"/>
              </w:rPr>
              <w:t>(@DimProduct))</w:t>
            </w:r>
            <w:r>
              <w:rPr>
                <w:rFonts w:eastAsia="Times New Roman"/>
                <w:b w:val="0"/>
                <w:bCs w:val="0"/>
                <w:noProof/>
                <w:sz w:val="20"/>
                <w:szCs w:val="20"/>
                <w:lang w:val="en-US" w:eastAsia="en-US" w:bidi="th-TH"/>
              </w:rPr>
              <w:t xml:space="preserve"> </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p>
          <w:p w:rsidR="00A21E8A" w:rsidRDefault="00A21E8A" w:rsidP="00B47ED1">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color w:val="800000"/>
                <w:sz w:val="20"/>
                <w:szCs w:val="20"/>
                <w:lang w:val="en-US" w:eastAsia="en-US" w:bidi="th-TH"/>
              </w:rPr>
              <w:t>STRTOMEMBER</w:t>
            </w:r>
            <w:r w:rsidRPr="00380576">
              <w:rPr>
                <w:rFonts w:eastAsia="Times New Roman"/>
                <w:b w:val="0"/>
                <w:bCs w:val="0"/>
                <w:noProof/>
                <w:sz w:val="20"/>
                <w:szCs w:val="20"/>
                <w:lang w:val="en-US" w:eastAsia="en-US" w:bidi="th-TH"/>
              </w:rPr>
              <w:t>(@DatePeriod).</w:t>
            </w:r>
            <w:r w:rsidRPr="00380576">
              <w:rPr>
                <w:rFonts w:eastAsia="Times New Roman"/>
                <w:b w:val="0"/>
                <w:bCs w:val="0"/>
                <w:noProof/>
                <w:color w:val="800000"/>
                <w:sz w:val="20"/>
                <w:szCs w:val="20"/>
                <w:lang w:val="en-US" w:eastAsia="en-US" w:bidi="th-TH"/>
              </w:rPr>
              <w:t>children</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color w:val="800000"/>
                <w:sz w:val="20"/>
                <w:szCs w:val="20"/>
                <w:lang w:val="en-US" w:eastAsia="en-US" w:bidi="th-TH"/>
              </w:rPr>
              <w:lastRenderedPageBreak/>
              <w:t xml:space="preserve">          </w:t>
            </w:r>
            <w:r w:rsidRPr="00380576">
              <w:rPr>
                <w:rFonts w:eastAsia="Times New Roman"/>
                <w:b w:val="0"/>
                <w:bCs w:val="0"/>
                <w:noProof/>
                <w:sz w:val="20"/>
                <w:szCs w:val="20"/>
                <w:lang w:val="en-US" w:eastAsia="en-US" w:bidi="th-TH"/>
              </w:rPr>
              <w:t>*</w:t>
            </w:r>
          </w:p>
          <w:p w:rsidR="00A21E8A"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color w:val="800000"/>
                <w:sz w:val="20"/>
                <w:szCs w:val="20"/>
                <w:lang w:val="en-US" w:eastAsia="en-US" w:bidi="th-TH"/>
              </w:rPr>
              <w:t>STRTO</w:t>
            </w:r>
            <w:r>
              <w:rPr>
                <w:rFonts w:eastAsia="Times New Roman"/>
                <w:b w:val="0"/>
                <w:bCs w:val="0"/>
                <w:noProof/>
                <w:color w:val="800000"/>
                <w:sz w:val="20"/>
                <w:szCs w:val="20"/>
                <w:lang w:val="en-US" w:eastAsia="en-US" w:bidi="th-TH"/>
              </w:rPr>
              <w:t>MEMBER</w:t>
            </w:r>
            <w:r w:rsidRPr="00380576">
              <w:rPr>
                <w:rFonts w:eastAsia="Times New Roman"/>
                <w:b w:val="0"/>
                <w:bCs w:val="0"/>
                <w:noProof/>
                <w:sz w:val="20"/>
                <w:szCs w:val="20"/>
                <w:lang w:val="en-US" w:eastAsia="en-US" w:bidi="th-TH"/>
              </w:rPr>
              <w:t>(@DimBranch).</w:t>
            </w:r>
            <w:r w:rsidRPr="00380576">
              <w:rPr>
                <w:rFonts w:eastAsia="Times New Roman"/>
                <w:b w:val="0"/>
                <w:bCs w:val="0"/>
                <w:noProof/>
                <w:color w:val="800000"/>
                <w:sz w:val="20"/>
                <w:szCs w:val="20"/>
                <w:lang w:val="en-US" w:eastAsia="en-US" w:bidi="th-TH"/>
              </w:rPr>
              <w:t>children</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 xml:space="preserve"> }</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DIMENSION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PROPERTIES</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MEMBER_CAPTION</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w:t>
            </w:r>
            <w:r w:rsidRPr="00380576">
              <w:rPr>
                <w:rFonts w:eastAsia="Times New Roman"/>
                <w:b w:val="0"/>
                <w:bCs w:val="0"/>
                <w:noProof/>
                <w:color w:val="0000FF"/>
                <w:sz w:val="20"/>
                <w:szCs w:val="20"/>
                <w:lang w:val="en-US" w:eastAsia="en-US" w:bidi="th-TH"/>
              </w:rPr>
              <w:t>MEMBER_UNIQUE_NAME</w:t>
            </w:r>
          </w:p>
          <w:p w:rsidR="00A21E8A" w:rsidRPr="00380576" w:rsidRDefault="00A21E8A" w:rsidP="00B47ED1">
            <w:pPr>
              <w:autoSpaceDE w:val="0"/>
              <w:autoSpaceDN w:val="0"/>
              <w:adjustRightInd w:val="0"/>
              <w:spacing w:before="0" w:after="0" w:line="240" w:lineRule="auto"/>
              <w:ind w:left="0"/>
              <w:rPr>
                <w:rFonts w:eastAsia="Times New Roman"/>
                <w:b w:val="0"/>
                <w:bCs w:val="0"/>
                <w:noProof/>
                <w:color w:val="0000FF"/>
                <w:sz w:val="20"/>
                <w:szCs w:val="20"/>
                <w:lang w:val="en-US" w:eastAsia="en-US" w:bidi="th-TH"/>
              </w:rPr>
            </w:pP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ON</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ROWS</w:t>
            </w:r>
          </w:p>
          <w:p w:rsidR="00A21E8A" w:rsidRPr="00380576" w:rsidRDefault="00A21E8A" w:rsidP="00B47ED1">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380576">
              <w:rPr>
                <w:rFonts w:eastAsia="Times New Roman"/>
                <w:b w:val="0"/>
                <w:bCs w:val="0"/>
                <w:noProof/>
                <w:sz w:val="20"/>
                <w:szCs w:val="20"/>
                <w:lang w:val="en-US" w:eastAsia="en-US" w:bidi="th-TH"/>
              </w:rPr>
              <w:t xml:space="preserve"> </w:t>
            </w:r>
            <w:r w:rsidRPr="00380576">
              <w:rPr>
                <w:rFonts w:eastAsia="Times New Roman"/>
                <w:b w:val="0"/>
                <w:bCs w:val="0"/>
                <w:noProof/>
                <w:color w:val="0000FF"/>
                <w:sz w:val="20"/>
                <w:szCs w:val="20"/>
                <w:lang w:val="en-US" w:eastAsia="en-US" w:bidi="th-TH"/>
              </w:rPr>
              <w:t>FROM</w:t>
            </w:r>
            <w:r w:rsidRPr="00380576">
              <w:rPr>
                <w:rFonts w:eastAsia="Times New Roman"/>
                <w:b w:val="0"/>
                <w:bCs w:val="0"/>
                <w:noProof/>
                <w:sz w:val="20"/>
                <w:szCs w:val="20"/>
                <w:lang w:val="en-US" w:eastAsia="en-US" w:bidi="th-TH"/>
              </w:rPr>
              <w:t xml:space="preserve"> [Sales]</w:t>
            </w:r>
          </w:p>
          <w:p w:rsidR="00A21E8A" w:rsidRPr="007D14A1" w:rsidRDefault="00A21E8A" w:rsidP="00B47ED1">
            <w:pPr>
              <w:ind w:left="0"/>
              <w:rPr>
                <w:b w:val="0"/>
                <w:bCs w:val="0"/>
              </w:rPr>
            </w:pPr>
            <w:r>
              <w:rPr>
                <w:rFonts w:eastAsia="Times New Roman"/>
                <w:b w:val="0"/>
                <w:bCs w:val="0"/>
                <w:noProof/>
                <w:color w:val="0000FF"/>
                <w:sz w:val="20"/>
                <w:szCs w:val="20"/>
                <w:lang w:val="en-US" w:eastAsia="en-US" w:bidi="th-TH"/>
              </w:rPr>
              <w:t xml:space="preserve">    </w:t>
            </w:r>
            <w:r w:rsidRPr="00380576">
              <w:rPr>
                <w:rFonts w:eastAsia="Times New Roman"/>
                <w:b w:val="0"/>
                <w:bCs w:val="0"/>
                <w:noProof/>
                <w:color w:val="0000FF"/>
                <w:sz w:val="20"/>
                <w:szCs w:val="20"/>
                <w:lang w:val="en-US" w:eastAsia="en-US" w:bidi="th-TH"/>
              </w:rPr>
              <w:t>WHERE</w:t>
            </w:r>
            <w:r w:rsidRPr="00380576">
              <w:rPr>
                <w:rFonts w:eastAsia="Times New Roman"/>
                <w:b w:val="0"/>
                <w:bCs w:val="0"/>
                <w:noProof/>
                <w:sz w:val="20"/>
                <w:szCs w:val="20"/>
                <w:lang w:val="en-US" w:eastAsia="en-US" w:bidi="th-TH"/>
              </w:rPr>
              <w:t xml:space="preserve"> </w:t>
            </w:r>
            <w:r w:rsidR="00490F37">
              <w:rPr>
                <w:rFonts w:eastAsia="Times New Roman"/>
                <w:b w:val="0"/>
                <w:bCs w:val="0"/>
                <w:noProof/>
                <w:sz w:val="20"/>
                <w:szCs w:val="20"/>
                <w:lang w:val="en-US" w:eastAsia="en-US" w:bidi="th-TH"/>
              </w:rPr>
              <w:t>(</w:t>
            </w:r>
            <w:r w:rsidRPr="00380576">
              <w:rPr>
                <w:rFonts w:eastAsia="Times New Roman"/>
                <w:b w:val="0"/>
                <w:bCs w:val="0"/>
                <w:noProof/>
                <w:color w:val="800000"/>
                <w:sz w:val="20"/>
                <w:szCs w:val="20"/>
                <w:lang w:val="en-US" w:eastAsia="en-US" w:bidi="th-TH"/>
              </w:rPr>
              <w:t>STRTOMEMBER</w:t>
            </w:r>
            <w:r w:rsidRPr="00380576">
              <w:rPr>
                <w:rFonts w:eastAsia="Times New Roman"/>
                <w:b w:val="0"/>
                <w:bCs w:val="0"/>
                <w:noProof/>
                <w:sz w:val="20"/>
                <w:szCs w:val="20"/>
                <w:lang w:val="en-US" w:eastAsia="en-US" w:bidi="th-TH"/>
              </w:rPr>
              <w:t>(@DimMeasureFunction)</w:t>
            </w:r>
            <w:r w:rsidR="00490F37">
              <w:rPr>
                <w:rFonts w:eastAsia="Times New Roman"/>
                <w:b w:val="0"/>
                <w:bCs w:val="0"/>
                <w:noProof/>
                <w:sz w:val="20"/>
                <w:szCs w:val="20"/>
                <w:lang w:val="en-US" w:eastAsia="en-US" w:bidi="th-TH"/>
              </w:rPr>
              <w:t>,</w:t>
            </w:r>
            <w:r w:rsidR="00490F37" w:rsidRPr="00380576">
              <w:rPr>
                <w:rFonts w:eastAsia="Times New Roman"/>
                <w:b w:val="0"/>
                <w:bCs w:val="0"/>
                <w:noProof/>
                <w:color w:val="800000"/>
                <w:sz w:val="20"/>
                <w:szCs w:val="20"/>
                <w:lang w:val="en-US" w:eastAsia="en-US" w:bidi="th-TH"/>
              </w:rPr>
              <w:t xml:space="preserve"> STRTO</w:t>
            </w:r>
            <w:r w:rsidR="00490F37">
              <w:rPr>
                <w:rFonts w:eastAsia="Times New Roman"/>
                <w:b w:val="0"/>
                <w:bCs w:val="0"/>
                <w:noProof/>
                <w:color w:val="800000"/>
                <w:sz w:val="20"/>
                <w:szCs w:val="20"/>
                <w:lang w:val="en-US" w:eastAsia="en-US" w:bidi="th-TH"/>
              </w:rPr>
              <w:t>MEMBER</w:t>
            </w:r>
            <w:r w:rsidR="00490F37" w:rsidRPr="00380576">
              <w:rPr>
                <w:rFonts w:eastAsia="Times New Roman"/>
                <w:b w:val="0"/>
                <w:bCs w:val="0"/>
                <w:noProof/>
                <w:sz w:val="20"/>
                <w:szCs w:val="20"/>
                <w:lang w:val="en-US" w:eastAsia="en-US" w:bidi="th-TH"/>
              </w:rPr>
              <w:t>(@DimBranch)</w:t>
            </w:r>
            <w:r w:rsidR="00490F37">
              <w:rPr>
                <w:rFonts w:eastAsia="Times New Roman"/>
                <w:b w:val="0"/>
                <w:bCs w:val="0"/>
                <w:noProof/>
                <w:sz w:val="20"/>
                <w:szCs w:val="20"/>
                <w:lang w:val="en-US" w:eastAsia="en-US" w:bidi="th-TH"/>
              </w:rPr>
              <w:t>)</w:t>
            </w:r>
          </w:p>
        </w:tc>
      </w:tr>
    </w:tbl>
    <w:p w:rsidR="00380576" w:rsidRDefault="00380576" w:rsidP="004F6ACE">
      <w:pPr>
        <w:pStyle w:val="ListParagraph"/>
        <w:ind w:left="0"/>
      </w:pPr>
    </w:p>
    <w:p w:rsidR="00714019" w:rsidRDefault="00714019" w:rsidP="00714019">
      <w:pPr>
        <w:pStyle w:val="NumHeading3"/>
      </w:pPr>
      <w:bookmarkStart w:id="39" w:name="_Toc264310809"/>
      <w:proofErr w:type="spellStart"/>
      <w:r>
        <w:t>Tablix</w:t>
      </w:r>
      <w:bookmarkEnd w:id="39"/>
      <w:proofErr w:type="spellEnd"/>
    </w:p>
    <w:p w:rsidR="00412605" w:rsidRDefault="00B17C20" w:rsidP="00E91A69">
      <w:r>
        <w:t xml:space="preserve">This section discusses the </w:t>
      </w:r>
      <w:proofErr w:type="spellStart"/>
      <w:r>
        <w:t>Tablix</w:t>
      </w:r>
      <w:proofErr w:type="spellEnd"/>
      <w:r>
        <w:t xml:space="preserve"> data region</w:t>
      </w:r>
      <w:r w:rsidR="00F9624F">
        <w:t xml:space="preserve"> shown</w:t>
      </w:r>
      <w:r>
        <w:t xml:space="preserve"> in Figure </w:t>
      </w:r>
      <w:r w:rsidR="00F9624F">
        <w:t>38</w:t>
      </w:r>
      <w:r>
        <w:t>.</w:t>
      </w:r>
      <w:r w:rsidR="00D34609">
        <w:t xml:space="preserve"> It contains a </w:t>
      </w:r>
      <w:proofErr w:type="spellStart"/>
      <w:r w:rsidR="00D34609">
        <w:t>sparkline</w:t>
      </w:r>
      <w:proofErr w:type="spellEnd"/>
      <w:r w:rsidR="00D34609">
        <w:t xml:space="preserve"> </w:t>
      </w:r>
      <w:r w:rsidR="009A7DFF">
        <w:t>showing sales amounts for each branch.</w:t>
      </w:r>
    </w:p>
    <w:p w:rsidR="002A5DE5" w:rsidRDefault="00F542FA" w:rsidP="00B951FE">
      <w:pPr>
        <w:ind w:left="0"/>
        <w:jc w:val="center"/>
        <w:rPr>
          <w:i/>
          <w:iCs/>
        </w:rPr>
      </w:pPr>
      <w:r>
        <w:rPr>
          <w:i/>
          <w:iCs/>
          <w:noProof/>
          <w:lang w:val="en-US" w:eastAsia="en-US"/>
        </w:rPr>
        <w:drawing>
          <wp:inline distT="0" distB="0" distL="0" distR="0" wp14:anchorId="6A3BB5D8" wp14:editId="0FBBFCD5">
            <wp:extent cx="3188075" cy="1121434"/>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l="20876" t="55294" r="50233" b="28443"/>
                    <a:stretch>
                      <a:fillRect/>
                    </a:stretch>
                  </pic:blipFill>
                  <pic:spPr bwMode="auto">
                    <a:xfrm>
                      <a:off x="0" y="0"/>
                      <a:ext cx="3189517" cy="1121941"/>
                    </a:xfrm>
                    <a:prstGeom prst="rect">
                      <a:avLst/>
                    </a:prstGeom>
                    <a:noFill/>
                    <a:ln w="9525">
                      <a:noFill/>
                      <a:miter lim="800000"/>
                      <a:headEnd/>
                      <a:tailEnd/>
                    </a:ln>
                  </pic:spPr>
                </pic:pic>
              </a:graphicData>
            </a:graphic>
          </wp:inline>
        </w:drawing>
      </w:r>
      <w:r w:rsidR="00B92572" w:rsidRPr="00B92572">
        <w:rPr>
          <w:i/>
          <w:iCs/>
        </w:rPr>
        <w:t xml:space="preserve"> </w:t>
      </w:r>
      <w:r>
        <w:rPr>
          <w:i/>
          <w:iCs/>
          <w:noProof/>
          <w:lang w:val="en-US" w:eastAsia="en-US"/>
        </w:rPr>
        <w:drawing>
          <wp:inline distT="0" distB="0" distL="0" distR="0" wp14:anchorId="39DF374B" wp14:editId="43590FC3">
            <wp:extent cx="2337346" cy="1121129"/>
            <wp:effectExtent l="19050" t="0" r="5804"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cstate="print"/>
                    <a:srcRect l="21761" t="53897" r="50668" b="24963"/>
                    <a:stretch>
                      <a:fillRect/>
                    </a:stretch>
                  </pic:blipFill>
                  <pic:spPr bwMode="auto">
                    <a:xfrm>
                      <a:off x="0" y="0"/>
                      <a:ext cx="2338253" cy="1121564"/>
                    </a:xfrm>
                    <a:prstGeom prst="rect">
                      <a:avLst/>
                    </a:prstGeom>
                    <a:noFill/>
                    <a:ln w="9525">
                      <a:noFill/>
                      <a:miter lim="800000"/>
                      <a:headEnd/>
                      <a:tailEnd/>
                    </a:ln>
                  </pic:spPr>
                </pic:pic>
              </a:graphicData>
            </a:graphic>
          </wp:inline>
        </w:drawing>
      </w:r>
    </w:p>
    <w:p w:rsidR="00B951FE" w:rsidRDefault="00B951FE" w:rsidP="00B951FE">
      <w:pPr>
        <w:ind w:left="0"/>
        <w:jc w:val="center"/>
        <w:rPr>
          <w:i/>
          <w:iCs/>
        </w:rPr>
      </w:pPr>
      <w:r>
        <w:rPr>
          <w:i/>
          <w:iCs/>
          <w:noProof/>
          <w:lang w:val="en-US" w:eastAsia="en-US"/>
        </w:rPr>
        <w:drawing>
          <wp:inline distT="0" distB="0" distL="0" distR="0" wp14:anchorId="4ABE8BAC" wp14:editId="0B012B8A">
            <wp:extent cx="4354542" cy="483080"/>
            <wp:effectExtent l="19050" t="0" r="7908"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srcRect l="18700" t="60789" r="28213" b="29690"/>
                    <a:stretch>
                      <a:fillRect/>
                    </a:stretch>
                  </pic:blipFill>
                  <pic:spPr bwMode="auto">
                    <a:xfrm>
                      <a:off x="0" y="0"/>
                      <a:ext cx="4354542" cy="483080"/>
                    </a:xfrm>
                    <a:prstGeom prst="rect">
                      <a:avLst/>
                    </a:prstGeom>
                    <a:noFill/>
                    <a:ln w="9525">
                      <a:noFill/>
                      <a:miter lim="800000"/>
                      <a:headEnd/>
                      <a:tailEnd/>
                    </a:ln>
                  </pic:spPr>
                </pic:pic>
              </a:graphicData>
            </a:graphic>
          </wp:inline>
        </w:drawing>
      </w:r>
    </w:p>
    <w:p w:rsidR="00A435A0" w:rsidRPr="00F542FA" w:rsidRDefault="00A435A0" w:rsidP="00F542FA">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F9624F">
        <w:rPr>
          <w:rFonts w:ascii="Arial" w:hAnsi="Arial" w:cs="Arial"/>
          <w:noProof/>
        </w:rPr>
        <w:t>38</w:t>
      </w:r>
      <w:r w:rsidR="004C54F9" w:rsidRPr="0087788D">
        <w:rPr>
          <w:rFonts w:ascii="Arial" w:hAnsi="Arial" w:cs="Arial"/>
        </w:rPr>
        <w:fldChar w:fldCharType="end"/>
      </w:r>
    </w:p>
    <w:p w:rsidR="00412605" w:rsidRDefault="00B17C20" w:rsidP="00E91A69">
      <w:pPr>
        <w:ind w:left="0"/>
      </w:pPr>
      <w:r>
        <w:t xml:space="preserve">To create this </w:t>
      </w:r>
      <w:proofErr w:type="spellStart"/>
      <w:r>
        <w:t>Tablix</w:t>
      </w:r>
      <w:proofErr w:type="spellEnd"/>
      <w:r>
        <w:t xml:space="preserve"> data region: </w:t>
      </w:r>
    </w:p>
    <w:p w:rsidR="00B951FE" w:rsidRDefault="00B951FE" w:rsidP="009A7DFF">
      <w:pPr>
        <w:pStyle w:val="ListParagraph"/>
        <w:numPr>
          <w:ilvl w:val="0"/>
          <w:numId w:val="63"/>
        </w:numPr>
      </w:pPr>
      <w:r>
        <w:t xml:space="preserve">Group Row Group with Branch Member. Display label by </w:t>
      </w:r>
      <w:proofErr w:type="spellStart"/>
      <w:r>
        <w:t>BranchLabel</w:t>
      </w:r>
      <w:proofErr w:type="spellEnd"/>
      <w:r>
        <w:t>.</w:t>
      </w:r>
    </w:p>
    <w:p w:rsidR="00B951FE" w:rsidRDefault="00B951FE" w:rsidP="009A7DFF">
      <w:pPr>
        <w:pStyle w:val="ListParagraph"/>
        <w:numPr>
          <w:ilvl w:val="0"/>
          <w:numId w:val="63"/>
        </w:numPr>
      </w:pPr>
      <w:r>
        <w:t xml:space="preserve">Group Column Group with </w:t>
      </w:r>
      <w:proofErr w:type="spellStart"/>
      <w:r>
        <w:t>DurationMember</w:t>
      </w:r>
      <w:proofErr w:type="spellEnd"/>
      <w:r>
        <w:t xml:space="preserve">. Display label by </w:t>
      </w:r>
      <w:proofErr w:type="spellStart"/>
      <w:r>
        <w:t>DurationLabel</w:t>
      </w:r>
      <w:proofErr w:type="spellEnd"/>
      <w:r>
        <w:t>.</w:t>
      </w:r>
    </w:p>
    <w:p w:rsidR="00937831" w:rsidRDefault="00F542FA" w:rsidP="009A7DFF">
      <w:pPr>
        <w:pStyle w:val="ListParagraph"/>
        <w:numPr>
          <w:ilvl w:val="0"/>
          <w:numId w:val="63"/>
        </w:numPr>
      </w:pPr>
      <w:r>
        <w:t xml:space="preserve">Add Sale Amount field to </w:t>
      </w:r>
      <w:r w:rsidR="00A31112">
        <w:t xml:space="preserve">the </w:t>
      </w:r>
      <w:r>
        <w:t xml:space="preserve">value column. Set the Aggregation type to Sum. In this case, </w:t>
      </w:r>
      <w:r w:rsidR="00A31112">
        <w:t xml:space="preserve">the </w:t>
      </w:r>
      <w:proofErr w:type="gramStart"/>
      <w:r>
        <w:t>Aggregate(</w:t>
      </w:r>
      <w:proofErr w:type="gramEnd"/>
      <w:r>
        <w:t xml:space="preserve">) function </w:t>
      </w:r>
      <w:r w:rsidR="00A31112">
        <w:t xml:space="preserve">cannot be used </w:t>
      </w:r>
      <w:r>
        <w:t xml:space="preserve">because </w:t>
      </w:r>
      <w:r w:rsidR="00A31112">
        <w:t xml:space="preserve">the </w:t>
      </w:r>
      <w:proofErr w:type="spellStart"/>
      <w:r w:rsidR="00A31112">
        <w:t>Tablix</w:t>
      </w:r>
      <w:proofErr w:type="spellEnd"/>
      <w:r w:rsidR="00A31112">
        <w:t xml:space="preserve"> data region does not group</w:t>
      </w:r>
      <w:r>
        <w:t xml:space="preserve"> from the top level of hierarchy to the level </w:t>
      </w:r>
      <w:r w:rsidR="00A31112">
        <w:t>at which data should be displayed</w:t>
      </w:r>
      <w:r>
        <w:t xml:space="preserve">. If </w:t>
      </w:r>
      <w:r w:rsidR="00A31112">
        <w:t xml:space="preserve">you </w:t>
      </w:r>
      <w:r>
        <w:t xml:space="preserve">use </w:t>
      </w:r>
      <w:r w:rsidR="00A31112">
        <w:t xml:space="preserve">the </w:t>
      </w:r>
      <w:proofErr w:type="gramStart"/>
      <w:r>
        <w:t>Aggregate(</w:t>
      </w:r>
      <w:proofErr w:type="gramEnd"/>
      <w:r>
        <w:t>) function, the value will be empty.</w:t>
      </w:r>
      <w:r w:rsidR="00A73381">
        <w:t xml:space="preserve"> However, the data will be always correct because the values in this text box come from detail rows </w:t>
      </w:r>
      <w:r w:rsidR="00DD1806">
        <w:t xml:space="preserve">that are </w:t>
      </w:r>
      <w:r w:rsidR="00A73381">
        <w:t xml:space="preserve">in the dataset already. This is why </w:t>
      </w:r>
      <w:r w:rsidR="00DD1806">
        <w:t xml:space="preserve">the </w:t>
      </w:r>
      <w:proofErr w:type="spellStart"/>
      <w:r w:rsidR="00DD1806">
        <w:t>Tablix</w:t>
      </w:r>
      <w:proofErr w:type="spellEnd"/>
      <w:r w:rsidR="00DD1806">
        <w:t xml:space="preserve"> data region and the graph require two separate datasets</w:t>
      </w:r>
      <w:r w:rsidR="00A73381">
        <w:t xml:space="preserve">. If </w:t>
      </w:r>
      <w:r w:rsidR="00DD1806">
        <w:t>the same dataset is used</w:t>
      </w:r>
      <w:r w:rsidR="00A73381">
        <w:t>, this text box sum</w:t>
      </w:r>
      <w:r w:rsidR="00DD1806">
        <w:t>s</w:t>
      </w:r>
      <w:r w:rsidR="00A73381">
        <w:t xml:space="preserve"> the value from each product under </w:t>
      </w:r>
      <w:r w:rsidR="00DD1806">
        <w:t xml:space="preserve">the </w:t>
      </w:r>
      <w:r w:rsidR="00A73381">
        <w:t xml:space="preserve">selected value of </w:t>
      </w:r>
      <w:r w:rsidR="00DD1806">
        <w:t xml:space="preserve">the </w:t>
      </w:r>
      <w:r w:rsidR="00A73381">
        <w:t xml:space="preserve">product parameter. </w:t>
      </w:r>
      <w:r w:rsidR="00DD1806">
        <w:t>If</w:t>
      </w:r>
      <w:r w:rsidR="00A73381">
        <w:t xml:space="preserve"> users select the measure function</w:t>
      </w:r>
      <w:r w:rsidR="00DD1806">
        <w:t>,</w:t>
      </w:r>
      <w:r w:rsidR="00A73381">
        <w:t xml:space="preserve"> which cannot sum between products such as Year </w:t>
      </w:r>
      <w:r w:rsidR="00D1317D">
        <w:t>over</w:t>
      </w:r>
      <w:r w:rsidR="00A73381">
        <w:t xml:space="preserve"> Year Growth</w:t>
      </w:r>
      <w:r w:rsidR="00DD1806">
        <w:t>, the result is incorrect</w:t>
      </w:r>
      <w:r w:rsidR="00A73381">
        <w:t>.</w:t>
      </w:r>
    </w:p>
    <w:p w:rsidR="00B92572" w:rsidRDefault="00A435A0" w:rsidP="009A7DFF">
      <w:pPr>
        <w:pStyle w:val="ListParagraph"/>
        <w:numPr>
          <w:ilvl w:val="0"/>
          <w:numId w:val="63"/>
        </w:numPr>
      </w:pPr>
      <w:r>
        <w:t>Group Category by</w:t>
      </w:r>
      <w:r w:rsidR="00B92572">
        <w:t xml:space="preserve"> </w:t>
      </w:r>
      <w:proofErr w:type="spellStart"/>
      <w:r w:rsidR="00B92572">
        <w:t>DurationMember</w:t>
      </w:r>
      <w:proofErr w:type="spellEnd"/>
      <w:r>
        <w:t xml:space="preserve"> in </w:t>
      </w:r>
      <w:r w:rsidR="00DD1806">
        <w:t xml:space="preserve">the </w:t>
      </w:r>
      <w:r w:rsidR="007F2BF9" w:rsidRPr="009A7DFF">
        <w:rPr>
          <w:b/>
        </w:rPr>
        <w:t>Spark Line</w:t>
      </w:r>
      <w:r w:rsidR="00B92572">
        <w:t xml:space="preserve"> </w:t>
      </w:r>
      <w:r w:rsidR="00DD1806">
        <w:t>column</w:t>
      </w:r>
      <w:r w:rsidR="00B92572">
        <w:t>.</w:t>
      </w:r>
    </w:p>
    <w:p w:rsidR="00714019" w:rsidRDefault="00714019" w:rsidP="00A435A0">
      <w:pPr>
        <w:pStyle w:val="ListParagraph"/>
        <w:ind w:left="0"/>
        <w:jc w:val="center"/>
      </w:pPr>
    </w:p>
    <w:p w:rsidR="00714019" w:rsidRDefault="00714019" w:rsidP="00714019">
      <w:pPr>
        <w:pStyle w:val="NumHeading3"/>
      </w:pPr>
      <w:bookmarkStart w:id="40" w:name="_Toc264310810"/>
      <w:r>
        <w:t>Graph</w:t>
      </w:r>
      <w:bookmarkEnd w:id="40"/>
    </w:p>
    <w:p w:rsidR="00714019" w:rsidRDefault="00B17C20" w:rsidP="00B17C20">
      <w:pPr>
        <w:pStyle w:val="ListParagraph"/>
        <w:ind w:left="0"/>
      </w:pPr>
      <w:r>
        <w:t xml:space="preserve">We created the graph shown in Figure </w:t>
      </w:r>
      <w:r w:rsidR="00F9624F">
        <w:t>39</w:t>
      </w:r>
      <w:r>
        <w:t xml:space="preserve"> by grouping Series by </w:t>
      </w:r>
      <w:proofErr w:type="spellStart"/>
      <w:r>
        <w:t>Product_Code</w:t>
      </w:r>
      <w:proofErr w:type="spellEnd"/>
      <w:r>
        <w:t>.</w:t>
      </w:r>
    </w:p>
    <w:p w:rsidR="002A5DE5" w:rsidRDefault="00A435A0" w:rsidP="00A435A0">
      <w:pPr>
        <w:pStyle w:val="ListParagraph"/>
        <w:ind w:left="0"/>
        <w:jc w:val="center"/>
      </w:pPr>
      <w:r>
        <w:rPr>
          <w:noProof/>
          <w:lang w:val="en-US" w:eastAsia="en-US"/>
        </w:rPr>
        <w:lastRenderedPageBreak/>
        <w:drawing>
          <wp:inline distT="0" distB="0" distL="0" distR="0" wp14:anchorId="736F47A4" wp14:editId="0F1C62C1">
            <wp:extent cx="4829491" cy="2613803"/>
            <wp:effectExtent l="19050" t="0" r="9209"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l="22037" t="23230" r="17277" b="24242"/>
                    <a:stretch>
                      <a:fillRect/>
                    </a:stretch>
                  </pic:blipFill>
                  <pic:spPr bwMode="auto">
                    <a:xfrm>
                      <a:off x="0" y="0"/>
                      <a:ext cx="4831971" cy="2615145"/>
                    </a:xfrm>
                    <a:prstGeom prst="rect">
                      <a:avLst/>
                    </a:prstGeom>
                    <a:noFill/>
                    <a:ln w="9525">
                      <a:noFill/>
                      <a:miter lim="800000"/>
                      <a:headEnd/>
                      <a:tailEnd/>
                    </a:ln>
                  </pic:spPr>
                </pic:pic>
              </a:graphicData>
            </a:graphic>
          </wp:inline>
        </w:drawing>
      </w:r>
    </w:p>
    <w:p w:rsidR="00A435A0" w:rsidRPr="00A435A0" w:rsidRDefault="00A435A0" w:rsidP="00A435A0">
      <w:pPr>
        <w:pStyle w:val="Caption"/>
        <w:ind w:left="0"/>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F9624F">
        <w:rPr>
          <w:rFonts w:ascii="Arial" w:hAnsi="Arial" w:cs="Arial"/>
          <w:noProof/>
        </w:rPr>
        <w:t>39</w:t>
      </w:r>
      <w:r w:rsidR="004C54F9" w:rsidRPr="0087788D">
        <w:rPr>
          <w:rFonts w:ascii="Arial" w:hAnsi="Arial" w:cs="Arial"/>
        </w:rPr>
        <w:fldChar w:fldCharType="end"/>
      </w:r>
    </w:p>
    <w:p w:rsidR="003D71B1" w:rsidRDefault="003D71B1" w:rsidP="003D71B1">
      <w:pPr>
        <w:pStyle w:val="ListParagraph"/>
        <w:ind w:left="0"/>
        <w:jc w:val="center"/>
      </w:pPr>
    </w:p>
    <w:p w:rsidR="003D71B1" w:rsidRDefault="003D71B1" w:rsidP="00646886">
      <w:pPr>
        <w:pStyle w:val="NumHeading2"/>
        <w:ind w:left="794"/>
      </w:pPr>
      <w:bookmarkStart w:id="41" w:name="_Toc264310811"/>
      <w:r>
        <w:t>Additional Tips</w:t>
      </w:r>
      <w:bookmarkEnd w:id="41"/>
    </w:p>
    <w:p w:rsidR="00F84761" w:rsidRPr="00F84761" w:rsidRDefault="00F84761" w:rsidP="00F84761">
      <w:r>
        <w:t>This section contains other tips about working with dynamic reports. These are tips we learned from our work on this business case.</w:t>
      </w:r>
    </w:p>
    <w:p w:rsidR="003D71B1" w:rsidRDefault="003D71B1" w:rsidP="00646886">
      <w:pPr>
        <w:pStyle w:val="NumHeading3"/>
      </w:pPr>
      <w:bookmarkStart w:id="42" w:name="_Toc264310812"/>
      <w:r>
        <w:t xml:space="preserve">Improvement </w:t>
      </w:r>
      <w:r w:rsidR="00DD1806">
        <w:t>A</w:t>
      </w:r>
      <w:r>
        <w:t>reas</w:t>
      </w:r>
      <w:bookmarkEnd w:id="42"/>
    </w:p>
    <w:p w:rsidR="00A21E8A" w:rsidRDefault="00F9624F" w:rsidP="00F84761">
      <w:r>
        <w:t>In line with</w:t>
      </w:r>
      <w:r w:rsidR="00F84761">
        <w:t xml:space="preserve"> the business requirements for our customer,</w:t>
      </w:r>
      <w:r w:rsidR="00D1317D">
        <w:t xml:space="preserve"> </w:t>
      </w:r>
      <w:r w:rsidR="00F84761">
        <w:t>this report requires</w:t>
      </w:r>
      <w:r w:rsidR="00D1317D">
        <w:t xml:space="preserve"> only </w:t>
      </w:r>
      <w:r w:rsidR="00F84761">
        <w:t xml:space="preserve">one </w:t>
      </w:r>
      <w:r w:rsidR="00D1317D">
        <w:t xml:space="preserve">Sales Amount measure. So, this is not a dynamic measure report. </w:t>
      </w:r>
      <w:r w:rsidR="00F84761">
        <w:t>To make this report a</w:t>
      </w:r>
      <w:r w:rsidR="00D1317D">
        <w:t xml:space="preserve"> dynamic measure report</w:t>
      </w:r>
      <w:r w:rsidR="00F84761">
        <w:t>, follow these steps</w:t>
      </w:r>
      <w:r w:rsidR="00D1317D">
        <w:t>:</w:t>
      </w:r>
    </w:p>
    <w:p w:rsidR="00D1317D" w:rsidRDefault="00D1317D" w:rsidP="00B17C20">
      <w:pPr>
        <w:pStyle w:val="ListParagraph"/>
        <w:numPr>
          <w:ilvl w:val="0"/>
          <w:numId w:val="59"/>
        </w:numPr>
      </w:pPr>
      <w:r>
        <w:t>Add</w:t>
      </w:r>
      <w:r w:rsidR="00485E46">
        <w:t xml:space="preserve"> </w:t>
      </w:r>
      <w:r w:rsidR="00ED7D2D">
        <w:t xml:space="preserve">a </w:t>
      </w:r>
      <w:r w:rsidR="00485E46">
        <w:t>Measure parameter into</w:t>
      </w:r>
      <w:r>
        <w:t xml:space="preserve"> </w:t>
      </w:r>
      <w:r w:rsidR="008B36FA">
        <w:t xml:space="preserve">the </w:t>
      </w:r>
      <w:r>
        <w:t xml:space="preserve">report. </w:t>
      </w:r>
      <w:r w:rsidR="00ED7D2D">
        <w:t>This parameter</w:t>
      </w:r>
      <w:r w:rsidR="008B36FA">
        <w:t xml:space="preserve"> will list</w:t>
      </w:r>
      <w:r w:rsidR="00ED7D2D">
        <w:t xml:space="preserve"> </w:t>
      </w:r>
      <w:r w:rsidR="00485E46">
        <w:t xml:space="preserve">all </w:t>
      </w:r>
      <w:r w:rsidR="00ED7D2D">
        <w:t xml:space="preserve">of the </w:t>
      </w:r>
      <w:r w:rsidR="00485E46">
        <w:t>measure</w:t>
      </w:r>
      <w:r w:rsidR="00ED7D2D">
        <w:t>s</w:t>
      </w:r>
      <w:r w:rsidR="00485E46">
        <w:t xml:space="preserve"> that this report</w:t>
      </w:r>
      <w:r w:rsidR="00ED7D2D">
        <w:t xml:space="preserve"> will use</w:t>
      </w:r>
      <w:r w:rsidR="00485E46">
        <w:t xml:space="preserve">. </w:t>
      </w:r>
      <w:r w:rsidR="00ED7D2D">
        <w:t xml:space="preserve">The value </w:t>
      </w:r>
      <w:r w:rsidR="00485E46">
        <w:t>of this parameter should be [Measures]</w:t>
      </w:r>
      <w:proofErr w:type="gramStart"/>
      <w:r w:rsidR="00485E46">
        <w:t>.[</w:t>
      </w:r>
      <w:proofErr w:type="gramEnd"/>
      <w:r w:rsidR="00485E46">
        <w:t>xxx].</w:t>
      </w:r>
    </w:p>
    <w:p w:rsidR="00485E46" w:rsidRDefault="00485E46" w:rsidP="00B17C20">
      <w:pPr>
        <w:pStyle w:val="ListParagraph"/>
        <w:numPr>
          <w:ilvl w:val="0"/>
          <w:numId w:val="59"/>
        </w:numPr>
      </w:pPr>
      <w:r>
        <w:t xml:space="preserve">Ensure that all measures in </w:t>
      </w:r>
      <w:r w:rsidR="008D7768">
        <w:t xml:space="preserve">the </w:t>
      </w:r>
      <w:r>
        <w:t xml:space="preserve">Measure parameter </w:t>
      </w:r>
      <w:r w:rsidR="008D7768">
        <w:t>are</w:t>
      </w:r>
      <w:r>
        <w:t xml:space="preserve"> included in </w:t>
      </w:r>
      <w:r w:rsidR="008D7768">
        <w:t>the t</w:t>
      </w:r>
      <w:r>
        <w:t xml:space="preserve">ime </w:t>
      </w:r>
      <w:r w:rsidR="008D7768">
        <w:t>i</w:t>
      </w:r>
      <w:r>
        <w:t>ntelligence feature.</w:t>
      </w:r>
      <w:r w:rsidR="009622BB">
        <w:t xml:space="preserve"> </w:t>
      </w:r>
      <w:r>
        <w:t>(Include</w:t>
      </w:r>
      <w:r w:rsidR="008D7768">
        <w:t xml:space="preserve"> these measures</w:t>
      </w:r>
      <w:r>
        <w:t xml:space="preserve"> in </w:t>
      </w:r>
      <w:r w:rsidR="009622BB">
        <w:t xml:space="preserve">your </w:t>
      </w:r>
      <w:r>
        <w:t>MDX code</w:t>
      </w:r>
      <w:r w:rsidR="008D7768">
        <w:t>.</w:t>
      </w:r>
      <w:r>
        <w:t>)</w:t>
      </w:r>
    </w:p>
    <w:p w:rsidR="00485E46" w:rsidRDefault="00485E46" w:rsidP="00B17C20">
      <w:pPr>
        <w:pStyle w:val="ListParagraph"/>
        <w:numPr>
          <w:ilvl w:val="0"/>
          <w:numId w:val="59"/>
        </w:numPr>
      </w:pPr>
      <w:r>
        <w:t xml:space="preserve">Adjust </w:t>
      </w:r>
      <w:r w:rsidR="008D7768">
        <w:t xml:space="preserve">the </w:t>
      </w:r>
      <w:r>
        <w:t xml:space="preserve">MDX code of </w:t>
      </w:r>
      <w:r w:rsidR="008D7768">
        <w:t xml:space="preserve">the </w:t>
      </w:r>
      <w:r>
        <w:t>main dataset</w:t>
      </w:r>
      <w:r w:rsidR="00B17C20">
        <w:t xml:space="preserve"> by creating</w:t>
      </w:r>
      <w:r>
        <w:t xml:space="preserve"> </w:t>
      </w:r>
      <w:r w:rsidR="00B17C20">
        <w:t xml:space="preserve">a </w:t>
      </w:r>
      <w:r>
        <w:t xml:space="preserve">new calculated measure called </w:t>
      </w:r>
      <w:proofErr w:type="spellStart"/>
      <w:r w:rsidR="00D7123E">
        <w:t>DynamicsMember</w:t>
      </w:r>
      <w:proofErr w:type="spellEnd"/>
      <w:r w:rsidR="008D7768">
        <w:t>.</w:t>
      </w:r>
    </w:p>
    <w:p w:rsidR="004700B0" w:rsidRPr="0087788D" w:rsidRDefault="004700B0" w:rsidP="004700B0">
      <w:pPr>
        <w:pStyle w:val="ListParagraph"/>
        <w:ind w:left="1440"/>
      </w:pP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4700B0" w:rsidRPr="0087788D" w:rsidTr="00877470">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4700B0" w:rsidRPr="004700B0" w:rsidRDefault="004700B0" w:rsidP="004700B0">
            <w:pPr>
              <w:autoSpaceDE w:val="0"/>
              <w:autoSpaceDN w:val="0"/>
              <w:adjustRightInd w:val="0"/>
              <w:spacing w:before="0" w:after="0" w:line="240" w:lineRule="auto"/>
              <w:ind w:left="0"/>
              <w:rPr>
                <w:b w:val="0"/>
                <w:bCs w:val="0"/>
                <w:sz w:val="20"/>
                <w:szCs w:val="20"/>
              </w:rPr>
            </w:pPr>
          </w:p>
          <w:p w:rsidR="004700B0" w:rsidRDefault="004700B0" w:rsidP="004700B0">
            <w:pPr>
              <w:autoSpaceDE w:val="0"/>
              <w:autoSpaceDN w:val="0"/>
              <w:adjustRightInd w:val="0"/>
              <w:spacing w:before="0" w:after="0" w:line="240" w:lineRule="auto"/>
              <w:ind w:left="0" w:firstLine="720"/>
              <w:rPr>
                <w:rFonts w:eastAsia="Times New Roman"/>
                <w:b w:val="0"/>
                <w:bCs w:val="0"/>
                <w:noProof/>
                <w:sz w:val="20"/>
                <w:szCs w:val="20"/>
                <w:lang w:val="en-US" w:eastAsia="en-US" w:bidi="th-TH"/>
              </w:rPr>
            </w:pPr>
            <w:r w:rsidRPr="004700B0">
              <w:rPr>
                <w:rFonts w:eastAsia="Times New Roman"/>
                <w:b w:val="0"/>
                <w:bCs w:val="0"/>
                <w:noProof/>
                <w:color w:val="0000FF"/>
                <w:sz w:val="20"/>
                <w:szCs w:val="20"/>
                <w:lang w:val="en-US" w:eastAsia="en-US" w:bidi="th-TH"/>
              </w:rPr>
              <w:t>WITH</w:t>
            </w:r>
            <w:r w:rsidRPr="004700B0">
              <w:rPr>
                <w:rFonts w:eastAsia="Times New Roman"/>
                <w:b w:val="0"/>
                <w:bCs w:val="0"/>
                <w:noProof/>
                <w:sz w:val="20"/>
                <w:szCs w:val="20"/>
                <w:lang w:val="en-US" w:eastAsia="en-US" w:bidi="th-TH"/>
              </w:rPr>
              <w:t xml:space="preserve"> </w:t>
            </w:r>
            <w:r w:rsidRPr="004700B0">
              <w:rPr>
                <w:rFonts w:eastAsia="Times New Roman"/>
                <w:b w:val="0"/>
                <w:bCs w:val="0"/>
                <w:noProof/>
                <w:color w:val="0000FF"/>
                <w:sz w:val="20"/>
                <w:szCs w:val="20"/>
                <w:lang w:val="en-US" w:eastAsia="en-US" w:bidi="th-TH"/>
              </w:rPr>
              <w:t>MEMBER</w:t>
            </w:r>
            <w:r w:rsidRPr="004700B0">
              <w:rPr>
                <w:rFonts w:eastAsia="Times New Roman"/>
                <w:b w:val="0"/>
                <w:bCs w:val="0"/>
                <w:noProof/>
                <w:sz w:val="20"/>
                <w:szCs w:val="20"/>
                <w:lang w:val="en-US" w:eastAsia="en-US" w:bidi="th-TH"/>
              </w:rPr>
              <w:t xml:space="preserve"> DynamicsMember </w:t>
            </w:r>
            <w:r w:rsidRPr="004700B0">
              <w:rPr>
                <w:rFonts w:eastAsia="Times New Roman"/>
                <w:b w:val="0"/>
                <w:bCs w:val="0"/>
                <w:noProof/>
                <w:color w:val="0000FF"/>
                <w:sz w:val="20"/>
                <w:szCs w:val="20"/>
                <w:lang w:val="en-US" w:eastAsia="en-US" w:bidi="th-TH"/>
              </w:rPr>
              <w:t>AS</w:t>
            </w:r>
            <w:r w:rsidRPr="004700B0">
              <w:rPr>
                <w:rFonts w:eastAsia="Times New Roman"/>
                <w:b w:val="0"/>
                <w:bCs w:val="0"/>
                <w:noProof/>
                <w:sz w:val="20"/>
                <w:szCs w:val="20"/>
                <w:lang w:val="en-US" w:eastAsia="en-US" w:bidi="th-TH"/>
              </w:rPr>
              <w:t xml:space="preserve"> STRTOMEMBER(@DimMeasure) </w:t>
            </w:r>
          </w:p>
          <w:p w:rsidR="004700B0" w:rsidRPr="004700B0" w:rsidRDefault="004700B0" w:rsidP="004700B0">
            <w:pPr>
              <w:autoSpaceDE w:val="0"/>
              <w:autoSpaceDN w:val="0"/>
              <w:adjustRightInd w:val="0"/>
              <w:spacing w:before="0" w:after="0" w:line="240" w:lineRule="auto"/>
              <w:ind w:left="0" w:firstLine="720"/>
              <w:rPr>
                <w:rFonts w:eastAsia="Times New Roman"/>
                <w:b w:val="0"/>
                <w:bCs w:val="0"/>
                <w:noProof/>
                <w:sz w:val="20"/>
                <w:szCs w:val="20"/>
                <w:lang w:val="en-US" w:eastAsia="en-US" w:bidi="th-TH"/>
              </w:rPr>
            </w:pPr>
          </w:p>
          <w:p w:rsidR="004700B0" w:rsidRPr="004700B0" w:rsidRDefault="004700B0" w:rsidP="004700B0">
            <w:pPr>
              <w:autoSpaceDE w:val="0"/>
              <w:autoSpaceDN w:val="0"/>
              <w:adjustRightInd w:val="0"/>
              <w:spacing w:before="0" w:after="0" w:line="240" w:lineRule="auto"/>
              <w:ind w:left="0" w:firstLine="720"/>
              <w:rPr>
                <w:rFonts w:eastAsia="Times New Roman"/>
                <w:b w:val="0"/>
                <w:bCs w:val="0"/>
                <w:noProof/>
                <w:color w:val="76923C" w:themeColor="accent3" w:themeShade="BF"/>
                <w:sz w:val="20"/>
                <w:szCs w:val="20"/>
                <w:lang w:val="en-US" w:eastAsia="en-US" w:bidi="th-TH"/>
              </w:rPr>
            </w:pPr>
            <w:r w:rsidRPr="004700B0">
              <w:rPr>
                <w:rFonts w:eastAsia="Times New Roman"/>
                <w:b w:val="0"/>
                <w:bCs w:val="0"/>
                <w:noProof/>
                <w:color w:val="76923C" w:themeColor="accent3" w:themeShade="BF"/>
                <w:sz w:val="20"/>
                <w:szCs w:val="20"/>
                <w:lang w:val="en-US" w:eastAsia="en-US" w:bidi="th-TH"/>
              </w:rPr>
              <w:t>/**** where query parameter @DimMeasure = Measure (report parameter)***/</w:t>
            </w:r>
          </w:p>
          <w:p w:rsidR="004700B0" w:rsidRPr="004700B0" w:rsidRDefault="004700B0" w:rsidP="00877470">
            <w:pPr>
              <w:ind w:left="0"/>
              <w:rPr>
                <w:b w:val="0"/>
                <w:bCs w:val="0"/>
                <w:lang w:val="en-US"/>
              </w:rPr>
            </w:pPr>
          </w:p>
        </w:tc>
      </w:tr>
    </w:tbl>
    <w:p w:rsidR="004700B0" w:rsidRPr="00485E46" w:rsidRDefault="004700B0" w:rsidP="004700B0">
      <w:pPr>
        <w:autoSpaceDE w:val="0"/>
        <w:autoSpaceDN w:val="0"/>
        <w:adjustRightInd w:val="0"/>
        <w:spacing w:before="0" w:after="0" w:line="240" w:lineRule="auto"/>
        <w:rPr>
          <w:rFonts w:eastAsia="Times New Roman"/>
          <w:noProof/>
          <w:color w:val="76923C" w:themeColor="accent3" w:themeShade="BF"/>
          <w:lang w:val="en-US" w:eastAsia="en-US" w:bidi="th-TH"/>
        </w:rPr>
      </w:pPr>
    </w:p>
    <w:p w:rsidR="00485E46" w:rsidRDefault="00485E46" w:rsidP="00B17C20">
      <w:pPr>
        <w:pStyle w:val="ListParagraph"/>
        <w:numPr>
          <w:ilvl w:val="0"/>
          <w:numId w:val="59"/>
        </w:numPr>
      </w:pPr>
      <w:r>
        <w:t xml:space="preserve">Select </w:t>
      </w:r>
      <w:proofErr w:type="spellStart"/>
      <w:r>
        <w:t>DynamicsMember</w:t>
      </w:r>
      <w:proofErr w:type="spellEnd"/>
      <w:r>
        <w:t xml:space="preserve"> on </w:t>
      </w:r>
      <w:r w:rsidR="008B36FA">
        <w:t xml:space="preserve">the </w:t>
      </w:r>
      <w:r>
        <w:t>column instead of [Measures]</w:t>
      </w:r>
      <w:proofErr w:type="gramStart"/>
      <w:r>
        <w:t>.[</w:t>
      </w:r>
      <w:proofErr w:type="gramEnd"/>
      <w:r>
        <w:t>Sale Amount]</w:t>
      </w:r>
      <w:r w:rsidR="008D7768">
        <w:t>.</w:t>
      </w:r>
    </w:p>
    <w:p w:rsidR="00F92CF8" w:rsidRDefault="00F92CF8" w:rsidP="00B17C20">
      <w:pPr>
        <w:pStyle w:val="ListParagraph"/>
        <w:numPr>
          <w:ilvl w:val="0"/>
          <w:numId w:val="59"/>
        </w:numPr>
      </w:pPr>
      <w:r w:rsidRPr="00B17C20">
        <w:rPr>
          <w:lang w:val="en-US"/>
        </w:rPr>
        <w:t xml:space="preserve">Replace </w:t>
      </w:r>
      <w:r w:rsidR="008D7768" w:rsidRPr="00B17C20">
        <w:rPr>
          <w:lang w:val="en-US"/>
        </w:rPr>
        <w:t xml:space="preserve">the </w:t>
      </w:r>
      <w:r w:rsidRPr="00B17C20">
        <w:rPr>
          <w:lang w:val="en-US"/>
        </w:rPr>
        <w:t xml:space="preserve">Sale Amount field in </w:t>
      </w:r>
      <w:r w:rsidR="008D7768" w:rsidRPr="00B17C20">
        <w:rPr>
          <w:lang w:val="en-US"/>
        </w:rPr>
        <w:t xml:space="preserve">the </w:t>
      </w:r>
      <w:r w:rsidRPr="00B17C20">
        <w:rPr>
          <w:lang w:val="en-US"/>
        </w:rPr>
        <w:t xml:space="preserve">report with </w:t>
      </w:r>
      <w:r w:rsidR="008D7768" w:rsidRPr="00B17C20">
        <w:rPr>
          <w:lang w:val="en-US"/>
        </w:rPr>
        <w:t xml:space="preserve">a </w:t>
      </w:r>
      <w:proofErr w:type="spellStart"/>
      <w:r w:rsidRPr="00B17C20">
        <w:rPr>
          <w:lang w:val="en-US"/>
        </w:rPr>
        <w:t>DynamicMember</w:t>
      </w:r>
      <w:proofErr w:type="spellEnd"/>
      <w:r w:rsidRPr="00B17C20">
        <w:rPr>
          <w:lang w:val="en-US"/>
        </w:rPr>
        <w:t xml:space="preserve"> field.</w:t>
      </w:r>
    </w:p>
    <w:p w:rsidR="00485E46" w:rsidRPr="00485E46" w:rsidRDefault="00485E46" w:rsidP="00485E46">
      <w:pPr>
        <w:ind w:left="1080"/>
      </w:pPr>
    </w:p>
    <w:p w:rsidR="00A435A0" w:rsidRPr="00485E46" w:rsidRDefault="00A435A0" w:rsidP="00A435A0">
      <w:pPr>
        <w:pStyle w:val="ListParagraph"/>
        <w:ind w:left="0"/>
        <w:jc w:val="center"/>
        <w:rPr>
          <w:lang w:val="en-US"/>
        </w:rPr>
      </w:pPr>
    </w:p>
    <w:p w:rsidR="00B130CF" w:rsidRDefault="00D45D2E" w:rsidP="00B130CF">
      <w:pPr>
        <w:pStyle w:val="NumHeading1"/>
      </w:pPr>
      <w:bookmarkStart w:id="43" w:name="_Toc259515211"/>
      <w:bookmarkStart w:id="44" w:name="_Toc264310813"/>
      <w:r>
        <w:lastRenderedPageBreak/>
        <w:t>Implement</w:t>
      </w:r>
      <w:r w:rsidR="00D90A8F">
        <w:t>ing</w:t>
      </w:r>
      <w:r>
        <w:t xml:space="preserve"> Dynamic</w:t>
      </w:r>
      <w:r w:rsidR="00B130CF" w:rsidRPr="0087788D">
        <w:t xml:space="preserve"> </w:t>
      </w:r>
      <w:r w:rsidR="00B130CF">
        <w:t>Security</w:t>
      </w:r>
      <w:bookmarkEnd w:id="43"/>
      <w:bookmarkEnd w:id="44"/>
    </w:p>
    <w:p w:rsidR="00D90A8F" w:rsidRDefault="00D90A8F" w:rsidP="00D90A8F">
      <w:r>
        <w:t xml:space="preserve">Last but certainly not least, we implemented a security plan. </w:t>
      </w:r>
      <w:r w:rsidR="00D34609">
        <w:t xml:space="preserve">The customer had over a thousand user groups with different permission levels linked to level and department, as well as region. We needed to find a way to </w:t>
      </w:r>
      <w:r w:rsidR="008B36FA">
        <w:t>provide the correct level of access for each user</w:t>
      </w:r>
      <w:r w:rsidR="00D34609">
        <w:t xml:space="preserve"> </w:t>
      </w:r>
      <w:r w:rsidR="008B36FA">
        <w:t xml:space="preserve">or group </w:t>
      </w:r>
      <w:r w:rsidR="00D34609">
        <w:t>without using Active Directory</w:t>
      </w:r>
      <w:r w:rsidR="002B1BBA">
        <w:t>® groups</w:t>
      </w:r>
      <w:r w:rsidR="00D34609">
        <w:t>. We also wanted to create a system that would be easy for the customer to maintain.</w:t>
      </w:r>
    </w:p>
    <w:p w:rsidR="00D34609" w:rsidRPr="00D90A8F" w:rsidRDefault="00D34609" w:rsidP="00D90A8F">
      <w:r>
        <w:t>This section describes how we used database roles, a custom mapping table, stored procedures, cube roles, and a custom DLL to dynamically determine access levels for users as they requested data.</w:t>
      </w:r>
    </w:p>
    <w:p w:rsidR="00B130CF" w:rsidRDefault="00B130CF" w:rsidP="00B130CF">
      <w:pPr>
        <w:pStyle w:val="NumHeading2"/>
        <w:ind w:left="794"/>
      </w:pPr>
      <w:bookmarkStart w:id="45" w:name="_Toc259515212"/>
      <w:bookmarkStart w:id="46" w:name="_Toc264310814"/>
      <w:r>
        <w:t>Business Requirement</w:t>
      </w:r>
      <w:bookmarkEnd w:id="45"/>
      <w:bookmarkEnd w:id="46"/>
    </w:p>
    <w:p w:rsidR="00B130CF" w:rsidRDefault="008B36FA" w:rsidP="00B130CF">
      <w:pPr>
        <w:ind w:left="0"/>
      </w:pPr>
      <w:r>
        <w:t>To meet</w:t>
      </w:r>
      <w:r w:rsidRPr="00386D08">
        <w:t xml:space="preserve"> </w:t>
      </w:r>
      <w:r w:rsidR="00B130CF" w:rsidRPr="00386D08">
        <w:t xml:space="preserve">the </w:t>
      </w:r>
      <w:r>
        <w:t xml:space="preserve">customer’s </w:t>
      </w:r>
      <w:r w:rsidR="00B130CF" w:rsidRPr="00386D08">
        <w:t>data security</w:t>
      </w:r>
      <w:r w:rsidR="00D45D2E">
        <w:t xml:space="preserve"> requirement</w:t>
      </w:r>
      <w:r w:rsidR="00B130CF" w:rsidRPr="00386D08">
        <w:t xml:space="preserve"> for all reports, </w:t>
      </w:r>
      <w:r w:rsidR="00D45D2E">
        <w:t>we needed</w:t>
      </w:r>
      <w:r w:rsidR="00B130CF" w:rsidRPr="00386D08">
        <w:t xml:space="preserve"> to design the database roles in </w:t>
      </w:r>
      <w:r w:rsidR="009E6254">
        <w:t>Analysis Services</w:t>
      </w:r>
      <w:r w:rsidR="00B130CF" w:rsidRPr="00386D08">
        <w:t xml:space="preserve"> </w:t>
      </w:r>
      <w:r w:rsidR="008D7768">
        <w:t>c</w:t>
      </w:r>
      <w:r w:rsidR="00B130CF" w:rsidRPr="00386D08">
        <w:t>ube</w:t>
      </w:r>
      <w:r w:rsidR="00B130CF">
        <w:t xml:space="preserve">s </w:t>
      </w:r>
      <w:r w:rsidR="008D7768">
        <w:t>to</w:t>
      </w:r>
      <w:r w:rsidR="00B130CF">
        <w:t xml:space="preserve"> filter query results with the permission rights of the users</w:t>
      </w:r>
      <w:r w:rsidR="00B130CF" w:rsidRPr="00386D08">
        <w:t xml:space="preserve">. </w:t>
      </w:r>
      <w:r w:rsidR="00B130CF">
        <w:t xml:space="preserve">However, there </w:t>
      </w:r>
      <w:r w:rsidR="00D34609">
        <w:t>were many</w:t>
      </w:r>
      <w:r w:rsidR="00B130CF">
        <w:t xml:space="preserve"> </w:t>
      </w:r>
      <w:r>
        <w:t xml:space="preserve">other </w:t>
      </w:r>
      <w:proofErr w:type="spellStart"/>
      <w:r w:rsidR="00E91A69">
        <w:t>complicated</w:t>
      </w:r>
      <w:r w:rsidR="00B130CF">
        <w:t>requirements</w:t>
      </w:r>
      <w:proofErr w:type="spellEnd"/>
      <w:r w:rsidR="00B130CF">
        <w:t xml:space="preserve"> to</w:t>
      </w:r>
      <w:r w:rsidR="00D45D2E">
        <w:t xml:space="preserve"> be considered</w:t>
      </w:r>
      <w:r w:rsidR="00D90A8F">
        <w:t>.</w:t>
      </w:r>
    </w:p>
    <w:p w:rsidR="00B130CF" w:rsidRDefault="00D34609" w:rsidP="00D90A8F">
      <w:pPr>
        <w:ind w:left="0"/>
      </w:pPr>
      <w:r>
        <w:t>Users’</w:t>
      </w:r>
      <w:r w:rsidR="00D45D2E">
        <w:t xml:space="preserve"> permission rights depend</w:t>
      </w:r>
      <w:r w:rsidR="008B36FA">
        <w:t>ed</w:t>
      </w:r>
      <w:r w:rsidR="00B130CF">
        <w:t xml:space="preserve"> on </w:t>
      </w:r>
      <w:r>
        <w:t>their</w:t>
      </w:r>
      <w:r w:rsidR="00B130CF">
        <w:t xml:space="preserve"> level and department in the organization. The organization structure </w:t>
      </w:r>
      <w:r w:rsidR="008B36FA">
        <w:t>was</w:t>
      </w:r>
      <w:r w:rsidR="00B130CF">
        <w:t xml:space="preserve"> defined by the organization dimension. In total, there </w:t>
      </w:r>
      <w:r w:rsidR="008B36FA">
        <w:t xml:space="preserve">were </w:t>
      </w:r>
      <w:r w:rsidR="00B130CF">
        <w:t xml:space="preserve">more than a thousand user groups in the organization. </w:t>
      </w:r>
      <w:r w:rsidR="008B36FA">
        <w:t xml:space="preserve">Figure 40 </w:t>
      </w:r>
      <w:r w:rsidR="008D7768">
        <w:t>illustrates</w:t>
      </w:r>
      <w:r w:rsidR="00B130CF">
        <w:t xml:space="preserve"> </w:t>
      </w:r>
      <w:r w:rsidR="00D45D2E">
        <w:t>the organization</w:t>
      </w:r>
      <w:r w:rsidR="00B130CF">
        <w:t>.</w:t>
      </w:r>
    </w:p>
    <w:p w:rsidR="00B130CF" w:rsidRDefault="00B130CF" w:rsidP="00B130CF">
      <w:pPr>
        <w:pStyle w:val="ListParagraph"/>
        <w:ind w:left="947"/>
      </w:pPr>
    </w:p>
    <w:p w:rsidR="00B130CF" w:rsidRPr="0087788D" w:rsidRDefault="00B130CF" w:rsidP="00B130CF">
      <w:pPr>
        <w:pStyle w:val="ListParagraph"/>
        <w:ind w:left="0"/>
        <w:jc w:val="center"/>
      </w:pPr>
      <w:r>
        <w:object w:dxaOrig="6248" w:dyaOrig="4519">
          <v:shape id="_x0000_i1032" type="#_x0000_t75" style="width:311.8pt;height:225.4pt" o:ole="">
            <v:imagedata r:id="rId72" o:title=""/>
          </v:shape>
          <o:OLEObject Type="Embed" ProgID="Visio.Drawing.11" ShapeID="_x0000_i1032" DrawAspect="Content" ObjectID="_1338280736" r:id="rId73"/>
        </w:object>
      </w:r>
    </w:p>
    <w:p w:rsidR="00B130CF" w:rsidRPr="00CD3DA4" w:rsidRDefault="00B130CF" w:rsidP="00B130CF">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B36FA">
        <w:rPr>
          <w:rFonts w:ascii="Arial" w:hAnsi="Arial" w:cs="Arial"/>
          <w:noProof/>
        </w:rPr>
        <w:t>40</w:t>
      </w:r>
      <w:r w:rsidR="004C54F9" w:rsidRPr="0087788D">
        <w:rPr>
          <w:rFonts w:ascii="Arial" w:hAnsi="Arial" w:cs="Arial"/>
        </w:rPr>
        <w:fldChar w:fldCharType="end"/>
      </w:r>
    </w:p>
    <w:p w:rsidR="00B130CF" w:rsidRDefault="008D7768" w:rsidP="00D90A8F">
      <w:r>
        <w:t>Some of the defined</w:t>
      </w:r>
      <w:r w:rsidR="00B130CF">
        <w:t xml:space="preserve"> business rules </w:t>
      </w:r>
      <w:r w:rsidR="008B36FA">
        <w:t>were</w:t>
      </w:r>
      <w:r>
        <w:t xml:space="preserve"> complex</w:t>
      </w:r>
      <w:r w:rsidR="00B130CF">
        <w:t>. For e</w:t>
      </w:r>
      <w:r w:rsidR="00D45D2E">
        <w:t xml:space="preserve">xample, users of </w:t>
      </w:r>
      <w:r w:rsidR="00D34609">
        <w:t>R</w:t>
      </w:r>
      <w:r w:rsidR="00D45D2E">
        <w:t>egion 1 can</w:t>
      </w:r>
      <w:r w:rsidR="00B130CF">
        <w:t xml:space="preserve"> access data in their region and all branches under the </w:t>
      </w:r>
      <w:r w:rsidR="001643CE">
        <w:t>R</w:t>
      </w:r>
      <w:r w:rsidR="00B130CF">
        <w:t xml:space="preserve">egion 1, but </w:t>
      </w:r>
      <w:r w:rsidR="007E05E2">
        <w:t xml:space="preserve">they can </w:t>
      </w:r>
      <w:r w:rsidR="00B130CF">
        <w:t xml:space="preserve">also </w:t>
      </w:r>
      <w:r w:rsidR="007E05E2">
        <w:t xml:space="preserve">access data in </w:t>
      </w:r>
      <w:r w:rsidR="00B130CF">
        <w:t xml:space="preserve">other regions </w:t>
      </w:r>
      <w:r w:rsidR="00D45D2E">
        <w:t>of</w:t>
      </w:r>
      <w:r w:rsidR="00B130CF">
        <w:t xml:space="preserve"> the same business unit (</w:t>
      </w:r>
      <w:r w:rsidR="00D34609">
        <w:t>B</w:t>
      </w:r>
      <w:r w:rsidR="00B130CF">
        <w:t xml:space="preserve">usiness Unit #1). However, they cannot access data of branches under other regions in the same business unit.  </w:t>
      </w:r>
    </w:p>
    <w:p w:rsidR="00B130CF" w:rsidRDefault="00B130CF" w:rsidP="00D90A8F">
      <w:r>
        <w:t xml:space="preserve">Due to </w:t>
      </w:r>
      <w:r w:rsidR="007E05E2">
        <w:t>an</w:t>
      </w:r>
      <w:r>
        <w:t xml:space="preserve"> internal policy, </w:t>
      </w:r>
      <w:r w:rsidR="007E05E2">
        <w:t xml:space="preserve">the customer </w:t>
      </w:r>
      <w:r w:rsidR="008B36FA">
        <w:t xml:space="preserve">did </w:t>
      </w:r>
      <w:r>
        <w:t>not have Active Directory</w:t>
      </w:r>
      <w:r w:rsidR="007E05E2">
        <w:t>®</w:t>
      </w:r>
      <w:r>
        <w:t xml:space="preserve"> groups defined for the organization structure.  </w:t>
      </w:r>
    </w:p>
    <w:p w:rsidR="00B130CF" w:rsidRDefault="00B130CF" w:rsidP="00B130CF">
      <w:pPr>
        <w:spacing w:before="0" w:after="0" w:line="240" w:lineRule="auto"/>
        <w:ind w:left="0"/>
        <w:rPr>
          <w:b/>
          <w:bCs/>
          <w:color w:val="333333"/>
          <w:sz w:val="28"/>
          <w:szCs w:val="28"/>
        </w:rPr>
      </w:pPr>
      <w:r>
        <w:br w:type="page"/>
      </w:r>
    </w:p>
    <w:p w:rsidR="00B130CF" w:rsidRDefault="00D45D2E" w:rsidP="00B130CF">
      <w:pPr>
        <w:pStyle w:val="NumHeading2"/>
        <w:ind w:left="794"/>
      </w:pPr>
      <w:bookmarkStart w:id="47" w:name="_Toc259515213"/>
      <w:bookmarkStart w:id="48" w:name="_Toc264310815"/>
      <w:r>
        <w:lastRenderedPageBreak/>
        <w:t>Dynamic</w:t>
      </w:r>
      <w:r w:rsidR="00B130CF">
        <w:t xml:space="preserve"> Security Solution</w:t>
      </w:r>
      <w:bookmarkEnd w:id="47"/>
      <w:bookmarkEnd w:id="48"/>
      <w:r w:rsidR="00B130CF">
        <w:t xml:space="preserve"> </w:t>
      </w:r>
    </w:p>
    <w:p w:rsidR="00B130CF" w:rsidRDefault="00D45D2E" w:rsidP="00B130CF">
      <w:r>
        <w:t xml:space="preserve">We decided </w:t>
      </w:r>
      <w:r w:rsidR="00B130CF">
        <w:t xml:space="preserve">to implement </w:t>
      </w:r>
      <w:r w:rsidR="007E05E2">
        <w:t>a d</w:t>
      </w:r>
      <w:r w:rsidR="00B130CF">
        <w:t xml:space="preserve">ynamic </w:t>
      </w:r>
      <w:r w:rsidR="007E05E2">
        <w:t>s</w:t>
      </w:r>
      <w:r w:rsidR="00B130CF">
        <w:t xml:space="preserve">ecurity technique to decrease the number of database roles defined in </w:t>
      </w:r>
      <w:r>
        <w:t xml:space="preserve">the </w:t>
      </w:r>
      <w:r w:rsidR="007E05E2">
        <w:t>Analysis Services c</w:t>
      </w:r>
      <w:r w:rsidR="00B130CF">
        <w:t xml:space="preserve">ube. </w:t>
      </w:r>
      <w:r w:rsidR="007E05E2">
        <w:t xml:space="preserve">This technique </w:t>
      </w:r>
      <w:r>
        <w:t>makes it easier to</w:t>
      </w:r>
      <w:r w:rsidR="00B130CF">
        <w:t xml:space="preserve"> implement and maintain user roles in the system</w:t>
      </w:r>
      <w:r w:rsidR="00D7123E">
        <w:t xml:space="preserve"> </w:t>
      </w:r>
      <w:r w:rsidR="002B42DA">
        <w:t>because</w:t>
      </w:r>
      <w:r w:rsidR="00D7123E">
        <w:t xml:space="preserve"> it is code</w:t>
      </w:r>
      <w:r w:rsidR="002B42DA">
        <w:t>-</w:t>
      </w:r>
      <w:r w:rsidR="00D7123E">
        <w:t>driven</w:t>
      </w:r>
      <w:r w:rsidR="008B36FA">
        <w:t>, instead of relying on</w:t>
      </w:r>
      <w:r w:rsidR="00D7123E">
        <w:t xml:space="preserve"> static user </w:t>
      </w:r>
      <w:r w:rsidR="002B42DA">
        <w:t>ID</w:t>
      </w:r>
      <w:r w:rsidR="00D7123E">
        <w:t>s</w:t>
      </w:r>
      <w:r w:rsidR="00BA2EC1">
        <w:t>.</w:t>
      </w:r>
    </w:p>
    <w:p w:rsidR="00B130CF" w:rsidRDefault="00B130CF" w:rsidP="00B130CF">
      <w:r w:rsidRPr="00921B52">
        <w:t xml:space="preserve">Four </w:t>
      </w:r>
      <w:r>
        <w:t>custom components are needed for the solution</w:t>
      </w:r>
      <w:r w:rsidR="008B36FA">
        <w:t>. Figure 41</w:t>
      </w:r>
      <w:r w:rsidR="007E05E2">
        <w:t xml:space="preserve"> illustrates the components and their relationships. </w:t>
      </w:r>
    </w:p>
    <w:p w:rsidR="00B130CF" w:rsidRDefault="00454F46" w:rsidP="00B130CF">
      <w:pPr>
        <w:ind w:left="0"/>
      </w:pPr>
      <w:r>
        <w:rPr>
          <w:noProof/>
          <w:lang w:val="en-US" w:eastAsia="en-US"/>
        </w:rPr>
        <mc:AlternateContent>
          <mc:Choice Requires="wps">
            <w:drawing>
              <wp:anchor distT="0" distB="0" distL="114300" distR="114300" simplePos="0" relativeHeight="251659264" behindDoc="0" locked="0" layoutInCell="1" allowOverlap="1" wp14:anchorId="7646085F" wp14:editId="77BC2649">
                <wp:simplePos x="0" y="0"/>
                <wp:positionH relativeFrom="column">
                  <wp:posOffset>638175</wp:posOffset>
                </wp:positionH>
                <wp:positionV relativeFrom="paragraph">
                  <wp:posOffset>36830</wp:posOffset>
                </wp:positionV>
                <wp:extent cx="1514475" cy="323850"/>
                <wp:effectExtent l="0" t="0" r="0" b="0"/>
                <wp:wrapNone/>
                <wp:docPr id="241" name="Rounded 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323850"/>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rPr>
                                <w:sz w:val="16"/>
                                <w:szCs w:val="16"/>
                                <w:lang w:val="en-US"/>
                              </w:rPr>
                            </w:pPr>
                            <w:proofErr w:type="spellStart"/>
                            <w:r w:rsidRPr="00A6493C">
                              <w:rPr>
                                <w:sz w:val="16"/>
                                <w:szCs w:val="16"/>
                                <w:lang w:val="en-US"/>
                              </w:rPr>
                              <w:t>GetAllow</w:t>
                            </w:r>
                            <w:r>
                              <w:rPr>
                                <w:sz w:val="16"/>
                                <w:szCs w:val="16"/>
                                <w:lang w:val="en-US"/>
                              </w:rPr>
                              <w:t>ed</w:t>
                            </w:r>
                            <w:r w:rsidRPr="00A6493C">
                              <w:rPr>
                                <w:sz w:val="16"/>
                                <w:szCs w:val="16"/>
                                <w:lang w:val="en-US"/>
                              </w:rPr>
                              <w:t>Set</w:t>
                            </w:r>
                            <w:proofErr w:type="spellEnd"/>
                            <w:r>
                              <w:rPr>
                                <w:sz w:val="16"/>
                                <w:szCs w:val="16"/>
                                <w:lang w:val="en-US"/>
                              </w:rPr>
                              <w:t xml:space="preserve"> (Username)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41" o:spid="_x0000_s1038" style="position:absolute;margin-left:50.25pt;margin-top:2.9pt;width:119.2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" filled="f" fillcolor="#8db3e2" stroked="f">
                <v:textbox>
                  <w:txbxContent>
                    <w:p w:rsidR="00F80727" w:rsidRPr="00A6493C" w:rsidRDefault="00F80727" w:rsidP="00B130CF">
                      <w:pPr>
                        <w:ind w:left="0"/>
                        <w:rPr>
                          <w:sz w:val="16"/>
                          <w:szCs w:val="16"/>
                          <w:lang w:val="en-US"/>
                        </w:rPr>
                      </w:pPr>
                      <w:proofErr w:type="spellStart"/>
                      <w:r w:rsidRPr="00A6493C">
                        <w:rPr>
                          <w:sz w:val="16"/>
                          <w:szCs w:val="16"/>
                          <w:lang w:val="en-US"/>
                        </w:rPr>
                        <w:t>GetAllow</w:t>
                      </w:r>
                      <w:r>
                        <w:rPr>
                          <w:sz w:val="16"/>
                          <w:szCs w:val="16"/>
                          <w:lang w:val="en-US"/>
                        </w:rPr>
                        <w:t>ed</w:t>
                      </w:r>
                      <w:r w:rsidRPr="00A6493C">
                        <w:rPr>
                          <w:sz w:val="16"/>
                          <w:szCs w:val="16"/>
                          <w:lang w:val="en-US"/>
                        </w:rPr>
                        <w:t>Set</w:t>
                      </w:r>
                      <w:proofErr w:type="spellEnd"/>
                      <w:r>
                        <w:rPr>
                          <w:sz w:val="16"/>
                          <w:szCs w:val="16"/>
                          <w:lang w:val="en-US"/>
                        </w:rPr>
                        <w:t xml:space="preserve"> (Username)</w:t>
                      </w:r>
                    </w:p>
                  </w:txbxContent>
                </v:textbox>
              </v:roundrect>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0815AF71" wp14:editId="42F82B56">
                <wp:simplePos x="0" y="0"/>
                <wp:positionH relativeFrom="column">
                  <wp:posOffset>4695825</wp:posOffset>
                </wp:positionH>
                <wp:positionV relativeFrom="paragraph">
                  <wp:posOffset>189230</wp:posOffset>
                </wp:positionV>
                <wp:extent cx="1257300" cy="647700"/>
                <wp:effectExtent l="0" t="0" r="19050" b="19050"/>
                <wp:wrapNone/>
                <wp:docPr id="240" name="Rounded 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47700"/>
                        </a:xfrm>
                        <a:prstGeom prst="roundRect">
                          <a:avLst>
                            <a:gd name="adj" fmla="val 16667"/>
                          </a:avLst>
                        </a:prstGeom>
                        <a:solidFill>
                          <a:schemeClr val="bg1">
                            <a:lumMod val="85000"/>
                            <a:lumOff val="0"/>
                          </a:schemeClr>
                        </a:solidFill>
                        <a:ln w="9525">
                          <a:solidFill>
                            <a:srgbClr val="000000"/>
                          </a:solidFill>
                          <a:round/>
                          <a:headEnd/>
                          <a:tailEnd/>
                        </a:ln>
                      </wps:spPr>
                      <wps:txbx>
                        <w:txbxContent>
                          <w:p w:rsidR="00F80727" w:rsidRPr="00A6493C" w:rsidRDefault="00F80727" w:rsidP="00B130CF">
                            <w:pPr>
                              <w:ind w:left="0"/>
                              <w:jc w:val="center"/>
                              <w:rPr>
                                <w:b/>
                                <w:bCs/>
                                <w:sz w:val="16"/>
                                <w:szCs w:val="16"/>
                                <w:lang w:val="en-US"/>
                              </w:rPr>
                            </w:pPr>
                            <w:r>
                              <w:rPr>
                                <w:b/>
                                <w:bCs/>
                                <w:sz w:val="16"/>
                                <w:szCs w:val="16"/>
                                <w:lang w:val="en-US"/>
                              </w:rPr>
                              <w:t>Stored Procedure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40" o:spid="_x0000_s1039" style="position:absolute;margin-left:369.75pt;margin-top:14.9pt;width:99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" fillcolor="#d8d8d8 [2732]">
                <v:textbox>
                  <w:txbxContent>
                    <w:p w:rsidR="00F80727" w:rsidRPr="00A6493C" w:rsidRDefault="00F80727" w:rsidP="00B130CF">
                      <w:pPr>
                        <w:ind w:left="0"/>
                        <w:jc w:val="center"/>
                        <w:rPr>
                          <w:b/>
                          <w:bCs/>
                          <w:sz w:val="16"/>
                          <w:szCs w:val="16"/>
                          <w:lang w:val="en-US"/>
                        </w:rPr>
                      </w:pPr>
                      <w:r>
                        <w:rPr>
                          <w:b/>
                          <w:bCs/>
                          <w:sz w:val="16"/>
                          <w:szCs w:val="16"/>
                          <w:lang w:val="en-US"/>
                        </w:rPr>
                        <w:t>Stored Procedure</w:t>
                      </w:r>
                    </w:p>
                  </w:txbxContent>
                </v:textbox>
              </v:roundrect>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45A35F4E" wp14:editId="278BFDBE">
                <wp:simplePos x="0" y="0"/>
                <wp:positionH relativeFrom="column">
                  <wp:posOffset>2038350</wp:posOffset>
                </wp:positionH>
                <wp:positionV relativeFrom="paragraph">
                  <wp:posOffset>189230</wp:posOffset>
                </wp:positionV>
                <wp:extent cx="1238250" cy="647700"/>
                <wp:effectExtent l="0" t="0" r="19050" b="19050"/>
                <wp:wrapNone/>
                <wp:docPr id="239" name="Rounded 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647700"/>
                        </a:xfrm>
                        <a:prstGeom prst="roundRect">
                          <a:avLst>
                            <a:gd name="adj" fmla="val 16667"/>
                          </a:avLst>
                        </a:prstGeom>
                        <a:solidFill>
                          <a:schemeClr val="bg1">
                            <a:lumMod val="85000"/>
                            <a:lumOff val="0"/>
                          </a:schemeClr>
                        </a:solidFill>
                        <a:ln w="9525">
                          <a:solidFill>
                            <a:srgbClr val="000000"/>
                          </a:solidFill>
                          <a:round/>
                          <a:headEnd/>
                          <a:tailEnd/>
                        </a:ln>
                      </wps:spPr>
                      <wps:txbx>
                        <w:txbxContent>
                          <w:p w:rsidR="00F80727" w:rsidRDefault="00F80727" w:rsidP="00B130CF">
                            <w:pPr>
                              <w:ind w:left="0"/>
                              <w:jc w:val="center"/>
                              <w:rPr>
                                <w:b/>
                                <w:bCs/>
                                <w:sz w:val="16"/>
                                <w:szCs w:val="16"/>
                                <w:lang w:val="en-US"/>
                              </w:rPr>
                            </w:pPr>
                            <w:r>
                              <w:rPr>
                                <w:b/>
                                <w:bCs/>
                                <w:sz w:val="16"/>
                                <w:szCs w:val="16"/>
                                <w:lang w:val="en-US"/>
                              </w:rPr>
                              <w:t>File.DLL</w:t>
                            </w:r>
                          </w:p>
                          <w:p w:rsidR="00F80727" w:rsidRPr="00A6493C" w:rsidRDefault="00F80727" w:rsidP="00B130CF">
                            <w:pPr>
                              <w:ind w:left="0"/>
                              <w:jc w:val="center"/>
                              <w:rPr>
                                <w:b/>
                                <w:bCs/>
                                <w:sz w:val="16"/>
                                <w:szCs w:val="16"/>
                                <w:lang w:val="en-US"/>
                              </w:rPr>
                            </w:pPr>
                            <w:r>
                              <w:rPr>
                                <w:b/>
                                <w:bCs/>
                                <w:sz w:val="16"/>
                                <w:szCs w:val="16"/>
                                <w:lang w:val="en-US"/>
                              </w:rPr>
                              <w:t>(.NET Code)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9" o:spid="_x0000_s1040" style="position:absolute;margin-left:160.5pt;margin-top:14.9pt;width:97.5pt;height: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" fillcolor="#d8d8d8 [2732]">
                <v:textbox>
                  <w:txbxContent>
                    <w:p w:rsidR="00F80727" w:rsidRDefault="00F80727" w:rsidP="00B130CF">
                      <w:pPr>
                        <w:ind w:left="0"/>
                        <w:jc w:val="center"/>
                        <w:rPr>
                          <w:b/>
                          <w:bCs/>
                          <w:sz w:val="16"/>
                          <w:szCs w:val="16"/>
                          <w:lang w:val="en-US"/>
                        </w:rPr>
                      </w:pPr>
                      <w:r>
                        <w:rPr>
                          <w:b/>
                          <w:bCs/>
                          <w:sz w:val="16"/>
                          <w:szCs w:val="16"/>
                          <w:lang w:val="en-US"/>
                        </w:rPr>
                        <w:t>File.DLL</w:t>
                      </w:r>
                    </w:p>
                    <w:p w:rsidR="00F80727" w:rsidRPr="00A6493C" w:rsidRDefault="00F80727" w:rsidP="00B130CF">
                      <w:pPr>
                        <w:ind w:left="0"/>
                        <w:jc w:val="center"/>
                        <w:rPr>
                          <w:b/>
                          <w:bCs/>
                          <w:sz w:val="16"/>
                          <w:szCs w:val="16"/>
                          <w:lang w:val="en-US"/>
                        </w:rPr>
                      </w:pPr>
                      <w:r>
                        <w:rPr>
                          <w:b/>
                          <w:bCs/>
                          <w:sz w:val="16"/>
                          <w:szCs w:val="16"/>
                          <w:lang w:val="en-US"/>
                        </w:rPr>
                        <w:t>(.NET Code)</w:t>
                      </w:r>
                    </w:p>
                  </w:txbxContent>
                </v:textbox>
              </v:roundrect>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409223A9" wp14:editId="416EE8BB">
                <wp:simplePos x="0" y="0"/>
                <wp:positionH relativeFrom="column">
                  <wp:posOffset>-57150</wp:posOffset>
                </wp:positionH>
                <wp:positionV relativeFrom="paragraph">
                  <wp:posOffset>122555</wp:posOffset>
                </wp:positionV>
                <wp:extent cx="704850" cy="809625"/>
                <wp:effectExtent l="0" t="0" r="19050" b="28575"/>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809625"/>
                        </a:xfrm>
                        <a:prstGeom prst="roundRect">
                          <a:avLst>
                            <a:gd name="adj" fmla="val 16667"/>
                          </a:avLst>
                        </a:prstGeom>
                        <a:solidFill>
                          <a:schemeClr val="bg1">
                            <a:lumMod val="85000"/>
                            <a:lumOff val="0"/>
                          </a:schemeClr>
                        </a:solidFill>
                        <a:ln w="9525">
                          <a:solidFill>
                            <a:srgbClr val="000000"/>
                          </a:solidFill>
                          <a:round/>
                          <a:headEnd/>
                          <a:tailEnd/>
                        </a:ln>
                      </wps:spPr>
                      <wps:txb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b/>
                                <w:bCs/>
                                <w:sz w:val="16"/>
                                <w:szCs w:val="16"/>
                                <w:lang w:val="en-US"/>
                              </w:rPr>
                            </w:pPr>
                            <w:r w:rsidRPr="00A6493C">
                              <w:rPr>
                                <w:b/>
                                <w:bCs/>
                                <w:sz w:val="16"/>
                                <w:szCs w:val="16"/>
                                <w:lang w:val="en-US"/>
                              </w:rPr>
                              <w:t>OLAP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7" o:spid="_x0000_s1041" style="position:absolute;margin-left:-4.5pt;margin-top:9.65pt;width:55.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" fillcolor="#d8d8d8 [2732]">
                <v:textbo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b/>
                          <w:bCs/>
                          <w:sz w:val="16"/>
                          <w:szCs w:val="16"/>
                          <w:lang w:val="en-US"/>
                        </w:rPr>
                      </w:pPr>
                      <w:r w:rsidRPr="00A6493C">
                        <w:rPr>
                          <w:b/>
                          <w:bCs/>
                          <w:sz w:val="16"/>
                          <w:szCs w:val="16"/>
                          <w:lang w:val="en-US"/>
                        </w:rPr>
                        <w:t>OLAP</w:t>
                      </w:r>
                    </w:p>
                  </w:txbxContent>
                </v:textbox>
              </v:roundrect>
            </w:pict>
          </mc:Fallback>
        </mc:AlternateContent>
      </w:r>
      <w:r>
        <w:rPr>
          <w:noProof/>
          <w:lang w:val="en-US" w:eastAsia="en-US"/>
        </w:rPr>
        <mc:AlternateContent>
          <mc:Choice Requires="wps">
            <w:drawing>
              <wp:anchor distT="0" distB="0" distL="114300" distR="114300" simplePos="0" relativeHeight="251660288" behindDoc="0" locked="0" layoutInCell="1" allowOverlap="1" wp14:anchorId="56E31BB5" wp14:editId="61AADD6C">
                <wp:simplePos x="0" y="0"/>
                <wp:positionH relativeFrom="column">
                  <wp:posOffset>3124200</wp:posOffset>
                </wp:positionH>
                <wp:positionV relativeFrom="paragraph">
                  <wp:posOffset>27305</wp:posOffset>
                </wp:positionV>
                <wp:extent cx="1724025" cy="381000"/>
                <wp:effectExtent l="0" t="0" r="0" b="0"/>
                <wp:wrapNone/>
                <wp:docPr id="236" name="Rounded 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381000"/>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jc w:val="center"/>
                              <w:rPr>
                                <w:sz w:val="16"/>
                                <w:szCs w:val="16"/>
                                <w:lang w:val="en-US"/>
                              </w:rPr>
                            </w:pPr>
                            <w:r>
                              <w:rPr>
                                <w:sz w:val="16"/>
                                <w:szCs w:val="16"/>
                                <w:lang w:val="en-US"/>
                              </w:rPr>
                              <w:t>Execute (Username)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6" o:spid="_x0000_s1042" style="position:absolute;margin-left:246pt;margin-top:2.15pt;width:135.7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" filled="f" fillcolor="#8db3e2" stroked="f">
                <v:textbox>
                  <w:txbxContent>
                    <w:p w:rsidR="00F80727" w:rsidRPr="00A6493C" w:rsidRDefault="00F80727" w:rsidP="00B130CF">
                      <w:pPr>
                        <w:ind w:left="0"/>
                        <w:jc w:val="center"/>
                        <w:rPr>
                          <w:sz w:val="16"/>
                          <w:szCs w:val="16"/>
                          <w:lang w:val="en-US"/>
                        </w:rPr>
                      </w:pPr>
                      <w:r>
                        <w:rPr>
                          <w:sz w:val="16"/>
                          <w:szCs w:val="16"/>
                          <w:lang w:val="en-US"/>
                        </w:rPr>
                        <w:t>Execute (Username)</w:t>
                      </w:r>
                    </w:p>
                  </w:txbxContent>
                </v:textbox>
              </v:roundrect>
            </w:pict>
          </mc:Fallback>
        </mc:AlternateContent>
      </w:r>
    </w:p>
    <w:p w:rsidR="00B130CF" w:rsidRPr="00921B52" w:rsidRDefault="00454F46" w:rsidP="00B130CF">
      <w:r>
        <w:rPr>
          <w:noProof/>
          <w:lang w:val="en-US" w:eastAsia="en-US"/>
        </w:rPr>
        <mc:AlternateContent>
          <mc:Choice Requires="wps">
            <w:drawing>
              <wp:anchor distT="0" distB="0" distL="114300" distR="114300" simplePos="0" relativeHeight="251674624" behindDoc="0" locked="0" layoutInCell="1" allowOverlap="1" wp14:anchorId="72FD5CEF" wp14:editId="7CE341D2">
                <wp:simplePos x="0" y="0"/>
                <wp:positionH relativeFrom="column">
                  <wp:posOffset>495300</wp:posOffset>
                </wp:positionH>
                <wp:positionV relativeFrom="paragraph">
                  <wp:posOffset>123825</wp:posOffset>
                </wp:positionV>
                <wp:extent cx="1724025" cy="542925"/>
                <wp:effectExtent l="0" t="0" r="0" b="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542925"/>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sz w:val="16"/>
                                <w:szCs w:val="16"/>
                                <w:lang w:val="en-US"/>
                              </w:rPr>
                            </w:pPr>
                            <w:r>
                              <w:rPr>
                                <w:sz w:val="16"/>
                                <w:szCs w:val="16"/>
                                <w:lang w:val="en-US"/>
                              </w:rPr>
                              <w:t xml:space="preserve">MDX </w:t>
                            </w:r>
                            <w:proofErr w:type="spellStart"/>
                            <w:r>
                              <w:rPr>
                                <w:sz w:val="16"/>
                                <w:szCs w:val="16"/>
                                <w:lang w:val="en-US"/>
                              </w:rPr>
                              <w:t>FilteredSet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4" o:spid="_x0000_s1043" style="position:absolute;left:0;text-align:left;margin-left:39pt;margin-top:9.75pt;width:135.75pt;height:4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" filled="f" fillcolor="#8db3e2" stroked="f">
                <v:textbo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sz w:val="16"/>
                          <w:szCs w:val="16"/>
                          <w:lang w:val="en-US"/>
                        </w:rPr>
                      </w:pPr>
                      <w:r>
                        <w:rPr>
                          <w:sz w:val="16"/>
                          <w:szCs w:val="16"/>
                          <w:lang w:val="en-US"/>
                        </w:rPr>
                        <w:t xml:space="preserve">MDX </w:t>
                      </w:r>
                      <w:proofErr w:type="spellStart"/>
                      <w:r>
                        <w:rPr>
                          <w:sz w:val="16"/>
                          <w:szCs w:val="16"/>
                          <w:lang w:val="en-US"/>
                        </w:rPr>
                        <w:t>FilteredSet</w:t>
                      </w:r>
                      <w:proofErr w:type="spellEnd"/>
                    </w:p>
                  </w:txbxContent>
                </v:textbox>
              </v:roundrect>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3560FF04" wp14:editId="6523FB51">
                <wp:simplePos x="0" y="0"/>
                <wp:positionH relativeFrom="column">
                  <wp:posOffset>3019425</wp:posOffset>
                </wp:positionH>
                <wp:positionV relativeFrom="paragraph">
                  <wp:posOffset>161925</wp:posOffset>
                </wp:positionV>
                <wp:extent cx="1724025" cy="542925"/>
                <wp:effectExtent l="0" t="0" r="0" b="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542925"/>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sz w:val="16"/>
                                <w:szCs w:val="16"/>
                                <w:lang w:val="en-US"/>
                              </w:rPr>
                            </w:pPr>
                            <w:r>
                              <w:rPr>
                                <w:sz w:val="16"/>
                                <w:szCs w:val="16"/>
                                <w:lang w:val="en-US"/>
                              </w:rPr>
                              <w:t xml:space="preserve">MDX </w:t>
                            </w:r>
                            <w:proofErr w:type="spellStart"/>
                            <w:r>
                              <w:rPr>
                                <w:sz w:val="16"/>
                                <w:szCs w:val="16"/>
                                <w:lang w:val="en-US"/>
                              </w:rPr>
                              <w:t>FilteredSet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3" o:spid="_x0000_s1044" style="position:absolute;left:0;text-align:left;margin-left:237.75pt;margin-top:12.75pt;width:135.7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" filled="f" fillcolor="#8db3e2" stroked="f">
                <v:textbo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sz w:val="16"/>
                          <w:szCs w:val="16"/>
                          <w:lang w:val="en-US"/>
                        </w:rPr>
                      </w:pPr>
                      <w:r>
                        <w:rPr>
                          <w:sz w:val="16"/>
                          <w:szCs w:val="16"/>
                          <w:lang w:val="en-US"/>
                        </w:rPr>
                        <w:t xml:space="preserve">MDX </w:t>
                      </w:r>
                      <w:proofErr w:type="spellStart"/>
                      <w:r>
                        <w:rPr>
                          <w:sz w:val="16"/>
                          <w:szCs w:val="16"/>
                          <w:lang w:val="en-US"/>
                        </w:rPr>
                        <w:t>FilteredSet</w:t>
                      </w:r>
                      <w:proofErr w:type="spellEnd"/>
                    </w:p>
                  </w:txbxContent>
                </v:textbox>
              </v:roundrect>
            </w:pict>
          </mc:Fallback>
        </mc:AlternateContent>
      </w:r>
      <w:r>
        <w:rPr>
          <w:noProof/>
          <w:lang w:val="en-US" w:eastAsia="en-US"/>
        </w:rPr>
        <mc:AlternateContent>
          <mc:Choice Requires="wps">
            <w:drawing>
              <wp:anchor distT="4294967294" distB="4294967294" distL="114300" distR="114300" simplePos="0" relativeHeight="251667456" behindDoc="0" locked="0" layoutInCell="1" allowOverlap="1" wp14:anchorId="306D3B7A" wp14:editId="698F841F">
                <wp:simplePos x="0" y="0"/>
                <wp:positionH relativeFrom="column">
                  <wp:posOffset>3343275</wp:posOffset>
                </wp:positionH>
                <wp:positionV relativeFrom="paragraph">
                  <wp:posOffset>161924</wp:posOffset>
                </wp:positionV>
                <wp:extent cx="1219200" cy="0"/>
                <wp:effectExtent l="0" t="76200" r="19050" b="9525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1" o:spid="_x0000_s1026" type="#_x0000_t32" style="position:absolute;margin-left:263.25pt;margin-top:12.75pt;width:96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" strokeweight="1.5pt">
                <v:stroke endarrow="block"/>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41CC7A12" wp14:editId="5C73D217">
                <wp:simplePos x="0" y="0"/>
                <wp:positionH relativeFrom="column">
                  <wp:posOffset>704850</wp:posOffset>
                </wp:positionH>
                <wp:positionV relativeFrom="paragraph">
                  <wp:posOffset>161290</wp:posOffset>
                </wp:positionV>
                <wp:extent cx="1295400" cy="635"/>
                <wp:effectExtent l="0" t="76200" r="19050" b="94615"/>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0" o:spid="_x0000_s1026" type="#_x0000_t32" style="position:absolute;margin-left:55.5pt;margin-top:12.7pt;width:102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" strokeweight="1.5pt">
                <v:stroke endarrow="block"/>
              </v:shape>
            </w:pict>
          </mc:Fallback>
        </mc:AlternateContent>
      </w:r>
    </w:p>
    <w:p w:rsidR="00B130CF" w:rsidRPr="00921B52" w:rsidRDefault="00454F46" w:rsidP="00B130CF">
      <w:r>
        <w:rPr>
          <w:noProof/>
          <w:lang w:val="en-US" w:eastAsia="en-US"/>
        </w:rPr>
        <mc:AlternateContent>
          <mc:Choice Requires="wps">
            <w:drawing>
              <wp:anchor distT="4294967294" distB="4294967294" distL="114300" distR="114300" simplePos="0" relativeHeight="251671552" behindDoc="0" locked="0" layoutInCell="1" allowOverlap="1" wp14:anchorId="624F961E" wp14:editId="223EEDF8">
                <wp:simplePos x="0" y="0"/>
                <wp:positionH relativeFrom="column">
                  <wp:posOffset>3343275</wp:posOffset>
                </wp:positionH>
                <wp:positionV relativeFrom="paragraph">
                  <wp:posOffset>154939</wp:posOffset>
                </wp:positionV>
                <wp:extent cx="1152525" cy="0"/>
                <wp:effectExtent l="38100" t="76200" r="0" b="95250"/>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2525"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9" o:spid="_x0000_s1026" type="#_x0000_t32" style="position:absolute;margin-left:263.25pt;margin-top:12.2pt;width:90.75pt;height:0;flip:x;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" strokeweight="1.5pt">
                <v:stroke endarrow="block"/>
              </v:shape>
            </w:pict>
          </mc:Fallback>
        </mc:AlternateContent>
      </w:r>
      <w:r>
        <w:rPr>
          <w:noProof/>
          <w:lang w:val="en-US" w:eastAsia="en-US"/>
        </w:rPr>
        <mc:AlternateContent>
          <mc:Choice Requires="wps">
            <w:drawing>
              <wp:anchor distT="4294967294" distB="4294967294" distL="114300" distR="114300" simplePos="0" relativeHeight="251670528" behindDoc="0" locked="0" layoutInCell="1" allowOverlap="1" wp14:anchorId="633BFA3D" wp14:editId="0EFBEA61">
                <wp:simplePos x="0" y="0"/>
                <wp:positionH relativeFrom="column">
                  <wp:posOffset>676910</wp:posOffset>
                </wp:positionH>
                <wp:positionV relativeFrom="paragraph">
                  <wp:posOffset>154304</wp:posOffset>
                </wp:positionV>
                <wp:extent cx="1266190" cy="0"/>
                <wp:effectExtent l="38100" t="76200" r="0" b="95250"/>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6619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8" o:spid="_x0000_s1026" type="#_x0000_t32" style="position:absolute;margin-left:53.3pt;margin-top:12.15pt;width:99.7pt;height:0;flip:x;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" strokeweight="1.5pt">
                <v:stroke endarrow="block"/>
              </v:shape>
            </w:pict>
          </mc:Fallback>
        </mc:AlternateContent>
      </w:r>
    </w:p>
    <w:p w:rsidR="00B130CF" w:rsidRPr="00921B52" w:rsidRDefault="00454F46" w:rsidP="00B130CF">
      <w:r>
        <w:rPr>
          <w:noProof/>
          <w:lang w:val="en-US" w:eastAsia="en-US"/>
        </w:rPr>
        <mc:AlternateContent>
          <mc:Choice Requires="wps">
            <w:drawing>
              <wp:anchor distT="0" distB="0" distL="114298" distR="114298" simplePos="0" relativeHeight="251675648" behindDoc="0" locked="0" layoutInCell="1" allowOverlap="1" wp14:anchorId="715B3425" wp14:editId="52EC7663">
                <wp:simplePos x="0" y="0"/>
                <wp:positionH relativeFrom="column">
                  <wp:posOffset>1019174</wp:posOffset>
                </wp:positionH>
                <wp:positionV relativeFrom="paragraph">
                  <wp:posOffset>221615</wp:posOffset>
                </wp:positionV>
                <wp:extent cx="0" cy="755650"/>
                <wp:effectExtent l="76200" t="38100" r="57150" b="25400"/>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556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7" o:spid="_x0000_s1026" type="#_x0000_t32" style="position:absolute;margin-left:80.25pt;margin-top:17.45pt;width:0;height:59.5pt;flip:y;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" strokeweight="1.5pt">
                <v:stroke endarrow="block"/>
              </v:shape>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5486930C" wp14:editId="49C42074">
                <wp:simplePos x="0" y="0"/>
                <wp:positionH relativeFrom="column">
                  <wp:posOffset>4210050</wp:posOffset>
                </wp:positionH>
                <wp:positionV relativeFrom="paragraph">
                  <wp:posOffset>117475</wp:posOffset>
                </wp:positionV>
                <wp:extent cx="1285875" cy="723265"/>
                <wp:effectExtent l="0" t="0" r="0" b="0"/>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723265"/>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sz w:val="16"/>
                                <w:szCs w:val="16"/>
                                <w:lang w:val="en-US"/>
                              </w:rPr>
                            </w:pPr>
                            <w:r>
                              <w:rPr>
                                <w:sz w:val="16"/>
                                <w:szCs w:val="16"/>
                                <w:lang w:val="en-US"/>
                              </w:rPr>
                              <w:t>Group</w:t>
                            </w:r>
                          </w:p>
                          <w:p w:rsidR="00F80727" w:rsidRPr="00A6493C" w:rsidRDefault="00F80727" w:rsidP="00B130CF">
                            <w:pPr>
                              <w:ind w:left="0"/>
                              <w:jc w:val="center"/>
                              <w:rPr>
                                <w:sz w:val="16"/>
                                <w:szCs w:val="1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26" o:spid="_x0000_s1045" style="position:absolute;left:0;text-align:left;margin-left:331.5pt;margin-top:9.25pt;width:101.25pt;height:56.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" filled="f" fillcolor="#8db3e2" stroked="f">
                <v:textbox>
                  <w:txbxContent>
                    <w:p w:rsidR="00F80727" w:rsidRPr="00A6493C" w:rsidRDefault="00F80727" w:rsidP="00B130CF">
                      <w:pPr>
                        <w:ind w:left="0"/>
                        <w:jc w:val="center"/>
                        <w:rPr>
                          <w:sz w:val="16"/>
                          <w:szCs w:val="16"/>
                          <w:lang w:val="en-US"/>
                        </w:rPr>
                      </w:pPr>
                    </w:p>
                    <w:p w:rsidR="00F80727" w:rsidRPr="00A6493C" w:rsidRDefault="00F80727" w:rsidP="00B130CF">
                      <w:pPr>
                        <w:ind w:left="0"/>
                        <w:jc w:val="center"/>
                        <w:rPr>
                          <w:sz w:val="16"/>
                          <w:szCs w:val="16"/>
                          <w:lang w:val="en-US"/>
                        </w:rPr>
                      </w:pPr>
                      <w:r>
                        <w:rPr>
                          <w:sz w:val="16"/>
                          <w:szCs w:val="16"/>
                          <w:lang w:val="en-US"/>
                        </w:rPr>
                        <w:t>Group</w:t>
                      </w:r>
                    </w:p>
                    <w:p w:rsidR="00F80727" w:rsidRPr="00A6493C" w:rsidRDefault="00F80727" w:rsidP="00B130CF">
                      <w:pPr>
                        <w:ind w:left="0"/>
                        <w:jc w:val="center"/>
                        <w:rPr>
                          <w:sz w:val="16"/>
                          <w:szCs w:val="16"/>
                          <w:lang w:val="en-US"/>
                        </w:rPr>
                      </w:pPr>
                    </w:p>
                  </w:txbxContent>
                </v:textbox>
              </v:roundrect>
            </w:pict>
          </mc:Fallback>
        </mc:AlternateContent>
      </w:r>
      <w:r>
        <w:rPr>
          <w:noProof/>
          <w:lang w:val="en-US" w:eastAsia="en-US"/>
        </w:rPr>
        <mc:AlternateContent>
          <mc:Choice Requires="wps">
            <w:drawing>
              <wp:anchor distT="0" distB="0" distL="114298" distR="114298" simplePos="0" relativeHeight="251669504" behindDoc="0" locked="0" layoutInCell="1" allowOverlap="1" wp14:anchorId="041DEDF7" wp14:editId="0B3EDED2">
                <wp:simplePos x="0" y="0"/>
                <wp:positionH relativeFrom="column">
                  <wp:posOffset>5191759</wp:posOffset>
                </wp:positionH>
                <wp:positionV relativeFrom="paragraph">
                  <wp:posOffset>173990</wp:posOffset>
                </wp:positionV>
                <wp:extent cx="0" cy="753110"/>
                <wp:effectExtent l="76200" t="38100" r="57150" b="27940"/>
                <wp:wrapNone/>
                <wp:docPr id="225"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5311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5" o:spid="_x0000_s1026" type="#_x0000_t32" style="position:absolute;margin-left:408.8pt;margin-top:13.7pt;width:0;height:59.3pt;flip:y;z-index:2516695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" strokeweight="1.5pt">
                <v:stroke endarrow="block"/>
              </v:shape>
            </w:pict>
          </mc:Fallback>
        </mc:AlternateContent>
      </w:r>
      <w:r>
        <w:rPr>
          <w:noProof/>
          <w:lang w:val="en-US" w:eastAsia="en-US"/>
        </w:rPr>
        <mc:AlternateContent>
          <mc:Choice Requires="wps">
            <w:drawing>
              <wp:anchor distT="0" distB="0" distL="114298" distR="114298" simplePos="0" relativeHeight="251668480" behindDoc="0" locked="0" layoutInCell="1" allowOverlap="1" wp14:anchorId="05F6D9B6" wp14:editId="6A0AD02A">
                <wp:simplePos x="0" y="0"/>
                <wp:positionH relativeFrom="column">
                  <wp:posOffset>5448299</wp:posOffset>
                </wp:positionH>
                <wp:positionV relativeFrom="paragraph">
                  <wp:posOffset>221615</wp:posOffset>
                </wp:positionV>
                <wp:extent cx="0" cy="705485"/>
                <wp:effectExtent l="76200" t="0" r="57150" b="56515"/>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548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4" o:spid="_x0000_s1026" type="#_x0000_t32" style="position:absolute;margin-left:429pt;margin-top:17.45pt;width:0;height:55.55pt;z-index:2516684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" strokeweight="1.5pt">
                <v:stroke endarrow="block"/>
              </v:shape>
            </w:pict>
          </mc:Fallback>
        </mc:AlternateContent>
      </w:r>
      <w:r>
        <w:rPr>
          <w:noProof/>
          <w:lang w:val="en-US" w:eastAsia="en-US"/>
        </w:rPr>
        <mc:AlternateContent>
          <mc:Choice Requires="wps">
            <w:drawing>
              <wp:anchor distT="0" distB="0" distL="114300" distR="114300" simplePos="0" relativeHeight="251662336" behindDoc="0" locked="0" layoutInCell="1" allowOverlap="1" wp14:anchorId="3BE0CC2D" wp14:editId="3A05A9EC">
                <wp:simplePos x="0" y="0"/>
                <wp:positionH relativeFrom="column">
                  <wp:posOffset>5305425</wp:posOffset>
                </wp:positionH>
                <wp:positionV relativeFrom="paragraph">
                  <wp:posOffset>31115</wp:posOffset>
                </wp:positionV>
                <wp:extent cx="1047750" cy="809625"/>
                <wp:effectExtent l="0" t="0" r="0" b="0"/>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809625"/>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jc w:val="center"/>
                              <w:rPr>
                                <w:sz w:val="16"/>
                                <w:szCs w:val="16"/>
                                <w:lang w:val="en-US"/>
                              </w:rPr>
                            </w:pPr>
                          </w:p>
                          <w:p w:rsidR="00F80727" w:rsidRDefault="00F80727" w:rsidP="00B130CF">
                            <w:pPr>
                              <w:ind w:left="0"/>
                              <w:jc w:val="center"/>
                              <w:rPr>
                                <w:sz w:val="16"/>
                                <w:szCs w:val="16"/>
                                <w:lang w:val="en-US"/>
                              </w:rPr>
                            </w:pPr>
                            <w:proofErr w:type="spellStart"/>
                            <w:r>
                              <w:rPr>
                                <w:sz w:val="16"/>
                                <w:szCs w:val="16"/>
                                <w:lang w:val="en-US"/>
                              </w:rPr>
                              <w:t>GroupLookup</w:t>
                            </w:r>
                            <w:proofErr w:type="spellEnd"/>
                            <w:r>
                              <w:rPr>
                                <w:sz w:val="16"/>
                                <w:szCs w:val="16"/>
                                <w:lang w:val="en-US"/>
                              </w:rPr>
                              <w:t xml:space="preserve"> </w:t>
                            </w:r>
                          </w:p>
                          <w:p w:rsidR="00F80727" w:rsidRPr="00A6493C" w:rsidRDefault="00F80727" w:rsidP="00B130CF">
                            <w:pPr>
                              <w:ind w:left="0"/>
                              <w:jc w:val="center"/>
                              <w:rPr>
                                <w:sz w:val="16"/>
                                <w:szCs w:val="16"/>
                                <w:lang w:val="en-US"/>
                              </w:rPr>
                            </w:pPr>
                            <w:r>
                              <w:rPr>
                                <w:sz w:val="16"/>
                                <w:szCs w:val="16"/>
                                <w:lang w:val="en-US"/>
                              </w:rPr>
                              <w:t>(Username)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0" o:spid="_x0000_s1046" style="position:absolute;left:0;text-align:left;margin-left:417.75pt;margin-top:2.45pt;width:82.5pt;height:6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" filled="f" fillcolor="#8db3e2" stroked="f">
                <v:textbox>
                  <w:txbxContent>
                    <w:p w:rsidR="00F80727" w:rsidRPr="00A6493C" w:rsidRDefault="00F80727" w:rsidP="00B130CF">
                      <w:pPr>
                        <w:ind w:left="0"/>
                        <w:jc w:val="center"/>
                        <w:rPr>
                          <w:sz w:val="16"/>
                          <w:szCs w:val="16"/>
                          <w:lang w:val="en-US"/>
                        </w:rPr>
                      </w:pPr>
                    </w:p>
                    <w:p w:rsidR="00F80727" w:rsidRDefault="00F80727" w:rsidP="00B130CF">
                      <w:pPr>
                        <w:ind w:left="0"/>
                        <w:jc w:val="center"/>
                        <w:rPr>
                          <w:sz w:val="16"/>
                          <w:szCs w:val="16"/>
                          <w:lang w:val="en-US"/>
                        </w:rPr>
                      </w:pPr>
                      <w:proofErr w:type="spellStart"/>
                      <w:r>
                        <w:rPr>
                          <w:sz w:val="16"/>
                          <w:szCs w:val="16"/>
                          <w:lang w:val="en-US"/>
                        </w:rPr>
                        <w:t>GroupLookup</w:t>
                      </w:r>
                      <w:proofErr w:type="spellEnd"/>
                      <w:r>
                        <w:rPr>
                          <w:sz w:val="16"/>
                          <w:szCs w:val="16"/>
                          <w:lang w:val="en-US"/>
                        </w:rPr>
                        <w:t xml:space="preserve"> </w:t>
                      </w:r>
                    </w:p>
                    <w:p w:rsidR="00F80727" w:rsidRPr="00A6493C" w:rsidRDefault="00F80727" w:rsidP="00B130CF">
                      <w:pPr>
                        <w:ind w:left="0"/>
                        <w:jc w:val="center"/>
                        <w:rPr>
                          <w:sz w:val="16"/>
                          <w:szCs w:val="16"/>
                          <w:lang w:val="en-US"/>
                        </w:rPr>
                      </w:pPr>
                      <w:r>
                        <w:rPr>
                          <w:sz w:val="16"/>
                          <w:szCs w:val="16"/>
                          <w:lang w:val="en-US"/>
                        </w:rPr>
                        <w:t>(Username)</w:t>
                      </w:r>
                    </w:p>
                  </w:txbxContent>
                </v:textbox>
              </v:roundrect>
            </w:pict>
          </mc:Fallback>
        </mc:AlternateContent>
      </w:r>
    </w:p>
    <w:p w:rsidR="00B130CF" w:rsidRPr="00921B52" w:rsidRDefault="00454F46" w:rsidP="00B130CF">
      <w:r>
        <w:rPr>
          <w:noProof/>
          <w:lang w:val="en-US" w:eastAsia="en-US"/>
        </w:rPr>
        <mc:AlternateContent>
          <mc:Choice Requires="wps">
            <w:drawing>
              <wp:anchor distT="0" distB="0" distL="114300" distR="114300" simplePos="0" relativeHeight="251678720" behindDoc="0" locked="0" layoutInCell="1" allowOverlap="1" wp14:anchorId="065498D5" wp14:editId="7677CB8A">
                <wp:simplePos x="0" y="0"/>
                <wp:positionH relativeFrom="column">
                  <wp:posOffset>1524000</wp:posOffset>
                </wp:positionH>
                <wp:positionV relativeFrom="paragraph">
                  <wp:posOffset>83820</wp:posOffset>
                </wp:positionV>
                <wp:extent cx="1419225" cy="606425"/>
                <wp:effectExtent l="0" t="0" r="0" b="0"/>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6425"/>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Pr="00A6493C" w:rsidRDefault="00F80727" w:rsidP="00B130CF">
                            <w:pPr>
                              <w:ind w:left="0"/>
                              <w:rPr>
                                <w:sz w:val="16"/>
                                <w:szCs w:val="16"/>
                                <w:lang w:val="en-US"/>
                              </w:rPr>
                            </w:pPr>
                            <w:r>
                              <w:rPr>
                                <w:sz w:val="16"/>
                                <w:szCs w:val="16"/>
                                <w:lang w:val="en-US"/>
                              </w:rPr>
                              <w:t>Result 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47" style="position:absolute;left:0;text-align:left;margin-left:120pt;margin-top:6.6pt;width:111.75pt;height:4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" filled="f" fillcolor="#8db3e2" stroked="f">
                <v:textbox>
                  <w:txbxContent>
                    <w:p w:rsidR="00F80727" w:rsidRPr="00A6493C" w:rsidRDefault="00F80727" w:rsidP="00B130CF">
                      <w:pPr>
                        <w:ind w:left="0"/>
                        <w:rPr>
                          <w:sz w:val="16"/>
                          <w:szCs w:val="16"/>
                          <w:lang w:val="en-US"/>
                        </w:rPr>
                      </w:pPr>
                      <w:r>
                        <w:rPr>
                          <w:sz w:val="16"/>
                          <w:szCs w:val="16"/>
                          <w:lang w:val="en-US"/>
                        </w:rPr>
                        <w:t>Result Set</w:t>
                      </w:r>
                    </w:p>
                  </w:txbxContent>
                </v:textbox>
              </v:roundrect>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6CC854C2" wp14:editId="5C687868">
                <wp:simplePos x="0" y="0"/>
                <wp:positionH relativeFrom="column">
                  <wp:posOffset>238125</wp:posOffset>
                </wp:positionH>
                <wp:positionV relativeFrom="paragraph">
                  <wp:posOffset>83820</wp:posOffset>
                </wp:positionV>
                <wp:extent cx="1419225" cy="606425"/>
                <wp:effectExtent l="0" t="0" r="0" b="0"/>
                <wp:wrapNone/>
                <wp:docPr id="28"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6425"/>
                        </a:xfrm>
                        <a:prstGeom prst="roundRect">
                          <a:avLst>
                            <a:gd name="adj" fmla="val 16667"/>
                          </a:avLst>
                        </a:prstGeom>
                        <a:noFill/>
                        <a:ln>
                          <a:noFill/>
                        </a:ln>
                        <a:extLst>
                          <a:ext uri="{909E8E84-426E-40DD-AFC4-6F175D3DCCD1}">
                            <a14:hiddenFill xmlns:a14="http://schemas.microsoft.com/office/drawing/2010/main">
                              <a:solidFill>
                                <a:srgbClr val="8DB3E2"/>
                              </a:solidFill>
                            </a14:hiddenFill>
                          </a:ext>
                          <a:ext uri="{91240B29-F687-4F45-9708-019B960494DF}">
                            <a14:hiddenLine xmlns:a14="http://schemas.microsoft.com/office/drawing/2010/main" w="9525">
                              <a:solidFill>
                                <a:srgbClr val="000000"/>
                              </a:solidFill>
                              <a:round/>
                              <a:headEnd/>
                              <a:tailEnd/>
                            </a14:hiddenLine>
                          </a:ext>
                        </a:extLst>
                      </wps:spPr>
                      <wps:txbx>
                        <w:txbxContent>
                          <w:p w:rsidR="00F80727" w:rsidRDefault="00F80727" w:rsidP="00B130CF">
                            <w:pPr>
                              <w:ind w:left="0"/>
                              <w:rPr>
                                <w:sz w:val="16"/>
                                <w:szCs w:val="16"/>
                                <w:lang w:val="en-US"/>
                              </w:rPr>
                            </w:pPr>
                            <w:r>
                              <w:rPr>
                                <w:sz w:val="16"/>
                                <w:szCs w:val="16"/>
                                <w:lang w:val="en-US"/>
                              </w:rPr>
                              <w:t>Query with</w:t>
                            </w:r>
                          </w:p>
                          <w:p w:rsidR="00F80727" w:rsidRPr="00A6493C" w:rsidRDefault="00F80727" w:rsidP="00B130CF">
                            <w:pPr>
                              <w:ind w:left="0"/>
                              <w:rPr>
                                <w:sz w:val="16"/>
                                <w:szCs w:val="16"/>
                                <w:lang w:val="en-US"/>
                              </w:rPr>
                            </w:pPr>
                            <w:r>
                              <w:rPr>
                                <w:sz w:val="16"/>
                                <w:szCs w:val="16"/>
                                <w:lang w:val="en-US"/>
                              </w:rPr>
                              <w:t>MDX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8" o:spid="_x0000_s1048" style="position:absolute;left:0;text-align:left;margin-left:18.75pt;margin-top:6.6pt;width:111.75pt;height:4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" filled="f" fillcolor="#8db3e2" stroked="f">
                <v:textbox>
                  <w:txbxContent>
                    <w:p w:rsidR="00F80727" w:rsidRDefault="00F80727" w:rsidP="00B130CF">
                      <w:pPr>
                        <w:ind w:left="0"/>
                        <w:rPr>
                          <w:sz w:val="16"/>
                          <w:szCs w:val="16"/>
                          <w:lang w:val="en-US"/>
                        </w:rPr>
                      </w:pPr>
                      <w:r>
                        <w:rPr>
                          <w:sz w:val="16"/>
                          <w:szCs w:val="16"/>
                          <w:lang w:val="en-US"/>
                        </w:rPr>
                        <w:t>Query with</w:t>
                      </w:r>
                    </w:p>
                    <w:p w:rsidR="00F80727" w:rsidRPr="00A6493C" w:rsidRDefault="00F80727" w:rsidP="00B130CF">
                      <w:pPr>
                        <w:ind w:left="0"/>
                        <w:rPr>
                          <w:sz w:val="16"/>
                          <w:szCs w:val="16"/>
                          <w:lang w:val="en-US"/>
                        </w:rPr>
                      </w:pPr>
                      <w:r>
                        <w:rPr>
                          <w:sz w:val="16"/>
                          <w:szCs w:val="16"/>
                          <w:lang w:val="en-US"/>
                        </w:rPr>
                        <w:t>MDX</w:t>
                      </w:r>
                    </w:p>
                  </w:txbxContent>
                </v:textbox>
              </v:roundrect>
            </w:pict>
          </mc:Fallback>
        </mc:AlternateContent>
      </w:r>
      <w:r>
        <w:rPr>
          <w:noProof/>
          <w:lang w:val="en-US" w:eastAsia="en-US"/>
        </w:rPr>
        <mc:AlternateContent>
          <mc:Choice Requires="wps">
            <w:drawing>
              <wp:anchor distT="0" distB="0" distL="114298" distR="114298" simplePos="0" relativeHeight="251676672" behindDoc="0" locked="0" layoutInCell="1" allowOverlap="1" wp14:anchorId="2EE01735" wp14:editId="65E71588">
                <wp:simplePos x="0" y="0"/>
                <wp:positionH relativeFrom="column">
                  <wp:posOffset>1438274</wp:posOffset>
                </wp:positionH>
                <wp:positionV relativeFrom="paragraph">
                  <wp:posOffset>22860</wp:posOffset>
                </wp:positionV>
                <wp:extent cx="0" cy="645160"/>
                <wp:effectExtent l="76200" t="0" r="76200" b="5969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516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 o:spid="_x0000_s1026" type="#_x0000_t32" style="position:absolute;margin-left:113.25pt;margin-top:1.8pt;width:0;height:50.8pt;z-index:251676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" strokeweight="1.5pt">
                <v:stroke endarrow="block"/>
              </v:shape>
            </w:pict>
          </mc:Fallback>
        </mc:AlternateContent>
      </w:r>
    </w:p>
    <w:p w:rsidR="00B130CF" w:rsidRPr="00921B52" w:rsidRDefault="00B130CF" w:rsidP="00B130CF"/>
    <w:p w:rsidR="00B130CF" w:rsidRPr="00921B52" w:rsidRDefault="00B130CF" w:rsidP="00B130CF"/>
    <w:p w:rsidR="00B130CF" w:rsidRPr="00921B52" w:rsidRDefault="00454F46" w:rsidP="00B130CF">
      <w:r>
        <w:rPr>
          <w:noProof/>
          <w:lang w:val="en-US" w:eastAsia="en-US"/>
        </w:rPr>
        <mc:AlternateContent>
          <mc:Choice Requires="wps">
            <w:drawing>
              <wp:anchor distT="0" distB="0" distL="114300" distR="114300" simplePos="0" relativeHeight="251679744" behindDoc="0" locked="0" layoutInCell="1" allowOverlap="1" wp14:anchorId="6D31F4F8" wp14:editId="308FC3E2">
                <wp:simplePos x="0" y="0"/>
                <wp:positionH relativeFrom="column">
                  <wp:posOffset>95250</wp:posOffset>
                </wp:positionH>
                <wp:positionV relativeFrom="paragraph">
                  <wp:posOffset>112395</wp:posOffset>
                </wp:positionV>
                <wp:extent cx="2924175" cy="952500"/>
                <wp:effectExtent l="0" t="0" r="28575" b="19050"/>
                <wp:wrapNone/>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4175" cy="952500"/>
                        </a:xfrm>
                        <a:prstGeom prst="roundRect">
                          <a:avLst>
                            <a:gd name="adj" fmla="val 16667"/>
                          </a:avLst>
                        </a:prstGeom>
                        <a:solidFill>
                          <a:schemeClr val="accent1">
                            <a:lumMod val="40000"/>
                            <a:lumOff val="60000"/>
                          </a:schemeClr>
                        </a:solidFill>
                        <a:ln w="9525">
                          <a:solidFill>
                            <a:srgbClr val="000000"/>
                          </a:solidFill>
                          <a:prstDash val="dash"/>
                          <a:round/>
                          <a:headEnd/>
                          <a:tailEnd/>
                        </a:ln>
                      </wps:spPr>
                      <wps:txbx>
                        <w:txbxContent>
                          <w:p w:rsidR="00F80727" w:rsidRPr="00A6493C" w:rsidRDefault="00F80727" w:rsidP="00B130CF">
                            <w:pPr>
                              <w:ind w:left="0"/>
                              <w:jc w:val="center"/>
                              <w:rPr>
                                <w:b/>
                                <w:bCs/>
                                <w:sz w:val="16"/>
                                <w:szCs w:val="1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6" o:spid="_x0000_s1049" style="position:absolute;left:0;text-align:left;margin-left:7.5pt;margin-top:8.85pt;width:230.2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" fillcolor="#b8cce4 [1300]">
                <v:stroke dashstyle="dash"/>
                <v:textbox>
                  <w:txbxContent>
                    <w:p w:rsidR="00F80727" w:rsidRPr="00A6493C" w:rsidRDefault="00F80727" w:rsidP="00B130CF">
                      <w:pPr>
                        <w:ind w:left="0"/>
                        <w:jc w:val="center"/>
                        <w:rPr>
                          <w:b/>
                          <w:bCs/>
                          <w:sz w:val="16"/>
                          <w:szCs w:val="16"/>
                          <w:lang w:val="en-US"/>
                        </w:rPr>
                      </w:pPr>
                    </w:p>
                  </w:txbxContent>
                </v:textbox>
              </v:roundrect>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165A7D43" wp14:editId="288423BF">
                <wp:simplePos x="0" y="0"/>
                <wp:positionH relativeFrom="column">
                  <wp:posOffset>4810125</wp:posOffset>
                </wp:positionH>
                <wp:positionV relativeFrom="paragraph">
                  <wp:posOffset>112395</wp:posOffset>
                </wp:positionV>
                <wp:extent cx="1095375" cy="752475"/>
                <wp:effectExtent l="0" t="0" r="28575" b="28575"/>
                <wp:wrapNone/>
                <wp:docPr id="25" name="Can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752475"/>
                        </a:xfrm>
                        <a:prstGeom prst="can">
                          <a:avLst>
                            <a:gd name="adj" fmla="val 25000"/>
                          </a:avLst>
                        </a:prstGeom>
                        <a:solidFill>
                          <a:schemeClr val="bg1">
                            <a:lumMod val="85000"/>
                            <a:lumOff val="0"/>
                          </a:schemeClr>
                        </a:solidFill>
                        <a:ln w="9525">
                          <a:solidFill>
                            <a:srgbClr val="000000"/>
                          </a:solidFill>
                          <a:round/>
                          <a:headEnd/>
                          <a:tailEnd/>
                        </a:ln>
                      </wps:spPr>
                      <wps:txbx>
                        <w:txbxContent>
                          <w:p w:rsidR="00F80727" w:rsidRDefault="00F80727" w:rsidP="00B130CF">
                            <w:pPr>
                              <w:ind w:left="0"/>
                              <w:jc w:val="center"/>
                              <w:rPr>
                                <w:b/>
                                <w:bCs/>
                                <w:sz w:val="16"/>
                                <w:szCs w:val="16"/>
                                <w:lang w:val="en-US"/>
                              </w:rPr>
                            </w:pPr>
                            <w:r w:rsidRPr="00A6493C">
                              <w:rPr>
                                <w:b/>
                                <w:bCs/>
                                <w:sz w:val="16"/>
                                <w:szCs w:val="16"/>
                                <w:lang w:val="en-US"/>
                              </w:rPr>
                              <w:t>User Security Table</w:t>
                            </w:r>
                          </w:p>
                          <w:p w:rsidR="00F80727" w:rsidRPr="00481B58" w:rsidRDefault="00F80727" w:rsidP="00B130CF">
                            <w:pPr>
                              <w:ind w:left="0"/>
                              <w:jc w:val="center"/>
                              <w:rPr>
                                <w:rFonts w:cs="Cordia New"/>
                                <w:b/>
                                <w:bCs/>
                                <w:sz w:val="16"/>
                                <w:cs/>
                                <w:lang w:val="en-US" w:bidi="th-TH"/>
                              </w:rPr>
                            </w:pPr>
                            <w:r>
                              <w:rPr>
                                <w:rFonts w:cstheme="minorBidi" w:hint="cs"/>
                                <w:b/>
                                <w:bCs/>
                                <w:sz w:val="16"/>
                                <w:cs/>
                                <w:lang w:val="en-US" w:bidi="th-TH"/>
                              </w:rPr>
                              <w:t>๖๗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5" o:spid="_x0000_s1050" type="#_x0000_t22" style="position:absolute;left:0;text-align:left;margin-left:378.75pt;margin-top:8.85pt;width:86.25pt;height:5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" fillcolor="#d8d8d8 [2732]">
                <v:textbox>
                  <w:txbxContent>
                    <w:p w:rsidR="00F80727" w:rsidRDefault="00F80727" w:rsidP="00B130CF">
                      <w:pPr>
                        <w:ind w:left="0"/>
                        <w:jc w:val="center"/>
                        <w:rPr>
                          <w:b/>
                          <w:bCs/>
                          <w:sz w:val="16"/>
                          <w:szCs w:val="16"/>
                          <w:lang w:val="en-US"/>
                        </w:rPr>
                      </w:pPr>
                      <w:r w:rsidRPr="00A6493C">
                        <w:rPr>
                          <w:b/>
                          <w:bCs/>
                          <w:sz w:val="16"/>
                          <w:szCs w:val="16"/>
                          <w:lang w:val="en-US"/>
                        </w:rPr>
                        <w:t>User Security Table</w:t>
                      </w:r>
                    </w:p>
                    <w:p w:rsidR="00F80727" w:rsidRPr="00481B58" w:rsidRDefault="00F80727" w:rsidP="00B130CF">
                      <w:pPr>
                        <w:ind w:left="0"/>
                        <w:jc w:val="center"/>
                        <w:rPr>
                          <w:rFonts w:cs="Cordia New"/>
                          <w:b/>
                          <w:bCs/>
                          <w:sz w:val="16"/>
                          <w:cs/>
                          <w:lang w:val="en-US" w:bidi="th-TH"/>
                        </w:rPr>
                      </w:pPr>
                      <w:r>
                        <w:rPr>
                          <w:rFonts w:cstheme="minorBidi" w:hint="cs"/>
                          <w:b/>
                          <w:bCs/>
                          <w:sz w:val="16"/>
                          <w:cs/>
                          <w:lang w:val="en-US" w:bidi="th-TH"/>
                        </w:rPr>
                        <w:t>๖๗</w:t>
                      </w:r>
                    </w:p>
                  </w:txbxContent>
                </v:textbox>
              </v:shape>
            </w:pict>
          </mc:Fallback>
        </mc:AlternateContent>
      </w:r>
    </w:p>
    <w:p w:rsidR="00B130CF" w:rsidRPr="00921B52" w:rsidRDefault="00454F46" w:rsidP="00B130CF">
      <w:r>
        <w:rPr>
          <w:noProof/>
          <w:lang w:val="en-US" w:eastAsia="en-US"/>
        </w:rPr>
        <mc:AlternateContent>
          <mc:Choice Requires="wps">
            <w:drawing>
              <wp:anchor distT="0" distB="0" distL="114300" distR="114300" simplePos="0" relativeHeight="251681792" behindDoc="0" locked="0" layoutInCell="1" allowOverlap="1" wp14:anchorId="705C16E6" wp14:editId="17E75E75">
                <wp:simplePos x="0" y="0"/>
                <wp:positionH relativeFrom="column">
                  <wp:posOffset>1647825</wp:posOffset>
                </wp:positionH>
                <wp:positionV relativeFrom="paragraph">
                  <wp:posOffset>31115</wp:posOffset>
                </wp:positionV>
                <wp:extent cx="1238250" cy="647700"/>
                <wp:effectExtent l="0" t="0" r="19050" b="19050"/>
                <wp:wrapNone/>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647700"/>
                        </a:xfrm>
                        <a:prstGeom prst="roundRect">
                          <a:avLst>
                            <a:gd name="adj" fmla="val 16667"/>
                          </a:avLst>
                        </a:prstGeom>
                        <a:solidFill>
                          <a:schemeClr val="tx2">
                            <a:lumMod val="20000"/>
                            <a:lumOff val="80000"/>
                          </a:schemeClr>
                        </a:solidFill>
                        <a:ln w="9525">
                          <a:solidFill>
                            <a:srgbClr val="000000"/>
                          </a:solidFill>
                          <a:round/>
                          <a:headEnd/>
                          <a:tailEnd/>
                        </a:ln>
                      </wps:spPr>
                      <wps:txbx>
                        <w:txbxContent>
                          <w:p w:rsidR="00F80727" w:rsidRPr="00A6493C" w:rsidRDefault="00F80727" w:rsidP="00B130CF">
                            <w:pPr>
                              <w:ind w:left="0"/>
                              <w:jc w:val="center"/>
                              <w:rPr>
                                <w:b/>
                                <w:bCs/>
                                <w:sz w:val="16"/>
                                <w:szCs w:val="16"/>
                                <w:lang w:val="en-US"/>
                              </w:rPr>
                            </w:pPr>
                            <w:r>
                              <w:rPr>
                                <w:b/>
                                <w:bCs/>
                                <w:sz w:val="16"/>
                                <w:szCs w:val="16"/>
                                <w:lang w:val="en-US"/>
                              </w:rPr>
                              <w:t>Excel Sheets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4" o:spid="_x0000_s1051" style="position:absolute;left:0;text-align:left;margin-left:129.75pt;margin-top:2.45pt;width:97.5pt;height: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" fillcolor="#c6d9f1 [671]">
                <v:textbox>
                  <w:txbxContent>
                    <w:p w:rsidR="00F80727" w:rsidRPr="00A6493C" w:rsidRDefault="00F80727" w:rsidP="00B130CF">
                      <w:pPr>
                        <w:ind w:left="0"/>
                        <w:jc w:val="center"/>
                        <w:rPr>
                          <w:b/>
                          <w:bCs/>
                          <w:sz w:val="16"/>
                          <w:szCs w:val="16"/>
                          <w:lang w:val="en-US"/>
                        </w:rPr>
                      </w:pPr>
                      <w:r>
                        <w:rPr>
                          <w:b/>
                          <w:bCs/>
                          <w:sz w:val="16"/>
                          <w:szCs w:val="16"/>
                          <w:lang w:val="en-US"/>
                        </w:rPr>
                        <w:t>Excel Sheets</w:t>
                      </w:r>
                    </w:p>
                  </w:txbxContent>
                </v:textbox>
              </v:roundrect>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221F6D5F" wp14:editId="2AB39833">
                <wp:simplePos x="0" y="0"/>
                <wp:positionH relativeFrom="column">
                  <wp:posOffset>238125</wp:posOffset>
                </wp:positionH>
                <wp:positionV relativeFrom="paragraph">
                  <wp:posOffset>31115</wp:posOffset>
                </wp:positionV>
                <wp:extent cx="1238250" cy="647700"/>
                <wp:effectExtent l="0" t="0" r="19050" b="19050"/>
                <wp:wrapNone/>
                <wp:docPr id="2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647700"/>
                        </a:xfrm>
                        <a:prstGeom prst="roundRect">
                          <a:avLst>
                            <a:gd name="adj" fmla="val 16667"/>
                          </a:avLst>
                        </a:prstGeom>
                        <a:solidFill>
                          <a:schemeClr val="tx2">
                            <a:lumMod val="20000"/>
                            <a:lumOff val="80000"/>
                          </a:schemeClr>
                        </a:solidFill>
                        <a:ln w="9525">
                          <a:solidFill>
                            <a:srgbClr val="000000"/>
                          </a:solidFill>
                          <a:round/>
                          <a:headEnd/>
                          <a:tailEnd/>
                        </a:ln>
                      </wps:spPr>
                      <wps:txbx>
                        <w:txbxContent>
                          <w:p w:rsidR="00F80727" w:rsidRPr="00A6493C" w:rsidRDefault="00F80727" w:rsidP="00B130CF">
                            <w:pPr>
                              <w:ind w:left="0"/>
                              <w:jc w:val="center"/>
                              <w:rPr>
                                <w:b/>
                                <w:bCs/>
                                <w:sz w:val="16"/>
                                <w:szCs w:val="16"/>
                                <w:lang w:val="en-US"/>
                              </w:rPr>
                            </w:pPr>
                            <w:r>
                              <w:rPr>
                                <w:b/>
                                <w:bCs/>
                                <w:sz w:val="16"/>
                                <w:szCs w:val="16"/>
                                <w:lang w:val="en-US"/>
                              </w:rPr>
                              <w:t>Reporting Services Reports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 o:spid="_x0000_s1052" style="position:absolute;left:0;text-align:left;margin-left:18.75pt;margin-top:2.45pt;width:97.5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" fillcolor="#c6d9f1 [671]">
                <v:textbox>
                  <w:txbxContent>
                    <w:p w:rsidR="00F80727" w:rsidRPr="00A6493C" w:rsidRDefault="00F80727" w:rsidP="00B130CF">
                      <w:pPr>
                        <w:ind w:left="0"/>
                        <w:jc w:val="center"/>
                        <w:rPr>
                          <w:b/>
                          <w:bCs/>
                          <w:sz w:val="16"/>
                          <w:szCs w:val="16"/>
                          <w:lang w:val="en-US"/>
                        </w:rPr>
                      </w:pPr>
                      <w:r>
                        <w:rPr>
                          <w:b/>
                          <w:bCs/>
                          <w:sz w:val="16"/>
                          <w:szCs w:val="16"/>
                          <w:lang w:val="en-US"/>
                        </w:rPr>
                        <w:t>Reporting Services Reports</w:t>
                      </w:r>
                    </w:p>
                  </w:txbxContent>
                </v:textbox>
              </v:roundrect>
            </w:pict>
          </mc:Fallback>
        </mc:AlternateContent>
      </w:r>
    </w:p>
    <w:p w:rsidR="00B130CF" w:rsidRPr="00921B52" w:rsidRDefault="00B130CF" w:rsidP="00B130CF"/>
    <w:p w:rsidR="00B130CF" w:rsidRDefault="00B130CF" w:rsidP="00B130CF"/>
    <w:p w:rsidR="00B130CF" w:rsidRDefault="00B130CF" w:rsidP="00B130CF">
      <w:pPr>
        <w:pStyle w:val="Caption"/>
        <w:jc w:val="center"/>
        <w:rPr>
          <w:rFonts w:ascii="Arial" w:hAnsi="Arial" w:cs="Arial"/>
        </w:rPr>
      </w:pPr>
    </w:p>
    <w:p w:rsidR="00B130CF" w:rsidRDefault="00B130CF" w:rsidP="00B130CF">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B36FA">
        <w:rPr>
          <w:rFonts w:ascii="Arial" w:hAnsi="Arial" w:cs="Arial"/>
          <w:noProof/>
        </w:rPr>
        <w:t>41</w:t>
      </w:r>
      <w:r w:rsidR="004C54F9" w:rsidRPr="0087788D">
        <w:rPr>
          <w:rFonts w:ascii="Arial" w:hAnsi="Arial" w:cs="Arial"/>
        </w:rPr>
        <w:fldChar w:fldCharType="end"/>
      </w:r>
    </w:p>
    <w:p w:rsidR="002F3603" w:rsidRDefault="007E05E2" w:rsidP="00462F1F">
      <w:r>
        <w:t xml:space="preserve">The following sections describe each component in detail. </w:t>
      </w:r>
    </w:p>
    <w:p w:rsidR="00B130CF" w:rsidRDefault="00B130CF" w:rsidP="00B130CF">
      <w:pPr>
        <w:pStyle w:val="NumHeading3"/>
      </w:pPr>
      <w:bookmarkStart w:id="49" w:name="_Toc259515214"/>
      <w:bookmarkStart w:id="50" w:name="_Toc264310816"/>
      <w:r>
        <w:t xml:space="preserve">User Security </w:t>
      </w:r>
      <w:r w:rsidR="007E05E2">
        <w:t>T</w:t>
      </w:r>
      <w:r>
        <w:t>able</w:t>
      </w:r>
      <w:bookmarkEnd w:id="49"/>
      <w:bookmarkEnd w:id="50"/>
    </w:p>
    <w:p w:rsidR="00B130CF" w:rsidRPr="008B36FA" w:rsidRDefault="007E05E2" w:rsidP="00E91A69">
      <w:pPr>
        <w:ind w:left="0"/>
        <w:jc w:val="both"/>
      </w:pPr>
      <w:r w:rsidRPr="008B36FA">
        <w:t>Because</w:t>
      </w:r>
      <w:r w:rsidR="00D45D2E" w:rsidRPr="008B36FA">
        <w:t xml:space="preserve"> </w:t>
      </w:r>
      <w:r w:rsidRPr="008B36FA">
        <w:t xml:space="preserve">the </w:t>
      </w:r>
      <w:r w:rsidR="008C7C96">
        <w:t>customer</w:t>
      </w:r>
      <w:r w:rsidRPr="008B36FA">
        <w:t xml:space="preserve"> did not use</w:t>
      </w:r>
      <w:r w:rsidR="00B130CF" w:rsidRPr="008B36FA">
        <w:t xml:space="preserve"> Active Directory group</w:t>
      </w:r>
      <w:r w:rsidR="00D45D2E" w:rsidRPr="008B36FA">
        <w:t>s</w:t>
      </w:r>
      <w:r w:rsidR="00B130CF" w:rsidRPr="008B36FA">
        <w:t xml:space="preserve"> for the organization structure, we create</w:t>
      </w:r>
      <w:r w:rsidR="008C7C96">
        <w:t>d</w:t>
      </w:r>
      <w:r w:rsidR="00B130CF" w:rsidRPr="008B36FA">
        <w:t xml:space="preserve"> </w:t>
      </w:r>
      <w:r w:rsidR="00D45D2E" w:rsidRPr="008B36FA">
        <w:t>a</w:t>
      </w:r>
      <w:r w:rsidR="00B130CF" w:rsidRPr="008B36FA">
        <w:t xml:space="preserve"> custom database table to maintain </w:t>
      </w:r>
      <w:r w:rsidRPr="008B36FA">
        <w:t xml:space="preserve">the </w:t>
      </w:r>
      <w:r w:rsidR="00B130CF" w:rsidRPr="008B36FA">
        <w:t>user list and associated security groups. The table map</w:t>
      </w:r>
      <w:r w:rsidR="00D45D2E" w:rsidRPr="008B36FA">
        <w:t>ped</w:t>
      </w:r>
      <w:r w:rsidR="00B130CF" w:rsidRPr="008B36FA">
        <w:t xml:space="preserve"> domain username</w:t>
      </w:r>
      <w:r w:rsidRPr="008B36FA">
        <w:t>s</w:t>
      </w:r>
      <w:r w:rsidR="00B130CF" w:rsidRPr="008B36FA">
        <w:t xml:space="preserve"> </w:t>
      </w:r>
      <w:r w:rsidR="00D45D2E" w:rsidRPr="008B36FA">
        <w:t>to</w:t>
      </w:r>
      <w:r w:rsidR="00B130CF" w:rsidRPr="008B36FA">
        <w:t xml:space="preserve"> group code</w:t>
      </w:r>
      <w:r w:rsidR="00D45D2E" w:rsidRPr="008B36FA">
        <w:t>s,</w:t>
      </w:r>
      <w:r w:rsidR="00B130CF" w:rsidRPr="008B36FA">
        <w:t xml:space="preserve"> which we define</w:t>
      </w:r>
      <w:r w:rsidR="008C7C96">
        <w:t>d</w:t>
      </w:r>
      <w:r w:rsidR="00B130CF" w:rsidRPr="008B36FA">
        <w:t xml:space="preserve">. </w:t>
      </w:r>
      <w:r w:rsidR="008C7C96">
        <w:t>Figure 42</w:t>
      </w:r>
      <w:r w:rsidRPr="008B36FA">
        <w:t xml:space="preserve"> illustrates the group code structure</w:t>
      </w:r>
      <w:r w:rsidR="00B130CF" w:rsidRPr="008B36FA">
        <w:t xml:space="preserve">. </w:t>
      </w:r>
    </w:p>
    <w:p w:rsidR="00B130CF" w:rsidRDefault="00B130CF" w:rsidP="00E91A69">
      <w:pPr>
        <w:keepNext/>
        <w:ind w:left="230"/>
      </w:pPr>
      <w:r>
        <w:object w:dxaOrig="9634" w:dyaOrig="5080">
          <v:shape id="_x0000_i1033" type="#_x0000_t75" style="width:427pt;height:226.65pt" o:ole="">
            <v:imagedata r:id="rId74" o:title=""/>
          </v:shape>
          <o:OLEObject Type="Embed" ProgID="Visio.Drawing.11" ShapeID="_x0000_i1033" DrawAspect="Content" ObjectID="_1338280737" r:id="rId75"/>
        </w:object>
      </w:r>
    </w:p>
    <w:p w:rsidR="00B130CF" w:rsidRPr="00CD3DA4" w:rsidRDefault="00B130CF" w:rsidP="00B130CF">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8C7C96">
        <w:rPr>
          <w:rFonts w:ascii="Arial" w:hAnsi="Arial" w:cs="Arial"/>
          <w:noProof/>
        </w:rPr>
        <w:t>42</w:t>
      </w:r>
      <w:r w:rsidR="004C54F9" w:rsidRPr="0087788D">
        <w:rPr>
          <w:rFonts w:ascii="Arial" w:hAnsi="Arial" w:cs="Arial"/>
        </w:rPr>
        <w:fldChar w:fldCharType="end"/>
      </w:r>
    </w:p>
    <w:p w:rsidR="00B130CF" w:rsidRPr="00481B58" w:rsidRDefault="00B130CF" w:rsidP="00B130CF">
      <w:pPr>
        <w:pStyle w:val="NumHeading3"/>
      </w:pPr>
      <w:bookmarkStart w:id="51" w:name="_Toc259515215"/>
      <w:bookmarkStart w:id="52" w:name="_Toc264310817"/>
      <w:r>
        <w:t>Store</w:t>
      </w:r>
      <w:r w:rsidR="00D45D2E">
        <w:t>d</w:t>
      </w:r>
      <w:r>
        <w:t xml:space="preserve"> Procedure</w:t>
      </w:r>
      <w:bookmarkEnd w:id="51"/>
      <w:bookmarkEnd w:id="52"/>
    </w:p>
    <w:p w:rsidR="00B130CF" w:rsidRDefault="007E05E2" w:rsidP="00B130CF">
      <w:pPr>
        <w:ind w:left="270"/>
      </w:pPr>
      <w:r>
        <w:t xml:space="preserve">We created a stored procedure to retrieve information from the table. </w:t>
      </w:r>
      <w:r w:rsidR="00B130CF" w:rsidRPr="00481B58">
        <w:t xml:space="preserve">This </w:t>
      </w:r>
      <w:r w:rsidR="00B130CF" w:rsidRPr="00921B52">
        <w:t>store</w:t>
      </w:r>
      <w:r w:rsidR="00D45D2E">
        <w:t>d</w:t>
      </w:r>
      <w:r w:rsidR="00B130CF" w:rsidRPr="00921B52">
        <w:t xml:space="preserve"> procedure use</w:t>
      </w:r>
      <w:r w:rsidR="00D45D2E">
        <w:t>s</w:t>
      </w:r>
      <w:r w:rsidR="00B130CF" w:rsidRPr="00921B52">
        <w:t xml:space="preserve"> </w:t>
      </w:r>
      <w:r>
        <w:t xml:space="preserve">the </w:t>
      </w:r>
      <w:proofErr w:type="spellStart"/>
      <w:r w:rsidR="00B130CF" w:rsidRPr="008C7C96">
        <w:t>User</w:t>
      </w:r>
      <w:r w:rsidR="008C7C96">
        <w:t>N</w:t>
      </w:r>
      <w:r w:rsidR="00B130CF" w:rsidRPr="008C7C96">
        <w:t>ame</w:t>
      </w:r>
      <w:proofErr w:type="spellEnd"/>
      <w:r w:rsidR="00B130CF" w:rsidRPr="00921B52">
        <w:t xml:space="preserve"> parameter to look up </w:t>
      </w:r>
      <w:r w:rsidR="00D45D2E">
        <w:t xml:space="preserve">the </w:t>
      </w:r>
      <w:r w:rsidR="00B130CF" w:rsidRPr="00921B52">
        <w:t xml:space="preserve">User Group Code from </w:t>
      </w:r>
      <w:r w:rsidR="00D45D2E">
        <w:t xml:space="preserve">the </w:t>
      </w:r>
      <w:r w:rsidR="00B130CF" w:rsidRPr="00921B52">
        <w:t xml:space="preserve">user security table. </w:t>
      </w:r>
      <w:r w:rsidR="001643CE">
        <w:t>Next</w:t>
      </w:r>
      <w:r w:rsidR="00B130CF" w:rsidRPr="00921B52">
        <w:t xml:space="preserve">, </w:t>
      </w:r>
      <w:r w:rsidR="00D45D2E">
        <w:t xml:space="preserve">it </w:t>
      </w:r>
      <w:r w:rsidR="00B130CF" w:rsidRPr="00921B52">
        <w:t>create</w:t>
      </w:r>
      <w:r w:rsidR="00D45D2E">
        <w:t>s an</w:t>
      </w:r>
      <w:r w:rsidR="00B130CF" w:rsidRPr="00921B52">
        <w:t xml:space="preserve"> MDX </w:t>
      </w:r>
      <w:r w:rsidR="00905680">
        <w:t>f</w:t>
      </w:r>
      <w:r w:rsidR="00B130CF" w:rsidRPr="00921B52">
        <w:t xml:space="preserve">ilter </w:t>
      </w:r>
      <w:r w:rsidR="00905680">
        <w:t>s</w:t>
      </w:r>
      <w:r w:rsidR="00B130CF" w:rsidRPr="00921B52">
        <w:t>et</w:t>
      </w:r>
      <w:r w:rsidR="00905680">
        <w:t>,</w:t>
      </w:r>
      <w:r w:rsidR="00B130CF" w:rsidRPr="00921B52">
        <w:t xml:space="preserve"> which is </w:t>
      </w:r>
      <w:r w:rsidR="00B130CF">
        <w:t>the set of members of organization dimension</w:t>
      </w:r>
      <w:r w:rsidR="00B130CF" w:rsidRPr="00921B52">
        <w:t xml:space="preserve"> </w:t>
      </w:r>
      <w:r w:rsidR="00D45D2E">
        <w:t>that</w:t>
      </w:r>
      <w:r w:rsidR="00B130CF">
        <w:t xml:space="preserve"> </w:t>
      </w:r>
      <w:r w:rsidR="00B130CF" w:rsidRPr="00921B52">
        <w:t xml:space="preserve">relates with </w:t>
      </w:r>
      <w:r w:rsidR="00D45D2E">
        <w:t xml:space="preserve">the </w:t>
      </w:r>
      <w:r w:rsidR="00B130CF" w:rsidRPr="00921B52">
        <w:t>user group code</w:t>
      </w:r>
      <w:r w:rsidR="00905680">
        <w:t>,</w:t>
      </w:r>
      <w:r w:rsidR="00B130CF" w:rsidRPr="00921B52">
        <w:t xml:space="preserve"> and </w:t>
      </w:r>
      <w:r w:rsidR="00905680">
        <w:t xml:space="preserve">then it </w:t>
      </w:r>
      <w:r w:rsidR="00B130CF" w:rsidRPr="00921B52">
        <w:t>send</w:t>
      </w:r>
      <w:r w:rsidR="00905680">
        <w:t>s</w:t>
      </w:r>
      <w:r w:rsidR="00B130CF" w:rsidRPr="00921B52">
        <w:t xml:space="preserve"> this MDX </w:t>
      </w:r>
      <w:r w:rsidR="00905680">
        <w:t>f</w:t>
      </w:r>
      <w:r w:rsidR="00B130CF" w:rsidRPr="00921B52">
        <w:t xml:space="preserve">ilter </w:t>
      </w:r>
      <w:r w:rsidR="00905680">
        <w:t>s</w:t>
      </w:r>
      <w:r w:rsidR="00B130CF" w:rsidRPr="00921B52">
        <w:t xml:space="preserve">et to </w:t>
      </w:r>
      <w:r w:rsidR="00B130CF">
        <w:t>File.</w:t>
      </w:r>
      <w:r w:rsidR="00905680">
        <w:t>dll</w:t>
      </w:r>
      <w:r w:rsidR="00905680" w:rsidRPr="00921B52">
        <w:t xml:space="preserve"> </w:t>
      </w:r>
      <w:r w:rsidR="00B130CF" w:rsidRPr="00921B52">
        <w:t xml:space="preserve">and </w:t>
      </w:r>
      <w:r w:rsidR="00905680">
        <w:t xml:space="preserve">the </w:t>
      </w:r>
      <w:r w:rsidR="00B130CF">
        <w:t>OLAP</w:t>
      </w:r>
      <w:r w:rsidR="00B130CF" w:rsidRPr="00921B52">
        <w:t xml:space="preserve"> </w:t>
      </w:r>
      <w:r w:rsidR="00905680">
        <w:t>s</w:t>
      </w:r>
      <w:r w:rsidR="00B130CF" w:rsidRPr="00921B52">
        <w:t>erver.</w:t>
      </w:r>
    </w:p>
    <w:p w:rsidR="00B130CF" w:rsidRDefault="00454F46" w:rsidP="00B130CF">
      <w:pPr>
        <w:ind w:left="0"/>
      </w:pPr>
      <w:r>
        <w:rPr>
          <w:noProof/>
          <w:lang w:val="en-US" w:eastAsia="en-US"/>
        </w:rPr>
        <mc:AlternateContent>
          <mc:Choice Requires="wpg">
            <w:drawing>
              <wp:anchor distT="0" distB="0" distL="114300" distR="114300" simplePos="0" relativeHeight="251682816" behindDoc="0" locked="0" layoutInCell="1" allowOverlap="1" wp14:anchorId="7913888F" wp14:editId="7D6AC969">
                <wp:simplePos x="0" y="0"/>
                <wp:positionH relativeFrom="column">
                  <wp:posOffset>371475</wp:posOffset>
                </wp:positionH>
                <wp:positionV relativeFrom="paragraph">
                  <wp:posOffset>168910</wp:posOffset>
                </wp:positionV>
                <wp:extent cx="5210175" cy="1905000"/>
                <wp:effectExtent l="0" t="0" r="28575" b="19050"/>
                <wp:wrapNone/>
                <wp:docPr id="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0175" cy="1905000"/>
                          <a:chOff x="2025" y="3780"/>
                          <a:chExt cx="8205" cy="3000"/>
                        </a:xfrm>
                      </wpg:grpSpPr>
                      <wps:wsp>
                        <wps:cNvPr id="5" name="Rectangle 33"/>
                        <wps:cNvSpPr>
                          <a:spLocks noChangeArrowheads="1"/>
                        </wps:cNvSpPr>
                        <wps:spPr bwMode="auto">
                          <a:xfrm>
                            <a:off x="2025" y="4395"/>
                            <a:ext cx="2535" cy="615"/>
                          </a:xfrm>
                          <a:prstGeom prst="rect">
                            <a:avLst/>
                          </a:prstGeom>
                          <a:solidFill>
                            <a:srgbClr val="FFFFFF"/>
                          </a:solidFill>
                          <a:ln w="9525">
                            <a:solidFill>
                              <a:srgbClr val="000000"/>
                            </a:solidFill>
                            <a:miter lim="800000"/>
                            <a:headEnd/>
                            <a:tailEnd/>
                          </a:ln>
                        </wps:spPr>
                        <wps:txbx>
                          <w:txbxContent>
                            <w:p w:rsidR="00F80727" w:rsidRPr="00091310" w:rsidRDefault="00F80727" w:rsidP="00B130CF">
                              <w:pPr>
                                <w:ind w:left="0"/>
                                <w:rPr>
                                  <w:sz w:val="16"/>
                                  <w:szCs w:val="16"/>
                                  <w:lang w:val="en-US"/>
                                </w:rPr>
                              </w:pPr>
                              <w:r w:rsidRPr="00091310">
                                <w:rPr>
                                  <w:sz w:val="16"/>
                                  <w:szCs w:val="16"/>
                                  <w:lang w:val="en-US"/>
                                </w:rPr>
                                <w:t>User Name: Example\Test A</w:t>
                              </w:r>
                            </w:p>
                          </w:txbxContent>
                        </wps:txbx>
                        <wps:bodyPr rot="0" vert="horz" wrap="square" lIns="91440" tIns="45720" rIns="91440" bIns="45720" anchor="t" anchorCtr="0" upright="1">
                          <a:noAutofit/>
                        </wps:bodyPr>
                      </wps:wsp>
                      <wpg:grpSp>
                        <wpg:cNvPr id="8" name="Group 34"/>
                        <wpg:cNvGrpSpPr>
                          <a:grpSpLocks/>
                        </wpg:cNvGrpSpPr>
                        <wpg:grpSpPr bwMode="auto">
                          <a:xfrm>
                            <a:off x="6150" y="3780"/>
                            <a:ext cx="4080" cy="1845"/>
                            <a:chOff x="6000" y="3945"/>
                            <a:chExt cx="4080" cy="1845"/>
                          </a:xfrm>
                        </wpg:grpSpPr>
                        <wps:wsp>
                          <wps:cNvPr id="9" name="Rectangle 35"/>
                          <wps:cNvSpPr>
                            <a:spLocks noChangeArrowheads="1"/>
                          </wps:cNvSpPr>
                          <wps:spPr bwMode="auto">
                            <a:xfrm>
                              <a:off x="6000" y="4560"/>
                              <a:ext cx="2040" cy="615"/>
                            </a:xfrm>
                            <a:prstGeom prst="rect">
                              <a:avLst/>
                            </a:prstGeom>
                            <a:solidFill>
                              <a:srgbClr val="FFFFFF"/>
                            </a:solidFill>
                            <a:ln w="9525">
                              <a:solidFill>
                                <a:srgbClr val="000000"/>
                              </a:solidFill>
                              <a:miter lim="800000"/>
                              <a:headEnd/>
                              <a:tailEnd/>
                            </a:ln>
                          </wps:spPr>
                          <wps:txbx>
                            <w:txbxContent>
                              <w:p w:rsidR="00F80727" w:rsidRPr="00091310" w:rsidRDefault="00F80727" w:rsidP="00B130CF">
                                <w:pPr>
                                  <w:ind w:left="0"/>
                                  <w:rPr>
                                    <w:sz w:val="16"/>
                                    <w:szCs w:val="16"/>
                                    <w:lang w:val="en-US"/>
                                  </w:rPr>
                                </w:pPr>
                                <w:r w:rsidRPr="00091310">
                                  <w:rPr>
                                    <w:sz w:val="16"/>
                                    <w:szCs w:val="16"/>
                                    <w:lang w:val="en-US"/>
                                  </w:rPr>
                                  <w:t>Example\Test A</w:t>
                                </w:r>
                              </w:p>
                            </w:txbxContent>
                          </wps:txbx>
                          <wps:bodyPr rot="0" vert="horz" wrap="square" lIns="91440" tIns="45720" rIns="91440" bIns="45720" anchor="t" anchorCtr="0" upright="1">
                            <a:noAutofit/>
                          </wps:bodyPr>
                        </wps:wsp>
                        <wps:wsp>
                          <wps:cNvPr id="10" name="Rectangle 36"/>
                          <wps:cNvSpPr>
                            <a:spLocks noChangeArrowheads="1"/>
                          </wps:cNvSpPr>
                          <wps:spPr bwMode="auto">
                            <a:xfrm>
                              <a:off x="8040" y="4560"/>
                              <a:ext cx="2040" cy="615"/>
                            </a:xfrm>
                            <a:prstGeom prst="rect">
                              <a:avLst/>
                            </a:prstGeom>
                            <a:solidFill>
                              <a:srgbClr val="FFFFFF"/>
                            </a:solidFill>
                            <a:ln w="9525">
                              <a:solidFill>
                                <a:srgbClr val="000000"/>
                              </a:solidFill>
                              <a:miter lim="800000"/>
                              <a:headEnd/>
                              <a:tailEnd/>
                            </a:ln>
                          </wps:spPr>
                          <wps:txbx>
                            <w:txbxContent>
                              <w:p w:rsidR="00F80727" w:rsidRPr="00091310" w:rsidRDefault="00F80727" w:rsidP="00B130CF">
                                <w:pPr>
                                  <w:ind w:left="0"/>
                                  <w:rPr>
                                    <w:sz w:val="16"/>
                                    <w:szCs w:val="16"/>
                                    <w:lang w:val="en-US"/>
                                  </w:rPr>
                                </w:pPr>
                                <w:r>
                                  <w:rPr>
                                    <w:sz w:val="16"/>
                                    <w:szCs w:val="16"/>
                                    <w:lang w:val="en-US"/>
                                  </w:rPr>
                                  <w:t>01010001</w:t>
                                </w:r>
                              </w:p>
                            </w:txbxContent>
                          </wps:txbx>
                          <wps:bodyPr rot="0" vert="horz" wrap="square" lIns="91440" tIns="45720" rIns="91440" bIns="45720" anchor="t" anchorCtr="0" upright="1">
                            <a:noAutofit/>
                          </wps:bodyPr>
                        </wps:wsp>
                        <wps:wsp>
                          <wps:cNvPr id="11" name="Rectangle 37"/>
                          <wps:cNvSpPr>
                            <a:spLocks noChangeArrowheads="1"/>
                          </wps:cNvSpPr>
                          <wps:spPr bwMode="auto">
                            <a:xfrm>
                              <a:off x="6000" y="5175"/>
                              <a:ext cx="2040" cy="615"/>
                            </a:xfrm>
                            <a:prstGeom prst="rect">
                              <a:avLst/>
                            </a:prstGeom>
                            <a:solidFill>
                              <a:srgbClr val="FFFFFF"/>
                            </a:solidFill>
                            <a:ln w="9525">
                              <a:solidFill>
                                <a:srgbClr val="000000"/>
                              </a:solidFill>
                              <a:miter lim="800000"/>
                              <a:headEnd/>
                              <a:tailEnd/>
                            </a:ln>
                          </wps:spPr>
                          <wps:txbx>
                            <w:txbxContent>
                              <w:p w:rsidR="00F80727" w:rsidRPr="00091310" w:rsidRDefault="00F80727" w:rsidP="00B130CF">
                                <w:pPr>
                                  <w:ind w:left="0"/>
                                  <w:rPr>
                                    <w:sz w:val="16"/>
                                    <w:szCs w:val="16"/>
                                    <w:lang w:val="en-US"/>
                                  </w:rPr>
                                </w:pPr>
                                <w:r w:rsidRPr="00091310">
                                  <w:rPr>
                                    <w:sz w:val="16"/>
                                    <w:szCs w:val="16"/>
                                    <w:lang w:val="en-US"/>
                                  </w:rPr>
                                  <w:t>Example\Test A</w:t>
                                </w:r>
                              </w:p>
                            </w:txbxContent>
                          </wps:txbx>
                          <wps:bodyPr rot="0" vert="horz" wrap="square" lIns="91440" tIns="45720" rIns="91440" bIns="45720" anchor="t" anchorCtr="0" upright="1">
                            <a:noAutofit/>
                          </wps:bodyPr>
                        </wps:wsp>
                        <wps:wsp>
                          <wps:cNvPr id="12" name="Rectangle 38"/>
                          <wps:cNvSpPr>
                            <a:spLocks noChangeArrowheads="1"/>
                          </wps:cNvSpPr>
                          <wps:spPr bwMode="auto">
                            <a:xfrm>
                              <a:off x="8040" y="5175"/>
                              <a:ext cx="2040" cy="615"/>
                            </a:xfrm>
                            <a:prstGeom prst="rect">
                              <a:avLst/>
                            </a:prstGeom>
                            <a:solidFill>
                              <a:srgbClr val="FFFFFF"/>
                            </a:solidFill>
                            <a:ln w="9525">
                              <a:solidFill>
                                <a:srgbClr val="000000"/>
                              </a:solidFill>
                              <a:miter lim="800000"/>
                              <a:headEnd/>
                              <a:tailEnd/>
                            </a:ln>
                          </wps:spPr>
                          <wps:txbx>
                            <w:txbxContent>
                              <w:p w:rsidR="00F80727" w:rsidRPr="00091310" w:rsidRDefault="00F80727" w:rsidP="00B130CF">
                                <w:pPr>
                                  <w:ind w:left="0"/>
                                  <w:rPr>
                                    <w:sz w:val="16"/>
                                    <w:szCs w:val="16"/>
                                    <w:lang w:val="en-US"/>
                                  </w:rPr>
                                </w:pPr>
                                <w:r>
                                  <w:rPr>
                                    <w:sz w:val="16"/>
                                    <w:szCs w:val="16"/>
                                    <w:lang w:val="en-US"/>
                                  </w:rPr>
                                  <w:t>01010002</w:t>
                                </w:r>
                              </w:p>
                            </w:txbxContent>
                          </wps:txbx>
                          <wps:bodyPr rot="0" vert="horz" wrap="square" lIns="91440" tIns="45720" rIns="91440" bIns="45720" anchor="t" anchorCtr="0" upright="1">
                            <a:noAutofit/>
                          </wps:bodyPr>
                        </wps:wsp>
                        <wps:wsp>
                          <wps:cNvPr id="13" name="Rectangle 39"/>
                          <wps:cNvSpPr>
                            <a:spLocks noChangeArrowheads="1"/>
                          </wps:cNvSpPr>
                          <wps:spPr bwMode="auto">
                            <a:xfrm>
                              <a:off x="6000" y="3945"/>
                              <a:ext cx="2040" cy="615"/>
                            </a:xfrm>
                            <a:prstGeom prst="rect">
                              <a:avLst/>
                            </a:prstGeom>
                            <a:solidFill>
                              <a:schemeClr val="bg1">
                                <a:lumMod val="85000"/>
                                <a:lumOff val="0"/>
                              </a:schemeClr>
                            </a:solidFill>
                            <a:ln w="9525">
                              <a:solidFill>
                                <a:srgbClr val="000000"/>
                              </a:solidFill>
                              <a:miter lim="800000"/>
                              <a:headEnd/>
                              <a:tailEnd/>
                            </a:ln>
                          </wps:spPr>
                          <wps:txbx>
                            <w:txbxContent>
                              <w:p w:rsidR="00F80727" w:rsidRPr="00091310" w:rsidRDefault="00F80727" w:rsidP="00B130CF">
                                <w:pPr>
                                  <w:ind w:left="0"/>
                                  <w:jc w:val="center"/>
                                  <w:rPr>
                                    <w:b/>
                                    <w:bCs/>
                                    <w:sz w:val="16"/>
                                    <w:szCs w:val="16"/>
                                    <w:lang w:val="en-US"/>
                                  </w:rPr>
                                </w:pPr>
                                <w:r w:rsidRPr="00091310">
                                  <w:rPr>
                                    <w:b/>
                                    <w:bCs/>
                                    <w:sz w:val="16"/>
                                    <w:szCs w:val="16"/>
                                    <w:lang w:val="en-US"/>
                                  </w:rPr>
                                  <w:t>Username</w:t>
                                </w:r>
                              </w:p>
                            </w:txbxContent>
                          </wps:txbx>
                          <wps:bodyPr rot="0" vert="horz" wrap="square" lIns="91440" tIns="45720" rIns="91440" bIns="45720" anchor="t" anchorCtr="0" upright="1">
                            <a:noAutofit/>
                          </wps:bodyPr>
                        </wps:wsp>
                        <wps:wsp>
                          <wps:cNvPr id="14" name="Rectangle 40"/>
                          <wps:cNvSpPr>
                            <a:spLocks noChangeArrowheads="1"/>
                          </wps:cNvSpPr>
                          <wps:spPr bwMode="auto">
                            <a:xfrm>
                              <a:off x="8040" y="3945"/>
                              <a:ext cx="2040" cy="615"/>
                            </a:xfrm>
                            <a:prstGeom prst="rect">
                              <a:avLst/>
                            </a:prstGeom>
                            <a:solidFill>
                              <a:schemeClr val="bg1">
                                <a:lumMod val="85000"/>
                                <a:lumOff val="0"/>
                              </a:schemeClr>
                            </a:solidFill>
                            <a:ln w="9525">
                              <a:solidFill>
                                <a:srgbClr val="000000"/>
                              </a:solidFill>
                              <a:miter lim="800000"/>
                              <a:headEnd/>
                              <a:tailEnd/>
                            </a:ln>
                          </wps:spPr>
                          <wps:txbx>
                            <w:txbxContent>
                              <w:p w:rsidR="00F80727" w:rsidRPr="00091310" w:rsidRDefault="00F80727" w:rsidP="00B130CF">
                                <w:pPr>
                                  <w:ind w:left="0"/>
                                  <w:jc w:val="center"/>
                                  <w:rPr>
                                    <w:b/>
                                    <w:bCs/>
                                    <w:sz w:val="16"/>
                                    <w:szCs w:val="16"/>
                                    <w:lang w:val="en-US"/>
                                  </w:rPr>
                                </w:pPr>
                                <w:r w:rsidRPr="00091310">
                                  <w:rPr>
                                    <w:b/>
                                    <w:bCs/>
                                    <w:sz w:val="16"/>
                                    <w:szCs w:val="16"/>
                                    <w:lang w:val="en-US"/>
                                  </w:rPr>
                                  <w:t>Group Code</w:t>
                                </w:r>
                              </w:p>
                            </w:txbxContent>
                          </wps:txbx>
                          <wps:bodyPr rot="0" vert="horz" wrap="square" lIns="91440" tIns="45720" rIns="91440" bIns="45720" anchor="t" anchorCtr="0" upright="1">
                            <a:noAutofit/>
                          </wps:bodyPr>
                        </wps:wsp>
                      </wpg:grpSp>
                      <wps:wsp>
                        <wps:cNvPr id="17" name="Rectangle 41"/>
                        <wps:cNvSpPr>
                          <a:spLocks noChangeArrowheads="1"/>
                        </wps:cNvSpPr>
                        <wps:spPr bwMode="auto">
                          <a:xfrm>
                            <a:off x="2565" y="6165"/>
                            <a:ext cx="7155" cy="615"/>
                          </a:xfrm>
                          <a:prstGeom prst="rect">
                            <a:avLst/>
                          </a:prstGeom>
                          <a:solidFill>
                            <a:schemeClr val="bg1">
                              <a:lumMod val="95000"/>
                              <a:lumOff val="0"/>
                            </a:schemeClr>
                          </a:solidFill>
                          <a:ln w="9525">
                            <a:solidFill>
                              <a:srgbClr val="000000"/>
                            </a:solidFill>
                            <a:miter lim="800000"/>
                            <a:headEnd/>
                            <a:tailEnd/>
                          </a:ln>
                        </wps:spPr>
                        <wps:txbx>
                          <w:txbxContent>
                            <w:p w:rsidR="00F80727" w:rsidRPr="00291F89" w:rsidRDefault="00F80727" w:rsidP="00B130CF">
                              <w:pPr>
                                <w:ind w:left="0"/>
                                <w:rPr>
                                  <w:b/>
                                  <w:bCs/>
                                  <w:sz w:val="16"/>
                                  <w:szCs w:val="16"/>
                                  <w:lang w:val="en-US"/>
                                </w:rPr>
                              </w:pPr>
                              <w:r w:rsidRPr="00291F89">
                                <w:rPr>
                                  <w:b/>
                                  <w:bCs/>
                                  <w:sz w:val="16"/>
                                  <w:szCs w:val="16"/>
                                  <w:lang w:val="en-US"/>
                                </w:rPr>
                                <w:t>{[Dim Organization]</w:t>
                              </w:r>
                              <w:proofErr w:type="gramStart"/>
                              <w:r w:rsidRPr="00291F89">
                                <w:rPr>
                                  <w:b/>
                                  <w:bCs/>
                                  <w:sz w:val="16"/>
                                  <w:szCs w:val="16"/>
                                  <w:lang w:val="en-US"/>
                                </w:rPr>
                                <w:t>.[</w:t>
                              </w:r>
                              <w:proofErr w:type="gramEnd"/>
                              <w:r w:rsidRPr="00291F89">
                                <w:rPr>
                                  <w:b/>
                                  <w:bCs/>
                                  <w:sz w:val="16"/>
                                  <w:szCs w:val="16"/>
                                  <w:lang w:val="en-US"/>
                                </w:rPr>
                                <w:t>Branch Code].&amp;[0001], [Dim Organization].[Branch Code].&amp;[0002]}</w:t>
                              </w:r>
                            </w:p>
                          </w:txbxContent>
                        </wps:txbx>
                        <wps:bodyPr rot="0" vert="horz" wrap="square" lIns="91440" tIns="45720" rIns="91440" bIns="45720" anchor="t" anchorCtr="0" upright="1">
                          <a:noAutofit/>
                        </wps:bodyPr>
                      </wps:wsp>
                      <wps:wsp>
                        <wps:cNvPr id="19" name="AutoShape 42"/>
                        <wps:cNvCnPr>
                          <a:cxnSpLocks noChangeShapeType="1"/>
                        </wps:cNvCnPr>
                        <wps:spPr bwMode="auto">
                          <a:xfrm>
                            <a:off x="4785" y="4695"/>
                            <a:ext cx="118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0" name="AutoShape 43"/>
                        <wps:cNvCnPr>
                          <a:cxnSpLocks noChangeShapeType="1"/>
                        </wps:cNvCnPr>
                        <wps:spPr bwMode="auto">
                          <a:xfrm>
                            <a:off x="5460" y="5010"/>
                            <a:ext cx="0" cy="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 o:spid="_x0000_s1053" style="position:absolute;margin-left:29.25pt;margin-top:13.3pt;width:410.25pt;height:150pt;z-index:251682816;mso-position-horizontal-relative:text;mso-position-vertical-relative:text" coordorigin="2025,3780" coordsize="8205,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">
                <v:rect id="Rectangle 33" o:spid="_x0000_s1054" style="position:absolute;left:2025;top:4395;width:253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F80727" w:rsidRPr="00091310" w:rsidRDefault="00F80727" w:rsidP="00B130CF">
                        <w:pPr>
                          <w:ind w:left="0"/>
                          <w:rPr>
                            <w:sz w:val="16"/>
                            <w:szCs w:val="16"/>
                            <w:lang w:val="en-US"/>
                          </w:rPr>
                        </w:pPr>
                        <w:r w:rsidRPr="00091310">
                          <w:rPr>
                            <w:sz w:val="16"/>
                            <w:szCs w:val="16"/>
                            <w:lang w:val="en-US"/>
                          </w:rPr>
                          <w:t>User Name: Example\Test A</w:t>
                        </w:r>
                      </w:p>
                    </w:txbxContent>
                  </v:textbox>
                </v:rect>
                <v:group id="Group 34" o:spid="_x0000_s1055" style="position:absolute;left:6150;top:3780;width:4080;height:1845" coordorigin="6000,3945" coordsize="4080,1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35" o:spid="_x0000_s1056" style="position:absolute;left:6000;top:4560;width:204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F80727" w:rsidRPr="00091310" w:rsidRDefault="00F80727" w:rsidP="00B130CF">
                          <w:pPr>
                            <w:ind w:left="0"/>
                            <w:rPr>
                              <w:sz w:val="16"/>
                              <w:szCs w:val="16"/>
                              <w:lang w:val="en-US"/>
                            </w:rPr>
                          </w:pPr>
                          <w:r w:rsidRPr="00091310">
                            <w:rPr>
                              <w:sz w:val="16"/>
                              <w:szCs w:val="16"/>
                              <w:lang w:val="en-US"/>
                            </w:rPr>
                            <w:t>Example\Test A</w:t>
                          </w:r>
                        </w:p>
                      </w:txbxContent>
                    </v:textbox>
                  </v:rect>
                  <v:rect id="Rectangle 36" o:spid="_x0000_s1057" style="position:absolute;left:8040;top:4560;width:204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F80727" w:rsidRPr="00091310" w:rsidRDefault="00F80727" w:rsidP="00B130CF">
                          <w:pPr>
                            <w:ind w:left="0"/>
                            <w:rPr>
                              <w:sz w:val="16"/>
                              <w:szCs w:val="16"/>
                              <w:lang w:val="en-US"/>
                            </w:rPr>
                          </w:pPr>
                          <w:r>
                            <w:rPr>
                              <w:sz w:val="16"/>
                              <w:szCs w:val="16"/>
                              <w:lang w:val="en-US"/>
                            </w:rPr>
                            <w:t>01010001</w:t>
                          </w:r>
                        </w:p>
                      </w:txbxContent>
                    </v:textbox>
                  </v:rect>
                  <v:rect id="Rectangle 37" o:spid="_x0000_s1058" style="position:absolute;left:6000;top:5175;width:204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F80727" w:rsidRPr="00091310" w:rsidRDefault="00F80727" w:rsidP="00B130CF">
                          <w:pPr>
                            <w:ind w:left="0"/>
                            <w:rPr>
                              <w:sz w:val="16"/>
                              <w:szCs w:val="16"/>
                              <w:lang w:val="en-US"/>
                            </w:rPr>
                          </w:pPr>
                          <w:r w:rsidRPr="00091310">
                            <w:rPr>
                              <w:sz w:val="16"/>
                              <w:szCs w:val="16"/>
                              <w:lang w:val="en-US"/>
                            </w:rPr>
                            <w:t>Example\Test A</w:t>
                          </w:r>
                        </w:p>
                      </w:txbxContent>
                    </v:textbox>
                  </v:rect>
                  <v:rect id="Rectangle 38" o:spid="_x0000_s1059" style="position:absolute;left:8040;top:5175;width:204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F80727" w:rsidRPr="00091310" w:rsidRDefault="00F80727" w:rsidP="00B130CF">
                          <w:pPr>
                            <w:ind w:left="0"/>
                            <w:rPr>
                              <w:sz w:val="16"/>
                              <w:szCs w:val="16"/>
                              <w:lang w:val="en-US"/>
                            </w:rPr>
                          </w:pPr>
                          <w:r>
                            <w:rPr>
                              <w:sz w:val="16"/>
                              <w:szCs w:val="16"/>
                              <w:lang w:val="en-US"/>
                            </w:rPr>
                            <w:t>01010002</w:t>
                          </w:r>
                        </w:p>
                      </w:txbxContent>
                    </v:textbox>
                  </v:rect>
                  <v:rect id="Rectangle 39" o:spid="_x0000_s1060" style="position:absolute;left:6000;top:3945;width:204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GX8IA&#10;AADbAAAADwAAAGRycy9kb3ducmV2LnhtbERPTWsCMRC9F/wPYYTeatZKS9kaRYVqwXpwLfU6bsbd&#10;xWSybFKN/94UCt7m8T5nPI3WiDN1vnGsYDjIQBCXTjdcKfjefTy9gfABWaNxTAqu5GE66T2MMdfu&#10;wls6F6ESKYR9jgrqENpcSl/WZNEPXEucuKPrLIYEu0rqDi8p3Br5nGWv0mLDqaHGlhY1lafi1yo4&#10;mPXPbn59WZ5WscH4ZVb7jdkr9diPs3cQgWK4i//dnzrNH8HfL+kAO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IZfwgAAANsAAAAPAAAAAAAAAAAAAAAAAJgCAABkcnMvZG93&#10;bnJldi54bWxQSwUGAAAAAAQABAD1AAAAhwMAAAAA&#10;" fillcolor="#d8d8d8 [2732]">
                    <v:textbox>
                      <w:txbxContent>
                        <w:p w:rsidR="00F80727" w:rsidRPr="00091310" w:rsidRDefault="00F80727" w:rsidP="00B130CF">
                          <w:pPr>
                            <w:ind w:left="0"/>
                            <w:jc w:val="center"/>
                            <w:rPr>
                              <w:b/>
                              <w:bCs/>
                              <w:sz w:val="16"/>
                              <w:szCs w:val="16"/>
                              <w:lang w:val="en-US"/>
                            </w:rPr>
                          </w:pPr>
                          <w:r w:rsidRPr="00091310">
                            <w:rPr>
                              <w:b/>
                              <w:bCs/>
                              <w:sz w:val="16"/>
                              <w:szCs w:val="16"/>
                              <w:lang w:val="en-US"/>
                            </w:rPr>
                            <w:t>Username</w:t>
                          </w:r>
                        </w:p>
                      </w:txbxContent>
                    </v:textbox>
                  </v:rect>
                  <v:rect id="Rectangle 40" o:spid="_x0000_s1061" style="position:absolute;left:8040;top:3945;width:204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eK8IA&#10;AADbAAAADwAAAGRycy9kb3ducmV2LnhtbERPTWsCMRC9F/wPYYTeatZiS9kaRYVqwXpwLfU6bsbd&#10;xWSybFKN/94UCt7m8T5nPI3WiDN1vnGsYDjIQBCXTjdcKfjefTy9gfABWaNxTAqu5GE66T2MMdfu&#10;wls6F6ESKYR9jgrqENpcSl/WZNEPXEucuKPrLIYEu0rqDi8p3Br5nGWv0mLDqaHGlhY1lafi1yo4&#10;mPXPbn59WZ5WscH4ZVb7jdkr9diPs3cQgWK4i//dnzrNH8HfL+kAO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hR4rwgAAANsAAAAPAAAAAAAAAAAAAAAAAJgCAABkcnMvZG93&#10;bnJldi54bWxQSwUGAAAAAAQABAD1AAAAhwMAAAAA&#10;" fillcolor="#d8d8d8 [2732]">
                    <v:textbox>
                      <w:txbxContent>
                        <w:p w:rsidR="00F80727" w:rsidRPr="00091310" w:rsidRDefault="00F80727" w:rsidP="00B130CF">
                          <w:pPr>
                            <w:ind w:left="0"/>
                            <w:jc w:val="center"/>
                            <w:rPr>
                              <w:b/>
                              <w:bCs/>
                              <w:sz w:val="16"/>
                              <w:szCs w:val="16"/>
                              <w:lang w:val="en-US"/>
                            </w:rPr>
                          </w:pPr>
                          <w:r w:rsidRPr="00091310">
                            <w:rPr>
                              <w:b/>
                              <w:bCs/>
                              <w:sz w:val="16"/>
                              <w:szCs w:val="16"/>
                              <w:lang w:val="en-US"/>
                            </w:rPr>
                            <w:t>Group Code</w:t>
                          </w:r>
                        </w:p>
                      </w:txbxContent>
                    </v:textbox>
                  </v:rect>
                </v:group>
                <v:rect id="Rectangle 41" o:spid="_x0000_s1062" style="position:absolute;left:2565;top:6165;width:715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KB1cEA&#10;AADbAAAADwAAAGRycy9kb3ducmV2LnhtbERPS2sCMRC+C/0PYQRvmtWDtVujLELFo/VBexw242Z1&#10;M1mS6K7/vikUepuP7znLdW8b8SAfascKppMMBHHpdM2VgtPxY7wAESKyxsYxKXhSgPXqZbDEXLuO&#10;P+lxiJVIIRxyVGBibHMpQ2nIYpi4ljhxF+ctxgR9JbXHLoXbRs6ybC4t1pwaDLa0MVTeDner4Fw8&#10;v75n22y7b67+cn/Dwmx0p9Ro2BfvICL18V/8597pNP8Vfn9JB8j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CgdXBAAAA2wAAAA8AAAAAAAAAAAAAAAAAmAIAAGRycy9kb3du&#10;cmV2LnhtbFBLBQYAAAAABAAEAPUAAACGAwAAAAA=&#10;" fillcolor="#f2f2f2 [3052]">
                  <v:textbox>
                    <w:txbxContent>
                      <w:p w:rsidR="00F80727" w:rsidRPr="00291F89" w:rsidRDefault="00F80727" w:rsidP="00B130CF">
                        <w:pPr>
                          <w:ind w:left="0"/>
                          <w:rPr>
                            <w:b/>
                            <w:bCs/>
                            <w:sz w:val="16"/>
                            <w:szCs w:val="16"/>
                            <w:lang w:val="en-US"/>
                          </w:rPr>
                        </w:pPr>
                        <w:r w:rsidRPr="00291F89">
                          <w:rPr>
                            <w:b/>
                            <w:bCs/>
                            <w:sz w:val="16"/>
                            <w:szCs w:val="16"/>
                            <w:lang w:val="en-US"/>
                          </w:rPr>
                          <w:t>{[Dim Organization]</w:t>
                        </w:r>
                        <w:proofErr w:type="gramStart"/>
                        <w:r w:rsidRPr="00291F89">
                          <w:rPr>
                            <w:b/>
                            <w:bCs/>
                            <w:sz w:val="16"/>
                            <w:szCs w:val="16"/>
                            <w:lang w:val="en-US"/>
                          </w:rPr>
                          <w:t>.[</w:t>
                        </w:r>
                        <w:proofErr w:type="gramEnd"/>
                        <w:r w:rsidRPr="00291F89">
                          <w:rPr>
                            <w:b/>
                            <w:bCs/>
                            <w:sz w:val="16"/>
                            <w:szCs w:val="16"/>
                            <w:lang w:val="en-US"/>
                          </w:rPr>
                          <w:t>Branch Code].&amp;[0001], [Dim Organization].[Branch Code].&amp;[0002]}</w:t>
                        </w:r>
                      </w:p>
                    </w:txbxContent>
                  </v:textbox>
                </v:rect>
                <v:shape id="AutoShape 42" o:spid="_x0000_s1063" type="#_x0000_t32" style="position:absolute;left:4785;top:4695;width:11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eWMEAAADbAAAADwAAAGRycy9kb3ducmV2LnhtbERPTYvCMBC9C/sfwgh701TBRatRZHFx&#10;QVSs9j40Y1tsJqXJavXXbwTB2zze58wWranElRpXWlYw6EcgiDOrS84VnI4/vTEI55E1VpZJwZ0c&#10;LOYfnRnG2t74QNfE5yKEsItRQeF9HUvpsoIMur6tiQN3to1BH2CTS93gLYSbSg6j6EsaLDk0FFjT&#10;d0HZJfkzCh7bNR23eH7sV0m624zWg9EuTZX67LbLKQhPrX+LX+5fHeZP4PlLOED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td5YwQAAANsAAAAPAAAAAAAAAAAAAAAA&#10;AKECAABkcnMvZG93bnJldi54bWxQSwUGAAAAAAQABAD5AAAAjwMAAAAA&#10;">
                  <v:stroke startarrow="block" endarrow="block"/>
                </v:shape>
                <v:shape id="AutoShape 43" o:spid="_x0000_s1064" type="#_x0000_t32" style="position:absolute;left:5460;top:5010;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0ixMIAAADbAAAADwAAAGRycy9kb3ducmV2LnhtbERPz2vCMBS+D/wfwhN2m6kexuyMIoJj&#10;VHawStluj+atLTYvJYm29a83h8GOH9/v1WYwrbiR841lBfNZAoK4tLrhSsH5tH95A+EDssbWMikY&#10;ycNmPXlaYaptz0e65aESMYR9igrqELpUSl/WZNDPbEccuV/rDIYIXSW1wz6Gm1YukuRVGmw4NtTY&#10;0a6m8pJfjYLvw/JajMUXZcV8mf2gM/5++lDqeTps30EEGsK/+M/9qRUs4vr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0ixMIAAADbAAAADwAAAAAAAAAAAAAA&#10;AAChAgAAZHJzL2Rvd25yZXYueG1sUEsFBgAAAAAEAAQA+QAAAJADAAAAAA==&#10;">
                  <v:stroke endarrow="block"/>
                </v:shape>
              </v:group>
            </w:pict>
          </mc:Fallback>
        </mc:AlternateContent>
      </w:r>
    </w:p>
    <w:p w:rsidR="00B130CF" w:rsidRDefault="00B130CF" w:rsidP="00B130CF">
      <w:pPr>
        <w:ind w:left="0"/>
      </w:pPr>
    </w:p>
    <w:p w:rsidR="00B130CF" w:rsidRDefault="00B130CF" w:rsidP="00B130CF">
      <w:pPr>
        <w:ind w:left="0"/>
      </w:pPr>
    </w:p>
    <w:p w:rsidR="00B130CF" w:rsidRDefault="00B130CF" w:rsidP="00B130CF">
      <w:pPr>
        <w:ind w:left="0"/>
      </w:pPr>
    </w:p>
    <w:p w:rsidR="00B130CF" w:rsidRDefault="00B130CF" w:rsidP="00B130CF">
      <w:pPr>
        <w:ind w:left="0"/>
      </w:pPr>
    </w:p>
    <w:p w:rsidR="00B130CF" w:rsidRDefault="00B130CF" w:rsidP="00B130CF">
      <w:pPr>
        <w:ind w:left="0"/>
      </w:pPr>
    </w:p>
    <w:p w:rsidR="00B130CF" w:rsidRDefault="00B130CF" w:rsidP="00B130CF">
      <w:pPr>
        <w:ind w:left="0"/>
        <w:rPr>
          <w:b/>
          <w:bCs/>
        </w:rPr>
      </w:pPr>
    </w:p>
    <w:p w:rsidR="00B130CF" w:rsidRDefault="00B130CF" w:rsidP="00B130CF">
      <w:pPr>
        <w:ind w:left="0"/>
        <w:rPr>
          <w:b/>
          <w:bCs/>
        </w:rPr>
      </w:pPr>
    </w:p>
    <w:p w:rsidR="00B130CF" w:rsidRDefault="00B130CF" w:rsidP="00B130CF">
      <w:pPr>
        <w:ind w:left="0"/>
        <w:rPr>
          <w:b/>
          <w:bCs/>
        </w:rPr>
      </w:pPr>
    </w:p>
    <w:p w:rsidR="00B130CF" w:rsidRPr="00CD3DA4" w:rsidRDefault="00B130CF" w:rsidP="00B130CF">
      <w:pPr>
        <w:pStyle w:val="Caption"/>
        <w:jc w:val="center"/>
        <w:rPr>
          <w:rFonts w:ascii="Arial" w:hAnsi="Arial" w:cs="Arial"/>
        </w:rPr>
      </w:pPr>
      <w:r w:rsidRPr="0087788D">
        <w:rPr>
          <w:rFonts w:ascii="Arial" w:hAnsi="Arial" w:cs="Arial"/>
        </w:rPr>
        <w:t xml:space="preserve">Figure </w:t>
      </w:r>
      <w:r w:rsidR="004C54F9" w:rsidRPr="0087788D">
        <w:rPr>
          <w:rFonts w:ascii="Arial" w:hAnsi="Arial" w:cs="Arial"/>
        </w:rPr>
        <w:fldChar w:fldCharType="begin"/>
      </w:r>
      <w:r w:rsidRPr="0087788D">
        <w:rPr>
          <w:rFonts w:ascii="Arial" w:hAnsi="Arial" w:cs="Arial"/>
        </w:rPr>
        <w:instrText xml:space="preserve"> SEQ Figure \* ARABIC </w:instrText>
      </w:r>
      <w:r w:rsidR="004C54F9" w:rsidRPr="0087788D">
        <w:rPr>
          <w:rFonts w:ascii="Arial" w:hAnsi="Arial" w:cs="Arial"/>
        </w:rPr>
        <w:fldChar w:fldCharType="separate"/>
      </w:r>
      <w:r w:rsidR="00702070">
        <w:rPr>
          <w:rFonts w:ascii="Arial" w:hAnsi="Arial" w:cs="Arial"/>
          <w:noProof/>
        </w:rPr>
        <w:t>43</w:t>
      </w:r>
      <w:r w:rsidR="004C54F9" w:rsidRPr="0087788D">
        <w:rPr>
          <w:rFonts w:ascii="Arial" w:hAnsi="Arial" w:cs="Arial"/>
        </w:rPr>
        <w:fldChar w:fldCharType="end"/>
      </w:r>
    </w:p>
    <w:p w:rsidR="00B130CF" w:rsidRPr="00921B52" w:rsidRDefault="00B130CF" w:rsidP="00B130CF">
      <w:pPr>
        <w:ind w:left="0"/>
        <w:rPr>
          <w:b/>
          <w:bCs/>
        </w:rPr>
      </w:pPr>
    </w:p>
    <w:p w:rsidR="00B130CF" w:rsidRPr="00481B58" w:rsidRDefault="00B130CF" w:rsidP="00B130CF">
      <w:pPr>
        <w:pStyle w:val="NumHeading3"/>
      </w:pPr>
      <w:bookmarkStart w:id="53" w:name="_Toc259515216"/>
      <w:bookmarkStart w:id="54" w:name="_Toc264310818"/>
      <w:r>
        <w:t>File.</w:t>
      </w:r>
      <w:r w:rsidR="007E05E2">
        <w:t>dll</w:t>
      </w:r>
      <w:r w:rsidR="00E91F71">
        <w:t xml:space="preserve"> </w:t>
      </w:r>
      <w:r>
        <w:t>(.NET Code)</w:t>
      </w:r>
      <w:bookmarkEnd w:id="53"/>
      <w:bookmarkEnd w:id="54"/>
    </w:p>
    <w:p w:rsidR="00B130CF" w:rsidRPr="00921B52" w:rsidRDefault="00B130CF" w:rsidP="00B130CF">
      <w:pPr>
        <w:ind w:left="270"/>
      </w:pPr>
      <w:r>
        <w:t>We create</w:t>
      </w:r>
      <w:r w:rsidR="009A05D1">
        <w:t>d a</w:t>
      </w:r>
      <w:r w:rsidRPr="00921B52">
        <w:rPr>
          <w:b/>
          <w:bCs/>
        </w:rPr>
        <w:t xml:space="preserve"> </w:t>
      </w:r>
      <w:r w:rsidR="008573AE">
        <w:t>File.dll</w:t>
      </w:r>
      <w:r>
        <w:t xml:space="preserve"> assembly </w:t>
      </w:r>
      <w:r w:rsidRPr="00921B52">
        <w:t xml:space="preserve">to work with </w:t>
      </w:r>
      <w:r w:rsidR="008573AE">
        <w:t>r</w:t>
      </w:r>
      <w:r w:rsidRPr="00921B52">
        <w:t xml:space="preserve">ole </w:t>
      </w:r>
      <w:r>
        <w:t xml:space="preserve">security </w:t>
      </w:r>
      <w:r w:rsidRPr="00921B52">
        <w:t xml:space="preserve">in </w:t>
      </w:r>
      <w:r>
        <w:t xml:space="preserve">the </w:t>
      </w:r>
      <w:r w:rsidR="008573AE">
        <w:t>Analysis Services</w:t>
      </w:r>
      <w:r>
        <w:t xml:space="preserve"> </w:t>
      </w:r>
      <w:r w:rsidR="008573AE">
        <w:t>c</w:t>
      </w:r>
      <w:r>
        <w:t>ube. This file</w:t>
      </w:r>
      <w:r w:rsidRPr="00921B52">
        <w:t xml:space="preserve"> </w:t>
      </w:r>
      <w:r w:rsidR="009A05D1">
        <w:t xml:space="preserve">is the .NET program </w:t>
      </w:r>
      <w:r>
        <w:t xml:space="preserve">that </w:t>
      </w:r>
      <w:r w:rsidRPr="00921B52">
        <w:t xml:space="preserve">receives </w:t>
      </w:r>
      <w:proofErr w:type="spellStart"/>
      <w:r w:rsidRPr="008C7C96">
        <w:t>UserName</w:t>
      </w:r>
      <w:proofErr w:type="spellEnd"/>
      <w:r w:rsidRPr="00921B52">
        <w:t xml:space="preserve"> </w:t>
      </w:r>
      <w:r w:rsidR="008573AE">
        <w:t>for the</w:t>
      </w:r>
      <w:r w:rsidR="008573AE" w:rsidRPr="00921B52">
        <w:t xml:space="preserve"> </w:t>
      </w:r>
      <w:r w:rsidRPr="00921B52">
        <w:t>current user as a parameter in “Domain\Account” format from</w:t>
      </w:r>
      <w:r>
        <w:t xml:space="preserve"> </w:t>
      </w:r>
      <w:r w:rsidR="008573AE">
        <w:t xml:space="preserve">the </w:t>
      </w:r>
      <w:r>
        <w:t xml:space="preserve">OLAP server. </w:t>
      </w:r>
      <w:r w:rsidR="008573AE">
        <w:t>The file calls the stored procedure</w:t>
      </w:r>
      <w:r>
        <w:t xml:space="preserve"> and </w:t>
      </w:r>
      <w:r w:rsidRPr="00921B52">
        <w:t>parse</w:t>
      </w:r>
      <w:r w:rsidR="008573AE">
        <w:t>s</w:t>
      </w:r>
      <w:r w:rsidRPr="00921B52">
        <w:t xml:space="preserve"> </w:t>
      </w:r>
      <w:r w:rsidR="008573AE">
        <w:t>the</w:t>
      </w:r>
      <w:r w:rsidR="008573AE" w:rsidRPr="00921B52">
        <w:t xml:space="preserve"> </w:t>
      </w:r>
      <w:proofErr w:type="spellStart"/>
      <w:r w:rsidRPr="008C7C96">
        <w:t>UserName</w:t>
      </w:r>
      <w:proofErr w:type="spellEnd"/>
      <w:r w:rsidR="008573AE" w:rsidRPr="008C7C96">
        <w:t xml:space="preserve"> value</w:t>
      </w:r>
      <w:r>
        <w:t xml:space="preserve"> to it. Then </w:t>
      </w:r>
      <w:r w:rsidR="009A05D1">
        <w:t xml:space="preserve">it </w:t>
      </w:r>
      <w:r>
        <w:t>return</w:t>
      </w:r>
      <w:r w:rsidR="009A05D1">
        <w:t>s</w:t>
      </w:r>
      <w:r>
        <w:t xml:space="preserve"> the MDX filtered set to the caller. We compile</w:t>
      </w:r>
      <w:r w:rsidR="009A05D1">
        <w:t>d</w:t>
      </w:r>
      <w:r>
        <w:t xml:space="preserve"> this .NET programming code to </w:t>
      </w:r>
      <w:r w:rsidR="009A05D1">
        <w:t xml:space="preserve">a </w:t>
      </w:r>
      <w:r>
        <w:t>.</w:t>
      </w:r>
      <w:proofErr w:type="spellStart"/>
      <w:r w:rsidR="004C54F9" w:rsidRPr="00E91A69">
        <w:rPr>
          <w:lang w:val="en-US"/>
        </w:rPr>
        <w:t>dll</w:t>
      </w:r>
      <w:proofErr w:type="spellEnd"/>
      <w:r w:rsidR="008573AE">
        <w:t xml:space="preserve"> </w:t>
      </w:r>
      <w:r>
        <w:t>file and register</w:t>
      </w:r>
      <w:r w:rsidR="009A05D1">
        <w:t>ed</w:t>
      </w:r>
      <w:r>
        <w:t xml:space="preserve"> it as extension assembly file in the </w:t>
      </w:r>
      <w:r w:rsidR="00D7123E">
        <w:t xml:space="preserve">Analysis Services </w:t>
      </w:r>
      <w:r>
        <w:t>server.</w:t>
      </w:r>
    </w:p>
    <w:p w:rsidR="00B130CF" w:rsidRPr="00921B52" w:rsidRDefault="00B130CF" w:rsidP="00B130CF">
      <w:pPr>
        <w:ind w:left="0"/>
        <w:rPr>
          <w:b/>
          <w:bCs/>
        </w:rPr>
      </w:pPr>
    </w:p>
    <w:p w:rsidR="00B130CF" w:rsidRPr="00481B58" w:rsidRDefault="00B130CF" w:rsidP="00B130CF">
      <w:pPr>
        <w:pStyle w:val="NumHeading3"/>
      </w:pPr>
      <w:bookmarkStart w:id="55" w:name="_Toc259515217"/>
      <w:bookmarkStart w:id="56" w:name="_Toc264310819"/>
      <w:r>
        <w:lastRenderedPageBreak/>
        <w:t>OLAP Database Role</w:t>
      </w:r>
      <w:bookmarkEnd w:id="55"/>
      <w:bookmarkEnd w:id="56"/>
    </w:p>
    <w:p w:rsidR="00B130CF" w:rsidRDefault="008573AE" w:rsidP="00B130CF">
      <w:r>
        <w:t xml:space="preserve">Because we used </w:t>
      </w:r>
      <w:r w:rsidR="008C7C96">
        <w:t>our</w:t>
      </w:r>
      <w:r w:rsidR="009A05D1">
        <w:t xml:space="preserve"> </w:t>
      </w:r>
      <w:r>
        <w:t>d</w:t>
      </w:r>
      <w:r w:rsidR="009A05D1">
        <w:t>ynamic</w:t>
      </w:r>
      <w:r w:rsidR="00B130CF">
        <w:t xml:space="preserve"> </w:t>
      </w:r>
      <w:r>
        <w:t>s</w:t>
      </w:r>
      <w:r w:rsidR="00B130CF">
        <w:t xml:space="preserve">ecurity technique, </w:t>
      </w:r>
      <w:r w:rsidR="00B130CF" w:rsidRPr="00921B52">
        <w:t xml:space="preserve">we </w:t>
      </w:r>
      <w:r w:rsidR="00B130CF">
        <w:t>create</w:t>
      </w:r>
      <w:r w:rsidR="009A05D1">
        <w:t>d</w:t>
      </w:r>
      <w:r w:rsidR="00B130CF">
        <w:t xml:space="preserve"> only one database role in </w:t>
      </w:r>
      <w:r>
        <w:t>Analysis Services</w:t>
      </w:r>
      <w:r w:rsidR="00B130CF">
        <w:t xml:space="preserve">. Then, </w:t>
      </w:r>
      <w:r w:rsidR="009A05D1">
        <w:t>we wrote MDX code</w:t>
      </w:r>
      <w:r w:rsidR="00B130CF" w:rsidRPr="00921B52">
        <w:t xml:space="preserve"> to define </w:t>
      </w:r>
      <w:r w:rsidR="009A05D1">
        <w:t xml:space="preserve">the </w:t>
      </w:r>
      <w:r w:rsidR="00B130CF" w:rsidRPr="00921B52">
        <w:t>Di</w:t>
      </w:r>
      <w:r w:rsidR="00B130CF">
        <w:t>mension data permission</w:t>
      </w:r>
      <w:r w:rsidR="009A05D1">
        <w:t>. This MDX code</w:t>
      </w:r>
      <w:r w:rsidR="00B130CF" w:rsidRPr="00921B52">
        <w:t xml:space="preserve"> include</w:t>
      </w:r>
      <w:r w:rsidR="009A05D1">
        <w:t>d a</w:t>
      </w:r>
      <w:r w:rsidR="00B130CF" w:rsidRPr="00921B52">
        <w:t xml:space="preserve"> </w:t>
      </w:r>
      <w:r>
        <w:t>user-defined</w:t>
      </w:r>
      <w:r w:rsidR="00B130CF" w:rsidRPr="00921B52">
        <w:t xml:space="preserve"> function </w:t>
      </w:r>
      <w:r w:rsidR="00462F1F">
        <w:t>that was called</w:t>
      </w:r>
      <w:r w:rsidR="00462F1F" w:rsidRPr="00921B52">
        <w:t xml:space="preserve"> </w:t>
      </w:r>
      <w:r w:rsidR="00B130CF" w:rsidRPr="00921B52">
        <w:t>with Current User Name as a parameter.</w:t>
      </w:r>
    </w:p>
    <w:p w:rsidR="00B130CF" w:rsidRDefault="008C7C96" w:rsidP="009A05D1">
      <w:r>
        <w:t xml:space="preserve">This section shows how to create additional database roles. </w:t>
      </w:r>
      <w:r w:rsidR="009A05D1">
        <w:t>The MDX code</w:t>
      </w:r>
      <w:r>
        <w:t xml:space="preserve"> you use to define these roles</w:t>
      </w:r>
      <w:r w:rsidR="00B130CF">
        <w:t xml:space="preserve"> depends </w:t>
      </w:r>
      <w:r w:rsidR="009A05D1">
        <w:t xml:space="preserve">on </w:t>
      </w:r>
      <w:r w:rsidR="00B130CF">
        <w:t xml:space="preserve">the business requirements. </w:t>
      </w:r>
      <w:r w:rsidR="008573AE">
        <w:t>This is the</w:t>
      </w:r>
      <w:r w:rsidR="00B130CF">
        <w:t xml:space="preserve"> business requirement </w:t>
      </w:r>
      <w:r w:rsidR="008573AE">
        <w:t xml:space="preserve">that this document uses </w:t>
      </w:r>
      <w:r w:rsidR="00B130CF">
        <w:t>as the example</w:t>
      </w:r>
      <w:r>
        <w:t>:</w:t>
      </w:r>
      <w:r w:rsidR="00B130CF">
        <w:t xml:space="preserve">  </w:t>
      </w:r>
    </w:p>
    <w:p w:rsidR="00B130CF" w:rsidRPr="009A05D1" w:rsidRDefault="009A05D1" w:rsidP="009A05D1">
      <w:pPr>
        <w:rPr>
          <w:i/>
          <w:iCs/>
          <w:color w:val="595959" w:themeColor="text1" w:themeTint="A6"/>
        </w:rPr>
      </w:pPr>
      <w:r>
        <w:rPr>
          <w:i/>
          <w:iCs/>
          <w:color w:val="595959" w:themeColor="text1" w:themeTint="A6"/>
        </w:rPr>
        <w:t xml:space="preserve">“Users </w:t>
      </w:r>
      <w:r w:rsidR="008C7C96">
        <w:rPr>
          <w:i/>
          <w:iCs/>
          <w:color w:val="595959" w:themeColor="text1" w:themeTint="A6"/>
        </w:rPr>
        <w:t>in R</w:t>
      </w:r>
      <w:r>
        <w:rPr>
          <w:i/>
          <w:iCs/>
          <w:color w:val="595959" w:themeColor="text1" w:themeTint="A6"/>
        </w:rPr>
        <w:t>egion 1 can</w:t>
      </w:r>
      <w:r w:rsidR="00B130CF" w:rsidRPr="009A56C1">
        <w:rPr>
          <w:i/>
          <w:iCs/>
          <w:color w:val="595959" w:themeColor="text1" w:themeTint="A6"/>
        </w:rPr>
        <w:t xml:space="preserve"> access the data in their region and all branches under </w:t>
      </w:r>
      <w:r w:rsidR="008C7C96">
        <w:rPr>
          <w:i/>
          <w:iCs/>
          <w:color w:val="595959" w:themeColor="text1" w:themeTint="A6"/>
        </w:rPr>
        <w:t>R</w:t>
      </w:r>
      <w:r w:rsidR="00B130CF" w:rsidRPr="009A56C1">
        <w:rPr>
          <w:i/>
          <w:iCs/>
          <w:color w:val="595959" w:themeColor="text1" w:themeTint="A6"/>
        </w:rPr>
        <w:t>egion 1</w:t>
      </w:r>
      <w:r w:rsidR="008C7C96">
        <w:rPr>
          <w:i/>
          <w:iCs/>
          <w:color w:val="595959" w:themeColor="text1" w:themeTint="A6"/>
        </w:rPr>
        <w:t>;</w:t>
      </w:r>
      <w:r w:rsidR="00B130CF" w:rsidRPr="009A56C1">
        <w:rPr>
          <w:i/>
          <w:iCs/>
          <w:color w:val="595959" w:themeColor="text1" w:themeTint="A6"/>
        </w:rPr>
        <w:t xml:space="preserve"> </w:t>
      </w:r>
      <w:r w:rsidR="008C7C96">
        <w:rPr>
          <w:i/>
          <w:iCs/>
          <w:color w:val="595959" w:themeColor="text1" w:themeTint="A6"/>
        </w:rPr>
        <w:t xml:space="preserve">they can also access </w:t>
      </w:r>
      <w:r w:rsidR="00B130CF" w:rsidRPr="009A56C1">
        <w:rPr>
          <w:i/>
          <w:iCs/>
          <w:color w:val="595959" w:themeColor="text1" w:themeTint="A6"/>
        </w:rPr>
        <w:t>also other regions in the same business unit (</w:t>
      </w:r>
      <w:r w:rsidR="008C7C96">
        <w:rPr>
          <w:i/>
          <w:iCs/>
          <w:color w:val="595959" w:themeColor="text1" w:themeTint="A6"/>
        </w:rPr>
        <w:t>B</w:t>
      </w:r>
      <w:r w:rsidR="00B130CF" w:rsidRPr="009A56C1">
        <w:rPr>
          <w:i/>
          <w:iCs/>
          <w:color w:val="595959" w:themeColor="text1" w:themeTint="A6"/>
        </w:rPr>
        <w:t xml:space="preserve">usiness Unit #1). However, they cannot access data of branches under other regions in the same business unit.”  </w:t>
      </w:r>
    </w:p>
    <w:p w:rsidR="00B130CF" w:rsidRDefault="00B130CF" w:rsidP="00B130CF">
      <w:r>
        <w:t xml:space="preserve">In this case, </w:t>
      </w:r>
      <w:r w:rsidR="009A05D1">
        <w:t xml:space="preserve">the </w:t>
      </w:r>
      <w:r>
        <w:t xml:space="preserve">MDX code </w:t>
      </w:r>
      <w:r w:rsidR="008C7C96">
        <w:t xml:space="preserve">should be defined </w:t>
      </w:r>
      <w:r>
        <w:t xml:space="preserve">for both </w:t>
      </w:r>
      <w:r w:rsidR="008573AE">
        <w:t xml:space="preserve">the </w:t>
      </w:r>
      <w:r>
        <w:t xml:space="preserve">branch code and </w:t>
      </w:r>
      <w:r w:rsidR="008573AE">
        <w:t xml:space="preserve">the </w:t>
      </w:r>
      <w:r>
        <w:t xml:space="preserve">region code attribute in </w:t>
      </w:r>
      <w:r w:rsidR="008573AE">
        <w:t xml:space="preserve">the </w:t>
      </w:r>
      <w:r>
        <w:t>Organization dimension.</w:t>
      </w:r>
    </w:p>
    <w:p w:rsidR="00B130CF" w:rsidRDefault="00B130CF" w:rsidP="00B130CF">
      <w:pPr>
        <w:rPr>
          <w:u w:val="single"/>
        </w:rPr>
      </w:pPr>
      <w:r>
        <w:rPr>
          <w:u w:val="single"/>
        </w:rPr>
        <w:t>Region Attri</w:t>
      </w:r>
      <w:r w:rsidRPr="00165255">
        <w:rPr>
          <w:u w:val="single"/>
        </w:rPr>
        <w:t>bute</w:t>
      </w:r>
    </w:p>
    <w:p w:rsidR="00B130CF" w:rsidRPr="006B4A8E" w:rsidRDefault="008C7C96" w:rsidP="008C7C96">
      <w:r>
        <w:t>Add</w:t>
      </w:r>
      <w:r w:rsidR="00B130CF">
        <w:t xml:space="preserve"> this code in </w:t>
      </w:r>
      <w:r w:rsidR="009A05D1">
        <w:t xml:space="preserve">the </w:t>
      </w:r>
      <w:r w:rsidR="00B130CF">
        <w:t>denied set</w:t>
      </w:r>
      <w:r w:rsidR="00462F1F">
        <w:t xml:space="preserve"> section of the Roles definition</w:t>
      </w:r>
      <w:r w:rsidR="00B130CF">
        <w:t>.</w:t>
      </w: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B130CF" w:rsidRPr="0087788D" w:rsidTr="00D45D2E">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B130CF" w:rsidRPr="004700B0" w:rsidRDefault="00B130CF" w:rsidP="00D45D2E">
            <w:pPr>
              <w:autoSpaceDE w:val="0"/>
              <w:autoSpaceDN w:val="0"/>
              <w:adjustRightInd w:val="0"/>
              <w:spacing w:before="0" w:after="0" w:line="240" w:lineRule="auto"/>
              <w:ind w:left="0" w:firstLine="720"/>
              <w:rPr>
                <w:rFonts w:eastAsia="Times New Roman"/>
                <w:b w:val="0"/>
                <w:bCs w:val="0"/>
                <w:noProof/>
                <w:sz w:val="20"/>
                <w:szCs w:val="20"/>
                <w:lang w:val="en-US" w:eastAsia="en-US" w:bidi="th-TH"/>
              </w:rPr>
            </w:pPr>
          </w:p>
          <w:p w:rsidR="00B130CF" w:rsidRPr="004700B0" w:rsidRDefault="00B130CF" w:rsidP="00D45D2E">
            <w:pPr>
              <w:autoSpaceDE w:val="0"/>
              <w:autoSpaceDN w:val="0"/>
              <w:adjustRightInd w:val="0"/>
              <w:spacing w:before="0" w:after="0" w:line="240" w:lineRule="auto"/>
              <w:rPr>
                <w:rFonts w:eastAsia="Times New Roman"/>
                <w:b w:val="0"/>
                <w:bCs w:val="0"/>
                <w:noProof/>
                <w:color w:val="76923C" w:themeColor="accent3" w:themeShade="BF"/>
                <w:sz w:val="20"/>
                <w:szCs w:val="20"/>
                <w:lang w:val="en-US" w:eastAsia="en-US" w:bidi="th-TH"/>
              </w:rPr>
            </w:pPr>
            <w:r w:rsidRPr="004700B0">
              <w:rPr>
                <w:rFonts w:eastAsia="Times New Roman"/>
                <w:b w:val="0"/>
                <w:bCs w:val="0"/>
                <w:noProof/>
                <w:color w:val="76923C" w:themeColor="accent3" w:themeShade="BF"/>
                <w:sz w:val="20"/>
                <w:szCs w:val="20"/>
                <w:lang w:val="en-US" w:eastAsia="en-US" w:bidi="th-TH"/>
              </w:rPr>
              <w:t xml:space="preserve">/**** </w:t>
            </w:r>
            <w:r>
              <w:rPr>
                <w:rFonts w:eastAsia="Times New Roman"/>
                <w:b w:val="0"/>
                <w:bCs w:val="0"/>
                <w:noProof/>
                <w:color w:val="76923C" w:themeColor="accent3" w:themeShade="BF"/>
                <w:sz w:val="20"/>
                <w:szCs w:val="20"/>
                <w:lang w:val="en-US" w:eastAsia="en-US" w:bidi="th-TH"/>
              </w:rPr>
              <w:t>FILE.GetAllowedSet(Username</w:t>
            </w:r>
            <w:r w:rsidRPr="00B308FE">
              <w:rPr>
                <w:rFonts w:eastAsia="Times New Roman"/>
                <w:b w:val="0"/>
                <w:bCs w:val="0"/>
                <w:noProof/>
                <w:color w:val="76923C" w:themeColor="accent3" w:themeShade="BF"/>
                <w:sz w:val="20"/>
                <w:szCs w:val="20"/>
                <w:lang w:val="en-US" w:eastAsia="en-US" w:bidi="th-TH"/>
              </w:rPr>
              <w:t>)</w:t>
            </w:r>
            <w:r>
              <w:rPr>
                <w:rFonts w:eastAsia="Times New Roman"/>
                <w:b w:val="0"/>
                <w:bCs w:val="0"/>
                <w:noProof/>
                <w:color w:val="76923C" w:themeColor="accent3" w:themeShade="BF"/>
                <w:sz w:val="20"/>
                <w:szCs w:val="20"/>
                <w:lang w:val="en-US" w:eastAsia="en-US" w:bidi="th-TH"/>
              </w:rPr>
              <w:t xml:space="preserve"> is the .NET method </w:t>
            </w:r>
            <w:r w:rsidRPr="004700B0">
              <w:rPr>
                <w:rFonts w:eastAsia="Times New Roman"/>
                <w:b w:val="0"/>
                <w:bCs w:val="0"/>
                <w:noProof/>
                <w:color w:val="76923C" w:themeColor="accent3" w:themeShade="BF"/>
                <w:sz w:val="20"/>
                <w:szCs w:val="20"/>
                <w:lang w:val="en-US" w:eastAsia="en-US" w:bidi="th-TH"/>
              </w:rPr>
              <w:t>***/</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6B4A8E">
              <w:rPr>
                <w:rFonts w:eastAsia="Times New Roman"/>
                <w:b w:val="0"/>
                <w:bCs w:val="0"/>
                <w:noProof/>
                <w:color w:val="800000"/>
                <w:sz w:val="20"/>
                <w:szCs w:val="20"/>
                <w:lang w:val="en-US" w:eastAsia="en-US" w:bidi="th-TH"/>
              </w:rPr>
              <w:t>STRTOSET</w:t>
            </w:r>
            <w:r w:rsidRPr="006B4A8E">
              <w:rPr>
                <w:rFonts w:eastAsia="Times New Roman"/>
                <w:b w:val="0"/>
                <w:bCs w:val="0"/>
                <w:noProof/>
                <w:sz w:val="20"/>
                <w:szCs w:val="20"/>
                <w:lang w:val="en-US" w:eastAsia="en-US" w:bidi="th-TH"/>
              </w:rPr>
              <w:t>(</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6B4A8E">
              <w:rPr>
                <w:rFonts w:eastAsia="Times New Roman"/>
                <w:b w:val="0"/>
                <w:bCs w:val="0"/>
                <w:noProof/>
                <w:sz w:val="20"/>
                <w:szCs w:val="20"/>
                <w:lang w:val="en-US" w:eastAsia="en-US" w:bidi="th-TH"/>
              </w:rPr>
              <w:t>‘</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 xml:space="preserve">[Dim </w:t>
            </w:r>
            <w:r>
              <w:rPr>
                <w:rFonts w:eastAsia="Times New Roman"/>
                <w:b w:val="0"/>
                <w:bCs w:val="0"/>
                <w:noProof/>
                <w:sz w:val="20"/>
                <w:szCs w:val="20"/>
                <w:lang w:val="en-US" w:eastAsia="en-US" w:bidi="th-TH"/>
              </w:rPr>
              <w:t>Organization</w:t>
            </w:r>
            <w:r w:rsidRPr="006B4A8E">
              <w:rPr>
                <w:rFonts w:eastAsia="Times New Roman"/>
                <w:b w:val="0"/>
                <w:bCs w:val="0"/>
                <w:noProof/>
                <w:sz w:val="20"/>
                <w:szCs w:val="20"/>
                <w:lang w:val="en-US" w:eastAsia="en-US" w:bidi="th-TH"/>
              </w:rPr>
              <w:t>].[Region Code].[Region Code].members-</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NonEmpty(</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[Dim Organization</w:t>
            </w:r>
            <w:r w:rsidRPr="006B4A8E">
              <w:rPr>
                <w:rFonts w:eastAsia="Times New Roman"/>
                <w:b w:val="0"/>
                <w:bCs w:val="0"/>
                <w:noProof/>
                <w:sz w:val="20"/>
                <w:szCs w:val="20"/>
                <w:lang w:val="en-US" w:eastAsia="en-US" w:bidi="th-TH"/>
              </w:rPr>
              <w:t>].[Region Code].[Region Code].members,</w:t>
            </w:r>
            <w:r>
              <w:rPr>
                <w:rFonts w:eastAsia="Times New Roman"/>
                <w:b w:val="0"/>
                <w:bCs w:val="0"/>
                <w:noProof/>
                <w:sz w:val="20"/>
                <w:szCs w:val="20"/>
                <w:lang w:val="en-US" w:eastAsia="en-US" w:bidi="th-TH"/>
              </w:rPr>
              <w:t xml:space="preserve"> </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NonEmpty(</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[Dim Organization].[Business Unit</w:t>
            </w:r>
            <w:r w:rsidRPr="006B4A8E">
              <w:rPr>
                <w:rFonts w:eastAsia="Times New Roman"/>
                <w:b w:val="0"/>
                <w:bCs w:val="0"/>
                <w:noProof/>
                <w:sz w:val="20"/>
                <w:szCs w:val="20"/>
                <w:lang w:val="en-US" w:eastAsia="en-US" w:bidi="th-TH"/>
              </w:rPr>
              <w:t xml:space="preserve"> Code].[</w:t>
            </w:r>
            <w:r>
              <w:rPr>
                <w:rFonts w:eastAsia="Times New Roman"/>
                <w:b w:val="0"/>
                <w:bCs w:val="0"/>
                <w:noProof/>
                <w:sz w:val="20"/>
                <w:szCs w:val="20"/>
                <w:lang w:val="en-US" w:eastAsia="en-US" w:bidi="th-TH"/>
              </w:rPr>
              <w:t>Business Unit</w:t>
            </w:r>
            <w:r w:rsidRPr="006B4A8E">
              <w:rPr>
                <w:rFonts w:eastAsia="Times New Roman"/>
                <w:b w:val="0"/>
                <w:bCs w:val="0"/>
                <w:noProof/>
                <w:sz w:val="20"/>
                <w:szCs w:val="20"/>
                <w:lang w:val="en-US" w:eastAsia="en-US" w:bidi="th-TH"/>
              </w:rPr>
              <w:t xml:space="preserve"> Code].members,</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FILE.GetAllowedSet(</w:t>
            </w:r>
            <w:r w:rsidRPr="006B4A8E">
              <w:rPr>
                <w:rFonts w:eastAsia="Times New Roman"/>
                <w:b w:val="0"/>
                <w:bCs w:val="0"/>
                <w:noProof/>
                <w:color w:val="0000FF"/>
                <w:sz w:val="20"/>
                <w:szCs w:val="20"/>
                <w:lang w:val="en-US" w:eastAsia="en-US" w:bidi="th-TH"/>
              </w:rPr>
              <w:t>Username</w:t>
            </w:r>
            <w:r w:rsidRPr="006B4A8E">
              <w:rPr>
                <w:rFonts w:eastAsia="Times New Roman"/>
                <w:b w:val="0"/>
                <w:bCs w:val="0"/>
                <w:noProof/>
                <w:sz w:val="20"/>
                <w:szCs w:val="20"/>
                <w:lang w:val="en-US" w:eastAsia="en-US" w:bidi="th-TH"/>
              </w:rPr>
              <w:t>)</w:t>
            </w:r>
          </w:p>
          <w:p w:rsidR="00B130CF" w:rsidRDefault="00B130CF" w:rsidP="00D45D2E">
            <w:pPr>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w:t>
            </w:r>
          </w:p>
          <w:p w:rsidR="00B130CF" w:rsidRPr="006B4A8E" w:rsidRDefault="00B130CF" w:rsidP="00D45D2E">
            <w:pPr>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p>
          <w:p w:rsidR="00B130CF" w:rsidRPr="004700B0" w:rsidRDefault="00B130CF" w:rsidP="00D45D2E">
            <w:pPr>
              <w:ind w:left="0"/>
              <w:rPr>
                <w:b w:val="0"/>
                <w:bCs w:val="0"/>
                <w:lang w:val="en-US"/>
              </w:rPr>
            </w:pPr>
            <w:r w:rsidRPr="006B4A8E">
              <w:rPr>
                <w:rFonts w:eastAsia="Times New Roman"/>
                <w:b w:val="0"/>
                <w:bCs w:val="0"/>
                <w:noProof/>
                <w:sz w:val="20"/>
                <w:szCs w:val="20"/>
                <w:lang w:val="en-US" w:eastAsia="en-US" w:bidi="th-TH"/>
              </w:rPr>
              <w:t>’</w:t>
            </w:r>
            <w:r>
              <w:rPr>
                <w:rFonts w:eastAsia="Times New Roman"/>
                <w:b w:val="0"/>
                <w:bCs w:val="0"/>
                <w:noProof/>
                <w:sz w:val="20"/>
                <w:szCs w:val="20"/>
                <w:lang w:val="en-US" w:eastAsia="en-US" w:bidi="th-TH"/>
              </w:rPr>
              <w:t>)</w:t>
            </w:r>
          </w:p>
        </w:tc>
      </w:tr>
    </w:tbl>
    <w:p w:rsidR="00B130CF" w:rsidRPr="00921B52" w:rsidRDefault="00B130CF" w:rsidP="00B130CF"/>
    <w:p w:rsidR="00B130CF" w:rsidRDefault="00B130CF" w:rsidP="00B130CF">
      <w:pPr>
        <w:rPr>
          <w:u w:val="single"/>
        </w:rPr>
      </w:pPr>
      <w:r>
        <w:rPr>
          <w:u w:val="single"/>
        </w:rPr>
        <w:t>Branch Attri</w:t>
      </w:r>
      <w:r w:rsidRPr="00165255">
        <w:rPr>
          <w:u w:val="single"/>
        </w:rPr>
        <w:t>bute</w:t>
      </w:r>
    </w:p>
    <w:p w:rsidR="00B130CF" w:rsidRPr="00165255" w:rsidRDefault="008C7C96" w:rsidP="00E91A69">
      <w:pPr>
        <w:rPr>
          <w:u w:val="single"/>
        </w:rPr>
      </w:pPr>
      <w:r>
        <w:t>Add</w:t>
      </w:r>
      <w:r w:rsidR="00B130CF">
        <w:t xml:space="preserve"> this code in </w:t>
      </w:r>
      <w:r w:rsidR="009A05D1">
        <w:t xml:space="preserve">the </w:t>
      </w:r>
      <w:r w:rsidR="00B130CF">
        <w:t>denied set.</w:t>
      </w:r>
    </w:p>
    <w:tbl>
      <w:tblPr>
        <w:tblStyle w:val="TableGrid"/>
        <w:tblW w:w="0" w:type="auto"/>
        <w:tblBorders>
          <w:top w:val="thinThickSmallGap" w:sz="12" w:space="0" w:color="auto"/>
          <w:bottom w:val="thinThickSmallGap" w:sz="12" w:space="0" w:color="auto"/>
        </w:tblBorders>
        <w:tblLook w:val="04A0" w:firstRow="1" w:lastRow="0" w:firstColumn="1" w:lastColumn="0" w:noHBand="0" w:noVBand="1"/>
      </w:tblPr>
      <w:tblGrid>
        <w:gridCol w:w="9247"/>
      </w:tblGrid>
      <w:tr w:rsidR="00B130CF" w:rsidRPr="0087788D" w:rsidTr="00D45D2E">
        <w:trPr>
          <w:cnfStyle w:val="100000000000" w:firstRow="1" w:lastRow="0" w:firstColumn="0" w:lastColumn="0" w:oddVBand="0" w:evenVBand="0" w:oddHBand="0" w:evenHBand="0" w:firstRowFirstColumn="0" w:firstRowLastColumn="0" w:lastRowFirstColumn="0" w:lastRowLastColumn="0"/>
        </w:trPr>
        <w:tc>
          <w:tcPr>
            <w:tcW w:w="9576" w:type="dxa"/>
            <w:tcBorders>
              <w:top w:val="none" w:sz="0" w:space="0" w:color="auto"/>
              <w:bottom w:val="none" w:sz="0" w:space="0" w:color="auto"/>
            </w:tcBorders>
            <w:shd w:val="clear" w:color="auto" w:fill="FFFFFF" w:themeFill="background1"/>
          </w:tcPr>
          <w:p w:rsidR="00B130CF" w:rsidRPr="004700B0"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p>
          <w:p w:rsidR="00B130CF" w:rsidRPr="004700B0" w:rsidRDefault="00B130CF" w:rsidP="00D45D2E">
            <w:pPr>
              <w:autoSpaceDE w:val="0"/>
              <w:autoSpaceDN w:val="0"/>
              <w:adjustRightInd w:val="0"/>
              <w:spacing w:before="0" w:after="0" w:line="240" w:lineRule="auto"/>
              <w:rPr>
                <w:rFonts w:eastAsia="Times New Roman"/>
                <w:b w:val="0"/>
                <w:bCs w:val="0"/>
                <w:noProof/>
                <w:color w:val="76923C" w:themeColor="accent3" w:themeShade="BF"/>
                <w:sz w:val="20"/>
                <w:szCs w:val="20"/>
                <w:lang w:val="en-US" w:eastAsia="en-US" w:bidi="th-TH"/>
              </w:rPr>
            </w:pPr>
            <w:r w:rsidRPr="004700B0">
              <w:rPr>
                <w:rFonts w:eastAsia="Times New Roman"/>
                <w:b w:val="0"/>
                <w:bCs w:val="0"/>
                <w:noProof/>
                <w:color w:val="76923C" w:themeColor="accent3" w:themeShade="BF"/>
                <w:sz w:val="20"/>
                <w:szCs w:val="20"/>
                <w:lang w:val="en-US" w:eastAsia="en-US" w:bidi="th-TH"/>
              </w:rPr>
              <w:t xml:space="preserve">/**** </w:t>
            </w:r>
            <w:r>
              <w:rPr>
                <w:rFonts w:eastAsia="Times New Roman"/>
                <w:b w:val="0"/>
                <w:bCs w:val="0"/>
                <w:noProof/>
                <w:color w:val="76923C" w:themeColor="accent3" w:themeShade="BF"/>
                <w:sz w:val="20"/>
                <w:szCs w:val="20"/>
                <w:lang w:val="en-US" w:eastAsia="en-US" w:bidi="th-TH"/>
              </w:rPr>
              <w:t>FILE.GetAllowedSet(Username</w:t>
            </w:r>
            <w:r w:rsidRPr="00B308FE">
              <w:rPr>
                <w:rFonts w:eastAsia="Times New Roman"/>
                <w:b w:val="0"/>
                <w:bCs w:val="0"/>
                <w:noProof/>
                <w:color w:val="76923C" w:themeColor="accent3" w:themeShade="BF"/>
                <w:sz w:val="20"/>
                <w:szCs w:val="20"/>
                <w:lang w:val="en-US" w:eastAsia="en-US" w:bidi="th-TH"/>
              </w:rPr>
              <w:t>)</w:t>
            </w:r>
            <w:r>
              <w:rPr>
                <w:rFonts w:eastAsia="Times New Roman"/>
                <w:b w:val="0"/>
                <w:bCs w:val="0"/>
                <w:noProof/>
                <w:color w:val="76923C" w:themeColor="accent3" w:themeShade="BF"/>
                <w:sz w:val="20"/>
                <w:szCs w:val="20"/>
                <w:lang w:val="en-US" w:eastAsia="en-US" w:bidi="th-TH"/>
              </w:rPr>
              <w:t xml:space="preserve"> is the .NET method </w:t>
            </w:r>
            <w:r w:rsidRPr="004700B0">
              <w:rPr>
                <w:rFonts w:eastAsia="Times New Roman"/>
                <w:b w:val="0"/>
                <w:bCs w:val="0"/>
                <w:noProof/>
                <w:color w:val="76923C" w:themeColor="accent3" w:themeShade="BF"/>
                <w:sz w:val="20"/>
                <w:szCs w:val="20"/>
                <w:lang w:val="en-US" w:eastAsia="en-US" w:bidi="th-TH"/>
              </w:rPr>
              <w:t>***/</w:t>
            </w:r>
          </w:p>
          <w:p w:rsidR="00B130CF" w:rsidRPr="00B22C1C" w:rsidRDefault="00B130CF" w:rsidP="00D45D2E">
            <w:pPr>
              <w:autoSpaceDE w:val="0"/>
              <w:autoSpaceDN w:val="0"/>
              <w:adjustRightInd w:val="0"/>
              <w:spacing w:before="0" w:after="0" w:line="240" w:lineRule="auto"/>
              <w:ind w:left="0"/>
              <w:rPr>
                <w:rFonts w:eastAsia="Times New Roman"/>
                <w:b w:val="0"/>
                <w:bCs w:val="0"/>
                <w:noProof/>
                <w:color w:val="800000"/>
                <w:sz w:val="20"/>
                <w:szCs w:val="20"/>
                <w:lang w:val="en-US" w:eastAsia="en-US" w:bidi="th-TH"/>
              </w:rPr>
            </w:pPr>
            <w:r w:rsidRPr="006B4A8E">
              <w:rPr>
                <w:rFonts w:eastAsia="Times New Roman"/>
                <w:b w:val="0"/>
                <w:bCs w:val="0"/>
                <w:noProof/>
                <w:color w:val="800000"/>
                <w:sz w:val="20"/>
                <w:szCs w:val="20"/>
                <w:lang w:val="en-US" w:eastAsia="en-US" w:bidi="th-TH"/>
              </w:rPr>
              <w:t>STRTOSET</w:t>
            </w:r>
            <w:r w:rsidRPr="006B4A8E">
              <w:rPr>
                <w:rFonts w:eastAsia="Times New Roman"/>
                <w:b w:val="0"/>
                <w:bCs w:val="0"/>
                <w:noProof/>
                <w:sz w:val="20"/>
                <w:szCs w:val="20"/>
                <w:lang w:val="en-US" w:eastAsia="en-US" w:bidi="th-TH"/>
              </w:rPr>
              <w:t>(</w:t>
            </w:r>
          </w:p>
          <w:p w:rsidR="00B130CF"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sidRPr="006B4A8E">
              <w:rPr>
                <w:rFonts w:eastAsia="Times New Roman"/>
                <w:b w:val="0"/>
                <w:bCs w:val="0"/>
                <w:noProof/>
                <w:sz w:val="20"/>
                <w:szCs w:val="20"/>
                <w:lang w:val="en-US" w:eastAsia="en-US" w:bidi="th-TH"/>
              </w:rPr>
              <w:t>‘</w:t>
            </w:r>
          </w:p>
          <w:p w:rsidR="00B130CF"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 xml:space="preserve">[Dim </w:t>
            </w:r>
            <w:r>
              <w:rPr>
                <w:rFonts w:eastAsia="Times New Roman"/>
                <w:b w:val="0"/>
                <w:bCs w:val="0"/>
                <w:noProof/>
                <w:sz w:val="20"/>
                <w:szCs w:val="20"/>
                <w:lang w:val="en-US" w:eastAsia="en-US" w:bidi="th-TH"/>
              </w:rPr>
              <w:t>Organization</w:t>
            </w:r>
            <w:r w:rsidRPr="006B4A8E">
              <w:rPr>
                <w:rFonts w:eastAsia="Times New Roman"/>
                <w:b w:val="0"/>
                <w:bCs w:val="0"/>
                <w:noProof/>
                <w:sz w:val="20"/>
                <w:szCs w:val="20"/>
                <w:lang w:val="en-US" w:eastAsia="en-US" w:bidi="th-TH"/>
              </w:rPr>
              <w:t>].[</w:t>
            </w:r>
            <w:r>
              <w:rPr>
                <w:rFonts w:eastAsia="Times New Roman"/>
                <w:b w:val="0"/>
                <w:bCs w:val="0"/>
                <w:noProof/>
                <w:sz w:val="20"/>
                <w:szCs w:val="20"/>
                <w:lang w:val="en-US" w:eastAsia="en-US" w:bidi="th-TH"/>
              </w:rPr>
              <w:t>Branch</w:t>
            </w:r>
            <w:r w:rsidRPr="006B4A8E">
              <w:rPr>
                <w:rFonts w:eastAsia="Times New Roman"/>
                <w:b w:val="0"/>
                <w:bCs w:val="0"/>
                <w:noProof/>
                <w:sz w:val="20"/>
                <w:szCs w:val="20"/>
                <w:lang w:val="en-US" w:eastAsia="en-US" w:bidi="th-TH"/>
              </w:rPr>
              <w:t xml:space="preserve"> Code].[</w:t>
            </w:r>
            <w:r>
              <w:rPr>
                <w:rFonts w:eastAsia="Times New Roman"/>
                <w:b w:val="0"/>
                <w:bCs w:val="0"/>
                <w:noProof/>
                <w:sz w:val="20"/>
                <w:szCs w:val="20"/>
                <w:lang w:val="en-US" w:eastAsia="en-US" w:bidi="th-TH"/>
              </w:rPr>
              <w:t>Branch Code].members -</w:t>
            </w:r>
          </w:p>
          <w:p w:rsidR="00B130CF"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NonEmpty</w:t>
            </w:r>
          </w:p>
          <w:p w:rsidR="00B130CF" w:rsidRPr="006B4A8E"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p>
          <w:p w:rsidR="00B130CF"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 xml:space="preserve">[Dim </w:t>
            </w:r>
            <w:r>
              <w:rPr>
                <w:rFonts w:eastAsia="Times New Roman"/>
                <w:b w:val="0"/>
                <w:bCs w:val="0"/>
                <w:noProof/>
                <w:sz w:val="20"/>
                <w:szCs w:val="20"/>
                <w:lang w:val="en-US" w:eastAsia="en-US" w:bidi="th-TH"/>
              </w:rPr>
              <w:t>Organization</w:t>
            </w:r>
            <w:r w:rsidRPr="006B4A8E">
              <w:rPr>
                <w:rFonts w:eastAsia="Times New Roman"/>
                <w:b w:val="0"/>
                <w:bCs w:val="0"/>
                <w:noProof/>
                <w:sz w:val="20"/>
                <w:szCs w:val="20"/>
                <w:lang w:val="en-US" w:eastAsia="en-US" w:bidi="th-TH"/>
              </w:rPr>
              <w:t>].[</w:t>
            </w:r>
            <w:r>
              <w:rPr>
                <w:rFonts w:eastAsia="Times New Roman"/>
                <w:b w:val="0"/>
                <w:bCs w:val="0"/>
                <w:noProof/>
                <w:sz w:val="20"/>
                <w:szCs w:val="20"/>
                <w:lang w:val="en-US" w:eastAsia="en-US" w:bidi="th-TH"/>
              </w:rPr>
              <w:t>Branch</w:t>
            </w:r>
            <w:r w:rsidRPr="006B4A8E">
              <w:rPr>
                <w:rFonts w:eastAsia="Times New Roman"/>
                <w:b w:val="0"/>
                <w:bCs w:val="0"/>
                <w:noProof/>
                <w:sz w:val="20"/>
                <w:szCs w:val="20"/>
                <w:lang w:val="en-US" w:eastAsia="en-US" w:bidi="th-TH"/>
              </w:rPr>
              <w:t xml:space="preserve"> Code].[</w:t>
            </w:r>
            <w:r>
              <w:rPr>
                <w:rFonts w:eastAsia="Times New Roman"/>
                <w:b w:val="0"/>
                <w:bCs w:val="0"/>
                <w:noProof/>
                <w:sz w:val="20"/>
                <w:szCs w:val="20"/>
                <w:lang w:val="en-US" w:eastAsia="en-US" w:bidi="th-TH"/>
              </w:rPr>
              <w:t xml:space="preserve">Branch Code].members,  </w:t>
            </w:r>
          </w:p>
          <w:p w:rsidR="00B130CF" w:rsidRDefault="00B130CF" w:rsidP="00D45D2E">
            <w:pPr>
              <w:autoSpaceDE w:val="0"/>
              <w:autoSpaceDN w:val="0"/>
              <w:adjustRightInd w:val="0"/>
              <w:spacing w:before="0" w:after="0" w:line="240" w:lineRule="auto"/>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r w:rsidRPr="006B4A8E">
              <w:rPr>
                <w:rFonts w:eastAsia="Times New Roman"/>
                <w:b w:val="0"/>
                <w:bCs w:val="0"/>
                <w:noProof/>
                <w:sz w:val="20"/>
                <w:szCs w:val="20"/>
                <w:lang w:val="en-US" w:eastAsia="en-US" w:bidi="th-TH"/>
              </w:rPr>
              <w:t>FILE.GetAllowedSet(</w:t>
            </w:r>
            <w:r w:rsidRPr="006B4A8E">
              <w:rPr>
                <w:rFonts w:eastAsia="Times New Roman"/>
                <w:b w:val="0"/>
                <w:bCs w:val="0"/>
                <w:noProof/>
                <w:color w:val="0000FF"/>
                <w:sz w:val="20"/>
                <w:szCs w:val="20"/>
                <w:lang w:val="en-US" w:eastAsia="en-US" w:bidi="th-TH"/>
              </w:rPr>
              <w:t>Username</w:t>
            </w:r>
            <w:r w:rsidRPr="006B4A8E">
              <w:rPr>
                <w:rFonts w:eastAsia="Times New Roman"/>
                <w:b w:val="0"/>
                <w:bCs w:val="0"/>
                <w:noProof/>
                <w:sz w:val="20"/>
                <w:szCs w:val="20"/>
                <w:lang w:val="en-US" w:eastAsia="en-US" w:bidi="th-TH"/>
              </w:rPr>
              <w:t>)</w:t>
            </w:r>
          </w:p>
          <w:p w:rsidR="00B130CF" w:rsidRDefault="00B130CF" w:rsidP="00D45D2E">
            <w:pPr>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 xml:space="preserve">   )</w:t>
            </w:r>
          </w:p>
          <w:p w:rsidR="00B130CF" w:rsidRPr="002A2ED3" w:rsidRDefault="00B130CF" w:rsidP="00D45D2E">
            <w:pPr>
              <w:ind w:left="0"/>
              <w:rPr>
                <w:rFonts w:eastAsia="Times New Roman"/>
                <w:b w:val="0"/>
                <w:bCs w:val="0"/>
                <w:noProof/>
                <w:sz w:val="20"/>
                <w:szCs w:val="20"/>
                <w:lang w:val="en-US" w:eastAsia="en-US" w:bidi="th-TH"/>
              </w:rPr>
            </w:pPr>
            <w:r>
              <w:rPr>
                <w:rFonts w:eastAsia="Times New Roman"/>
                <w:b w:val="0"/>
                <w:bCs w:val="0"/>
                <w:noProof/>
                <w:sz w:val="20"/>
                <w:szCs w:val="20"/>
                <w:lang w:val="en-US" w:eastAsia="en-US" w:bidi="th-TH"/>
              </w:rPr>
              <w:t>’)</w:t>
            </w:r>
          </w:p>
        </w:tc>
      </w:tr>
    </w:tbl>
    <w:p w:rsidR="00B130CF" w:rsidRPr="001758B3" w:rsidRDefault="00B130CF" w:rsidP="00B130CF"/>
    <w:p w:rsidR="00B130CF" w:rsidRPr="001758B3" w:rsidRDefault="00B130CF" w:rsidP="00B130CF"/>
    <w:p w:rsidR="00A66609" w:rsidRDefault="00A66609" w:rsidP="00FA0B8A">
      <w:pPr>
        <w:pStyle w:val="NumHeading1"/>
      </w:pPr>
      <w:bookmarkStart w:id="57" w:name="_Toc264310820"/>
      <w:r>
        <w:lastRenderedPageBreak/>
        <w:t>REFERENCES</w:t>
      </w:r>
      <w:bookmarkEnd w:id="57"/>
    </w:p>
    <w:p w:rsidR="002F3603" w:rsidRDefault="008573AE" w:rsidP="00462F1F">
      <w:r>
        <w:t>The following links contain more information about topics covered in this white paper:</w:t>
      </w:r>
    </w:p>
    <w:p w:rsidR="00A66609" w:rsidRDefault="00A66609" w:rsidP="008573AE">
      <w:pPr>
        <w:pStyle w:val="CommentText"/>
        <w:numPr>
          <w:ilvl w:val="0"/>
          <w:numId w:val="50"/>
        </w:numPr>
      </w:pPr>
      <w:r>
        <w:t>“R</w:t>
      </w:r>
      <w:r w:rsidR="00D7123E">
        <w:t>eporting</w:t>
      </w:r>
      <w:r>
        <w:t xml:space="preserve"> Recipes” book and downloads, which cover step-by-step instructions for creating </w:t>
      </w:r>
      <w:proofErr w:type="spellStart"/>
      <w:r>
        <w:t>sparklines</w:t>
      </w:r>
      <w:proofErr w:type="spellEnd"/>
      <w:r w:rsidR="00574478">
        <w:t xml:space="preserve">: </w:t>
      </w:r>
      <w:hyperlink r:id="rId76" w:history="1">
        <w:r w:rsidRPr="00CC12AA">
          <w:rPr>
            <w:rStyle w:val="Hyperlink"/>
          </w:rPr>
          <w:t>http://blogs.msdn.com/robertbruckner/archive/2010/04/11/reporting-services-recipes-book-downloads.aspx</w:t>
        </w:r>
      </w:hyperlink>
    </w:p>
    <w:p w:rsidR="00A66609" w:rsidRDefault="00A66609" w:rsidP="008573AE">
      <w:pPr>
        <w:pStyle w:val="ListParagraph"/>
        <w:numPr>
          <w:ilvl w:val="0"/>
          <w:numId w:val="50"/>
        </w:numPr>
      </w:pPr>
      <w:r>
        <w:t xml:space="preserve">Sean Boon’s blog post on </w:t>
      </w:r>
      <w:proofErr w:type="spellStart"/>
      <w:r>
        <w:t>sparklines</w:t>
      </w:r>
      <w:proofErr w:type="spellEnd"/>
      <w:r>
        <w:t>:</w:t>
      </w:r>
      <w:r w:rsidR="00D7123E">
        <w:t xml:space="preserve"> </w:t>
      </w:r>
      <w:r w:rsidR="00D7123E">
        <w:rPr>
          <w:rFonts w:cs="Segoe UI"/>
        </w:rPr>
        <w:t>How To: Build Sparkline Reports in SQL Server Reporting Services,</w:t>
      </w:r>
      <w:hyperlink r:id="rId77" w:history="1">
        <w:r w:rsidRPr="00CC12AA">
          <w:rPr>
            <w:rStyle w:val="Hyperlink"/>
          </w:rPr>
          <w:t>http://blogs.msdn.com/seanboon/archive/2008/10/10/how-to-build-sparkline-reports-in-sql-server-reporting-services.aspx</w:t>
        </w:r>
      </w:hyperlink>
    </w:p>
    <w:p w:rsidR="004A3B1F" w:rsidRDefault="004A3B1F" w:rsidP="008573AE">
      <w:pPr>
        <w:pStyle w:val="CommentText"/>
        <w:numPr>
          <w:ilvl w:val="0"/>
          <w:numId w:val="50"/>
        </w:numPr>
      </w:pPr>
      <w:r>
        <w:t>Building parent-child reports in R</w:t>
      </w:r>
      <w:r w:rsidR="008573AE">
        <w:t xml:space="preserve">eporting </w:t>
      </w:r>
      <w:r>
        <w:t>S</w:t>
      </w:r>
      <w:r w:rsidR="008573AE">
        <w:t>ervices</w:t>
      </w:r>
      <w:r>
        <w:t>:</w:t>
      </w:r>
      <w:r>
        <w:br/>
      </w:r>
      <w:hyperlink r:id="rId78" w:history="1">
        <w:r w:rsidRPr="00CC12AA">
          <w:rPr>
            <w:rStyle w:val="Hyperlink"/>
          </w:rPr>
          <w:t>http://blogs.msdn.com/robertbruckner/archive/2008/10/14/using-analysis-services-parent-child-hierarchies-in-reports.aspx</w:t>
        </w:r>
      </w:hyperlink>
    </w:p>
    <w:p w:rsidR="004A3B1F" w:rsidRDefault="006314CC" w:rsidP="008573AE">
      <w:pPr>
        <w:pStyle w:val="ListParagraph"/>
        <w:numPr>
          <w:ilvl w:val="0"/>
          <w:numId w:val="50"/>
        </w:numPr>
      </w:pPr>
      <w:r>
        <w:t xml:space="preserve">Tuning SSRS-Generated MDX Parameter Queries: </w:t>
      </w:r>
      <w:hyperlink r:id="rId79" w:history="1">
        <w:r w:rsidRPr="00CC12AA">
          <w:rPr>
            <w:rStyle w:val="Hyperlink"/>
          </w:rPr>
          <w:t>http://cwebbbi.spaces.live.com/Blog/cns!7B84B0F2C239489A!6848.entry</w:t>
        </w:r>
      </w:hyperlink>
    </w:p>
    <w:p w:rsidR="006314CC" w:rsidRPr="00A66609" w:rsidRDefault="006314CC" w:rsidP="00A66609"/>
    <w:p w:rsidR="00FA0B8A" w:rsidRDefault="00FA0B8A" w:rsidP="00FA0B8A">
      <w:pPr>
        <w:pStyle w:val="NumHeading1"/>
      </w:pPr>
      <w:bookmarkStart w:id="58" w:name="_Toc264310821"/>
      <w:r>
        <w:lastRenderedPageBreak/>
        <w:t>CON</w:t>
      </w:r>
      <w:r w:rsidR="00155EC7">
        <w:t>C</w:t>
      </w:r>
      <w:r>
        <w:t>LUSION</w:t>
      </w:r>
      <w:bookmarkEnd w:id="58"/>
    </w:p>
    <w:p w:rsidR="00065797" w:rsidRDefault="00065797" w:rsidP="00065797">
      <w:pPr>
        <w:spacing w:before="0" w:after="0" w:line="240" w:lineRule="auto"/>
        <w:ind w:left="0"/>
      </w:pPr>
      <w:r>
        <w:t xml:space="preserve">Analysis </w:t>
      </w:r>
      <w:r w:rsidR="00E91F71">
        <w:t xml:space="preserve">Services </w:t>
      </w:r>
      <w:r>
        <w:t xml:space="preserve">and Reporting Services are the core components of </w:t>
      </w:r>
      <w:r w:rsidR="00E91F71">
        <w:t xml:space="preserve">the </w:t>
      </w:r>
      <w:r>
        <w:t xml:space="preserve">Microsoft BI solution. They </w:t>
      </w:r>
      <w:r w:rsidR="008C7C96">
        <w:t xml:space="preserve">can </w:t>
      </w:r>
      <w:r>
        <w:t>provide fundamental capabilities of business intelligence</w:t>
      </w:r>
      <w:r w:rsidR="00E91F71">
        <w:t>,</w:t>
      </w:r>
      <w:r>
        <w:t xml:space="preserve"> including cube</w:t>
      </w:r>
      <w:r w:rsidR="008C7C96">
        <w:t>s</w:t>
      </w:r>
      <w:r>
        <w:t xml:space="preserve"> and analytic reports</w:t>
      </w:r>
      <w:r w:rsidR="008C7C96">
        <w:t>,</w:t>
      </w:r>
      <w:r>
        <w:t xml:space="preserve"> to </w:t>
      </w:r>
      <w:r w:rsidR="008C7C96">
        <w:t xml:space="preserve">your </w:t>
      </w:r>
      <w:r>
        <w:t>organization with low investment.</w:t>
      </w:r>
    </w:p>
    <w:p w:rsidR="00065797" w:rsidRDefault="00065797" w:rsidP="00065797">
      <w:pPr>
        <w:spacing w:before="0" w:after="0" w:line="240" w:lineRule="auto"/>
        <w:ind w:left="0"/>
      </w:pPr>
    </w:p>
    <w:p w:rsidR="00065797" w:rsidRDefault="00E91F71" w:rsidP="00065797">
      <w:pPr>
        <w:spacing w:before="0" w:after="0" w:line="240" w:lineRule="auto"/>
        <w:ind w:left="0"/>
      </w:pPr>
      <w:r>
        <w:t xml:space="preserve">This paper discussed a case in which Microsoft worked with a customer to design a custom BI solution that used SQL Server. </w:t>
      </w:r>
      <w:r w:rsidR="00065797">
        <w:t xml:space="preserve">At the end of the engagement, Microsoft </w:t>
      </w:r>
      <w:r>
        <w:t xml:space="preserve">was able to </w:t>
      </w:r>
      <w:r w:rsidR="00065797">
        <w:t xml:space="preserve">offer </w:t>
      </w:r>
      <w:r>
        <w:t xml:space="preserve">a </w:t>
      </w:r>
      <w:r w:rsidR="00065797">
        <w:t xml:space="preserve">solution </w:t>
      </w:r>
      <w:r>
        <w:t xml:space="preserve">that </w:t>
      </w:r>
      <w:r w:rsidR="00065797">
        <w:t>cover</w:t>
      </w:r>
      <w:r>
        <w:t>ed</w:t>
      </w:r>
      <w:r w:rsidR="00065797">
        <w:t xml:space="preserve"> most of the customer requirements </w:t>
      </w:r>
      <w:r>
        <w:t xml:space="preserve">by using the </w:t>
      </w:r>
      <w:r w:rsidR="00065797">
        <w:t xml:space="preserve">techniques </w:t>
      </w:r>
      <w:r w:rsidR="008C7C96">
        <w:t xml:space="preserve">described </w:t>
      </w:r>
      <w:r w:rsidR="00065797">
        <w:t xml:space="preserve">in this </w:t>
      </w:r>
      <w:r>
        <w:t>white paper</w:t>
      </w:r>
      <w:r w:rsidR="00065797">
        <w:t xml:space="preserve">. </w:t>
      </w:r>
      <w:r w:rsidR="008C7C96">
        <w:t>Using</w:t>
      </w:r>
      <w:r>
        <w:t xml:space="preserve"> this solution, the information support department can </w:t>
      </w:r>
      <w:proofErr w:type="spellStart"/>
      <w:r>
        <w:t>analyze</w:t>
      </w:r>
      <w:proofErr w:type="spellEnd"/>
      <w:r>
        <w:t xml:space="preserve"> large amounts of data, and users can browse this data using a familiar tool, Microsoft Office Excel. </w:t>
      </w:r>
      <w:r w:rsidR="00065797">
        <w:t xml:space="preserve">The </w:t>
      </w:r>
      <w:r>
        <w:t>solution</w:t>
      </w:r>
      <w:r w:rsidR="00065797">
        <w:t xml:space="preserve"> can deliver up-to-date information to thousand</w:t>
      </w:r>
      <w:r>
        <w:t>s</w:t>
      </w:r>
      <w:r w:rsidR="00065797">
        <w:t xml:space="preserve"> of branches via web-based reports. </w:t>
      </w:r>
    </w:p>
    <w:p w:rsidR="00065797" w:rsidRDefault="00065797" w:rsidP="00065797">
      <w:pPr>
        <w:spacing w:before="0" w:after="0" w:line="240" w:lineRule="auto"/>
        <w:ind w:left="0"/>
      </w:pPr>
    </w:p>
    <w:p w:rsidR="00065797" w:rsidRDefault="00065797" w:rsidP="00065797">
      <w:pPr>
        <w:spacing w:before="0" w:after="0" w:line="240" w:lineRule="auto"/>
        <w:ind w:left="0"/>
      </w:pPr>
      <w:r>
        <w:t xml:space="preserve">Because most of requirements in this </w:t>
      </w:r>
      <w:r w:rsidR="00F9662D">
        <w:t xml:space="preserve">customer case </w:t>
      </w:r>
      <w:r>
        <w:t xml:space="preserve">are </w:t>
      </w:r>
      <w:r w:rsidR="00E91F71">
        <w:t>common to many organizations</w:t>
      </w:r>
      <w:r>
        <w:t xml:space="preserve">, </w:t>
      </w:r>
      <w:r w:rsidR="00E91F71">
        <w:t>these techniques may be applicable to your business</w:t>
      </w:r>
      <w:r>
        <w:t xml:space="preserve">. </w:t>
      </w:r>
      <w:r w:rsidR="00E91F71">
        <w:t>If you want, you can also</w:t>
      </w:r>
      <w:r>
        <w:t xml:space="preserve"> add Microsoft Office SharePoint</w:t>
      </w:r>
      <w:r w:rsidR="00E91F71">
        <w:t>®</w:t>
      </w:r>
      <w:r>
        <w:t xml:space="preserve"> Server into the solution. It </w:t>
      </w:r>
      <w:r w:rsidR="00E91F71">
        <w:t>offers</w:t>
      </w:r>
      <w:r>
        <w:t xml:space="preserve"> features such as </w:t>
      </w:r>
      <w:r w:rsidR="00E91F71">
        <w:t xml:space="preserve">a wider range of </w:t>
      </w:r>
      <w:r>
        <w:t xml:space="preserve">user interfaces, collaborative tools, and easier security management. </w:t>
      </w:r>
    </w:p>
    <w:p w:rsidR="00065797" w:rsidRDefault="00065797" w:rsidP="00065797">
      <w:pPr>
        <w:spacing w:before="0" w:after="0" w:line="240" w:lineRule="auto"/>
        <w:ind w:left="0"/>
      </w:pPr>
    </w:p>
    <w:p w:rsidR="00065797" w:rsidRPr="00065797" w:rsidRDefault="00065797" w:rsidP="00065797"/>
    <w:sectPr w:rsidR="00065797" w:rsidRPr="00065797" w:rsidSect="00545247">
      <w:footerReference w:type="default" r:id="rId80"/>
      <w:pgSz w:w="12240" w:h="15840" w:code="9"/>
      <w:pgMar w:top="1440" w:right="1440" w:bottom="1440" w:left="1440" w:header="709" w:footer="56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0686" w:rsidRDefault="006B0686">
      <w:r>
        <w:separator/>
      </w:r>
    </w:p>
  </w:endnote>
  <w:endnote w:type="continuationSeparator" w:id="0">
    <w:p w:rsidR="006B0686" w:rsidRDefault="006B0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w:altName w:val="Century Gothic"/>
    <w:charset w:val="00"/>
    <w:family w:val="swiss"/>
    <w:pitch w:val="variable"/>
    <w:sig w:usb0="00000087" w:usb1="00000000" w:usb2="00000000" w:usb3="00000000" w:csb0="0000009B"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EucrosiaUPC">
    <w:panose1 w:val="02020603050405020304"/>
    <w:charset w:val="00"/>
    <w:family w:val="roman"/>
    <w:pitch w:val="variable"/>
    <w:sig w:usb0="81000027" w:usb1="00000002"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727" w:rsidRPr="00A045D7" w:rsidRDefault="00F80727" w:rsidP="00392D92">
    <w:pPr>
      <w:pStyle w:val="Footer"/>
      <w:pBdr>
        <w:top w:val="single" w:sz="4" w:space="1" w:color="auto"/>
      </w:pBdr>
      <w:jc w:val="right"/>
      <w:rPr>
        <w:lang w:val="en-US"/>
      </w:rPr>
    </w:pPr>
    <w:r w:rsidRPr="00A045D7">
      <w:rPr>
        <w:lang w:val="en-US"/>
      </w:rPr>
      <w:t xml:space="preserve">Page </w:t>
    </w:r>
    <w:r w:rsidRPr="00A045D7">
      <w:rPr>
        <w:lang w:val="en-US"/>
      </w:rPr>
      <w:fldChar w:fldCharType="begin"/>
    </w:r>
    <w:r w:rsidRPr="00A045D7">
      <w:rPr>
        <w:lang w:val="en-US"/>
      </w:rPr>
      <w:instrText xml:space="preserve"> PAGE  \* Arabic  \* MERGEFORMAT </w:instrText>
    </w:r>
    <w:r w:rsidRPr="00A045D7">
      <w:rPr>
        <w:lang w:val="en-US"/>
      </w:rPr>
      <w:fldChar w:fldCharType="separate"/>
    </w:r>
    <w:r w:rsidR="001C1C76">
      <w:rPr>
        <w:noProof/>
        <w:lang w:val="en-US"/>
      </w:rPr>
      <w:t>1</w:t>
    </w:r>
    <w:r w:rsidRPr="00A045D7">
      <w:rPr>
        <w:lang w:val="en-US"/>
      </w:rPr>
      <w:fldChar w:fldCharType="end"/>
    </w:r>
  </w:p>
  <w:tbl>
    <w:tblPr>
      <w:tblW w:w="9288" w:type="dxa"/>
      <w:tblLayout w:type="fixed"/>
      <w:tblLook w:val="01E0" w:firstRow="1" w:lastRow="1" w:firstColumn="1" w:lastColumn="1" w:noHBand="0" w:noVBand="0"/>
    </w:tblPr>
    <w:tblGrid>
      <w:gridCol w:w="2088"/>
      <w:gridCol w:w="7200"/>
    </w:tblGrid>
    <w:tr w:rsidR="00F80727" w:rsidRPr="00A045D7">
      <w:tc>
        <w:tcPr>
          <w:tcW w:w="2088" w:type="dxa"/>
        </w:tcPr>
        <w:p w:rsidR="00F80727" w:rsidRPr="00A045D7" w:rsidRDefault="00F80727" w:rsidP="00EE5FD0">
          <w:pPr>
            <w:pStyle w:val="Footer"/>
            <w:ind w:left="-180"/>
            <w:rPr>
              <w:lang w:val="en-US"/>
            </w:rPr>
          </w:pPr>
        </w:p>
      </w:tc>
      <w:tc>
        <w:tcPr>
          <w:tcW w:w="7200" w:type="dxa"/>
        </w:tcPr>
        <w:p w:rsidR="00F80727" w:rsidRPr="00A045D7" w:rsidRDefault="00F80727" w:rsidP="00EE5FD0">
          <w:pPr>
            <w:pStyle w:val="FooterSmall"/>
            <w:rPr>
              <w:lang w:val="en-US"/>
            </w:rPr>
          </w:pPr>
        </w:p>
      </w:tc>
    </w:tr>
  </w:tbl>
  <w:p w:rsidR="00F80727" w:rsidRPr="00A045D7" w:rsidRDefault="00F80727" w:rsidP="00392D92">
    <w:pPr>
      <w:pStyle w:val="FooterSmall"/>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0686" w:rsidRDefault="006B0686">
      <w:r>
        <w:separator/>
      </w:r>
    </w:p>
  </w:footnote>
  <w:footnote w:type="continuationSeparator" w:id="0">
    <w:p w:rsidR="006B0686" w:rsidRDefault="006B06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1D6311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3E0516"/>
    <w:multiLevelType w:val="multilevel"/>
    <w:tmpl w:val="D8BAD350"/>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974"/>
        </w:tabs>
        <w:ind w:left="974" w:hanging="794"/>
      </w:pPr>
      <w:rPr>
        <w:rFonts w:hint="default"/>
      </w:rPr>
    </w:lvl>
    <w:lvl w:ilvl="2">
      <w:start w:val="1"/>
      <w:numFmt w:val="decimal"/>
      <w:pStyle w:val="NumHeading3"/>
      <w:lvlText w:val="%1.%2.%3"/>
      <w:lvlJc w:val="left"/>
      <w:pPr>
        <w:tabs>
          <w:tab w:val="num" w:pos="1021"/>
        </w:tabs>
        <w:ind w:left="1021" w:hanging="1021"/>
      </w:pPr>
      <w:rPr>
        <w:rFonts w:hint="default"/>
      </w:rPr>
    </w:lvl>
    <w:lvl w:ilvl="3">
      <w:start w:val="1"/>
      <w:numFmt w:val="decimal"/>
      <w:pStyle w:val="NumHeading4"/>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2">
    <w:nsid w:val="0051450A"/>
    <w:multiLevelType w:val="hybridMultilevel"/>
    <w:tmpl w:val="8F6A52F2"/>
    <w:lvl w:ilvl="0" w:tplc="04090001">
      <w:start w:val="1"/>
      <w:numFmt w:val="bullet"/>
      <w:lvlText w:val=""/>
      <w:lvlJc w:val="left"/>
      <w:pPr>
        <w:ind w:left="947" w:hanging="360"/>
      </w:pPr>
      <w:rPr>
        <w:rFonts w:ascii="Symbol" w:hAnsi="Symbol"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3">
    <w:nsid w:val="00641CB1"/>
    <w:multiLevelType w:val="hybridMultilevel"/>
    <w:tmpl w:val="CDBE86F2"/>
    <w:lvl w:ilvl="0" w:tplc="04090005">
      <w:start w:val="1"/>
      <w:numFmt w:val="bullet"/>
      <w:lvlText w:val=""/>
      <w:lvlJc w:val="left"/>
      <w:pPr>
        <w:ind w:left="947" w:hanging="360"/>
      </w:pPr>
      <w:rPr>
        <w:rFonts w:ascii="Wingdings" w:hAnsi="Wingdings" w:hint="default"/>
      </w:rPr>
    </w:lvl>
    <w:lvl w:ilvl="1" w:tplc="04090003">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
    <w:nsid w:val="06A224A8"/>
    <w:multiLevelType w:val="hybridMultilevel"/>
    <w:tmpl w:val="03A4F028"/>
    <w:lvl w:ilvl="0" w:tplc="04090001">
      <w:start w:val="1"/>
      <w:numFmt w:val="bullet"/>
      <w:lvlText w:val=""/>
      <w:lvlJc w:val="left"/>
      <w:pPr>
        <w:ind w:left="947" w:hanging="360"/>
      </w:pPr>
      <w:rPr>
        <w:rFonts w:ascii="Symbol" w:hAnsi="Symbol"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5">
    <w:nsid w:val="06D6765C"/>
    <w:multiLevelType w:val="hybridMultilevel"/>
    <w:tmpl w:val="0A7EEA8E"/>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6">
    <w:nsid w:val="080C528C"/>
    <w:multiLevelType w:val="hybridMultilevel"/>
    <w:tmpl w:val="B0506E80"/>
    <w:lvl w:ilvl="0" w:tplc="04090001">
      <w:start w:val="1"/>
      <w:numFmt w:val="bullet"/>
      <w:lvlText w:val=""/>
      <w:lvlJc w:val="left"/>
      <w:pPr>
        <w:ind w:left="947" w:hanging="360"/>
      </w:pPr>
      <w:rPr>
        <w:rFonts w:ascii="Symbol" w:hAnsi="Symbol" w:hint="default"/>
      </w:rPr>
    </w:lvl>
    <w:lvl w:ilvl="1" w:tplc="04090003">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nsid w:val="0941287C"/>
    <w:multiLevelType w:val="hybridMultilevel"/>
    <w:tmpl w:val="C4E8A738"/>
    <w:lvl w:ilvl="0" w:tplc="04090005">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8">
    <w:nsid w:val="09AD6E35"/>
    <w:multiLevelType w:val="hybridMultilevel"/>
    <w:tmpl w:val="6C30D13C"/>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nsid w:val="0EAC0590"/>
    <w:multiLevelType w:val="hybridMultilevel"/>
    <w:tmpl w:val="503EB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F43314E"/>
    <w:multiLevelType w:val="hybridMultilevel"/>
    <w:tmpl w:val="FC8047E2"/>
    <w:lvl w:ilvl="0" w:tplc="1B700C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F590827"/>
    <w:multiLevelType w:val="hybridMultilevel"/>
    <w:tmpl w:val="CB529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4721C8E"/>
    <w:multiLevelType w:val="hybridMultilevel"/>
    <w:tmpl w:val="3000005E"/>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3">
    <w:nsid w:val="17194284"/>
    <w:multiLevelType w:val="hybridMultilevel"/>
    <w:tmpl w:val="F370BD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2A59E7"/>
    <w:multiLevelType w:val="hybridMultilevel"/>
    <w:tmpl w:val="86D8964A"/>
    <w:lvl w:ilvl="0" w:tplc="04090001">
      <w:start w:val="1"/>
      <w:numFmt w:val="bullet"/>
      <w:lvlText w:val=""/>
      <w:lvlJc w:val="left"/>
      <w:pPr>
        <w:ind w:left="947" w:hanging="360"/>
      </w:pPr>
      <w:rPr>
        <w:rFonts w:ascii="Symbol" w:hAnsi="Symbol" w:hint="default"/>
      </w:rPr>
    </w:lvl>
    <w:lvl w:ilvl="1" w:tplc="04090003">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5">
    <w:nsid w:val="1A270672"/>
    <w:multiLevelType w:val="hybridMultilevel"/>
    <w:tmpl w:val="C3AE94E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6">
    <w:nsid w:val="1AB83E28"/>
    <w:multiLevelType w:val="hybridMultilevel"/>
    <w:tmpl w:val="7C4842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AC94281"/>
    <w:multiLevelType w:val="hybridMultilevel"/>
    <w:tmpl w:val="213452D8"/>
    <w:lvl w:ilvl="0" w:tplc="8B524388">
      <w:start w:val="1"/>
      <w:numFmt w:val="decimal"/>
      <w:lvlText w:val="%1)"/>
      <w:lvlJc w:val="left"/>
      <w:pPr>
        <w:ind w:left="1174" w:hanging="360"/>
      </w:pPr>
      <w:rPr>
        <w:rFonts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8">
    <w:nsid w:val="1C4004A1"/>
    <w:multiLevelType w:val="hybridMultilevel"/>
    <w:tmpl w:val="F1503B7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9">
    <w:nsid w:val="21DE7311"/>
    <w:multiLevelType w:val="hybridMultilevel"/>
    <w:tmpl w:val="5738862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0">
    <w:nsid w:val="236C294E"/>
    <w:multiLevelType w:val="hybridMultilevel"/>
    <w:tmpl w:val="AB64B058"/>
    <w:lvl w:ilvl="0" w:tplc="04090001">
      <w:start w:val="1"/>
      <w:numFmt w:val="bullet"/>
      <w:lvlText w:val=""/>
      <w:lvlJc w:val="left"/>
      <w:pPr>
        <w:ind w:left="947" w:hanging="360"/>
      </w:pPr>
      <w:rPr>
        <w:rFonts w:ascii="Symbol" w:hAnsi="Symbol"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21">
    <w:nsid w:val="23B87FAB"/>
    <w:multiLevelType w:val="multilevel"/>
    <w:tmpl w:val="ECA4EAFA"/>
    <w:styleLink w:val="Bullets"/>
    <w:lvl w:ilvl="0">
      <w:start w:val="1"/>
      <w:numFmt w:val="bullet"/>
      <w:lvlText w:val=""/>
      <w:lvlJc w:val="left"/>
      <w:pPr>
        <w:tabs>
          <w:tab w:val="num" w:pos="907"/>
        </w:tabs>
        <w:ind w:left="907" w:hanging="340"/>
      </w:pPr>
      <w:rPr>
        <w:rFonts w:ascii="Wingdings 2" w:hAnsi="Wingdings 2" w:cs="Wingdings 2" w:hint="default"/>
        <w:color w:val="808080"/>
        <w:sz w:val="20"/>
        <w:szCs w:val="20"/>
      </w:rPr>
    </w:lvl>
    <w:lvl w:ilvl="1">
      <w:start w:val="1"/>
      <w:numFmt w:val="bullet"/>
      <w:lvlText w:val=""/>
      <w:lvlJc w:val="left"/>
      <w:pPr>
        <w:tabs>
          <w:tab w:val="num" w:pos="1247"/>
        </w:tabs>
        <w:ind w:left="1247" w:hanging="340"/>
      </w:pPr>
      <w:rPr>
        <w:rFonts w:ascii="Wingdings 2" w:hAnsi="Wingdings 2" w:cs="Wingdings 2" w:hint="default"/>
        <w:b w:val="0"/>
        <w:bCs w:val="0"/>
        <w:i w:val="0"/>
        <w:iCs w:val="0"/>
        <w:color w:val="808080"/>
        <w:sz w:val="20"/>
        <w:szCs w:val="20"/>
      </w:rPr>
    </w:lvl>
    <w:lvl w:ilvl="2">
      <w:start w:val="1"/>
      <w:numFmt w:val="bullet"/>
      <w:lvlText w:val=""/>
      <w:lvlJc w:val="left"/>
      <w:pPr>
        <w:tabs>
          <w:tab w:val="num" w:pos="1588"/>
        </w:tabs>
        <w:ind w:left="1588" w:hanging="341"/>
      </w:pPr>
      <w:rPr>
        <w:rFonts w:ascii="Wingdings 2" w:hAnsi="Wingdings 2" w:cs="Wingdings 2" w:hint="default"/>
        <w:bCs w:val="0"/>
        <w:iCs w:val="0"/>
        <w:color w:val="808080"/>
        <w:sz w:val="20"/>
        <w:szCs w:val="20"/>
      </w:rPr>
    </w:lvl>
    <w:lvl w:ilvl="3">
      <w:start w:val="1"/>
      <w:numFmt w:val="bullet"/>
      <w:lvlText w:val=""/>
      <w:lvlJc w:val="left"/>
      <w:pPr>
        <w:tabs>
          <w:tab w:val="num" w:pos="1928"/>
        </w:tabs>
        <w:ind w:left="1928" w:hanging="340"/>
      </w:pPr>
      <w:rPr>
        <w:rFonts w:ascii="Wingdings 2" w:hAnsi="Wingdings 2" w:cs="Wingdings 2" w:hint="default"/>
        <w:b w:val="0"/>
        <w:bCs w:val="0"/>
        <w:i w:val="0"/>
        <w:iCs w:val="0"/>
        <w:color w:val="808080"/>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25833B47"/>
    <w:multiLevelType w:val="hybridMultilevel"/>
    <w:tmpl w:val="CFF44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F842A2"/>
    <w:multiLevelType w:val="hybridMultilevel"/>
    <w:tmpl w:val="042416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FE337E"/>
    <w:multiLevelType w:val="multilevel"/>
    <w:tmpl w:val="4F168A6C"/>
    <w:lvl w:ilvl="0">
      <w:start w:val="1"/>
      <w:numFmt w:val="bullet"/>
      <w:lvlText w:val=""/>
      <w:lvlJc w:val="left"/>
      <w:pPr>
        <w:tabs>
          <w:tab w:val="num" w:pos="360"/>
        </w:tabs>
        <w:ind w:left="1080" w:hanging="360"/>
      </w:pPr>
      <w:rPr>
        <w:rFonts w:ascii="Wingdings" w:hAnsi="Wingdings" w:hint="default"/>
        <w:color w:val="808080"/>
      </w:rPr>
    </w:lvl>
    <w:lvl w:ilvl="1">
      <w:start w:val="1"/>
      <w:numFmt w:val="bullet"/>
      <w:lvlText w:val=""/>
      <w:lvlJc w:val="left"/>
      <w:pPr>
        <w:tabs>
          <w:tab w:val="num" w:pos="720"/>
        </w:tabs>
        <w:ind w:left="1800" w:hanging="360"/>
      </w:pPr>
      <w:rPr>
        <w:rFonts w:ascii="Wingdings 2" w:hAnsi="Wingdings 2" w:cs="Times New Roman"/>
        <w:color w:val="808080"/>
      </w:rPr>
    </w:lvl>
    <w:lvl w:ilvl="2">
      <w:start w:val="1"/>
      <w:numFmt w:val="bullet"/>
      <w:lvlText w:val=""/>
      <w:lvlJc w:val="left"/>
      <w:pPr>
        <w:tabs>
          <w:tab w:val="num" w:pos="1080"/>
        </w:tabs>
        <w:ind w:left="2520" w:hanging="360"/>
      </w:pPr>
      <w:rPr>
        <w:rFonts w:ascii="Wingdings 2" w:hAnsi="Wingdings 2" w:cs="Times New Roman"/>
        <w:color w:val="808080"/>
      </w:rPr>
    </w:lvl>
    <w:lvl w:ilvl="3">
      <w:start w:val="1"/>
      <w:numFmt w:val="bullet"/>
      <w:lvlText w:val=""/>
      <w:lvlJc w:val="left"/>
      <w:pPr>
        <w:tabs>
          <w:tab w:val="num" w:pos="1440"/>
        </w:tabs>
        <w:ind w:left="3240" w:hanging="360"/>
      </w:pPr>
      <w:rPr>
        <w:rFonts w:ascii="Wingdings 2" w:hAnsi="Wingdings 2" w:cs="Times New Roman"/>
        <w:color w:val="808080"/>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2E3430EE"/>
    <w:multiLevelType w:val="hybridMultilevel"/>
    <w:tmpl w:val="FCC80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4A3C1E"/>
    <w:multiLevelType w:val="hybridMultilevel"/>
    <w:tmpl w:val="14401D8A"/>
    <w:lvl w:ilvl="0" w:tplc="04090001">
      <w:start w:val="1"/>
      <w:numFmt w:val="bullet"/>
      <w:lvlText w:val=""/>
      <w:lvlJc w:val="left"/>
      <w:pPr>
        <w:ind w:left="587" w:hanging="360"/>
      </w:pPr>
      <w:rPr>
        <w:rFonts w:ascii="Symbol" w:hAnsi="Symbol" w:hint="default"/>
      </w:rPr>
    </w:lvl>
    <w:lvl w:ilvl="1" w:tplc="04090001">
      <w:start w:val="1"/>
      <w:numFmt w:val="bullet"/>
      <w:lvlText w:val=""/>
      <w:lvlJc w:val="left"/>
      <w:pPr>
        <w:ind w:left="1307" w:hanging="360"/>
      </w:pPr>
      <w:rPr>
        <w:rFonts w:ascii="Symbol" w:hAnsi="Symbol"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27">
    <w:nsid w:val="3D4D62D0"/>
    <w:multiLevelType w:val="hybridMultilevel"/>
    <w:tmpl w:val="BD2CECF4"/>
    <w:lvl w:ilvl="0" w:tplc="04090005">
      <w:start w:val="1"/>
      <w:numFmt w:val="bullet"/>
      <w:lvlText w:val=""/>
      <w:lvlJc w:val="left"/>
      <w:pPr>
        <w:ind w:left="947" w:hanging="360"/>
      </w:pPr>
      <w:rPr>
        <w:rFonts w:ascii="Wingdings" w:hAnsi="Wingdings" w:hint="default"/>
      </w:rPr>
    </w:lvl>
    <w:lvl w:ilvl="1" w:tplc="04090001">
      <w:start w:val="1"/>
      <w:numFmt w:val="bullet"/>
      <w:lvlText w:val=""/>
      <w:lvlJc w:val="left"/>
      <w:pPr>
        <w:ind w:left="1667" w:hanging="360"/>
      </w:pPr>
      <w:rPr>
        <w:rFonts w:ascii="Symbol" w:hAnsi="Symbol"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8">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Wingdings 2" w:hAnsi="Wingdings 2" w:cs="Wingdings 2" w:hint="default"/>
        <w:b w:val="0"/>
        <w:bCs w:val="0"/>
        <w:i w:val="0"/>
        <w:iCs w:val="0"/>
        <w:color w:val="808080"/>
        <w:sz w:val="18"/>
        <w:szCs w:val="18"/>
      </w:rPr>
    </w:lvl>
    <w:lvl w:ilvl="1">
      <w:start w:val="1"/>
      <w:numFmt w:val="bullet"/>
      <w:lvlText w:val=""/>
      <w:lvlJc w:val="left"/>
      <w:pPr>
        <w:tabs>
          <w:tab w:val="num" w:pos="454"/>
        </w:tabs>
        <w:ind w:left="454" w:hanging="227"/>
      </w:pPr>
      <w:rPr>
        <w:rFonts w:ascii="Wingdings 2" w:eastAsia="Wingdings 2" w:hAnsi="Wingdings 2" w:cs="Wingdings 2" w:hint="default"/>
        <w:bCs w:val="0"/>
        <w:iCs w:val="0"/>
        <w:color w:val="808080"/>
        <w:sz w:val="18"/>
        <w:szCs w:val="18"/>
      </w:rPr>
    </w:lvl>
    <w:lvl w:ilvl="2">
      <w:start w:val="1"/>
      <w:numFmt w:val="bullet"/>
      <w:lvlText w:val=""/>
      <w:lvlJc w:val="left"/>
      <w:pPr>
        <w:tabs>
          <w:tab w:val="num" w:pos="680"/>
        </w:tabs>
        <w:ind w:left="680" w:hanging="226"/>
      </w:pPr>
      <w:rPr>
        <w:rFonts w:ascii="Wingdings 2" w:eastAsia="Wingdings 2" w:hAnsi="Wingdings 2" w:cs="Wingdings 2" w:hint="default"/>
        <w:color w:val="808080"/>
        <w:sz w:val="18"/>
        <w:szCs w:val="18"/>
      </w:rPr>
    </w:lvl>
    <w:lvl w:ilvl="3">
      <w:start w:val="1"/>
      <w:numFmt w:val="bullet"/>
      <w:lvlText w:val=""/>
      <w:lvlJc w:val="left"/>
      <w:pPr>
        <w:tabs>
          <w:tab w:val="num" w:pos="907"/>
        </w:tabs>
        <w:ind w:left="907" w:hanging="227"/>
      </w:pPr>
      <w:rPr>
        <w:rFonts w:ascii="Wingdings 2" w:eastAsia="Wingdings 2" w:hAnsi="Wingdings 2" w:cs="Wingdings 2" w:hint="default"/>
        <w:color w:val="808080"/>
        <w:sz w:val="18"/>
        <w:szCs w:val="18"/>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nsid w:val="424B6AF1"/>
    <w:multiLevelType w:val="hybridMultilevel"/>
    <w:tmpl w:val="DC401880"/>
    <w:lvl w:ilvl="0" w:tplc="04090005">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0">
    <w:nsid w:val="453D70D5"/>
    <w:multiLevelType w:val="singleLevel"/>
    <w:tmpl w:val="051A3054"/>
    <w:lvl w:ilvl="0">
      <w:start w:val="1"/>
      <w:numFmt w:val="bullet"/>
      <w:pStyle w:val="RevisionHistory"/>
      <w:lvlText w:val=""/>
      <w:lvlJc w:val="left"/>
      <w:pPr>
        <w:tabs>
          <w:tab w:val="num" w:pos="360"/>
        </w:tabs>
        <w:ind w:left="360" w:hanging="360"/>
      </w:pPr>
      <w:rPr>
        <w:rFonts w:ascii="Symbol" w:hAnsi="Symbol" w:hint="default"/>
      </w:rPr>
    </w:lvl>
  </w:abstractNum>
  <w:abstractNum w:abstractNumId="31">
    <w:nsid w:val="47CC3061"/>
    <w:multiLevelType w:val="hybridMultilevel"/>
    <w:tmpl w:val="502E4B08"/>
    <w:lvl w:ilvl="0" w:tplc="0409000F">
      <w:start w:val="1"/>
      <w:numFmt w:val="decimal"/>
      <w:lvlText w:val="%1."/>
      <w:lvlJc w:val="left"/>
      <w:pPr>
        <w:ind w:left="587" w:hanging="360"/>
      </w:pPr>
    </w:lvl>
    <w:lvl w:ilvl="1" w:tplc="0409000F">
      <w:start w:val="1"/>
      <w:numFmt w:val="decimal"/>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32">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33">
    <w:nsid w:val="497E3532"/>
    <w:multiLevelType w:val="hybridMultilevel"/>
    <w:tmpl w:val="61022168"/>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34">
    <w:nsid w:val="49A74AA3"/>
    <w:multiLevelType w:val="hybridMultilevel"/>
    <w:tmpl w:val="AE78ADAC"/>
    <w:lvl w:ilvl="0" w:tplc="0409000F">
      <w:start w:val="1"/>
      <w:numFmt w:val="decimal"/>
      <w:lvlText w:val="%1."/>
      <w:lvlJc w:val="left"/>
      <w:pPr>
        <w:ind w:left="587" w:hanging="360"/>
      </w:pPr>
      <w:rPr>
        <w:rFonts w:hint="default"/>
      </w:rPr>
    </w:lvl>
    <w:lvl w:ilvl="1" w:tplc="04090001">
      <w:start w:val="1"/>
      <w:numFmt w:val="bullet"/>
      <w:lvlText w:val=""/>
      <w:lvlJc w:val="left"/>
      <w:pPr>
        <w:ind w:left="1307" w:hanging="360"/>
      </w:pPr>
      <w:rPr>
        <w:rFonts w:ascii="Symbol" w:hAnsi="Symbol"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35">
    <w:nsid w:val="503D67BD"/>
    <w:multiLevelType w:val="hybridMultilevel"/>
    <w:tmpl w:val="381851AE"/>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36">
    <w:nsid w:val="527D4615"/>
    <w:multiLevelType w:val="hybridMultilevel"/>
    <w:tmpl w:val="8A28953E"/>
    <w:lvl w:ilvl="0" w:tplc="A3F20EAE">
      <w:start w:val="14"/>
      <w:numFmt w:val="bullet"/>
      <w:lvlText w:val="-"/>
      <w:lvlJc w:val="left"/>
      <w:pPr>
        <w:ind w:left="1082" w:hanging="360"/>
      </w:pPr>
      <w:rPr>
        <w:rFonts w:ascii="Arial" w:eastAsia="Arial" w:hAnsi="Arial" w:cs="Arial"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37">
    <w:nsid w:val="5A3149C7"/>
    <w:multiLevelType w:val="hybridMultilevel"/>
    <w:tmpl w:val="204ED3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B547078"/>
    <w:multiLevelType w:val="hybridMultilevel"/>
    <w:tmpl w:val="F7BCAA6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9">
    <w:nsid w:val="5B7B3D7C"/>
    <w:multiLevelType w:val="hybridMultilevel"/>
    <w:tmpl w:val="FC8047E2"/>
    <w:lvl w:ilvl="0" w:tplc="1B700C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0114245"/>
    <w:multiLevelType w:val="hybridMultilevel"/>
    <w:tmpl w:val="A182A1D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2FC1C63"/>
    <w:multiLevelType w:val="hybridMultilevel"/>
    <w:tmpl w:val="90E417B6"/>
    <w:lvl w:ilvl="0" w:tplc="04090001">
      <w:start w:val="1"/>
      <w:numFmt w:val="bullet"/>
      <w:lvlText w:val=""/>
      <w:lvlJc w:val="left"/>
      <w:pPr>
        <w:ind w:left="587" w:hanging="360"/>
      </w:pPr>
      <w:rPr>
        <w:rFonts w:ascii="Symbol" w:hAnsi="Symbol"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42">
    <w:nsid w:val="650B3433"/>
    <w:multiLevelType w:val="hybridMultilevel"/>
    <w:tmpl w:val="9190E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5E24A26"/>
    <w:multiLevelType w:val="hybridMultilevel"/>
    <w:tmpl w:val="B4D24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6243464"/>
    <w:multiLevelType w:val="hybridMultilevel"/>
    <w:tmpl w:val="39526DC2"/>
    <w:lvl w:ilvl="0" w:tplc="04090001">
      <w:start w:val="1"/>
      <w:numFmt w:val="bullet"/>
      <w:lvlText w:val=""/>
      <w:lvlJc w:val="left"/>
      <w:pPr>
        <w:ind w:left="947" w:hanging="360"/>
      </w:pPr>
      <w:rPr>
        <w:rFonts w:ascii="Symbol" w:hAnsi="Symbol"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45">
    <w:nsid w:val="68491654"/>
    <w:multiLevelType w:val="hybridMultilevel"/>
    <w:tmpl w:val="B83A1D0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47">
    <w:nsid w:val="6A127F54"/>
    <w:multiLevelType w:val="hybridMultilevel"/>
    <w:tmpl w:val="00AAC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A2D16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6B3C2858"/>
    <w:multiLevelType w:val="hybridMultilevel"/>
    <w:tmpl w:val="BED4704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50">
    <w:nsid w:val="6CF40A5E"/>
    <w:multiLevelType w:val="hybridMultilevel"/>
    <w:tmpl w:val="4FCEF472"/>
    <w:lvl w:ilvl="0" w:tplc="04090005">
      <w:start w:val="1"/>
      <w:numFmt w:val="bullet"/>
      <w:lvlText w:val=""/>
      <w:lvlJc w:val="left"/>
      <w:pPr>
        <w:ind w:left="587" w:hanging="360"/>
      </w:pPr>
      <w:rPr>
        <w:rFonts w:ascii="Wingdings" w:hAnsi="Wingdings" w:hint="default"/>
      </w:rPr>
    </w:lvl>
    <w:lvl w:ilvl="1" w:tplc="04090001">
      <w:start w:val="1"/>
      <w:numFmt w:val="bullet"/>
      <w:lvlText w:val=""/>
      <w:lvlJc w:val="left"/>
      <w:pPr>
        <w:ind w:left="1307" w:hanging="360"/>
      </w:pPr>
      <w:rPr>
        <w:rFonts w:ascii="Symbol" w:hAnsi="Symbol"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51">
    <w:nsid w:val="6DB22422"/>
    <w:multiLevelType w:val="multilevel"/>
    <w:tmpl w:val="0C09001D"/>
    <w:styleLink w:val="Checklist"/>
    <w:lvl w:ilvl="0">
      <w:start w:val="1"/>
      <w:numFmt w:val="bullet"/>
      <w:lvlText w:val=""/>
      <w:lvlJc w:val="left"/>
      <w:pPr>
        <w:tabs>
          <w:tab w:val="num" w:pos="360"/>
        </w:tabs>
        <w:ind w:left="360" w:hanging="360"/>
      </w:pPr>
      <w:rPr>
        <w:rFonts w:ascii="Wingdings" w:hAnsi="Wingdings" w:cs="Times New Roman" w:hint="default"/>
        <w:color w:val="808080"/>
        <w:sz w:val="28"/>
        <w:szCs w:val="28"/>
      </w:rPr>
    </w:lvl>
    <w:lvl w:ilvl="1">
      <w:start w:val="1"/>
      <w:numFmt w:val="bullet"/>
      <w:lvlText w:val=""/>
      <w:lvlJc w:val="left"/>
      <w:pPr>
        <w:tabs>
          <w:tab w:val="num" w:pos="720"/>
        </w:tabs>
        <w:ind w:left="720" w:hanging="360"/>
      </w:pPr>
      <w:rPr>
        <w:rFonts w:ascii="Wingdings" w:hAnsi="Wingdings" w:cs="Times New Roman" w:hint="default"/>
        <w:color w:val="808080"/>
        <w:sz w:val="28"/>
        <w:szCs w:val="28"/>
      </w:rPr>
    </w:lvl>
    <w:lvl w:ilvl="2">
      <w:start w:val="1"/>
      <w:numFmt w:val="bullet"/>
      <w:lvlText w:val=""/>
      <w:lvlJc w:val="left"/>
      <w:pPr>
        <w:tabs>
          <w:tab w:val="num" w:pos="1080"/>
        </w:tabs>
        <w:ind w:left="1080" w:hanging="360"/>
      </w:pPr>
      <w:rPr>
        <w:rFonts w:ascii="Wingdings" w:hAnsi="Wingdings" w:cs="Times New Roman" w:hint="default"/>
        <w:color w:val="808080"/>
        <w:sz w:val="28"/>
        <w:szCs w:val="28"/>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2">
    <w:nsid w:val="6F64296E"/>
    <w:multiLevelType w:val="hybridMultilevel"/>
    <w:tmpl w:val="2F7AB3F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53">
    <w:nsid w:val="711634CA"/>
    <w:multiLevelType w:val="hybridMultilevel"/>
    <w:tmpl w:val="E77C4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1BB74F4"/>
    <w:multiLevelType w:val="singleLevel"/>
    <w:tmpl w:val="37CC1ED2"/>
    <w:lvl w:ilvl="0">
      <w:start w:val="1"/>
      <w:numFmt w:val="decimal"/>
      <w:pStyle w:val="Definition"/>
      <w:lvlText w:val="%1."/>
      <w:lvlJc w:val="left"/>
      <w:pPr>
        <w:tabs>
          <w:tab w:val="num" w:pos="360"/>
        </w:tabs>
        <w:ind w:left="360" w:hanging="360"/>
      </w:pPr>
    </w:lvl>
  </w:abstractNum>
  <w:abstractNum w:abstractNumId="55">
    <w:nsid w:val="739A1FB4"/>
    <w:multiLevelType w:val="hybridMultilevel"/>
    <w:tmpl w:val="CFF44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E90D61"/>
    <w:multiLevelType w:val="hybridMultilevel"/>
    <w:tmpl w:val="DE20325A"/>
    <w:lvl w:ilvl="0" w:tplc="04090001">
      <w:start w:val="1"/>
      <w:numFmt w:val="bullet"/>
      <w:lvlText w:val=""/>
      <w:lvlJc w:val="left"/>
      <w:pPr>
        <w:ind w:left="947" w:hanging="360"/>
      </w:pPr>
      <w:rPr>
        <w:rFonts w:ascii="Symbol" w:hAnsi="Symbol" w:hint="default"/>
      </w:rPr>
    </w:lvl>
    <w:lvl w:ilvl="1" w:tplc="04090003">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57">
    <w:nsid w:val="740C3507"/>
    <w:multiLevelType w:val="hybridMultilevel"/>
    <w:tmpl w:val="BF9427FA"/>
    <w:lvl w:ilvl="0" w:tplc="04090001">
      <w:start w:val="1"/>
      <w:numFmt w:val="bullet"/>
      <w:lvlText w:val=""/>
      <w:lvlJc w:val="left"/>
      <w:pPr>
        <w:ind w:left="1484" w:hanging="360"/>
      </w:pPr>
      <w:rPr>
        <w:rFonts w:ascii="Symbol" w:hAnsi="Symbol" w:hint="default"/>
      </w:rPr>
    </w:lvl>
    <w:lvl w:ilvl="1" w:tplc="04090005">
      <w:start w:val="1"/>
      <w:numFmt w:val="bullet"/>
      <w:lvlText w:val=""/>
      <w:lvlJc w:val="left"/>
      <w:pPr>
        <w:ind w:left="2204" w:hanging="360"/>
      </w:pPr>
      <w:rPr>
        <w:rFonts w:ascii="Wingdings" w:hAnsi="Wingdings" w:hint="default"/>
      </w:rPr>
    </w:lvl>
    <w:lvl w:ilvl="2" w:tplc="04090005">
      <w:start w:val="1"/>
      <w:numFmt w:val="bullet"/>
      <w:lvlText w:val=""/>
      <w:lvlJc w:val="left"/>
      <w:pPr>
        <w:ind w:left="2924" w:hanging="360"/>
      </w:pPr>
      <w:rPr>
        <w:rFonts w:ascii="Wingdings" w:hAnsi="Wingdings" w:hint="default"/>
      </w:rPr>
    </w:lvl>
    <w:lvl w:ilvl="3" w:tplc="04090005">
      <w:start w:val="1"/>
      <w:numFmt w:val="bullet"/>
      <w:lvlText w:val=""/>
      <w:lvlJc w:val="left"/>
      <w:pPr>
        <w:ind w:left="3644" w:hanging="360"/>
      </w:pPr>
      <w:rPr>
        <w:rFonts w:ascii="Wingdings" w:hAnsi="Wingdings" w:hint="default"/>
      </w:rPr>
    </w:lvl>
    <w:lvl w:ilvl="4" w:tplc="04090003">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8">
    <w:nsid w:val="75645E6E"/>
    <w:multiLevelType w:val="hybridMultilevel"/>
    <w:tmpl w:val="B82AD188"/>
    <w:lvl w:ilvl="0" w:tplc="0409000F">
      <w:start w:val="1"/>
      <w:numFmt w:val="decimal"/>
      <w:lvlText w:val="%1."/>
      <w:lvlJc w:val="left"/>
      <w:pPr>
        <w:ind w:left="587" w:hanging="360"/>
      </w:pPr>
      <w:rPr>
        <w:rFonts w:hint="default"/>
      </w:rPr>
    </w:lvl>
    <w:lvl w:ilvl="1" w:tplc="04090001">
      <w:start w:val="1"/>
      <w:numFmt w:val="bullet"/>
      <w:lvlText w:val=""/>
      <w:lvlJc w:val="left"/>
      <w:pPr>
        <w:ind w:left="1307" w:hanging="360"/>
      </w:pPr>
      <w:rPr>
        <w:rFonts w:ascii="Symbol" w:hAnsi="Symbol" w:hint="default"/>
      </w:rPr>
    </w:lvl>
    <w:lvl w:ilvl="2" w:tplc="04090005">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59">
    <w:nsid w:val="76305B2A"/>
    <w:multiLevelType w:val="singleLevel"/>
    <w:tmpl w:val="0409000F"/>
    <w:lvl w:ilvl="0">
      <w:start w:val="1"/>
      <w:numFmt w:val="decimal"/>
      <w:lvlText w:val="%1."/>
      <w:lvlJc w:val="left"/>
      <w:pPr>
        <w:tabs>
          <w:tab w:val="num" w:pos="360"/>
        </w:tabs>
        <w:ind w:left="1080" w:hanging="360"/>
      </w:pPr>
      <w:rPr>
        <w:color w:val="808080"/>
      </w:rPr>
    </w:lvl>
  </w:abstractNum>
  <w:abstractNum w:abstractNumId="60">
    <w:nsid w:val="78BE6E7A"/>
    <w:multiLevelType w:val="hybridMultilevel"/>
    <w:tmpl w:val="1DEEB6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9421C7C"/>
    <w:multiLevelType w:val="hybridMultilevel"/>
    <w:tmpl w:val="DCF2BE7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62">
    <w:nsid w:val="7C2A2179"/>
    <w:multiLevelType w:val="hybridMultilevel"/>
    <w:tmpl w:val="BC06EABA"/>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63">
    <w:nsid w:val="7ED32757"/>
    <w:multiLevelType w:val="hybridMultilevel"/>
    <w:tmpl w:val="EAB0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F87427B"/>
    <w:multiLevelType w:val="hybridMultilevel"/>
    <w:tmpl w:val="6092372C"/>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num w:numId="1">
    <w:abstractNumId w:val="21"/>
  </w:num>
  <w:num w:numId="2">
    <w:abstractNumId w:val="1"/>
  </w:num>
  <w:num w:numId="3">
    <w:abstractNumId w:val="32"/>
  </w:num>
  <w:num w:numId="4">
    <w:abstractNumId w:val="51"/>
  </w:num>
  <w:num w:numId="5">
    <w:abstractNumId w:val="28"/>
  </w:num>
  <w:num w:numId="6">
    <w:abstractNumId w:val="46"/>
  </w:num>
  <w:num w:numId="7">
    <w:abstractNumId w:val="59"/>
  </w:num>
  <w:num w:numId="8">
    <w:abstractNumId w:val="24"/>
  </w:num>
  <w:num w:numId="9">
    <w:abstractNumId w:val="6"/>
  </w:num>
  <w:num w:numId="10">
    <w:abstractNumId w:val="30"/>
  </w:num>
  <w:num w:numId="11">
    <w:abstractNumId w:val="54"/>
    <w:lvlOverride w:ilvl="0">
      <w:startOverride w:val="1"/>
    </w:lvlOverride>
  </w:num>
  <w:num w:numId="12">
    <w:abstractNumId w:val="52"/>
  </w:num>
  <w:num w:numId="13">
    <w:abstractNumId w:val="5"/>
  </w:num>
  <w:num w:numId="14">
    <w:abstractNumId w:val="19"/>
  </w:num>
  <w:num w:numId="15">
    <w:abstractNumId w:val="38"/>
  </w:num>
  <w:num w:numId="16">
    <w:abstractNumId w:val="49"/>
  </w:num>
  <w:num w:numId="17">
    <w:abstractNumId w:val="17"/>
  </w:num>
  <w:num w:numId="18">
    <w:abstractNumId w:val="12"/>
  </w:num>
  <w:num w:numId="19">
    <w:abstractNumId w:val="14"/>
  </w:num>
  <w:num w:numId="20">
    <w:abstractNumId w:val="56"/>
  </w:num>
  <w:num w:numId="21">
    <w:abstractNumId w:val="39"/>
  </w:num>
  <w:num w:numId="22">
    <w:abstractNumId w:val="10"/>
  </w:num>
  <w:num w:numId="23">
    <w:abstractNumId w:val="2"/>
  </w:num>
  <w:num w:numId="24">
    <w:abstractNumId w:val="41"/>
  </w:num>
  <w:num w:numId="25">
    <w:abstractNumId w:val="33"/>
  </w:num>
  <w:num w:numId="26">
    <w:abstractNumId w:val="55"/>
  </w:num>
  <w:num w:numId="27">
    <w:abstractNumId w:val="22"/>
  </w:num>
  <w:num w:numId="28">
    <w:abstractNumId w:val="4"/>
  </w:num>
  <w:num w:numId="29">
    <w:abstractNumId w:val="20"/>
  </w:num>
  <w:num w:numId="30">
    <w:abstractNumId w:val="25"/>
  </w:num>
  <w:num w:numId="31">
    <w:abstractNumId w:val="13"/>
  </w:num>
  <w:num w:numId="32">
    <w:abstractNumId w:val="57"/>
  </w:num>
  <w:num w:numId="33">
    <w:abstractNumId w:val="48"/>
  </w:num>
  <w:num w:numId="34">
    <w:abstractNumId w:val="7"/>
  </w:num>
  <w:num w:numId="35">
    <w:abstractNumId w:val="9"/>
  </w:num>
  <w:num w:numId="36">
    <w:abstractNumId w:val="36"/>
  </w:num>
  <w:num w:numId="37">
    <w:abstractNumId w:val="40"/>
  </w:num>
  <w:num w:numId="38">
    <w:abstractNumId w:val="27"/>
  </w:num>
  <w:num w:numId="39">
    <w:abstractNumId w:val="23"/>
  </w:num>
  <w:num w:numId="40">
    <w:abstractNumId w:val="8"/>
  </w:num>
  <w:num w:numId="41">
    <w:abstractNumId w:val="3"/>
  </w:num>
  <w:num w:numId="42">
    <w:abstractNumId w:val="16"/>
  </w:num>
  <w:num w:numId="43">
    <w:abstractNumId w:val="29"/>
  </w:num>
  <w:num w:numId="44">
    <w:abstractNumId w:val="37"/>
  </w:num>
  <w:num w:numId="45">
    <w:abstractNumId w:val="42"/>
  </w:num>
  <w:num w:numId="46">
    <w:abstractNumId w:val="50"/>
  </w:num>
  <w:num w:numId="47">
    <w:abstractNumId w:val="18"/>
  </w:num>
  <w:num w:numId="48">
    <w:abstractNumId w:val="60"/>
  </w:num>
  <w:num w:numId="49">
    <w:abstractNumId w:val="64"/>
  </w:num>
  <w:num w:numId="50">
    <w:abstractNumId w:val="44"/>
  </w:num>
  <w:num w:numId="51">
    <w:abstractNumId w:val="58"/>
  </w:num>
  <w:num w:numId="52">
    <w:abstractNumId w:val="0"/>
  </w:num>
  <w:num w:numId="53">
    <w:abstractNumId w:val="11"/>
  </w:num>
  <w:num w:numId="54">
    <w:abstractNumId w:val="62"/>
  </w:num>
  <w:num w:numId="55">
    <w:abstractNumId w:val="35"/>
  </w:num>
  <w:num w:numId="56">
    <w:abstractNumId w:val="45"/>
  </w:num>
  <w:num w:numId="57">
    <w:abstractNumId w:val="15"/>
  </w:num>
  <w:num w:numId="58">
    <w:abstractNumId w:val="26"/>
  </w:num>
  <w:num w:numId="59">
    <w:abstractNumId w:val="34"/>
  </w:num>
  <w:num w:numId="60">
    <w:abstractNumId w:val="31"/>
  </w:num>
  <w:num w:numId="61">
    <w:abstractNumId w:val="43"/>
  </w:num>
  <w:num w:numId="62">
    <w:abstractNumId w:val="61"/>
  </w:num>
  <w:num w:numId="63">
    <w:abstractNumId w:val="63"/>
  </w:num>
  <w:num w:numId="64">
    <w:abstractNumId w:val="53"/>
  </w:num>
  <w:num w:numId="65">
    <w:abstractNumId w:val="4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32D2"/>
    <w:rsid w:val="00000064"/>
    <w:rsid w:val="00000285"/>
    <w:rsid w:val="0000469F"/>
    <w:rsid w:val="0000521A"/>
    <w:rsid w:val="00005618"/>
    <w:rsid w:val="000062D1"/>
    <w:rsid w:val="0000646A"/>
    <w:rsid w:val="00007499"/>
    <w:rsid w:val="00007E4B"/>
    <w:rsid w:val="0001013A"/>
    <w:rsid w:val="000103BA"/>
    <w:rsid w:val="00010A2A"/>
    <w:rsid w:val="00010B16"/>
    <w:rsid w:val="00010B54"/>
    <w:rsid w:val="00011119"/>
    <w:rsid w:val="00012482"/>
    <w:rsid w:val="000141CE"/>
    <w:rsid w:val="00015380"/>
    <w:rsid w:val="00015B09"/>
    <w:rsid w:val="0001643F"/>
    <w:rsid w:val="000179D1"/>
    <w:rsid w:val="00017F6F"/>
    <w:rsid w:val="00022EAC"/>
    <w:rsid w:val="000231E6"/>
    <w:rsid w:val="000232EF"/>
    <w:rsid w:val="00023A4A"/>
    <w:rsid w:val="00023C4D"/>
    <w:rsid w:val="0002452A"/>
    <w:rsid w:val="00024563"/>
    <w:rsid w:val="00025C27"/>
    <w:rsid w:val="00026929"/>
    <w:rsid w:val="00026D4C"/>
    <w:rsid w:val="000273A2"/>
    <w:rsid w:val="000333C2"/>
    <w:rsid w:val="00035186"/>
    <w:rsid w:val="0003574F"/>
    <w:rsid w:val="0003594C"/>
    <w:rsid w:val="00035FBE"/>
    <w:rsid w:val="00040528"/>
    <w:rsid w:val="000412C6"/>
    <w:rsid w:val="00042AFB"/>
    <w:rsid w:val="000432BC"/>
    <w:rsid w:val="000438BE"/>
    <w:rsid w:val="00043CED"/>
    <w:rsid w:val="00044667"/>
    <w:rsid w:val="000467A8"/>
    <w:rsid w:val="000469DA"/>
    <w:rsid w:val="00050091"/>
    <w:rsid w:val="000520C6"/>
    <w:rsid w:val="000527ED"/>
    <w:rsid w:val="00053F29"/>
    <w:rsid w:val="00054B27"/>
    <w:rsid w:val="00055018"/>
    <w:rsid w:val="000550FE"/>
    <w:rsid w:val="00056B78"/>
    <w:rsid w:val="00057087"/>
    <w:rsid w:val="000576B3"/>
    <w:rsid w:val="00057A0B"/>
    <w:rsid w:val="0006314B"/>
    <w:rsid w:val="00065797"/>
    <w:rsid w:val="00066EF3"/>
    <w:rsid w:val="000717B7"/>
    <w:rsid w:val="00072298"/>
    <w:rsid w:val="00072CB6"/>
    <w:rsid w:val="00075A21"/>
    <w:rsid w:val="00075C67"/>
    <w:rsid w:val="00081132"/>
    <w:rsid w:val="00086219"/>
    <w:rsid w:val="00090FDA"/>
    <w:rsid w:val="00093912"/>
    <w:rsid w:val="00093E1C"/>
    <w:rsid w:val="000947B5"/>
    <w:rsid w:val="000A1DE4"/>
    <w:rsid w:val="000A369F"/>
    <w:rsid w:val="000A7625"/>
    <w:rsid w:val="000A7F9E"/>
    <w:rsid w:val="000B19D5"/>
    <w:rsid w:val="000B2BC4"/>
    <w:rsid w:val="000B2C15"/>
    <w:rsid w:val="000B4013"/>
    <w:rsid w:val="000B40DA"/>
    <w:rsid w:val="000C17AE"/>
    <w:rsid w:val="000C1F1A"/>
    <w:rsid w:val="000C233F"/>
    <w:rsid w:val="000C37CD"/>
    <w:rsid w:val="000C4EB8"/>
    <w:rsid w:val="000C6C80"/>
    <w:rsid w:val="000C71FF"/>
    <w:rsid w:val="000C7BE5"/>
    <w:rsid w:val="000D1922"/>
    <w:rsid w:val="000D1A62"/>
    <w:rsid w:val="000D2288"/>
    <w:rsid w:val="000D413A"/>
    <w:rsid w:val="000D420B"/>
    <w:rsid w:val="000D59F1"/>
    <w:rsid w:val="000D65CB"/>
    <w:rsid w:val="000D7671"/>
    <w:rsid w:val="000D7D0D"/>
    <w:rsid w:val="000E16C5"/>
    <w:rsid w:val="000E1723"/>
    <w:rsid w:val="000E22CA"/>
    <w:rsid w:val="000E2314"/>
    <w:rsid w:val="000E2D3E"/>
    <w:rsid w:val="000E407B"/>
    <w:rsid w:val="000E5451"/>
    <w:rsid w:val="000E5C19"/>
    <w:rsid w:val="000E6752"/>
    <w:rsid w:val="000E6770"/>
    <w:rsid w:val="000E7D2D"/>
    <w:rsid w:val="000F1CCB"/>
    <w:rsid w:val="000F2E6F"/>
    <w:rsid w:val="000F5022"/>
    <w:rsid w:val="000F718A"/>
    <w:rsid w:val="00100237"/>
    <w:rsid w:val="00100B7A"/>
    <w:rsid w:val="00103693"/>
    <w:rsid w:val="00105A71"/>
    <w:rsid w:val="00106433"/>
    <w:rsid w:val="001066F7"/>
    <w:rsid w:val="00111878"/>
    <w:rsid w:val="00113969"/>
    <w:rsid w:val="00114193"/>
    <w:rsid w:val="00120298"/>
    <w:rsid w:val="00120C8D"/>
    <w:rsid w:val="001232D2"/>
    <w:rsid w:val="00123644"/>
    <w:rsid w:val="00124104"/>
    <w:rsid w:val="00124A89"/>
    <w:rsid w:val="001258A7"/>
    <w:rsid w:val="00126852"/>
    <w:rsid w:val="001271BE"/>
    <w:rsid w:val="00130EE4"/>
    <w:rsid w:val="00132A9B"/>
    <w:rsid w:val="001346FA"/>
    <w:rsid w:val="00137660"/>
    <w:rsid w:val="001401BB"/>
    <w:rsid w:val="001404E5"/>
    <w:rsid w:val="0014209F"/>
    <w:rsid w:val="001430F9"/>
    <w:rsid w:val="001431B8"/>
    <w:rsid w:val="00143CE0"/>
    <w:rsid w:val="00143D3C"/>
    <w:rsid w:val="001443A8"/>
    <w:rsid w:val="001473E6"/>
    <w:rsid w:val="00150AE7"/>
    <w:rsid w:val="00150C46"/>
    <w:rsid w:val="00150C67"/>
    <w:rsid w:val="00150CE9"/>
    <w:rsid w:val="00155D8B"/>
    <w:rsid w:val="00155EC7"/>
    <w:rsid w:val="00157799"/>
    <w:rsid w:val="00157865"/>
    <w:rsid w:val="0016144A"/>
    <w:rsid w:val="00163738"/>
    <w:rsid w:val="00163AC2"/>
    <w:rsid w:val="001643CE"/>
    <w:rsid w:val="00165095"/>
    <w:rsid w:val="001664AD"/>
    <w:rsid w:val="0017045D"/>
    <w:rsid w:val="00171E28"/>
    <w:rsid w:val="00172101"/>
    <w:rsid w:val="0017354A"/>
    <w:rsid w:val="00174802"/>
    <w:rsid w:val="001753E5"/>
    <w:rsid w:val="00176D3C"/>
    <w:rsid w:val="00182837"/>
    <w:rsid w:val="00186BCD"/>
    <w:rsid w:val="00191427"/>
    <w:rsid w:val="00191FBC"/>
    <w:rsid w:val="00192611"/>
    <w:rsid w:val="001937B9"/>
    <w:rsid w:val="00193AA4"/>
    <w:rsid w:val="001946F1"/>
    <w:rsid w:val="0019631B"/>
    <w:rsid w:val="001A0ECB"/>
    <w:rsid w:val="001A19E1"/>
    <w:rsid w:val="001A5D23"/>
    <w:rsid w:val="001A5F17"/>
    <w:rsid w:val="001A79B1"/>
    <w:rsid w:val="001B10C0"/>
    <w:rsid w:val="001B1616"/>
    <w:rsid w:val="001B280C"/>
    <w:rsid w:val="001B40E2"/>
    <w:rsid w:val="001B53D7"/>
    <w:rsid w:val="001C1C76"/>
    <w:rsid w:val="001C29FE"/>
    <w:rsid w:val="001C3304"/>
    <w:rsid w:val="001C4946"/>
    <w:rsid w:val="001C5A3F"/>
    <w:rsid w:val="001C6D75"/>
    <w:rsid w:val="001C6EAF"/>
    <w:rsid w:val="001D0AB5"/>
    <w:rsid w:val="001D1268"/>
    <w:rsid w:val="001D1E57"/>
    <w:rsid w:val="001D3733"/>
    <w:rsid w:val="001D43C7"/>
    <w:rsid w:val="001D4A3E"/>
    <w:rsid w:val="001D4FF5"/>
    <w:rsid w:val="001D5CD2"/>
    <w:rsid w:val="001E0DB0"/>
    <w:rsid w:val="001E176C"/>
    <w:rsid w:val="001E2A2A"/>
    <w:rsid w:val="001E7E95"/>
    <w:rsid w:val="001F134A"/>
    <w:rsid w:val="001F2639"/>
    <w:rsid w:val="001F26C6"/>
    <w:rsid w:val="001F30A6"/>
    <w:rsid w:val="001F38FB"/>
    <w:rsid w:val="001F5837"/>
    <w:rsid w:val="001F7EDA"/>
    <w:rsid w:val="00200C6B"/>
    <w:rsid w:val="00201F17"/>
    <w:rsid w:val="00203FD4"/>
    <w:rsid w:val="00205C7C"/>
    <w:rsid w:val="0020689D"/>
    <w:rsid w:val="0020693A"/>
    <w:rsid w:val="002074E1"/>
    <w:rsid w:val="00207CBF"/>
    <w:rsid w:val="00210E6F"/>
    <w:rsid w:val="00211F65"/>
    <w:rsid w:val="0021556B"/>
    <w:rsid w:val="0021587F"/>
    <w:rsid w:val="00217C48"/>
    <w:rsid w:val="002220FB"/>
    <w:rsid w:val="002223C4"/>
    <w:rsid w:val="002228D5"/>
    <w:rsid w:val="00224A29"/>
    <w:rsid w:val="00225C1A"/>
    <w:rsid w:val="002339CB"/>
    <w:rsid w:val="00233F5E"/>
    <w:rsid w:val="0023644A"/>
    <w:rsid w:val="00236D4F"/>
    <w:rsid w:val="0023721B"/>
    <w:rsid w:val="00237592"/>
    <w:rsid w:val="002379C4"/>
    <w:rsid w:val="002440AE"/>
    <w:rsid w:val="002479CF"/>
    <w:rsid w:val="0025005E"/>
    <w:rsid w:val="00251C01"/>
    <w:rsid w:val="0025428B"/>
    <w:rsid w:val="00254CC8"/>
    <w:rsid w:val="00255A0B"/>
    <w:rsid w:val="002606A1"/>
    <w:rsid w:val="00261EC1"/>
    <w:rsid w:val="0026290B"/>
    <w:rsid w:val="00263B26"/>
    <w:rsid w:val="002647CB"/>
    <w:rsid w:val="0026741D"/>
    <w:rsid w:val="00270844"/>
    <w:rsid w:val="0027154E"/>
    <w:rsid w:val="002756C8"/>
    <w:rsid w:val="002759B9"/>
    <w:rsid w:val="00275E75"/>
    <w:rsid w:val="00277CF0"/>
    <w:rsid w:val="00280177"/>
    <w:rsid w:val="0028026E"/>
    <w:rsid w:val="00280BDE"/>
    <w:rsid w:val="00281A32"/>
    <w:rsid w:val="00283271"/>
    <w:rsid w:val="002836DE"/>
    <w:rsid w:val="00283AD8"/>
    <w:rsid w:val="00284430"/>
    <w:rsid w:val="00285474"/>
    <w:rsid w:val="00286614"/>
    <w:rsid w:val="00287137"/>
    <w:rsid w:val="002908CB"/>
    <w:rsid w:val="002945CC"/>
    <w:rsid w:val="002946E4"/>
    <w:rsid w:val="00295434"/>
    <w:rsid w:val="002954CD"/>
    <w:rsid w:val="0029653E"/>
    <w:rsid w:val="00296940"/>
    <w:rsid w:val="00296C4A"/>
    <w:rsid w:val="002A3D0C"/>
    <w:rsid w:val="002A42B9"/>
    <w:rsid w:val="002A5DE5"/>
    <w:rsid w:val="002A6451"/>
    <w:rsid w:val="002A66ED"/>
    <w:rsid w:val="002A74A8"/>
    <w:rsid w:val="002B1607"/>
    <w:rsid w:val="002B1BBA"/>
    <w:rsid w:val="002B322A"/>
    <w:rsid w:val="002B39FF"/>
    <w:rsid w:val="002B42DA"/>
    <w:rsid w:val="002B4DC5"/>
    <w:rsid w:val="002B4F3C"/>
    <w:rsid w:val="002B5E06"/>
    <w:rsid w:val="002B617F"/>
    <w:rsid w:val="002B6EDB"/>
    <w:rsid w:val="002C0742"/>
    <w:rsid w:val="002C100B"/>
    <w:rsid w:val="002C2FD7"/>
    <w:rsid w:val="002C4A5D"/>
    <w:rsid w:val="002C4EC5"/>
    <w:rsid w:val="002C6709"/>
    <w:rsid w:val="002D10CA"/>
    <w:rsid w:val="002D3E98"/>
    <w:rsid w:val="002D4FDD"/>
    <w:rsid w:val="002D6145"/>
    <w:rsid w:val="002D7A03"/>
    <w:rsid w:val="002E0882"/>
    <w:rsid w:val="002E10FD"/>
    <w:rsid w:val="002E2062"/>
    <w:rsid w:val="002E687F"/>
    <w:rsid w:val="002F0FFC"/>
    <w:rsid w:val="002F14C7"/>
    <w:rsid w:val="002F3603"/>
    <w:rsid w:val="002F5A4D"/>
    <w:rsid w:val="002F6BE0"/>
    <w:rsid w:val="00300973"/>
    <w:rsid w:val="00300BEA"/>
    <w:rsid w:val="00300BFE"/>
    <w:rsid w:val="00301DEF"/>
    <w:rsid w:val="0030269A"/>
    <w:rsid w:val="00304344"/>
    <w:rsid w:val="0030519C"/>
    <w:rsid w:val="00306940"/>
    <w:rsid w:val="00306B87"/>
    <w:rsid w:val="00306E39"/>
    <w:rsid w:val="0031340E"/>
    <w:rsid w:val="00313F23"/>
    <w:rsid w:val="00314546"/>
    <w:rsid w:val="00314CCB"/>
    <w:rsid w:val="0031706E"/>
    <w:rsid w:val="00317FC6"/>
    <w:rsid w:val="0032029B"/>
    <w:rsid w:val="00325163"/>
    <w:rsid w:val="0032541E"/>
    <w:rsid w:val="00325568"/>
    <w:rsid w:val="00326E7C"/>
    <w:rsid w:val="0032713D"/>
    <w:rsid w:val="00327A41"/>
    <w:rsid w:val="0033019E"/>
    <w:rsid w:val="00331709"/>
    <w:rsid w:val="00331979"/>
    <w:rsid w:val="00333702"/>
    <w:rsid w:val="003338BE"/>
    <w:rsid w:val="00333B2C"/>
    <w:rsid w:val="00333FC6"/>
    <w:rsid w:val="00334C8E"/>
    <w:rsid w:val="0033566C"/>
    <w:rsid w:val="00335A12"/>
    <w:rsid w:val="00337914"/>
    <w:rsid w:val="00337A54"/>
    <w:rsid w:val="0034029D"/>
    <w:rsid w:val="003421B8"/>
    <w:rsid w:val="0034251A"/>
    <w:rsid w:val="0034396F"/>
    <w:rsid w:val="00346845"/>
    <w:rsid w:val="00347326"/>
    <w:rsid w:val="00350AEC"/>
    <w:rsid w:val="003517BD"/>
    <w:rsid w:val="0035190D"/>
    <w:rsid w:val="003540DA"/>
    <w:rsid w:val="0035440D"/>
    <w:rsid w:val="003546F4"/>
    <w:rsid w:val="00355385"/>
    <w:rsid w:val="00357075"/>
    <w:rsid w:val="003576BA"/>
    <w:rsid w:val="003619EC"/>
    <w:rsid w:val="00361EE5"/>
    <w:rsid w:val="0036213C"/>
    <w:rsid w:val="00363B4F"/>
    <w:rsid w:val="00364826"/>
    <w:rsid w:val="00365B17"/>
    <w:rsid w:val="00367BDB"/>
    <w:rsid w:val="00367EBB"/>
    <w:rsid w:val="00371A3A"/>
    <w:rsid w:val="00371B66"/>
    <w:rsid w:val="0037207E"/>
    <w:rsid w:val="00374494"/>
    <w:rsid w:val="003753B0"/>
    <w:rsid w:val="0037586A"/>
    <w:rsid w:val="00375A3A"/>
    <w:rsid w:val="00375BA4"/>
    <w:rsid w:val="00380576"/>
    <w:rsid w:val="003810AF"/>
    <w:rsid w:val="00382CB0"/>
    <w:rsid w:val="0038361A"/>
    <w:rsid w:val="00384AA7"/>
    <w:rsid w:val="00384B90"/>
    <w:rsid w:val="003866FA"/>
    <w:rsid w:val="00390CF5"/>
    <w:rsid w:val="0039211C"/>
    <w:rsid w:val="003922BA"/>
    <w:rsid w:val="003924BF"/>
    <w:rsid w:val="00392D92"/>
    <w:rsid w:val="00395ABF"/>
    <w:rsid w:val="003966C9"/>
    <w:rsid w:val="0039715E"/>
    <w:rsid w:val="003A020F"/>
    <w:rsid w:val="003A1C1F"/>
    <w:rsid w:val="003A27D0"/>
    <w:rsid w:val="003A2BF7"/>
    <w:rsid w:val="003A3110"/>
    <w:rsid w:val="003A4C77"/>
    <w:rsid w:val="003A50B0"/>
    <w:rsid w:val="003B01D5"/>
    <w:rsid w:val="003B0E4A"/>
    <w:rsid w:val="003B5355"/>
    <w:rsid w:val="003B54E7"/>
    <w:rsid w:val="003B5C87"/>
    <w:rsid w:val="003B6E2E"/>
    <w:rsid w:val="003B710E"/>
    <w:rsid w:val="003C048F"/>
    <w:rsid w:val="003C18FC"/>
    <w:rsid w:val="003C1F26"/>
    <w:rsid w:val="003C36A5"/>
    <w:rsid w:val="003C48B4"/>
    <w:rsid w:val="003C55DD"/>
    <w:rsid w:val="003C57BF"/>
    <w:rsid w:val="003C5C02"/>
    <w:rsid w:val="003C73C4"/>
    <w:rsid w:val="003C7A9B"/>
    <w:rsid w:val="003D0100"/>
    <w:rsid w:val="003D1184"/>
    <w:rsid w:val="003D33BF"/>
    <w:rsid w:val="003D352D"/>
    <w:rsid w:val="003D71B1"/>
    <w:rsid w:val="003E01A2"/>
    <w:rsid w:val="003E0DDD"/>
    <w:rsid w:val="003E14DD"/>
    <w:rsid w:val="003E19D1"/>
    <w:rsid w:val="003E19FA"/>
    <w:rsid w:val="003E3C80"/>
    <w:rsid w:val="003E525D"/>
    <w:rsid w:val="003E7ABC"/>
    <w:rsid w:val="003F0039"/>
    <w:rsid w:val="003F1481"/>
    <w:rsid w:val="003F3854"/>
    <w:rsid w:val="003F397B"/>
    <w:rsid w:val="003F39AE"/>
    <w:rsid w:val="003F4ACE"/>
    <w:rsid w:val="003F5A6A"/>
    <w:rsid w:val="003F6141"/>
    <w:rsid w:val="003F7663"/>
    <w:rsid w:val="003F7B8D"/>
    <w:rsid w:val="00402C5D"/>
    <w:rsid w:val="00402FDE"/>
    <w:rsid w:val="00403C76"/>
    <w:rsid w:val="00403C95"/>
    <w:rsid w:val="00404A63"/>
    <w:rsid w:val="00404A85"/>
    <w:rsid w:val="00405A59"/>
    <w:rsid w:val="0040768E"/>
    <w:rsid w:val="00410725"/>
    <w:rsid w:val="00411B23"/>
    <w:rsid w:val="00412605"/>
    <w:rsid w:val="004126E8"/>
    <w:rsid w:val="00413581"/>
    <w:rsid w:val="00413B10"/>
    <w:rsid w:val="00420D80"/>
    <w:rsid w:val="00421299"/>
    <w:rsid w:val="0042185C"/>
    <w:rsid w:val="00423A24"/>
    <w:rsid w:val="00424285"/>
    <w:rsid w:val="004244F5"/>
    <w:rsid w:val="00424542"/>
    <w:rsid w:val="0042592C"/>
    <w:rsid w:val="00427B30"/>
    <w:rsid w:val="00427F08"/>
    <w:rsid w:val="00430D48"/>
    <w:rsid w:val="00431386"/>
    <w:rsid w:val="0043258A"/>
    <w:rsid w:val="00432918"/>
    <w:rsid w:val="00432B6E"/>
    <w:rsid w:val="00433E07"/>
    <w:rsid w:val="00433FFB"/>
    <w:rsid w:val="004357CA"/>
    <w:rsid w:val="00435D68"/>
    <w:rsid w:val="00436358"/>
    <w:rsid w:val="00437116"/>
    <w:rsid w:val="004376D6"/>
    <w:rsid w:val="00440C28"/>
    <w:rsid w:val="0044282C"/>
    <w:rsid w:val="00443AE3"/>
    <w:rsid w:val="00444991"/>
    <w:rsid w:val="00444A44"/>
    <w:rsid w:val="00445048"/>
    <w:rsid w:val="00445D1F"/>
    <w:rsid w:val="004460C1"/>
    <w:rsid w:val="0044682F"/>
    <w:rsid w:val="00447127"/>
    <w:rsid w:val="00447589"/>
    <w:rsid w:val="00451590"/>
    <w:rsid w:val="00451957"/>
    <w:rsid w:val="004529E6"/>
    <w:rsid w:val="004544F3"/>
    <w:rsid w:val="00454F46"/>
    <w:rsid w:val="00457884"/>
    <w:rsid w:val="004618E2"/>
    <w:rsid w:val="00461BC1"/>
    <w:rsid w:val="0046279C"/>
    <w:rsid w:val="00462F1F"/>
    <w:rsid w:val="00465BDE"/>
    <w:rsid w:val="004700B0"/>
    <w:rsid w:val="00470710"/>
    <w:rsid w:val="0047248B"/>
    <w:rsid w:val="00472FBB"/>
    <w:rsid w:val="004732E3"/>
    <w:rsid w:val="00474D65"/>
    <w:rsid w:val="004750FF"/>
    <w:rsid w:val="00475732"/>
    <w:rsid w:val="00475E03"/>
    <w:rsid w:val="004760FF"/>
    <w:rsid w:val="00480433"/>
    <w:rsid w:val="004806B0"/>
    <w:rsid w:val="00480B73"/>
    <w:rsid w:val="00481116"/>
    <w:rsid w:val="00481D1C"/>
    <w:rsid w:val="00481F74"/>
    <w:rsid w:val="0048210D"/>
    <w:rsid w:val="0048453C"/>
    <w:rsid w:val="00485E46"/>
    <w:rsid w:val="004865C1"/>
    <w:rsid w:val="00490F37"/>
    <w:rsid w:val="00491040"/>
    <w:rsid w:val="00491EDB"/>
    <w:rsid w:val="00492577"/>
    <w:rsid w:val="00493846"/>
    <w:rsid w:val="00496AA5"/>
    <w:rsid w:val="004978B2"/>
    <w:rsid w:val="004A01AD"/>
    <w:rsid w:val="004A0356"/>
    <w:rsid w:val="004A124C"/>
    <w:rsid w:val="004A1AB2"/>
    <w:rsid w:val="004A2B93"/>
    <w:rsid w:val="004A308E"/>
    <w:rsid w:val="004A3B1F"/>
    <w:rsid w:val="004A5D9C"/>
    <w:rsid w:val="004A6FCB"/>
    <w:rsid w:val="004B04BA"/>
    <w:rsid w:val="004B4978"/>
    <w:rsid w:val="004B5AFF"/>
    <w:rsid w:val="004B5B42"/>
    <w:rsid w:val="004B5D43"/>
    <w:rsid w:val="004B7423"/>
    <w:rsid w:val="004C0ACF"/>
    <w:rsid w:val="004C4D6E"/>
    <w:rsid w:val="004C541B"/>
    <w:rsid w:val="004C54F9"/>
    <w:rsid w:val="004C682F"/>
    <w:rsid w:val="004C6E79"/>
    <w:rsid w:val="004D1D85"/>
    <w:rsid w:val="004D39B5"/>
    <w:rsid w:val="004D4FE5"/>
    <w:rsid w:val="004D5168"/>
    <w:rsid w:val="004D6A17"/>
    <w:rsid w:val="004E15E4"/>
    <w:rsid w:val="004E203F"/>
    <w:rsid w:val="004E44FC"/>
    <w:rsid w:val="004E5137"/>
    <w:rsid w:val="004E58F4"/>
    <w:rsid w:val="004F0F95"/>
    <w:rsid w:val="004F1407"/>
    <w:rsid w:val="004F1B56"/>
    <w:rsid w:val="004F336E"/>
    <w:rsid w:val="004F44B1"/>
    <w:rsid w:val="004F46E5"/>
    <w:rsid w:val="004F678D"/>
    <w:rsid w:val="004F6A48"/>
    <w:rsid w:val="004F6ACE"/>
    <w:rsid w:val="004F7486"/>
    <w:rsid w:val="004F767E"/>
    <w:rsid w:val="004F7CDE"/>
    <w:rsid w:val="004F7D9E"/>
    <w:rsid w:val="005001DA"/>
    <w:rsid w:val="00501A6A"/>
    <w:rsid w:val="005046EE"/>
    <w:rsid w:val="00504A10"/>
    <w:rsid w:val="00504E8B"/>
    <w:rsid w:val="005057C8"/>
    <w:rsid w:val="00505D74"/>
    <w:rsid w:val="00507849"/>
    <w:rsid w:val="0051026E"/>
    <w:rsid w:val="00512165"/>
    <w:rsid w:val="0051395A"/>
    <w:rsid w:val="0051450F"/>
    <w:rsid w:val="00514830"/>
    <w:rsid w:val="00514B81"/>
    <w:rsid w:val="00517223"/>
    <w:rsid w:val="00517588"/>
    <w:rsid w:val="00520810"/>
    <w:rsid w:val="00520DD3"/>
    <w:rsid w:val="005212A4"/>
    <w:rsid w:val="005227B8"/>
    <w:rsid w:val="005239BB"/>
    <w:rsid w:val="00524ECB"/>
    <w:rsid w:val="00526276"/>
    <w:rsid w:val="005275E2"/>
    <w:rsid w:val="005302C5"/>
    <w:rsid w:val="00530BFC"/>
    <w:rsid w:val="005317E4"/>
    <w:rsid w:val="005345DC"/>
    <w:rsid w:val="0053530A"/>
    <w:rsid w:val="005367B7"/>
    <w:rsid w:val="00536A16"/>
    <w:rsid w:val="00536BDD"/>
    <w:rsid w:val="0054508C"/>
    <w:rsid w:val="00545247"/>
    <w:rsid w:val="00545DCF"/>
    <w:rsid w:val="0055189D"/>
    <w:rsid w:val="0055202B"/>
    <w:rsid w:val="00553CBF"/>
    <w:rsid w:val="00554FB7"/>
    <w:rsid w:val="00557D06"/>
    <w:rsid w:val="00560E57"/>
    <w:rsid w:val="0056224E"/>
    <w:rsid w:val="00562786"/>
    <w:rsid w:val="00562890"/>
    <w:rsid w:val="00562E09"/>
    <w:rsid w:val="00563D2B"/>
    <w:rsid w:val="00564803"/>
    <w:rsid w:val="00564F94"/>
    <w:rsid w:val="00565637"/>
    <w:rsid w:val="00565679"/>
    <w:rsid w:val="00565B61"/>
    <w:rsid w:val="00565BDE"/>
    <w:rsid w:val="00571BF1"/>
    <w:rsid w:val="00573AF6"/>
    <w:rsid w:val="00574478"/>
    <w:rsid w:val="00576A1A"/>
    <w:rsid w:val="005778C2"/>
    <w:rsid w:val="00577DCC"/>
    <w:rsid w:val="00581046"/>
    <w:rsid w:val="00582504"/>
    <w:rsid w:val="00583DD8"/>
    <w:rsid w:val="00583E0F"/>
    <w:rsid w:val="0059138C"/>
    <w:rsid w:val="00595B53"/>
    <w:rsid w:val="0059730D"/>
    <w:rsid w:val="00597E75"/>
    <w:rsid w:val="005A00E3"/>
    <w:rsid w:val="005A0B43"/>
    <w:rsid w:val="005A17BE"/>
    <w:rsid w:val="005A203D"/>
    <w:rsid w:val="005A5ABD"/>
    <w:rsid w:val="005A6F21"/>
    <w:rsid w:val="005A786F"/>
    <w:rsid w:val="005B0899"/>
    <w:rsid w:val="005B4277"/>
    <w:rsid w:val="005C082E"/>
    <w:rsid w:val="005C10AE"/>
    <w:rsid w:val="005C1420"/>
    <w:rsid w:val="005C27CB"/>
    <w:rsid w:val="005C2A1A"/>
    <w:rsid w:val="005C38D5"/>
    <w:rsid w:val="005C44E1"/>
    <w:rsid w:val="005C4515"/>
    <w:rsid w:val="005D00C3"/>
    <w:rsid w:val="005D070C"/>
    <w:rsid w:val="005D0CAA"/>
    <w:rsid w:val="005D2058"/>
    <w:rsid w:val="005D5EDB"/>
    <w:rsid w:val="005D64C7"/>
    <w:rsid w:val="005D7029"/>
    <w:rsid w:val="005D7B17"/>
    <w:rsid w:val="005E01CC"/>
    <w:rsid w:val="005E1894"/>
    <w:rsid w:val="005E1D4D"/>
    <w:rsid w:val="005E52AD"/>
    <w:rsid w:val="005E78D9"/>
    <w:rsid w:val="005F294A"/>
    <w:rsid w:val="005F6EED"/>
    <w:rsid w:val="00605311"/>
    <w:rsid w:val="006065A6"/>
    <w:rsid w:val="006071B0"/>
    <w:rsid w:val="00607C3B"/>
    <w:rsid w:val="006101C3"/>
    <w:rsid w:val="00612281"/>
    <w:rsid w:val="00616620"/>
    <w:rsid w:val="006170C0"/>
    <w:rsid w:val="00620B88"/>
    <w:rsid w:val="00624CFF"/>
    <w:rsid w:val="006250E3"/>
    <w:rsid w:val="00625AC9"/>
    <w:rsid w:val="00626BDC"/>
    <w:rsid w:val="006274CC"/>
    <w:rsid w:val="00627671"/>
    <w:rsid w:val="006278DC"/>
    <w:rsid w:val="00630973"/>
    <w:rsid w:val="00630E43"/>
    <w:rsid w:val="006314CC"/>
    <w:rsid w:val="006319CB"/>
    <w:rsid w:val="00632515"/>
    <w:rsid w:val="00632698"/>
    <w:rsid w:val="00634091"/>
    <w:rsid w:val="00635A30"/>
    <w:rsid w:val="006363AB"/>
    <w:rsid w:val="0064142F"/>
    <w:rsid w:val="006417A6"/>
    <w:rsid w:val="00641843"/>
    <w:rsid w:val="00643AEC"/>
    <w:rsid w:val="0064462D"/>
    <w:rsid w:val="00646886"/>
    <w:rsid w:val="0064768D"/>
    <w:rsid w:val="00647A68"/>
    <w:rsid w:val="006503A7"/>
    <w:rsid w:val="00650696"/>
    <w:rsid w:val="00651FD8"/>
    <w:rsid w:val="006537A7"/>
    <w:rsid w:val="00653EA6"/>
    <w:rsid w:val="00653EAA"/>
    <w:rsid w:val="006551AF"/>
    <w:rsid w:val="006553E5"/>
    <w:rsid w:val="00655810"/>
    <w:rsid w:val="00657A08"/>
    <w:rsid w:val="00660B6A"/>
    <w:rsid w:val="006620BD"/>
    <w:rsid w:val="0066366E"/>
    <w:rsid w:val="0066479F"/>
    <w:rsid w:val="00667894"/>
    <w:rsid w:val="0067026C"/>
    <w:rsid w:val="00672A6F"/>
    <w:rsid w:val="00672B12"/>
    <w:rsid w:val="00676C0F"/>
    <w:rsid w:val="00676CFA"/>
    <w:rsid w:val="006811BB"/>
    <w:rsid w:val="006822DB"/>
    <w:rsid w:val="00686289"/>
    <w:rsid w:val="00690AA1"/>
    <w:rsid w:val="00691610"/>
    <w:rsid w:val="006923A0"/>
    <w:rsid w:val="0069257A"/>
    <w:rsid w:val="00692AAD"/>
    <w:rsid w:val="006958C0"/>
    <w:rsid w:val="00695A61"/>
    <w:rsid w:val="00695DB7"/>
    <w:rsid w:val="006A3D85"/>
    <w:rsid w:val="006A4AE4"/>
    <w:rsid w:val="006A5A4D"/>
    <w:rsid w:val="006B0686"/>
    <w:rsid w:val="006B0788"/>
    <w:rsid w:val="006B1F7F"/>
    <w:rsid w:val="006B23E8"/>
    <w:rsid w:val="006B2A51"/>
    <w:rsid w:val="006B3DA1"/>
    <w:rsid w:val="006B4F2F"/>
    <w:rsid w:val="006B5E92"/>
    <w:rsid w:val="006B6A27"/>
    <w:rsid w:val="006B6D4C"/>
    <w:rsid w:val="006B6FF5"/>
    <w:rsid w:val="006C180F"/>
    <w:rsid w:val="006C1811"/>
    <w:rsid w:val="006C1AF2"/>
    <w:rsid w:val="006C22D2"/>
    <w:rsid w:val="006C2F6F"/>
    <w:rsid w:val="006C3E7D"/>
    <w:rsid w:val="006C5614"/>
    <w:rsid w:val="006C64F0"/>
    <w:rsid w:val="006C6E3E"/>
    <w:rsid w:val="006C7562"/>
    <w:rsid w:val="006D080D"/>
    <w:rsid w:val="006D19C1"/>
    <w:rsid w:val="006D21F6"/>
    <w:rsid w:val="006D2806"/>
    <w:rsid w:val="006D2F19"/>
    <w:rsid w:val="006D3293"/>
    <w:rsid w:val="006D339D"/>
    <w:rsid w:val="006D3C65"/>
    <w:rsid w:val="006D44ED"/>
    <w:rsid w:val="006D5102"/>
    <w:rsid w:val="006D65D2"/>
    <w:rsid w:val="006E5B9A"/>
    <w:rsid w:val="006E6E53"/>
    <w:rsid w:val="006F1D71"/>
    <w:rsid w:val="006F2388"/>
    <w:rsid w:val="006F44F5"/>
    <w:rsid w:val="006F4641"/>
    <w:rsid w:val="00701383"/>
    <w:rsid w:val="00702070"/>
    <w:rsid w:val="00702A39"/>
    <w:rsid w:val="00703702"/>
    <w:rsid w:val="007048E1"/>
    <w:rsid w:val="00704C0E"/>
    <w:rsid w:val="007050B1"/>
    <w:rsid w:val="00705DF0"/>
    <w:rsid w:val="00706E33"/>
    <w:rsid w:val="00707E29"/>
    <w:rsid w:val="00710B51"/>
    <w:rsid w:val="00710CF6"/>
    <w:rsid w:val="00711425"/>
    <w:rsid w:val="0071207B"/>
    <w:rsid w:val="00712408"/>
    <w:rsid w:val="00713817"/>
    <w:rsid w:val="00714019"/>
    <w:rsid w:val="0071557B"/>
    <w:rsid w:val="00720D4C"/>
    <w:rsid w:val="0072283E"/>
    <w:rsid w:val="00724CDC"/>
    <w:rsid w:val="00724FCF"/>
    <w:rsid w:val="00725ABC"/>
    <w:rsid w:val="00727263"/>
    <w:rsid w:val="007311B7"/>
    <w:rsid w:val="00732D36"/>
    <w:rsid w:val="00733525"/>
    <w:rsid w:val="0073401D"/>
    <w:rsid w:val="007375BE"/>
    <w:rsid w:val="00737A7E"/>
    <w:rsid w:val="00741D17"/>
    <w:rsid w:val="007435BD"/>
    <w:rsid w:val="00745E1C"/>
    <w:rsid w:val="00746A40"/>
    <w:rsid w:val="00752A4E"/>
    <w:rsid w:val="007552F8"/>
    <w:rsid w:val="00756012"/>
    <w:rsid w:val="007604FD"/>
    <w:rsid w:val="00761AC3"/>
    <w:rsid w:val="00761D26"/>
    <w:rsid w:val="007634A2"/>
    <w:rsid w:val="00764D6E"/>
    <w:rsid w:val="0076616F"/>
    <w:rsid w:val="00770A54"/>
    <w:rsid w:val="00771BDA"/>
    <w:rsid w:val="00771CA7"/>
    <w:rsid w:val="007723CC"/>
    <w:rsid w:val="00773FB7"/>
    <w:rsid w:val="00774FAF"/>
    <w:rsid w:val="00775422"/>
    <w:rsid w:val="00775A44"/>
    <w:rsid w:val="00776C94"/>
    <w:rsid w:val="00782307"/>
    <w:rsid w:val="00782368"/>
    <w:rsid w:val="00783FFD"/>
    <w:rsid w:val="00785983"/>
    <w:rsid w:val="00787A2F"/>
    <w:rsid w:val="00790D44"/>
    <w:rsid w:val="00791BEE"/>
    <w:rsid w:val="00791D12"/>
    <w:rsid w:val="007927B7"/>
    <w:rsid w:val="0079347D"/>
    <w:rsid w:val="007976F0"/>
    <w:rsid w:val="00797BF4"/>
    <w:rsid w:val="007A0472"/>
    <w:rsid w:val="007A1F6E"/>
    <w:rsid w:val="007A25A9"/>
    <w:rsid w:val="007A2DA5"/>
    <w:rsid w:val="007A608C"/>
    <w:rsid w:val="007A70DB"/>
    <w:rsid w:val="007A72DC"/>
    <w:rsid w:val="007A79D9"/>
    <w:rsid w:val="007A7CDB"/>
    <w:rsid w:val="007B06FD"/>
    <w:rsid w:val="007B1577"/>
    <w:rsid w:val="007B1B1F"/>
    <w:rsid w:val="007B3C5C"/>
    <w:rsid w:val="007B69DD"/>
    <w:rsid w:val="007B6D85"/>
    <w:rsid w:val="007B76C6"/>
    <w:rsid w:val="007C2728"/>
    <w:rsid w:val="007C515C"/>
    <w:rsid w:val="007C6560"/>
    <w:rsid w:val="007D0B5C"/>
    <w:rsid w:val="007D0F74"/>
    <w:rsid w:val="007D14A1"/>
    <w:rsid w:val="007D1872"/>
    <w:rsid w:val="007D18C3"/>
    <w:rsid w:val="007D1E21"/>
    <w:rsid w:val="007D2C7F"/>
    <w:rsid w:val="007D46A3"/>
    <w:rsid w:val="007D6767"/>
    <w:rsid w:val="007D6E47"/>
    <w:rsid w:val="007E00C7"/>
    <w:rsid w:val="007E05E2"/>
    <w:rsid w:val="007E0E90"/>
    <w:rsid w:val="007E197F"/>
    <w:rsid w:val="007E2E79"/>
    <w:rsid w:val="007E35B6"/>
    <w:rsid w:val="007E379A"/>
    <w:rsid w:val="007E3830"/>
    <w:rsid w:val="007E44C8"/>
    <w:rsid w:val="007E61BD"/>
    <w:rsid w:val="007E72AE"/>
    <w:rsid w:val="007F00F1"/>
    <w:rsid w:val="007F1BC3"/>
    <w:rsid w:val="007F1E49"/>
    <w:rsid w:val="007F2A8F"/>
    <w:rsid w:val="007F2BF9"/>
    <w:rsid w:val="007F304A"/>
    <w:rsid w:val="007F3AED"/>
    <w:rsid w:val="007F4132"/>
    <w:rsid w:val="007F5216"/>
    <w:rsid w:val="007F7DB4"/>
    <w:rsid w:val="008007E2"/>
    <w:rsid w:val="00802190"/>
    <w:rsid w:val="00802D2E"/>
    <w:rsid w:val="0080469A"/>
    <w:rsid w:val="00805982"/>
    <w:rsid w:val="00810C3D"/>
    <w:rsid w:val="0081103A"/>
    <w:rsid w:val="00811848"/>
    <w:rsid w:val="008139F3"/>
    <w:rsid w:val="00815E3D"/>
    <w:rsid w:val="00816A62"/>
    <w:rsid w:val="0082002F"/>
    <w:rsid w:val="00821892"/>
    <w:rsid w:val="008219BC"/>
    <w:rsid w:val="00821F93"/>
    <w:rsid w:val="00824B5E"/>
    <w:rsid w:val="00825521"/>
    <w:rsid w:val="0082602A"/>
    <w:rsid w:val="00826894"/>
    <w:rsid w:val="00832AD2"/>
    <w:rsid w:val="0083525E"/>
    <w:rsid w:val="008356F2"/>
    <w:rsid w:val="00835DA8"/>
    <w:rsid w:val="00837FBA"/>
    <w:rsid w:val="00845989"/>
    <w:rsid w:val="008472C6"/>
    <w:rsid w:val="008473E8"/>
    <w:rsid w:val="00847B5B"/>
    <w:rsid w:val="00851E29"/>
    <w:rsid w:val="00852EE0"/>
    <w:rsid w:val="00853C47"/>
    <w:rsid w:val="00854358"/>
    <w:rsid w:val="00854AEF"/>
    <w:rsid w:val="008573AE"/>
    <w:rsid w:val="00860154"/>
    <w:rsid w:val="00860D80"/>
    <w:rsid w:val="008610F3"/>
    <w:rsid w:val="00861B1B"/>
    <w:rsid w:val="00861D7C"/>
    <w:rsid w:val="00863432"/>
    <w:rsid w:val="0086519B"/>
    <w:rsid w:val="00866FD0"/>
    <w:rsid w:val="008670AA"/>
    <w:rsid w:val="0086740E"/>
    <w:rsid w:val="00871102"/>
    <w:rsid w:val="008716C1"/>
    <w:rsid w:val="00873A99"/>
    <w:rsid w:val="00874318"/>
    <w:rsid w:val="00875133"/>
    <w:rsid w:val="0087516D"/>
    <w:rsid w:val="0087520D"/>
    <w:rsid w:val="00876E38"/>
    <w:rsid w:val="0087717C"/>
    <w:rsid w:val="00877470"/>
    <w:rsid w:val="0087788D"/>
    <w:rsid w:val="00877B4F"/>
    <w:rsid w:val="008812A4"/>
    <w:rsid w:val="00882EAF"/>
    <w:rsid w:val="00882EFF"/>
    <w:rsid w:val="00885F3E"/>
    <w:rsid w:val="00887F09"/>
    <w:rsid w:val="00892FA5"/>
    <w:rsid w:val="00893FDB"/>
    <w:rsid w:val="0089524E"/>
    <w:rsid w:val="0089578C"/>
    <w:rsid w:val="00896576"/>
    <w:rsid w:val="00896D23"/>
    <w:rsid w:val="008A0A5F"/>
    <w:rsid w:val="008A0D51"/>
    <w:rsid w:val="008A1658"/>
    <w:rsid w:val="008A698A"/>
    <w:rsid w:val="008A69F5"/>
    <w:rsid w:val="008A71FA"/>
    <w:rsid w:val="008A7BD1"/>
    <w:rsid w:val="008B236F"/>
    <w:rsid w:val="008B36FA"/>
    <w:rsid w:val="008B3A44"/>
    <w:rsid w:val="008B533E"/>
    <w:rsid w:val="008B63F1"/>
    <w:rsid w:val="008B66C3"/>
    <w:rsid w:val="008C0D8C"/>
    <w:rsid w:val="008C16AF"/>
    <w:rsid w:val="008C2735"/>
    <w:rsid w:val="008C2EFA"/>
    <w:rsid w:val="008C3CA7"/>
    <w:rsid w:val="008C7119"/>
    <w:rsid w:val="008C7143"/>
    <w:rsid w:val="008C764D"/>
    <w:rsid w:val="008C7778"/>
    <w:rsid w:val="008C7C96"/>
    <w:rsid w:val="008D1571"/>
    <w:rsid w:val="008D1628"/>
    <w:rsid w:val="008D19AD"/>
    <w:rsid w:val="008D1E4D"/>
    <w:rsid w:val="008D246E"/>
    <w:rsid w:val="008D38BF"/>
    <w:rsid w:val="008D43E8"/>
    <w:rsid w:val="008D6FC6"/>
    <w:rsid w:val="008D7768"/>
    <w:rsid w:val="008E03C9"/>
    <w:rsid w:val="008E69DE"/>
    <w:rsid w:val="008F0857"/>
    <w:rsid w:val="008F1603"/>
    <w:rsid w:val="008F2FD3"/>
    <w:rsid w:val="008F3BE0"/>
    <w:rsid w:val="008F762A"/>
    <w:rsid w:val="008F7871"/>
    <w:rsid w:val="00900120"/>
    <w:rsid w:val="00900446"/>
    <w:rsid w:val="00900FD6"/>
    <w:rsid w:val="009033C3"/>
    <w:rsid w:val="00905680"/>
    <w:rsid w:val="00906CCC"/>
    <w:rsid w:val="0090722D"/>
    <w:rsid w:val="009072B2"/>
    <w:rsid w:val="00907384"/>
    <w:rsid w:val="009077B9"/>
    <w:rsid w:val="00911BF5"/>
    <w:rsid w:val="0091255C"/>
    <w:rsid w:val="0091376B"/>
    <w:rsid w:val="00914EBB"/>
    <w:rsid w:val="00920474"/>
    <w:rsid w:val="009224C2"/>
    <w:rsid w:val="00923EA5"/>
    <w:rsid w:val="00924BEF"/>
    <w:rsid w:val="0092700E"/>
    <w:rsid w:val="00927CA2"/>
    <w:rsid w:val="00931430"/>
    <w:rsid w:val="009326F3"/>
    <w:rsid w:val="00936888"/>
    <w:rsid w:val="00936A22"/>
    <w:rsid w:val="00937005"/>
    <w:rsid w:val="00937664"/>
    <w:rsid w:val="00937831"/>
    <w:rsid w:val="009402F9"/>
    <w:rsid w:val="009438B5"/>
    <w:rsid w:val="00946598"/>
    <w:rsid w:val="00952C74"/>
    <w:rsid w:val="00955F3F"/>
    <w:rsid w:val="009565E3"/>
    <w:rsid w:val="0095674C"/>
    <w:rsid w:val="009568EA"/>
    <w:rsid w:val="00957F3C"/>
    <w:rsid w:val="009619A9"/>
    <w:rsid w:val="009622BB"/>
    <w:rsid w:val="0096265E"/>
    <w:rsid w:val="00962C2A"/>
    <w:rsid w:val="0096386E"/>
    <w:rsid w:val="0096547D"/>
    <w:rsid w:val="0096611B"/>
    <w:rsid w:val="009711C4"/>
    <w:rsid w:val="009729F5"/>
    <w:rsid w:val="0097367D"/>
    <w:rsid w:val="00975091"/>
    <w:rsid w:val="0097675E"/>
    <w:rsid w:val="00976770"/>
    <w:rsid w:val="0097755A"/>
    <w:rsid w:val="009805E1"/>
    <w:rsid w:val="009810DA"/>
    <w:rsid w:val="00981ECB"/>
    <w:rsid w:val="00982692"/>
    <w:rsid w:val="009836F0"/>
    <w:rsid w:val="00984FF9"/>
    <w:rsid w:val="009962AC"/>
    <w:rsid w:val="00997B2B"/>
    <w:rsid w:val="00997CDD"/>
    <w:rsid w:val="009A05D1"/>
    <w:rsid w:val="009A1C3E"/>
    <w:rsid w:val="009A29B8"/>
    <w:rsid w:val="009A2AE7"/>
    <w:rsid w:val="009A3674"/>
    <w:rsid w:val="009A49F5"/>
    <w:rsid w:val="009A55E7"/>
    <w:rsid w:val="009A66B0"/>
    <w:rsid w:val="009A7DFF"/>
    <w:rsid w:val="009A7F51"/>
    <w:rsid w:val="009B186B"/>
    <w:rsid w:val="009B1F8F"/>
    <w:rsid w:val="009B4631"/>
    <w:rsid w:val="009B48F7"/>
    <w:rsid w:val="009B541E"/>
    <w:rsid w:val="009B5713"/>
    <w:rsid w:val="009B7403"/>
    <w:rsid w:val="009B74F4"/>
    <w:rsid w:val="009C1499"/>
    <w:rsid w:val="009C2935"/>
    <w:rsid w:val="009C34F5"/>
    <w:rsid w:val="009C407C"/>
    <w:rsid w:val="009C4157"/>
    <w:rsid w:val="009C473C"/>
    <w:rsid w:val="009C5A89"/>
    <w:rsid w:val="009C6F4E"/>
    <w:rsid w:val="009D2F56"/>
    <w:rsid w:val="009D3475"/>
    <w:rsid w:val="009D3526"/>
    <w:rsid w:val="009D66E0"/>
    <w:rsid w:val="009D73A8"/>
    <w:rsid w:val="009D752D"/>
    <w:rsid w:val="009D7A2C"/>
    <w:rsid w:val="009D7ACA"/>
    <w:rsid w:val="009E312E"/>
    <w:rsid w:val="009E4DE3"/>
    <w:rsid w:val="009E61AD"/>
    <w:rsid w:val="009E6254"/>
    <w:rsid w:val="009E669D"/>
    <w:rsid w:val="009E6ADF"/>
    <w:rsid w:val="009E73CA"/>
    <w:rsid w:val="009F0376"/>
    <w:rsid w:val="009F2A3E"/>
    <w:rsid w:val="009F356B"/>
    <w:rsid w:val="009F44B4"/>
    <w:rsid w:val="009F45B2"/>
    <w:rsid w:val="009F4905"/>
    <w:rsid w:val="009F635F"/>
    <w:rsid w:val="009F7478"/>
    <w:rsid w:val="00A0416A"/>
    <w:rsid w:val="00A0419E"/>
    <w:rsid w:val="00A045D7"/>
    <w:rsid w:val="00A04B89"/>
    <w:rsid w:val="00A05078"/>
    <w:rsid w:val="00A05CD3"/>
    <w:rsid w:val="00A06BF4"/>
    <w:rsid w:val="00A07F80"/>
    <w:rsid w:val="00A10A86"/>
    <w:rsid w:val="00A121BB"/>
    <w:rsid w:val="00A12AF7"/>
    <w:rsid w:val="00A14110"/>
    <w:rsid w:val="00A15CA2"/>
    <w:rsid w:val="00A17F57"/>
    <w:rsid w:val="00A20AC7"/>
    <w:rsid w:val="00A21E8A"/>
    <w:rsid w:val="00A226AA"/>
    <w:rsid w:val="00A22FE2"/>
    <w:rsid w:val="00A23315"/>
    <w:rsid w:val="00A240A8"/>
    <w:rsid w:val="00A31112"/>
    <w:rsid w:val="00A336D5"/>
    <w:rsid w:val="00A350FB"/>
    <w:rsid w:val="00A366A6"/>
    <w:rsid w:val="00A40CF4"/>
    <w:rsid w:val="00A40D47"/>
    <w:rsid w:val="00A42022"/>
    <w:rsid w:val="00A425EF"/>
    <w:rsid w:val="00A42612"/>
    <w:rsid w:val="00A435A0"/>
    <w:rsid w:val="00A46753"/>
    <w:rsid w:val="00A46C23"/>
    <w:rsid w:val="00A51778"/>
    <w:rsid w:val="00A52D9B"/>
    <w:rsid w:val="00A54113"/>
    <w:rsid w:val="00A54D31"/>
    <w:rsid w:val="00A569C2"/>
    <w:rsid w:val="00A60D96"/>
    <w:rsid w:val="00A648AA"/>
    <w:rsid w:val="00A65C63"/>
    <w:rsid w:val="00A66609"/>
    <w:rsid w:val="00A6666D"/>
    <w:rsid w:val="00A66FB1"/>
    <w:rsid w:val="00A70230"/>
    <w:rsid w:val="00A70A75"/>
    <w:rsid w:val="00A71E62"/>
    <w:rsid w:val="00A71FBF"/>
    <w:rsid w:val="00A73381"/>
    <w:rsid w:val="00A73D52"/>
    <w:rsid w:val="00A7503B"/>
    <w:rsid w:val="00A76B04"/>
    <w:rsid w:val="00A7718A"/>
    <w:rsid w:val="00A81C78"/>
    <w:rsid w:val="00A81F0E"/>
    <w:rsid w:val="00A821B6"/>
    <w:rsid w:val="00A82529"/>
    <w:rsid w:val="00A84317"/>
    <w:rsid w:val="00A84569"/>
    <w:rsid w:val="00A849C4"/>
    <w:rsid w:val="00A854AB"/>
    <w:rsid w:val="00A8728D"/>
    <w:rsid w:val="00A905D4"/>
    <w:rsid w:val="00A910F5"/>
    <w:rsid w:val="00A92060"/>
    <w:rsid w:val="00A92BC0"/>
    <w:rsid w:val="00A93021"/>
    <w:rsid w:val="00A94025"/>
    <w:rsid w:val="00A94D6B"/>
    <w:rsid w:val="00A9602C"/>
    <w:rsid w:val="00A96EC0"/>
    <w:rsid w:val="00A970A4"/>
    <w:rsid w:val="00A97D56"/>
    <w:rsid w:val="00AA095A"/>
    <w:rsid w:val="00AA0DD6"/>
    <w:rsid w:val="00AA2A6B"/>
    <w:rsid w:val="00AA35EB"/>
    <w:rsid w:val="00AA4B7A"/>
    <w:rsid w:val="00AA4C7B"/>
    <w:rsid w:val="00AA55E9"/>
    <w:rsid w:val="00AA5DFB"/>
    <w:rsid w:val="00AA6106"/>
    <w:rsid w:val="00AA765E"/>
    <w:rsid w:val="00AA7E5C"/>
    <w:rsid w:val="00AB263A"/>
    <w:rsid w:val="00AB3A8D"/>
    <w:rsid w:val="00AB731F"/>
    <w:rsid w:val="00AC1755"/>
    <w:rsid w:val="00AC37F2"/>
    <w:rsid w:val="00AC511C"/>
    <w:rsid w:val="00AC5A4A"/>
    <w:rsid w:val="00AC63C3"/>
    <w:rsid w:val="00AC6D6A"/>
    <w:rsid w:val="00AD3AAD"/>
    <w:rsid w:val="00AD3E13"/>
    <w:rsid w:val="00AD5D82"/>
    <w:rsid w:val="00AD646D"/>
    <w:rsid w:val="00AD7469"/>
    <w:rsid w:val="00AE081D"/>
    <w:rsid w:val="00AE1C2A"/>
    <w:rsid w:val="00AE69B1"/>
    <w:rsid w:val="00AE6E5D"/>
    <w:rsid w:val="00AF06DD"/>
    <w:rsid w:val="00AF441F"/>
    <w:rsid w:val="00AF4561"/>
    <w:rsid w:val="00AF5A13"/>
    <w:rsid w:val="00AF664C"/>
    <w:rsid w:val="00B002A6"/>
    <w:rsid w:val="00B01253"/>
    <w:rsid w:val="00B01DAD"/>
    <w:rsid w:val="00B0366C"/>
    <w:rsid w:val="00B0429E"/>
    <w:rsid w:val="00B04686"/>
    <w:rsid w:val="00B078C1"/>
    <w:rsid w:val="00B100E4"/>
    <w:rsid w:val="00B130CF"/>
    <w:rsid w:val="00B13CAF"/>
    <w:rsid w:val="00B154C5"/>
    <w:rsid w:val="00B157D2"/>
    <w:rsid w:val="00B15D06"/>
    <w:rsid w:val="00B15F3B"/>
    <w:rsid w:val="00B177BE"/>
    <w:rsid w:val="00B1794F"/>
    <w:rsid w:val="00B17C20"/>
    <w:rsid w:val="00B2075C"/>
    <w:rsid w:val="00B21CD1"/>
    <w:rsid w:val="00B222AC"/>
    <w:rsid w:val="00B22E01"/>
    <w:rsid w:val="00B23FED"/>
    <w:rsid w:val="00B25C4D"/>
    <w:rsid w:val="00B27C20"/>
    <w:rsid w:val="00B30566"/>
    <w:rsid w:val="00B30CC6"/>
    <w:rsid w:val="00B32F05"/>
    <w:rsid w:val="00B33CC2"/>
    <w:rsid w:val="00B34C5A"/>
    <w:rsid w:val="00B351D9"/>
    <w:rsid w:val="00B366CB"/>
    <w:rsid w:val="00B372B0"/>
    <w:rsid w:val="00B40CBC"/>
    <w:rsid w:val="00B40FB6"/>
    <w:rsid w:val="00B41D10"/>
    <w:rsid w:val="00B42932"/>
    <w:rsid w:val="00B44102"/>
    <w:rsid w:val="00B45C72"/>
    <w:rsid w:val="00B465E4"/>
    <w:rsid w:val="00B47DC0"/>
    <w:rsid w:val="00B47ED1"/>
    <w:rsid w:val="00B50492"/>
    <w:rsid w:val="00B506EB"/>
    <w:rsid w:val="00B51DA0"/>
    <w:rsid w:val="00B535F2"/>
    <w:rsid w:val="00B53AAB"/>
    <w:rsid w:val="00B57022"/>
    <w:rsid w:val="00B60B25"/>
    <w:rsid w:val="00B61ECA"/>
    <w:rsid w:val="00B6397A"/>
    <w:rsid w:val="00B63CFC"/>
    <w:rsid w:val="00B65619"/>
    <w:rsid w:val="00B65B5F"/>
    <w:rsid w:val="00B702A4"/>
    <w:rsid w:val="00B7079B"/>
    <w:rsid w:val="00B730AC"/>
    <w:rsid w:val="00B739DE"/>
    <w:rsid w:val="00B74C22"/>
    <w:rsid w:val="00B76F02"/>
    <w:rsid w:val="00B811F5"/>
    <w:rsid w:val="00B82097"/>
    <w:rsid w:val="00B83858"/>
    <w:rsid w:val="00B84871"/>
    <w:rsid w:val="00B849B4"/>
    <w:rsid w:val="00B84ED0"/>
    <w:rsid w:val="00B8546E"/>
    <w:rsid w:val="00B85F9E"/>
    <w:rsid w:val="00B8775D"/>
    <w:rsid w:val="00B87BE8"/>
    <w:rsid w:val="00B90C97"/>
    <w:rsid w:val="00B91157"/>
    <w:rsid w:val="00B92572"/>
    <w:rsid w:val="00B93C08"/>
    <w:rsid w:val="00B945C8"/>
    <w:rsid w:val="00B94A42"/>
    <w:rsid w:val="00B951FE"/>
    <w:rsid w:val="00B964C3"/>
    <w:rsid w:val="00B9787C"/>
    <w:rsid w:val="00BA0B9D"/>
    <w:rsid w:val="00BA2EC1"/>
    <w:rsid w:val="00BA472F"/>
    <w:rsid w:val="00BA5EE4"/>
    <w:rsid w:val="00BA675A"/>
    <w:rsid w:val="00BA6ADC"/>
    <w:rsid w:val="00BB1C72"/>
    <w:rsid w:val="00BB30D7"/>
    <w:rsid w:val="00BB323E"/>
    <w:rsid w:val="00BB4617"/>
    <w:rsid w:val="00BB4C77"/>
    <w:rsid w:val="00BB61EA"/>
    <w:rsid w:val="00BB6C36"/>
    <w:rsid w:val="00BB6D8D"/>
    <w:rsid w:val="00BB74EE"/>
    <w:rsid w:val="00BC0DE8"/>
    <w:rsid w:val="00BC16DB"/>
    <w:rsid w:val="00BC1CA8"/>
    <w:rsid w:val="00BC32B0"/>
    <w:rsid w:val="00BC3E25"/>
    <w:rsid w:val="00BC4296"/>
    <w:rsid w:val="00BC5828"/>
    <w:rsid w:val="00BC5A12"/>
    <w:rsid w:val="00BC5D10"/>
    <w:rsid w:val="00BD0083"/>
    <w:rsid w:val="00BD093C"/>
    <w:rsid w:val="00BD0C3E"/>
    <w:rsid w:val="00BD2AD6"/>
    <w:rsid w:val="00BD3950"/>
    <w:rsid w:val="00BD4C38"/>
    <w:rsid w:val="00BD5A62"/>
    <w:rsid w:val="00BD600B"/>
    <w:rsid w:val="00BE0599"/>
    <w:rsid w:val="00BE0F16"/>
    <w:rsid w:val="00BE1286"/>
    <w:rsid w:val="00BE2C90"/>
    <w:rsid w:val="00BE3987"/>
    <w:rsid w:val="00BE49A9"/>
    <w:rsid w:val="00BE58F4"/>
    <w:rsid w:val="00BE6461"/>
    <w:rsid w:val="00BE646C"/>
    <w:rsid w:val="00BE7C8B"/>
    <w:rsid w:val="00BF0F21"/>
    <w:rsid w:val="00BF2C71"/>
    <w:rsid w:val="00BF40E9"/>
    <w:rsid w:val="00BF4251"/>
    <w:rsid w:val="00BF4772"/>
    <w:rsid w:val="00C00BE8"/>
    <w:rsid w:val="00C00DCA"/>
    <w:rsid w:val="00C0508B"/>
    <w:rsid w:val="00C072FA"/>
    <w:rsid w:val="00C10370"/>
    <w:rsid w:val="00C11069"/>
    <w:rsid w:val="00C14A09"/>
    <w:rsid w:val="00C14FD1"/>
    <w:rsid w:val="00C154A7"/>
    <w:rsid w:val="00C154B0"/>
    <w:rsid w:val="00C16A89"/>
    <w:rsid w:val="00C17636"/>
    <w:rsid w:val="00C17B13"/>
    <w:rsid w:val="00C17EC9"/>
    <w:rsid w:val="00C21754"/>
    <w:rsid w:val="00C21BFE"/>
    <w:rsid w:val="00C24EEB"/>
    <w:rsid w:val="00C2678B"/>
    <w:rsid w:val="00C267C6"/>
    <w:rsid w:val="00C27819"/>
    <w:rsid w:val="00C31753"/>
    <w:rsid w:val="00C31A2E"/>
    <w:rsid w:val="00C31EB8"/>
    <w:rsid w:val="00C352DC"/>
    <w:rsid w:val="00C3537C"/>
    <w:rsid w:val="00C37760"/>
    <w:rsid w:val="00C42879"/>
    <w:rsid w:val="00C44DE0"/>
    <w:rsid w:val="00C45D55"/>
    <w:rsid w:val="00C47012"/>
    <w:rsid w:val="00C47DAF"/>
    <w:rsid w:val="00C5290C"/>
    <w:rsid w:val="00C534C5"/>
    <w:rsid w:val="00C53CB9"/>
    <w:rsid w:val="00C55A82"/>
    <w:rsid w:val="00C57C30"/>
    <w:rsid w:val="00C57E94"/>
    <w:rsid w:val="00C608E0"/>
    <w:rsid w:val="00C61D5D"/>
    <w:rsid w:val="00C61F73"/>
    <w:rsid w:val="00C6261D"/>
    <w:rsid w:val="00C63AB5"/>
    <w:rsid w:val="00C64A8E"/>
    <w:rsid w:val="00C73BC9"/>
    <w:rsid w:val="00C74480"/>
    <w:rsid w:val="00C8005D"/>
    <w:rsid w:val="00C83B82"/>
    <w:rsid w:val="00C83C14"/>
    <w:rsid w:val="00C84B6A"/>
    <w:rsid w:val="00C8580F"/>
    <w:rsid w:val="00C8596C"/>
    <w:rsid w:val="00C8684B"/>
    <w:rsid w:val="00C90507"/>
    <w:rsid w:val="00C91E20"/>
    <w:rsid w:val="00C93727"/>
    <w:rsid w:val="00C93F70"/>
    <w:rsid w:val="00C942C3"/>
    <w:rsid w:val="00C94C0E"/>
    <w:rsid w:val="00C969D6"/>
    <w:rsid w:val="00C96D9F"/>
    <w:rsid w:val="00C972FF"/>
    <w:rsid w:val="00C975D3"/>
    <w:rsid w:val="00CA1809"/>
    <w:rsid w:val="00CA28A3"/>
    <w:rsid w:val="00CA352D"/>
    <w:rsid w:val="00CA41AF"/>
    <w:rsid w:val="00CA5D07"/>
    <w:rsid w:val="00CA759B"/>
    <w:rsid w:val="00CA75A6"/>
    <w:rsid w:val="00CB28F3"/>
    <w:rsid w:val="00CB325F"/>
    <w:rsid w:val="00CB3623"/>
    <w:rsid w:val="00CB5915"/>
    <w:rsid w:val="00CB5C00"/>
    <w:rsid w:val="00CB61C3"/>
    <w:rsid w:val="00CB73E0"/>
    <w:rsid w:val="00CC02F2"/>
    <w:rsid w:val="00CC07AE"/>
    <w:rsid w:val="00CC15FE"/>
    <w:rsid w:val="00CC34C4"/>
    <w:rsid w:val="00CC3E6D"/>
    <w:rsid w:val="00CC47A8"/>
    <w:rsid w:val="00CC4DEF"/>
    <w:rsid w:val="00CC5CB5"/>
    <w:rsid w:val="00CC7F79"/>
    <w:rsid w:val="00CD12E9"/>
    <w:rsid w:val="00CD1E7B"/>
    <w:rsid w:val="00CD31A0"/>
    <w:rsid w:val="00CD3B2C"/>
    <w:rsid w:val="00CE0698"/>
    <w:rsid w:val="00CE2725"/>
    <w:rsid w:val="00CE306F"/>
    <w:rsid w:val="00CE3847"/>
    <w:rsid w:val="00CE5C0E"/>
    <w:rsid w:val="00CF012B"/>
    <w:rsid w:val="00CF0F87"/>
    <w:rsid w:val="00CF186C"/>
    <w:rsid w:val="00CF1AE6"/>
    <w:rsid w:val="00CF34DD"/>
    <w:rsid w:val="00CF4B0B"/>
    <w:rsid w:val="00CF54A2"/>
    <w:rsid w:val="00D011EB"/>
    <w:rsid w:val="00D01CD7"/>
    <w:rsid w:val="00D01F3C"/>
    <w:rsid w:val="00D031FD"/>
    <w:rsid w:val="00D03501"/>
    <w:rsid w:val="00D049E7"/>
    <w:rsid w:val="00D05787"/>
    <w:rsid w:val="00D071E7"/>
    <w:rsid w:val="00D106ED"/>
    <w:rsid w:val="00D10D85"/>
    <w:rsid w:val="00D121C3"/>
    <w:rsid w:val="00D1317D"/>
    <w:rsid w:val="00D15896"/>
    <w:rsid w:val="00D21DAC"/>
    <w:rsid w:val="00D2380F"/>
    <w:rsid w:val="00D245E3"/>
    <w:rsid w:val="00D27A15"/>
    <w:rsid w:val="00D302B7"/>
    <w:rsid w:val="00D30E55"/>
    <w:rsid w:val="00D31277"/>
    <w:rsid w:val="00D316DE"/>
    <w:rsid w:val="00D33521"/>
    <w:rsid w:val="00D33EAB"/>
    <w:rsid w:val="00D34609"/>
    <w:rsid w:val="00D3686C"/>
    <w:rsid w:val="00D411D8"/>
    <w:rsid w:val="00D4145B"/>
    <w:rsid w:val="00D42766"/>
    <w:rsid w:val="00D4381D"/>
    <w:rsid w:val="00D441D9"/>
    <w:rsid w:val="00D441ED"/>
    <w:rsid w:val="00D44AC3"/>
    <w:rsid w:val="00D45D2E"/>
    <w:rsid w:val="00D50F8A"/>
    <w:rsid w:val="00D51D77"/>
    <w:rsid w:val="00D51DE8"/>
    <w:rsid w:val="00D535D6"/>
    <w:rsid w:val="00D53A73"/>
    <w:rsid w:val="00D53D5F"/>
    <w:rsid w:val="00D53EED"/>
    <w:rsid w:val="00D54D53"/>
    <w:rsid w:val="00D553ED"/>
    <w:rsid w:val="00D56ABE"/>
    <w:rsid w:val="00D56F13"/>
    <w:rsid w:val="00D5701F"/>
    <w:rsid w:val="00D60A05"/>
    <w:rsid w:val="00D61F6B"/>
    <w:rsid w:val="00D624DC"/>
    <w:rsid w:val="00D644DA"/>
    <w:rsid w:val="00D654D2"/>
    <w:rsid w:val="00D667A6"/>
    <w:rsid w:val="00D66A66"/>
    <w:rsid w:val="00D67359"/>
    <w:rsid w:val="00D7123E"/>
    <w:rsid w:val="00D7130F"/>
    <w:rsid w:val="00D71B88"/>
    <w:rsid w:val="00D720DB"/>
    <w:rsid w:val="00D72304"/>
    <w:rsid w:val="00D737F8"/>
    <w:rsid w:val="00D73BFE"/>
    <w:rsid w:val="00D76ED9"/>
    <w:rsid w:val="00D80C39"/>
    <w:rsid w:val="00D81366"/>
    <w:rsid w:val="00D81B37"/>
    <w:rsid w:val="00D83359"/>
    <w:rsid w:val="00D86922"/>
    <w:rsid w:val="00D86A52"/>
    <w:rsid w:val="00D87212"/>
    <w:rsid w:val="00D873CE"/>
    <w:rsid w:val="00D90321"/>
    <w:rsid w:val="00D90A8F"/>
    <w:rsid w:val="00D92341"/>
    <w:rsid w:val="00D9440C"/>
    <w:rsid w:val="00D97982"/>
    <w:rsid w:val="00D97F03"/>
    <w:rsid w:val="00DA07E6"/>
    <w:rsid w:val="00DA1B55"/>
    <w:rsid w:val="00DA2EC6"/>
    <w:rsid w:val="00DA41D9"/>
    <w:rsid w:val="00DA4A68"/>
    <w:rsid w:val="00DA537C"/>
    <w:rsid w:val="00DA5E84"/>
    <w:rsid w:val="00DA71CC"/>
    <w:rsid w:val="00DB1C3E"/>
    <w:rsid w:val="00DB2C8B"/>
    <w:rsid w:val="00DB328E"/>
    <w:rsid w:val="00DB3C8C"/>
    <w:rsid w:val="00DB4C35"/>
    <w:rsid w:val="00DB52CF"/>
    <w:rsid w:val="00DB5C50"/>
    <w:rsid w:val="00DB676B"/>
    <w:rsid w:val="00DC15A7"/>
    <w:rsid w:val="00DC16FF"/>
    <w:rsid w:val="00DC18EA"/>
    <w:rsid w:val="00DC1E30"/>
    <w:rsid w:val="00DC36FD"/>
    <w:rsid w:val="00DC4161"/>
    <w:rsid w:val="00DC6002"/>
    <w:rsid w:val="00DC7390"/>
    <w:rsid w:val="00DC788A"/>
    <w:rsid w:val="00DD03B4"/>
    <w:rsid w:val="00DD14D7"/>
    <w:rsid w:val="00DD1806"/>
    <w:rsid w:val="00DD4C3D"/>
    <w:rsid w:val="00DD5A92"/>
    <w:rsid w:val="00DD6FD3"/>
    <w:rsid w:val="00DE23FD"/>
    <w:rsid w:val="00DE3DA6"/>
    <w:rsid w:val="00DE612B"/>
    <w:rsid w:val="00DE70A3"/>
    <w:rsid w:val="00DF0774"/>
    <w:rsid w:val="00DF5636"/>
    <w:rsid w:val="00DF6954"/>
    <w:rsid w:val="00DF78C8"/>
    <w:rsid w:val="00DF7B45"/>
    <w:rsid w:val="00E05900"/>
    <w:rsid w:val="00E0618D"/>
    <w:rsid w:val="00E06CCE"/>
    <w:rsid w:val="00E072D8"/>
    <w:rsid w:val="00E103C3"/>
    <w:rsid w:val="00E11FFC"/>
    <w:rsid w:val="00E13440"/>
    <w:rsid w:val="00E154EA"/>
    <w:rsid w:val="00E16939"/>
    <w:rsid w:val="00E17032"/>
    <w:rsid w:val="00E202E3"/>
    <w:rsid w:val="00E20464"/>
    <w:rsid w:val="00E20695"/>
    <w:rsid w:val="00E20B91"/>
    <w:rsid w:val="00E22273"/>
    <w:rsid w:val="00E22418"/>
    <w:rsid w:val="00E22533"/>
    <w:rsid w:val="00E2359F"/>
    <w:rsid w:val="00E23603"/>
    <w:rsid w:val="00E24CDC"/>
    <w:rsid w:val="00E261F7"/>
    <w:rsid w:val="00E27CAA"/>
    <w:rsid w:val="00E27F10"/>
    <w:rsid w:val="00E30ADE"/>
    <w:rsid w:val="00E31E61"/>
    <w:rsid w:val="00E320C7"/>
    <w:rsid w:val="00E348B8"/>
    <w:rsid w:val="00E35DDA"/>
    <w:rsid w:val="00E406AE"/>
    <w:rsid w:val="00E4413F"/>
    <w:rsid w:val="00E46F33"/>
    <w:rsid w:val="00E47DA6"/>
    <w:rsid w:val="00E5274D"/>
    <w:rsid w:val="00E5316D"/>
    <w:rsid w:val="00E535AB"/>
    <w:rsid w:val="00E53E60"/>
    <w:rsid w:val="00E55304"/>
    <w:rsid w:val="00E62F06"/>
    <w:rsid w:val="00E6722A"/>
    <w:rsid w:val="00E707FF"/>
    <w:rsid w:val="00E7150D"/>
    <w:rsid w:val="00E73187"/>
    <w:rsid w:val="00E73562"/>
    <w:rsid w:val="00E73FE9"/>
    <w:rsid w:val="00E746A0"/>
    <w:rsid w:val="00E75562"/>
    <w:rsid w:val="00E75857"/>
    <w:rsid w:val="00E75FAC"/>
    <w:rsid w:val="00E808DF"/>
    <w:rsid w:val="00E81CA2"/>
    <w:rsid w:val="00E8403F"/>
    <w:rsid w:val="00E84C62"/>
    <w:rsid w:val="00E86A7F"/>
    <w:rsid w:val="00E90E39"/>
    <w:rsid w:val="00E91A69"/>
    <w:rsid w:val="00E91B52"/>
    <w:rsid w:val="00E91F71"/>
    <w:rsid w:val="00E94577"/>
    <w:rsid w:val="00E94E0A"/>
    <w:rsid w:val="00E95567"/>
    <w:rsid w:val="00EA0E90"/>
    <w:rsid w:val="00EA1598"/>
    <w:rsid w:val="00EA4881"/>
    <w:rsid w:val="00EA4A1A"/>
    <w:rsid w:val="00EA5756"/>
    <w:rsid w:val="00EA5D01"/>
    <w:rsid w:val="00EB0EF5"/>
    <w:rsid w:val="00EB1443"/>
    <w:rsid w:val="00EB1D8B"/>
    <w:rsid w:val="00EB1F82"/>
    <w:rsid w:val="00EB3D9C"/>
    <w:rsid w:val="00EB42BE"/>
    <w:rsid w:val="00EB4389"/>
    <w:rsid w:val="00EB4F5E"/>
    <w:rsid w:val="00EB6F7D"/>
    <w:rsid w:val="00EC0AA4"/>
    <w:rsid w:val="00EC20EB"/>
    <w:rsid w:val="00EC3F95"/>
    <w:rsid w:val="00EC4240"/>
    <w:rsid w:val="00EC6324"/>
    <w:rsid w:val="00EC7127"/>
    <w:rsid w:val="00EC7415"/>
    <w:rsid w:val="00EC7BB1"/>
    <w:rsid w:val="00ED0723"/>
    <w:rsid w:val="00ED25A8"/>
    <w:rsid w:val="00ED26EB"/>
    <w:rsid w:val="00ED74DA"/>
    <w:rsid w:val="00ED7D2D"/>
    <w:rsid w:val="00EE1DC2"/>
    <w:rsid w:val="00EE1DE7"/>
    <w:rsid w:val="00EE1F4B"/>
    <w:rsid w:val="00EE3061"/>
    <w:rsid w:val="00EE31C4"/>
    <w:rsid w:val="00EE368D"/>
    <w:rsid w:val="00EE5FD0"/>
    <w:rsid w:val="00EE745F"/>
    <w:rsid w:val="00EE7690"/>
    <w:rsid w:val="00EF1F5F"/>
    <w:rsid w:val="00EF2AF8"/>
    <w:rsid w:val="00EF2BFB"/>
    <w:rsid w:val="00EF3434"/>
    <w:rsid w:val="00EF34AB"/>
    <w:rsid w:val="00EF3AE8"/>
    <w:rsid w:val="00EF457D"/>
    <w:rsid w:val="00F00E08"/>
    <w:rsid w:val="00F0220E"/>
    <w:rsid w:val="00F0368B"/>
    <w:rsid w:val="00F04D70"/>
    <w:rsid w:val="00F05AB1"/>
    <w:rsid w:val="00F05EF5"/>
    <w:rsid w:val="00F1049A"/>
    <w:rsid w:val="00F11B52"/>
    <w:rsid w:val="00F12DD2"/>
    <w:rsid w:val="00F12E83"/>
    <w:rsid w:val="00F13252"/>
    <w:rsid w:val="00F140A5"/>
    <w:rsid w:val="00F14DC4"/>
    <w:rsid w:val="00F14E22"/>
    <w:rsid w:val="00F1718F"/>
    <w:rsid w:val="00F1754D"/>
    <w:rsid w:val="00F2380D"/>
    <w:rsid w:val="00F23E5D"/>
    <w:rsid w:val="00F24530"/>
    <w:rsid w:val="00F26B63"/>
    <w:rsid w:val="00F27AD9"/>
    <w:rsid w:val="00F27DEA"/>
    <w:rsid w:val="00F313F8"/>
    <w:rsid w:val="00F33F09"/>
    <w:rsid w:val="00F34998"/>
    <w:rsid w:val="00F34B52"/>
    <w:rsid w:val="00F414CB"/>
    <w:rsid w:val="00F426A6"/>
    <w:rsid w:val="00F44652"/>
    <w:rsid w:val="00F45F2C"/>
    <w:rsid w:val="00F46B5F"/>
    <w:rsid w:val="00F474AD"/>
    <w:rsid w:val="00F523DC"/>
    <w:rsid w:val="00F5324E"/>
    <w:rsid w:val="00F542FA"/>
    <w:rsid w:val="00F55620"/>
    <w:rsid w:val="00F57D90"/>
    <w:rsid w:val="00F60EA7"/>
    <w:rsid w:val="00F63167"/>
    <w:rsid w:val="00F659F9"/>
    <w:rsid w:val="00F65D5C"/>
    <w:rsid w:val="00F6653A"/>
    <w:rsid w:val="00F66634"/>
    <w:rsid w:val="00F67691"/>
    <w:rsid w:val="00F708AB"/>
    <w:rsid w:val="00F70B24"/>
    <w:rsid w:val="00F727FB"/>
    <w:rsid w:val="00F72C6F"/>
    <w:rsid w:val="00F72E67"/>
    <w:rsid w:val="00F74F7C"/>
    <w:rsid w:val="00F76114"/>
    <w:rsid w:val="00F80727"/>
    <w:rsid w:val="00F82B7B"/>
    <w:rsid w:val="00F82D2C"/>
    <w:rsid w:val="00F82F6B"/>
    <w:rsid w:val="00F8350A"/>
    <w:rsid w:val="00F84761"/>
    <w:rsid w:val="00F84933"/>
    <w:rsid w:val="00F84BA2"/>
    <w:rsid w:val="00F84C13"/>
    <w:rsid w:val="00F855E5"/>
    <w:rsid w:val="00F8773C"/>
    <w:rsid w:val="00F91F56"/>
    <w:rsid w:val="00F92C2E"/>
    <w:rsid w:val="00F92CF8"/>
    <w:rsid w:val="00F94CFD"/>
    <w:rsid w:val="00F94FC6"/>
    <w:rsid w:val="00F9624F"/>
    <w:rsid w:val="00F9662D"/>
    <w:rsid w:val="00F968D2"/>
    <w:rsid w:val="00F97740"/>
    <w:rsid w:val="00FA0B8A"/>
    <w:rsid w:val="00FA1641"/>
    <w:rsid w:val="00FA2248"/>
    <w:rsid w:val="00FA3300"/>
    <w:rsid w:val="00FA5D99"/>
    <w:rsid w:val="00FA7E9A"/>
    <w:rsid w:val="00FB15F6"/>
    <w:rsid w:val="00FB35DC"/>
    <w:rsid w:val="00FB3621"/>
    <w:rsid w:val="00FB4A75"/>
    <w:rsid w:val="00FB6E89"/>
    <w:rsid w:val="00FB7033"/>
    <w:rsid w:val="00FC1891"/>
    <w:rsid w:val="00FC1C66"/>
    <w:rsid w:val="00FC2ECB"/>
    <w:rsid w:val="00FC3559"/>
    <w:rsid w:val="00FC4FD0"/>
    <w:rsid w:val="00FC6B33"/>
    <w:rsid w:val="00FD0379"/>
    <w:rsid w:val="00FD064D"/>
    <w:rsid w:val="00FD0AF8"/>
    <w:rsid w:val="00FD1A54"/>
    <w:rsid w:val="00FD3C21"/>
    <w:rsid w:val="00FD575F"/>
    <w:rsid w:val="00FD5FDB"/>
    <w:rsid w:val="00FE0087"/>
    <w:rsid w:val="00FE34ED"/>
    <w:rsid w:val="00FE7A0F"/>
    <w:rsid w:val="00FE7A65"/>
    <w:rsid w:val="00FF01F1"/>
    <w:rsid w:val="00FF0501"/>
    <w:rsid w:val="00FF0FBA"/>
    <w:rsid w:val="00FF3F9D"/>
    <w:rsid w:val="00FF4CA2"/>
    <w:rsid w:val="00FF5C7D"/>
    <w:rsid w:val="00FF5C83"/>
    <w:rsid w:val="00FF5E20"/>
    <w:rsid w:val="00FF7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80576"/>
    <w:pPr>
      <w:spacing w:before="120" w:after="60" w:line="264" w:lineRule="auto"/>
      <w:ind w:left="227"/>
    </w:pPr>
    <w:rPr>
      <w:rFonts w:ascii="Arial" w:eastAsia="Arial" w:hAnsi="Arial" w:cs="Arial"/>
      <w:lang w:val="en-AU" w:eastAsia="ja-JP"/>
    </w:rPr>
  </w:style>
  <w:style w:type="paragraph" w:styleId="Heading1">
    <w:name w:val="heading 1"/>
    <w:basedOn w:val="Normal"/>
    <w:next w:val="Normal"/>
    <w:qFormat/>
    <w:rsid w:val="00D316DE"/>
    <w:pPr>
      <w:keepNext/>
      <w:pageBreakBefore/>
      <w:spacing w:after="120"/>
      <w:ind w:left="0"/>
      <w:outlineLvl w:val="0"/>
    </w:pPr>
    <w:rPr>
      <w:rFonts w:ascii="Arial Black" w:eastAsia="Arial Black" w:hAnsi="Arial Black" w:cs="Arial Black"/>
      <w:bCs/>
      <w:smallCaps/>
      <w:color w:val="333333"/>
      <w:kern w:val="32"/>
      <w:sz w:val="32"/>
      <w:szCs w:val="32"/>
    </w:rPr>
  </w:style>
  <w:style w:type="paragraph" w:styleId="Heading2">
    <w:name w:val="heading 2"/>
    <w:basedOn w:val="Normal"/>
    <w:next w:val="Normal"/>
    <w:qFormat/>
    <w:rsid w:val="00D316DE"/>
    <w:pPr>
      <w:keepNext/>
      <w:spacing w:before="240" w:after="120"/>
      <w:ind w:left="0"/>
      <w:outlineLvl w:val="1"/>
    </w:pPr>
    <w:rPr>
      <w:b/>
      <w:bCs/>
      <w:color w:val="333333"/>
      <w:sz w:val="28"/>
      <w:szCs w:val="28"/>
    </w:rPr>
  </w:style>
  <w:style w:type="paragraph" w:styleId="Heading3">
    <w:name w:val="heading 3"/>
    <w:basedOn w:val="Normal"/>
    <w:next w:val="Normal"/>
    <w:qFormat/>
    <w:rsid w:val="00D316DE"/>
    <w:pPr>
      <w:keepNext/>
      <w:spacing w:before="180"/>
      <w:outlineLvl w:val="2"/>
    </w:pPr>
    <w:rPr>
      <w:b/>
      <w:color w:val="333333"/>
      <w:sz w:val="26"/>
      <w:szCs w:val="26"/>
    </w:rPr>
  </w:style>
  <w:style w:type="paragraph" w:styleId="Heading4">
    <w:name w:val="heading 4"/>
    <w:basedOn w:val="Normal"/>
    <w:next w:val="Normal"/>
    <w:qFormat/>
    <w:rsid w:val="00D316DE"/>
    <w:pPr>
      <w:keepNext/>
      <w:spacing w:before="180"/>
      <w:outlineLvl w:val="3"/>
    </w:pPr>
    <w:rPr>
      <w:b/>
      <w:bCs/>
      <w:i/>
      <w:iCs/>
      <w:color w:val="333333"/>
      <w:sz w:val="24"/>
      <w:szCs w:val="24"/>
    </w:rPr>
  </w:style>
  <w:style w:type="paragraph" w:styleId="Heading5">
    <w:name w:val="heading 5"/>
    <w:basedOn w:val="Normal"/>
    <w:next w:val="Normal"/>
    <w:qFormat/>
    <w:rsid w:val="00D316DE"/>
    <w:pPr>
      <w:keepNext/>
      <w:spacing w:before="180"/>
      <w:outlineLvl w:val="4"/>
    </w:pPr>
    <w:rPr>
      <w:b/>
      <w:bCs/>
      <w:i/>
      <w:iCs/>
      <w:color w:val="333333"/>
      <w:sz w:val="22"/>
      <w:szCs w:val="22"/>
    </w:rPr>
  </w:style>
  <w:style w:type="paragraph" w:styleId="Heading6">
    <w:name w:val="heading 6"/>
    <w:basedOn w:val="Normal"/>
    <w:next w:val="Normal"/>
    <w:qFormat/>
    <w:rsid w:val="00924BEF"/>
    <w:pPr>
      <w:spacing w:before="240"/>
      <w:outlineLvl w:val="5"/>
    </w:pPr>
    <w:rPr>
      <w:rFonts w:ascii="Times New Roman" w:hAnsi="Times New Roman" w:cs="Times New Roman"/>
      <w:b/>
      <w:bCs/>
      <w:sz w:val="22"/>
      <w:szCs w:val="22"/>
    </w:rPr>
  </w:style>
  <w:style w:type="paragraph" w:styleId="Heading7">
    <w:name w:val="heading 7"/>
    <w:basedOn w:val="Normal"/>
    <w:next w:val="Normal"/>
    <w:qFormat/>
    <w:rsid w:val="00924BEF"/>
    <w:pPr>
      <w:spacing w:before="240"/>
      <w:outlineLvl w:val="6"/>
    </w:pPr>
    <w:rPr>
      <w:rFonts w:ascii="Times New Roman" w:hAnsi="Times New Roman" w:cs="Times New Roman"/>
      <w:sz w:val="24"/>
      <w:szCs w:val="24"/>
    </w:rPr>
  </w:style>
  <w:style w:type="paragraph" w:styleId="Heading8">
    <w:name w:val="heading 8"/>
    <w:basedOn w:val="Normal"/>
    <w:next w:val="Normal"/>
    <w:qFormat/>
    <w:rsid w:val="00924BEF"/>
    <w:pPr>
      <w:spacing w:before="240"/>
      <w:outlineLvl w:val="7"/>
    </w:pPr>
    <w:rPr>
      <w:rFonts w:ascii="Times New Roman" w:hAnsi="Times New Roman" w:cs="Times New Roman"/>
      <w:i/>
      <w:iCs/>
      <w:sz w:val="24"/>
      <w:szCs w:val="24"/>
    </w:rPr>
  </w:style>
  <w:style w:type="paragraph" w:styleId="Heading9">
    <w:name w:val="heading 9"/>
    <w:basedOn w:val="Normal"/>
    <w:next w:val="Normal"/>
    <w:qFormat/>
    <w:rsid w:val="00924BEF"/>
    <w:pPr>
      <w:spacing w:before="24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316DE"/>
    <w:pPr>
      <w:pBdr>
        <w:bottom w:val="single" w:sz="4" w:space="1" w:color="auto"/>
      </w:pBdr>
      <w:spacing w:before="0" w:after="0"/>
      <w:ind w:left="0"/>
      <w:jc w:val="right"/>
    </w:pPr>
    <w:rPr>
      <w:rFonts w:ascii="Arial Narrow" w:eastAsia="Arial Narrow" w:hAnsi="Arial Narrow" w:cs="Arial Narrow"/>
      <w:sz w:val="16"/>
      <w:szCs w:val="16"/>
    </w:rPr>
  </w:style>
  <w:style w:type="paragraph" w:styleId="Footer">
    <w:name w:val="footer"/>
    <w:basedOn w:val="Normal"/>
    <w:rsid w:val="00D316DE"/>
    <w:pPr>
      <w:tabs>
        <w:tab w:val="center" w:pos="4153"/>
        <w:tab w:val="right" w:pos="8306"/>
      </w:tabs>
      <w:spacing w:before="0" w:after="0"/>
      <w:ind w:left="0"/>
    </w:pPr>
    <w:rPr>
      <w:rFonts w:ascii="Arial Narrow" w:eastAsia="Arial Narrow" w:hAnsi="Arial Narrow" w:cs="Arial Narrow"/>
      <w:sz w:val="16"/>
      <w:szCs w:val="16"/>
    </w:rPr>
  </w:style>
  <w:style w:type="table" w:styleId="TableGrid">
    <w:name w:val="Table Grid"/>
    <w:basedOn w:val="TableNormal"/>
    <w:uiPriority w:val="59"/>
    <w:rsid w:val="00D316DE"/>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EucrosiaUPC" w:eastAsia="EucrosiaUPC" w:hAnsi="EucrosiaUPC" w:cs="EucrosiaUPC"/>
        <w:b/>
        <w:bCs/>
        <w:sz w:val="18"/>
      </w:rPr>
      <w:tblPr/>
      <w:tcPr>
        <w:tcBorders>
          <w:top w:val="single" w:sz="12" w:space="0" w:color="999999"/>
          <w:bottom w:val="single" w:sz="12" w:space="0" w:color="999999"/>
        </w:tcBorders>
        <w:shd w:val="clear" w:color="auto" w:fill="E6E6E6"/>
      </w:tcPr>
    </w:tblStylePr>
    <w:tblStylePr w:type="band1Horz">
      <w:rPr>
        <w:rFonts w:ascii="Segoe" w:hAnsi="Segoe" w:cs="Segoe"/>
        <w:sz w:val="18"/>
        <w:szCs w:val="18"/>
      </w:rPr>
      <w:tblPr/>
      <w:tcPr>
        <w:tcBorders>
          <w:top w:val="single" w:sz="8" w:space="0" w:color="999999"/>
          <w:bottom w:val="single" w:sz="8" w:space="0" w:color="999999"/>
          <w:insideH w:val="single" w:sz="8" w:space="0" w:color="999999"/>
        </w:tcBorders>
      </w:tcPr>
    </w:tblStylePr>
    <w:tblStylePr w:type="band2Horz">
      <w:rPr>
        <w:rFonts w:ascii="Segoe" w:eastAsia="Segoe" w:hAnsi="Segoe" w:cs="Segoe"/>
        <w:sz w:val="18"/>
        <w:szCs w:val="18"/>
      </w:rPr>
    </w:tblStylePr>
  </w:style>
  <w:style w:type="paragraph" w:customStyle="1" w:styleId="Hidden">
    <w:name w:val="Hidden"/>
    <w:basedOn w:val="Normal"/>
    <w:link w:val="HiddenChar"/>
    <w:rsid w:val="00D316DE"/>
    <w:pPr>
      <w:shd w:val="clear" w:color="auto" w:fill="FFFF99"/>
    </w:pPr>
    <w:rPr>
      <w:vanish/>
      <w:color w:val="0000FF"/>
    </w:rPr>
  </w:style>
  <w:style w:type="paragraph" w:customStyle="1" w:styleId="NumHeading1">
    <w:name w:val="Num Heading 1"/>
    <w:basedOn w:val="Heading1"/>
    <w:next w:val="Normal"/>
    <w:rsid w:val="00D316DE"/>
    <w:pPr>
      <w:numPr>
        <w:numId w:val="2"/>
      </w:numPr>
    </w:pPr>
  </w:style>
  <w:style w:type="paragraph" w:customStyle="1" w:styleId="NumHeading2">
    <w:name w:val="Num Heading 2"/>
    <w:basedOn w:val="Heading2"/>
    <w:next w:val="Normal"/>
    <w:rsid w:val="00D316DE"/>
    <w:pPr>
      <w:numPr>
        <w:ilvl w:val="1"/>
        <w:numId w:val="2"/>
      </w:numPr>
    </w:pPr>
  </w:style>
  <w:style w:type="paragraph" w:customStyle="1" w:styleId="NumHeading3">
    <w:name w:val="Num Heading 3"/>
    <w:basedOn w:val="Heading3"/>
    <w:next w:val="Normal"/>
    <w:rsid w:val="00D316DE"/>
    <w:pPr>
      <w:numPr>
        <w:ilvl w:val="2"/>
        <w:numId w:val="2"/>
      </w:numPr>
    </w:pPr>
  </w:style>
  <w:style w:type="paragraph" w:customStyle="1" w:styleId="NumHeading4">
    <w:name w:val="Num Heading 4"/>
    <w:basedOn w:val="Heading4"/>
    <w:next w:val="Normal"/>
    <w:rsid w:val="00D316DE"/>
    <w:pPr>
      <w:numPr>
        <w:ilvl w:val="3"/>
        <w:numId w:val="2"/>
      </w:numPr>
    </w:pPr>
  </w:style>
  <w:style w:type="paragraph" w:styleId="Caption">
    <w:name w:val="caption"/>
    <w:basedOn w:val="Normal"/>
    <w:next w:val="Normal"/>
    <w:qFormat/>
    <w:rsid w:val="00D316DE"/>
    <w:pPr>
      <w:spacing w:before="60" w:after="120"/>
    </w:pPr>
    <w:rPr>
      <w:rFonts w:ascii="Arial Narrow" w:eastAsia="Arial Narrow" w:hAnsi="Arial Narrow" w:cs="Arial Narrow"/>
      <w:sz w:val="16"/>
      <w:szCs w:val="16"/>
    </w:rPr>
  </w:style>
  <w:style w:type="numbering" w:customStyle="1" w:styleId="Bullets">
    <w:name w:val="Bullets"/>
    <w:rsid w:val="00D316DE"/>
    <w:pPr>
      <w:numPr>
        <w:numId w:val="1"/>
      </w:numPr>
    </w:pPr>
  </w:style>
  <w:style w:type="paragraph" w:styleId="FootnoteText">
    <w:name w:val="footnote text"/>
    <w:basedOn w:val="Normal"/>
    <w:semiHidden/>
    <w:rsid w:val="00D30E55"/>
    <w:rPr>
      <w:sz w:val="16"/>
      <w:szCs w:val="16"/>
    </w:rPr>
  </w:style>
  <w:style w:type="table" w:customStyle="1" w:styleId="TableGridComplex">
    <w:name w:val="Table Grid Complex"/>
    <w:basedOn w:val="TableGrid"/>
    <w:rsid w:val="00D316DE"/>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Segoe" w:eastAsia="EucrosiaUPC" w:hAnsi="Segoe" w:cs="EucrosiaUPC"/>
        <w:b/>
        <w:bCs/>
        <w:sz w:val="18"/>
      </w:rPr>
      <w:tblPr/>
      <w:tcPr>
        <w:tcBorders>
          <w:top w:val="single" w:sz="12" w:space="0" w:color="999999"/>
          <w:bottom w:val="single" w:sz="12" w:space="0" w:color="999999"/>
        </w:tcBorders>
        <w:shd w:val="clear" w:color="auto" w:fill="E6E6E6"/>
      </w:tcPr>
    </w:tblStylePr>
    <w:tblStylePr w:type="lastRow">
      <w:rPr>
        <w:rFonts w:ascii="Segoe" w:eastAsia="Segoe" w:hAnsi="Segoe" w:cs="Segoe"/>
        <w:sz w:val="18"/>
        <w:szCs w:val="18"/>
      </w:rPr>
      <w:tblPr/>
      <w:tcPr>
        <w:shd w:val="clear" w:color="auto" w:fill="E6E6E6"/>
      </w:tcPr>
    </w:tblStylePr>
    <w:tblStylePr w:type="firstCol">
      <w:rPr>
        <w:rFonts w:ascii="Segoe" w:eastAsia="Segoe" w:hAnsi="Segoe" w:cs="Segoe"/>
        <w:sz w:val="18"/>
        <w:szCs w:val="18"/>
      </w:rPr>
      <w:tblPr/>
      <w:tcPr>
        <w:shd w:val="clear" w:color="auto" w:fill="E6E6E6"/>
      </w:tcPr>
    </w:tblStylePr>
    <w:tblStylePr w:type="lastCol">
      <w:rPr>
        <w:rFonts w:ascii="Segoe" w:eastAsia="Segoe" w:hAnsi="Segoe" w:cs="Segoe"/>
        <w:sz w:val="18"/>
        <w:szCs w:val="18"/>
      </w:rPr>
      <w:tblPr/>
      <w:tcPr>
        <w:shd w:val="clear" w:color="auto" w:fill="E6E6E6"/>
      </w:tcPr>
    </w:tblStylePr>
    <w:tblStylePr w:type="band1Horz">
      <w:rPr>
        <w:rFonts w:ascii="Segoe" w:hAnsi="Segoe" w:cs="Segoe"/>
        <w:sz w:val="18"/>
        <w:szCs w:val="18"/>
      </w:rPr>
      <w:tblPr/>
      <w:tcPr>
        <w:tcBorders>
          <w:top w:val="single" w:sz="8" w:space="0" w:color="999999"/>
          <w:bottom w:val="single" w:sz="8" w:space="0" w:color="999999"/>
          <w:insideH w:val="single" w:sz="8" w:space="0" w:color="999999"/>
        </w:tcBorders>
      </w:tcPr>
    </w:tblStylePr>
    <w:tblStylePr w:type="band2Horz">
      <w:rPr>
        <w:rFonts w:ascii="Segoe" w:eastAsia="Segoe" w:hAnsi="Segoe" w:cs="Segoe"/>
        <w:sz w:val="18"/>
        <w:szCs w:val="18"/>
      </w:rPr>
    </w:tblStylePr>
  </w:style>
  <w:style w:type="paragraph" w:customStyle="1" w:styleId="HeadingAppendixOld">
    <w:name w:val="Heading Appendix Old"/>
    <w:basedOn w:val="Normal"/>
    <w:next w:val="Normal"/>
    <w:rsid w:val="00D316DE"/>
    <w:pPr>
      <w:keepNext/>
      <w:pageBreakBefore/>
      <w:numPr>
        <w:ilvl w:val="7"/>
        <w:numId w:val="2"/>
      </w:numPr>
    </w:pPr>
    <w:rPr>
      <w:rFonts w:ascii="Arial Black" w:eastAsia="Arial Black" w:hAnsi="Arial Black" w:cs="Arial Black"/>
      <w:smallCaps/>
      <w:color w:val="333333"/>
      <w:sz w:val="32"/>
      <w:szCs w:val="32"/>
    </w:rPr>
  </w:style>
  <w:style w:type="paragraph" w:styleId="BalloonText">
    <w:name w:val="Balloon Text"/>
    <w:basedOn w:val="Normal"/>
    <w:semiHidden/>
    <w:rsid w:val="00832AD2"/>
    <w:rPr>
      <w:rFonts w:ascii="Tahoma" w:hAnsi="Tahoma" w:cs="Tahoma"/>
      <w:sz w:val="16"/>
      <w:szCs w:val="16"/>
    </w:rPr>
  </w:style>
  <w:style w:type="paragraph" w:styleId="TOC1">
    <w:name w:val="toc 1"/>
    <w:basedOn w:val="Normal"/>
    <w:next w:val="Normal"/>
    <w:uiPriority w:val="39"/>
    <w:rsid w:val="00D316DE"/>
    <w:pPr>
      <w:spacing w:before="240"/>
      <w:ind w:left="0"/>
    </w:pPr>
    <w:rPr>
      <w:b/>
      <w:bCs/>
      <w:i/>
      <w:iCs/>
    </w:rPr>
  </w:style>
  <w:style w:type="paragraph" w:styleId="TOC2">
    <w:name w:val="toc 2"/>
    <w:basedOn w:val="Normal"/>
    <w:next w:val="Normal"/>
    <w:uiPriority w:val="39"/>
    <w:rsid w:val="00D316DE"/>
  </w:style>
  <w:style w:type="character" w:customStyle="1" w:styleId="HiddenChar">
    <w:name w:val="Hidden Char"/>
    <w:basedOn w:val="DefaultParagraphFont"/>
    <w:link w:val="Hidden"/>
    <w:rsid w:val="00C55A82"/>
    <w:rPr>
      <w:rFonts w:ascii="Arial" w:eastAsia="Arial" w:hAnsi="Arial" w:cs="Arial"/>
      <w:vanish/>
      <w:color w:val="0000FF"/>
      <w:shd w:val="clear" w:color="auto" w:fill="FFFF99"/>
      <w:lang w:val="en-AU" w:eastAsia="ja-JP"/>
    </w:rPr>
  </w:style>
  <w:style w:type="character" w:styleId="Hyperlink">
    <w:name w:val="Hyperlink"/>
    <w:basedOn w:val="DefaultParagraphFont"/>
    <w:uiPriority w:val="99"/>
    <w:unhideWhenUsed/>
    <w:rsid w:val="00C55A82"/>
    <w:rPr>
      <w:color w:val="0000FF" w:themeColor="hyperlink"/>
      <w:u w:val="single"/>
    </w:rPr>
  </w:style>
  <w:style w:type="paragraph" w:styleId="TOC3">
    <w:name w:val="toc 3"/>
    <w:basedOn w:val="Normal"/>
    <w:next w:val="Normal"/>
    <w:uiPriority w:val="39"/>
    <w:rsid w:val="00D316DE"/>
    <w:pPr>
      <w:spacing w:before="60"/>
      <w:ind w:left="403"/>
    </w:pPr>
  </w:style>
  <w:style w:type="paragraph" w:styleId="TOC4">
    <w:name w:val="toc 4"/>
    <w:basedOn w:val="Normal"/>
    <w:next w:val="Normal"/>
    <w:semiHidden/>
    <w:rsid w:val="00D316DE"/>
    <w:pPr>
      <w:spacing w:before="60"/>
      <w:ind w:left="601"/>
    </w:pPr>
  </w:style>
  <w:style w:type="paragraph" w:customStyle="1" w:styleId="CodeBlock">
    <w:name w:val="Code Block"/>
    <w:basedOn w:val="Normal"/>
    <w:rsid w:val="00D316DE"/>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Normal"/>
    <w:rsid w:val="00D316DE"/>
    <w:pPr>
      <w:pBdr>
        <w:left w:val="single" w:sz="18" w:space="6" w:color="808080"/>
      </w:pBdr>
      <w:spacing w:before="0" w:after="120"/>
      <w:ind w:left="567"/>
    </w:pPr>
    <w:rPr>
      <w:sz w:val="18"/>
      <w:szCs w:val="18"/>
    </w:rPr>
  </w:style>
  <w:style w:type="numbering" w:customStyle="1" w:styleId="NumberedList">
    <w:name w:val="Numbered List"/>
    <w:basedOn w:val="NoList"/>
    <w:rsid w:val="00D316DE"/>
    <w:pPr>
      <w:numPr>
        <w:numId w:val="6"/>
      </w:numPr>
    </w:pPr>
  </w:style>
  <w:style w:type="paragraph" w:customStyle="1" w:styleId="NoteTitle">
    <w:name w:val="Note Title"/>
    <w:basedOn w:val="Note"/>
    <w:next w:val="Note"/>
    <w:rsid w:val="00D316DE"/>
    <w:pPr>
      <w:keepNext/>
    </w:pPr>
    <w:rPr>
      <w:b/>
      <w:bCs/>
    </w:rPr>
  </w:style>
  <w:style w:type="paragraph" w:customStyle="1" w:styleId="TableNormal1">
    <w:name w:val="Table Normal1"/>
    <w:basedOn w:val="Normal"/>
    <w:rsid w:val="00D316DE"/>
    <w:pPr>
      <w:spacing w:before="60"/>
      <w:ind w:left="0"/>
    </w:pPr>
    <w:rPr>
      <w:rFonts w:ascii="Arial Narrow" w:eastAsia="Arial Narrow" w:hAnsi="Arial Narrow" w:cs="Arial Narrow"/>
      <w:sz w:val="18"/>
      <w:szCs w:val="18"/>
    </w:rPr>
  </w:style>
  <w:style w:type="paragraph" w:customStyle="1" w:styleId="HeadingPart">
    <w:name w:val="Heading Part"/>
    <w:basedOn w:val="Normal"/>
    <w:next w:val="Normal"/>
    <w:rsid w:val="00D316DE"/>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Heading5"/>
    <w:next w:val="Normal"/>
    <w:rsid w:val="00D316DE"/>
    <w:pPr>
      <w:numPr>
        <w:ilvl w:val="4"/>
        <w:numId w:val="2"/>
      </w:numPr>
    </w:pPr>
  </w:style>
  <w:style w:type="paragraph" w:styleId="TOC5">
    <w:name w:val="toc 5"/>
    <w:basedOn w:val="Normal"/>
    <w:next w:val="Normal"/>
    <w:semiHidden/>
    <w:rsid w:val="00D316DE"/>
    <w:pPr>
      <w:spacing w:before="60"/>
      <w:ind w:left="799"/>
    </w:pPr>
  </w:style>
  <w:style w:type="paragraph" w:styleId="TOC8">
    <w:name w:val="toc 8"/>
    <w:basedOn w:val="Normal"/>
    <w:next w:val="Normal"/>
    <w:semiHidden/>
    <w:rsid w:val="00D316DE"/>
    <w:pPr>
      <w:spacing w:before="240"/>
      <w:ind w:left="0"/>
    </w:pPr>
    <w:rPr>
      <w:b/>
      <w:bCs/>
      <w:i/>
      <w:iCs/>
    </w:rPr>
  </w:style>
  <w:style w:type="paragraph" w:styleId="TOC9">
    <w:name w:val="toc 9"/>
    <w:basedOn w:val="Normal"/>
    <w:next w:val="Normal"/>
    <w:semiHidden/>
    <w:rsid w:val="00D316DE"/>
    <w:pPr>
      <w:spacing w:before="240"/>
      <w:ind w:left="0"/>
    </w:pPr>
    <w:rPr>
      <w:b/>
      <w:bCs/>
      <w:sz w:val="24"/>
      <w:szCs w:val="24"/>
    </w:rPr>
  </w:style>
  <w:style w:type="paragraph" w:customStyle="1" w:styleId="HeadingAppendix">
    <w:name w:val="Heading Appendix"/>
    <w:basedOn w:val="Heading1"/>
    <w:next w:val="Normal"/>
    <w:rsid w:val="00D316DE"/>
  </w:style>
  <w:style w:type="paragraph" w:customStyle="1" w:styleId="FooterSmall">
    <w:name w:val="Footer Small"/>
    <w:basedOn w:val="Footer"/>
    <w:rsid w:val="00D316DE"/>
    <w:rPr>
      <w:sz w:val="12"/>
      <w:szCs w:val="12"/>
    </w:rPr>
  </w:style>
  <w:style w:type="numbering" w:customStyle="1" w:styleId="Checklist">
    <w:name w:val="Checklist"/>
    <w:basedOn w:val="NoList"/>
    <w:rsid w:val="00D316DE"/>
    <w:pPr>
      <w:numPr>
        <w:numId w:val="4"/>
      </w:numPr>
    </w:pPr>
  </w:style>
  <w:style w:type="paragraph" w:styleId="DocumentMap">
    <w:name w:val="Document Map"/>
    <w:basedOn w:val="Normal"/>
    <w:semiHidden/>
    <w:rsid w:val="00D316DE"/>
    <w:pPr>
      <w:shd w:val="clear" w:color="auto" w:fill="000080"/>
    </w:pPr>
    <w:rPr>
      <w:rFonts w:ascii="Tahoma" w:hAnsi="Tahoma" w:cs="Tahoma"/>
    </w:rPr>
  </w:style>
  <w:style w:type="numbering" w:customStyle="1" w:styleId="NumberedListTable">
    <w:name w:val="Numbered List Table"/>
    <w:basedOn w:val="NoList"/>
    <w:rsid w:val="00D316DE"/>
    <w:pPr>
      <w:numPr>
        <w:numId w:val="3"/>
      </w:numPr>
    </w:pPr>
  </w:style>
  <w:style w:type="numbering" w:customStyle="1" w:styleId="BulletsTable">
    <w:name w:val="Bullets Table"/>
    <w:basedOn w:val="NoList"/>
    <w:rsid w:val="00D316DE"/>
    <w:pPr>
      <w:numPr>
        <w:numId w:val="5"/>
      </w:numPr>
    </w:pPr>
  </w:style>
  <w:style w:type="paragraph" w:customStyle="1" w:styleId="HorizontalNote">
    <w:name w:val="Horizontal Note"/>
    <w:basedOn w:val="Normal"/>
    <w:rsid w:val="00D316DE"/>
    <w:pPr>
      <w:pBdr>
        <w:top w:val="single" w:sz="18" w:space="1" w:color="999999"/>
        <w:bottom w:val="single" w:sz="18" w:space="1" w:color="999999"/>
      </w:pBdr>
    </w:pPr>
  </w:style>
  <w:style w:type="paragraph" w:styleId="ListParagraph">
    <w:name w:val="List Paragraph"/>
    <w:basedOn w:val="Normal"/>
    <w:uiPriority w:val="34"/>
    <w:qFormat/>
    <w:rsid w:val="00D01CD7"/>
    <w:pPr>
      <w:ind w:left="720"/>
      <w:contextualSpacing/>
    </w:pPr>
  </w:style>
  <w:style w:type="character" w:styleId="FollowedHyperlink">
    <w:name w:val="FollowedHyperlink"/>
    <w:basedOn w:val="DefaultParagraphFont"/>
    <w:uiPriority w:val="99"/>
    <w:rsid w:val="000E1723"/>
    <w:rPr>
      <w:color w:val="800080" w:themeColor="followedHyperlink"/>
      <w:u w:val="single"/>
    </w:rPr>
  </w:style>
  <w:style w:type="paragraph" w:customStyle="1" w:styleId="Text">
    <w:name w:val="Text"/>
    <w:aliases w:val="t"/>
    <w:link w:val="TexxtChar"/>
    <w:rsid w:val="0097367D"/>
    <w:pPr>
      <w:spacing w:before="60" w:after="60" w:line="260" w:lineRule="exact"/>
    </w:pPr>
    <w:rPr>
      <w:rFonts w:ascii="Verdana" w:hAnsi="Verdana"/>
      <w:color w:val="000000"/>
    </w:rPr>
  </w:style>
  <w:style w:type="character" w:customStyle="1" w:styleId="TexxtChar">
    <w:name w:val="Texxt Char"/>
    <w:aliases w:val="t Char Char"/>
    <w:basedOn w:val="DefaultParagraphFont"/>
    <w:link w:val="Text"/>
    <w:rsid w:val="0097367D"/>
    <w:rPr>
      <w:rFonts w:ascii="Verdana" w:hAnsi="Verdana"/>
      <w:color w:val="000000"/>
    </w:rPr>
  </w:style>
  <w:style w:type="paragraph" w:customStyle="1" w:styleId="DefaultParagraphFontParaChar">
    <w:name w:val="Default Paragraph Font Para Char"/>
    <w:basedOn w:val="Normal"/>
    <w:rsid w:val="0097367D"/>
    <w:pPr>
      <w:spacing w:before="0" w:after="160" w:line="240" w:lineRule="exact"/>
      <w:ind w:left="0"/>
    </w:pPr>
    <w:rPr>
      <w:rFonts w:eastAsia="Times New Roman" w:cs="Times New Roman"/>
      <w:lang w:val="en-US" w:eastAsia="en-US"/>
    </w:rPr>
  </w:style>
  <w:style w:type="paragraph" w:customStyle="1" w:styleId="RevisionHistory">
    <w:name w:val="Revision History"/>
    <w:aliases w:val="rh"/>
    <w:basedOn w:val="Text"/>
    <w:rsid w:val="0097367D"/>
    <w:pPr>
      <w:numPr>
        <w:numId w:val="10"/>
      </w:numPr>
      <w:tabs>
        <w:tab w:val="clear" w:pos="360"/>
      </w:tabs>
      <w:ind w:left="0" w:right="1440" w:firstLine="0"/>
    </w:pPr>
    <w:rPr>
      <w:vanish/>
      <w:color w:val="800080"/>
    </w:rPr>
  </w:style>
  <w:style w:type="paragraph" w:customStyle="1" w:styleId="BulletedList1">
    <w:name w:val="Bulleted List 1"/>
    <w:aliases w:val="bl1"/>
    <w:link w:val="BulletedList1Char"/>
    <w:rsid w:val="0097367D"/>
    <w:pPr>
      <w:tabs>
        <w:tab w:val="num" w:pos="907"/>
      </w:tabs>
      <w:spacing w:before="60" w:after="60" w:line="260" w:lineRule="exact"/>
      <w:ind w:left="907" w:hanging="340"/>
    </w:pPr>
    <w:rPr>
      <w:rFonts w:ascii="Verdana" w:hAnsi="Verdana"/>
      <w:color w:val="000000"/>
    </w:rPr>
  </w:style>
  <w:style w:type="character" w:customStyle="1" w:styleId="BulletedList1Char">
    <w:name w:val="Bulleted List 1 Char"/>
    <w:aliases w:val="bl1 Char"/>
    <w:basedOn w:val="DefaultParagraphFont"/>
    <w:link w:val="BulletedList1"/>
    <w:rsid w:val="0097367D"/>
    <w:rPr>
      <w:rFonts w:ascii="Verdana" w:hAnsi="Verdana"/>
      <w:color w:val="000000"/>
    </w:rPr>
  </w:style>
  <w:style w:type="paragraph" w:customStyle="1" w:styleId="Definition">
    <w:name w:val="Definition"/>
    <w:aliases w:val="d"/>
    <w:basedOn w:val="Text"/>
    <w:next w:val="Normal"/>
    <w:rsid w:val="0097367D"/>
    <w:pPr>
      <w:numPr>
        <w:numId w:val="11"/>
      </w:numPr>
      <w:tabs>
        <w:tab w:val="clear" w:pos="360"/>
      </w:tabs>
      <w:spacing w:before="0"/>
      <w:ind w:firstLine="0"/>
    </w:pPr>
  </w:style>
  <w:style w:type="paragraph" w:customStyle="1" w:styleId="NumberedList1">
    <w:name w:val="Numbered List 1"/>
    <w:aliases w:val="nl1"/>
    <w:link w:val="NumberedList1Char"/>
    <w:rsid w:val="0097367D"/>
    <w:pPr>
      <w:tabs>
        <w:tab w:val="num" w:pos="794"/>
      </w:tabs>
      <w:spacing w:before="60" w:after="60" w:line="260" w:lineRule="exact"/>
      <w:ind w:left="794" w:hanging="794"/>
    </w:pPr>
    <w:rPr>
      <w:rFonts w:ascii="Verdana" w:hAnsi="Verdana"/>
      <w:color w:val="000000"/>
    </w:rPr>
  </w:style>
  <w:style w:type="character" w:customStyle="1" w:styleId="NumberedList1Char">
    <w:name w:val="Numbered List 1 Char"/>
    <w:aliases w:val="nl1 Char"/>
    <w:basedOn w:val="DefaultParagraphFont"/>
    <w:link w:val="NumberedList1"/>
    <w:rsid w:val="0097367D"/>
    <w:rPr>
      <w:rFonts w:ascii="Verdana" w:hAnsi="Verdana"/>
      <w:color w:val="000000"/>
    </w:rPr>
  </w:style>
  <w:style w:type="paragraph" w:customStyle="1" w:styleId="Default">
    <w:name w:val="Default"/>
    <w:rsid w:val="00301DEF"/>
    <w:pPr>
      <w:autoSpaceDE w:val="0"/>
      <w:autoSpaceDN w:val="0"/>
      <w:adjustRightInd w:val="0"/>
    </w:pPr>
    <w:rPr>
      <w:color w:val="000000"/>
      <w:sz w:val="24"/>
      <w:szCs w:val="24"/>
    </w:rPr>
  </w:style>
  <w:style w:type="paragraph" w:customStyle="1" w:styleId="xl65">
    <w:name w:val="xl65"/>
    <w:basedOn w:val="Normal"/>
    <w:rsid w:val="00D81B37"/>
    <w:pPr>
      <w:spacing w:before="100" w:beforeAutospacing="1" w:after="100" w:afterAutospacing="1" w:line="240" w:lineRule="auto"/>
      <w:ind w:left="0"/>
    </w:pPr>
    <w:rPr>
      <w:rFonts w:ascii="Times New Roman" w:eastAsia="Times New Roman" w:hAnsi="Times New Roman" w:cs="Times New Roman"/>
      <w:b/>
      <w:bCs/>
      <w:sz w:val="24"/>
      <w:szCs w:val="24"/>
      <w:lang w:val="en-US" w:eastAsia="en-US"/>
    </w:rPr>
  </w:style>
  <w:style w:type="paragraph" w:customStyle="1" w:styleId="xl66">
    <w:name w:val="xl66"/>
    <w:basedOn w:val="Normal"/>
    <w:rsid w:val="00D81B37"/>
    <w:pPr>
      <w:spacing w:before="100" w:beforeAutospacing="1" w:after="100" w:afterAutospacing="1" w:line="240" w:lineRule="auto"/>
      <w:ind w:left="0"/>
    </w:pPr>
    <w:rPr>
      <w:rFonts w:ascii="Times New Roman" w:eastAsia="Times New Roman" w:hAnsi="Times New Roman" w:cs="Times New Roman"/>
      <w:b/>
      <w:bCs/>
      <w:sz w:val="16"/>
      <w:szCs w:val="16"/>
      <w:lang w:val="en-US" w:eastAsia="en-US"/>
    </w:rPr>
  </w:style>
  <w:style w:type="paragraph" w:customStyle="1" w:styleId="xl67">
    <w:name w:val="xl67"/>
    <w:basedOn w:val="Normal"/>
    <w:rsid w:val="00D81B37"/>
    <w:pPr>
      <w:spacing w:before="100" w:beforeAutospacing="1" w:after="100" w:afterAutospacing="1" w:line="240" w:lineRule="auto"/>
      <w:ind w:left="0"/>
    </w:pPr>
    <w:rPr>
      <w:rFonts w:ascii="Times New Roman" w:eastAsia="Times New Roman" w:hAnsi="Times New Roman" w:cs="Times New Roman"/>
      <w:sz w:val="16"/>
      <w:szCs w:val="16"/>
      <w:lang w:val="en-US" w:eastAsia="en-US"/>
    </w:rPr>
  </w:style>
  <w:style w:type="paragraph" w:styleId="NormalWeb">
    <w:name w:val="Normal (Web)"/>
    <w:basedOn w:val="Normal"/>
    <w:uiPriority w:val="99"/>
    <w:unhideWhenUsed/>
    <w:rsid w:val="007D1872"/>
    <w:pPr>
      <w:spacing w:before="0" w:after="46" w:line="240" w:lineRule="auto"/>
      <w:ind w:left="0"/>
    </w:pPr>
    <w:rPr>
      <w:rFonts w:ascii="Segoe UI" w:eastAsia="Times New Roman" w:hAnsi="Segoe UI" w:cs="Segoe UI"/>
      <w:sz w:val="24"/>
      <w:szCs w:val="24"/>
      <w:lang w:val="en-US" w:eastAsia="en-US"/>
    </w:rPr>
  </w:style>
  <w:style w:type="character" w:styleId="CommentReference">
    <w:name w:val="annotation reference"/>
    <w:basedOn w:val="DefaultParagraphFont"/>
    <w:rsid w:val="00A14110"/>
    <w:rPr>
      <w:sz w:val="16"/>
      <w:szCs w:val="16"/>
    </w:rPr>
  </w:style>
  <w:style w:type="paragraph" w:styleId="CommentText">
    <w:name w:val="annotation text"/>
    <w:basedOn w:val="Normal"/>
    <w:link w:val="CommentTextChar"/>
    <w:rsid w:val="00A14110"/>
    <w:pPr>
      <w:spacing w:line="240" w:lineRule="auto"/>
    </w:pPr>
  </w:style>
  <w:style w:type="character" w:customStyle="1" w:styleId="CommentTextChar">
    <w:name w:val="Comment Text Char"/>
    <w:basedOn w:val="DefaultParagraphFont"/>
    <w:link w:val="CommentText"/>
    <w:rsid w:val="00A14110"/>
    <w:rPr>
      <w:rFonts w:ascii="Arial" w:eastAsia="Arial" w:hAnsi="Arial" w:cs="Arial"/>
      <w:lang w:val="en-AU" w:eastAsia="ja-JP"/>
    </w:rPr>
  </w:style>
  <w:style w:type="paragraph" w:styleId="CommentSubject">
    <w:name w:val="annotation subject"/>
    <w:basedOn w:val="CommentText"/>
    <w:next w:val="CommentText"/>
    <w:link w:val="CommentSubjectChar"/>
    <w:rsid w:val="00A14110"/>
    <w:rPr>
      <w:b/>
      <w:bCs/>
    </w:rPr>
  </w:style>
  <w:style w:type="character" w:customStyle="1" w:styleId="CommentSubjectChar">
    <w:name w:val="Comment Subject Char"/>
    <w:basedOn w:val="CommentTextChar"/>
    <w:link w:val="CommentSubject"/>
    <w:rsid w:val="00A14110"/>
    <w:rPr>
      <w:rFonts w:ascii="Arial" w:eastAsia="Arial" w:hAnsi="Arial" w:cs="Arial"/>
      <w:b/>
      <w:bCs/>
      <w:lang w:val="en-AU" w:eastAsia="ja-JP"/>
    </w:rPr>
  </w:style>
  <w:style w:type="table" w:styleId="TableGrid1">
    <w:name w:val="Table Grid 1"/>
    <w:basedOn w:val="TableNormal"/>
    <w:rsid w:val="00C17EC9"/>
    <w:pPr>
      <w:spacing w:before="120" w:after="60" w:line="264" w:lineRule="auto"/>
      <w:ind w:left="227"/>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Revision">
    <w:name w:val="Revision"/>
    <w:hidden/>
    <w:uiPriority w:val="99"/>
    <w:semiHidden/>
    <w:rsid w:val="007B06FD"/>
    <w:rPr>
      <w:rFonts w:ascii="Arial" w:eastAsia="Arial" w:hAnsi="Arial" w:cs="Arial"/>
      <w:lang w:val="en-AU" w:eastAsia="ja-JP"/>
    </w:rPr>
  </w:style>
  <w:style w:type="paragraph" w:styleId="ListBullet">
    <w:name w:val="List Bullet"/>
    <w:basedOn w:val="Normal"/>
    <w:rsid w:val="00D61F6B"/>
    <w:pPr>
      <w:numPr>
        <w:numId w:val="52"/>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80576"/>
    <w:pPr>
      <w:spacing w:before="120" w:after="60" w:line="264" w:lineRule="auto"/>
      <w:ind w:left="227"/>
    </w:pPr>
    <w:rPr>
      <w:rFonts w:ascii="Arial" w:eastAsia="Arial" w:hAnsi="Arial" w:cs="Arial"/>
      <w:lang w:val="en-AU" w:eastAsia="ja-JP"/>
    </w:rPr>
  </w:style>
  <w:style w:type="paragraph" w:styleId="Heading1">
    <w:name w:val="heading 1"/>
    <w:basedOn w:val="Normal"/>
    <w:next w:val="Normal"/>
    <w:qFormat/>
    <w:rsid w:val="00D316DE"/>
    <w:pPr>
      <w:keepNext/>
      <w:pageBreakBefore/>
      <w:spacing w:after="120"/>
      <w:ind w:left="0"/>
      <w:outlineLvl w:val="0"/>
    </w:pPr>
    <w:rPr>
      <w:rFonts w:ascii="Arial Black" w:eastAsia="Arial Black" w:hAnsi="Arial Black" w:cs="Arial Black"/>
      <w:bCs/>
      <w:smallCaps/>
      <w:color w:val="333333"/>
      <w:kern w:val="32"/>
      <w:sz w:val="32"/>
      <w:szCs w:val="32"/>
    </w:rPr>
  </w:style>
  <w:style w:type="paragraph" w:styleId="Heading2">
    <w:name w:val="heading 2"/>
    <w:basedOn w:val="Normal"/>
    <w:next w:val="Normal"/>
    <w:qFormat/>
    <w:rsid w:val="00D316DE"/>
    <w:pPr>
      <w:keepNext/>
      <w:spacing w:before="240" w:after="120"/>
      <w:ind w:left="0"/>
      <w:outlineLvl w:val="1"/>
    </w:pPr>
    <w:rPr>
      <w:b/>
      <w:bCs/>
      <w:color w:val="333333"/>
      <w:sz w:val="28"/>
      <w:szCs w:val="28"/>
    </w:rPr>
  </w:style>
  <w:style w:type="paragraph" w:styleId="Heading3">
    <w:name w:val="heading 3"/>
    <w:basedOn w:val="Normal"/>
    <w:next w:val="Normal"/>
    <w:qFormat/>
    <w:rsid w:val="00D316DE"/>
    <w:pPr>
      <w:keepNext/>
      <w:spacing w:before="180"/>
      <w:outlineLvl w:val="2"/>
    </w:pPr>
    <w:rPr>
      <w:b/>
      <w:color w:val="333333"/>
      <w:sz w:val="26"/>
      <w:szCs w:val="26"/>
    </w:rPr>
  </w:style>
  <w:style w:type="paragraph" w:styleId="Heading4">
    <w:name w:val="heading 4"/>
    <w:basedOn w:val="Normal"/>
    <w:next w:val="Normal"/>
    <w:qFormat/>
    <w:rsid w:val="00D316DE"/>
    <w:pPr>
      <w:keepNext/>
      <w:spacing w:before="180"/>
      <w:outlineLvl w:val="3"/>
    </w:pPr>
    <w:rPr>
      <w:b/>
      <w:bCs/>
      <w:i/>
      <w:iCs/>
      <w:color w:val="333333"/>
      <w:sz w:val="24"/>
      <w:szCs w:val="24"/>
    </w:rPr>
  </w:style>
  <w:style w:type="paragraph" w:styleId="Heading5">
    <w:name w:val="heading 5"/>
    <w:basedOn w:val="Normal"/>
    <w:next w:val="Normal"/>
    <w:qFormat/>
    <w:rsid w:val="00D316DE"/>
    <w:pPr>
      <w:keepNext/>
      <w:spacing w:before="180"/>
      <w:outlineLvl w:val="4"/>
    </w:pPr>
    <w:rPr>
      <w:b/>
      <w:bCs/>
      <w:i/>
      <w:iCs/>
      <w:color w:val="333333"/>
      <w:sz w:val="22"/>
      <w:szCs w:val="22"/>
    </w:rPr>
  </w:style>
  <w:style w:type="paragraph" w:styleId="Heading6">
    <w:name w:val="heading 6"/>
    <w:basedOn w:val="Normal"/>
    <w:next w:val="Normal"/>
    <w:qFormat/>
    <w:rsid w:val="00924BEF"/>
    <w:pPr>
      <w:spacing w:before="240"/>
      <w:outlineLvl w:val="5"/>
    </w:pPr>
    <w:rPr>
      <w:rFonts w:ascii="Times New Roman" w:hAnsi="Times New Roman" w:cs="Times New Roman"/>
      <w:b/>
      <w:bCs/>
      <w:sz w:val="22"/>
      <w:szCs w:val="22"/>
    </w:rPr>
  </w:style>
  <w:style w:type="paragraph" w:styleId="Heading7">
    <w:name w:val="heading 7"/>
    <w:basedOn w:val="Normal"/>
    <w:next w:val="Normal"/>
    <w:qFormat/>
    <w:rsid w:val="00924BEF"/>
    <w:pPr>
      <w:spacing w:before="240"/>
      <w:outlineLvl w:val="6"/>
    </w:pPr>
    <w:rPr>
      <w:rFonts w:ascii="Times New Roman" w:hAnsi="Times New Roman" w:cs="Times New Roman"/>
      <w:sz w:val="24"/>
      <w:szCs w:val="24"/>
    </w:rPr>
  </w:style>
  <w:style w:type="paragraph" w:styleId="Heading8">
    <w:name w:val="heading 8"/>
    <w:basedOn w:val="Normal"/>
    <w:next w:val="Normal"/>
    <w:qFormat/>
    <w:rsid w:val="00924BEF"/>
    <w:pPr>
      <w:spacing w:before="240"/>
      <w:outlineLvl w:val="7"/>
    </w:pPr>
    <w:rPr>
      <w:rFonts w:ascii="Times New Roman" w:hAnsi="Times New Roman" w:cs="Times New Roman"/>
      <w:i/>
      <w:iCs/>
      <w:sz w:val="24"/>
      <w:szCs w:val="24"/>
    </w:rPr>
  </w:style>
  <w:style w:type="paragraph" w:styleId="Heading9">
    <w:name w:val="heading 9"/>
    <w:basedOn w:val="Normal"/>
    <w:next w:val="Normal"/>
    <w:qFormat/>
    <w:rsid w:val="00924BEF"/>
    <w:pPr>
      <w:spacing w:before="24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316DE"/>
    <w:pPr>
      <w:pBdr>
        <w:bottom w:val="single" w:sz="4" w:space="1" w:color="auto"/>
      </w:pBdr>
      <w:spacing w:before="0" w:after="0"/>
      <w:ind w:left="0"/>
      <w:jc w:val="right"/>
    </w:pPr>
    <w:rPr>
      <w:rFonts w:ascii="Arial Narrow" w:eastAsia="Arial Narrow" w:hAnsi="Arial Narrow" w:cs="Arial Narrow"/>
      <w:sz w:val="16"/>
      <w:szCs w:val="16"/>
    </w:rPr>
  </w:style>
  <w:style w:type="paragraph" w:styleId="Footer">
    <w:name w:val="footer"/>
    <w:basedOn w:val="Normal"/>
    <w:rsid w:val="00D316DE"/>
    <w:pPr>
      <w:tabs>
        <w:tab w:val="center" w:pos="4153"/>
        <w:tab w:val="right" w:pos="8306"/>
      </w:tabs>
      <w:spacing w:before="0" w:after="0"/>
      <w:ind w:left="0"/>
    </w:pPr>
    <w:rPr>
      <w:rFonts w:ascii="Arial Narrow" w:eastAsia="Arial Narrow" w:hAnsi="Arial Narrow" w:cs="Arial Narrow"/>
      <w:sz w:val="16"/>
      <w:szCs w:val="16"/>
    </w:rPr>
  </w:style>
  <w:style w:type="table" w:styleId="TableGrid">
    <w:name w:val="Table Grid"/>
    <w:basedOn w:val="TableNormal"/>
    <w:uiPriority w:val="59"/>
    <w:rsid w:val="00D316DE"/>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EucrosiaUPC" w:eastAsia="EucrosiaUPC" w:hAnsi="EucrosiaUPC" w:cs="EucrosiaUPC"/>
        <w:b/>
        <w:bCs/>
        <w:sz w:val="18"/>
      </w:rPr>
      <w:tblPr/>
      <w:tcPr>
        <w:tcBorders>
          <w:top w:val="single" w:sz="12" w:space="0" w:color="999999"/>
          <w:bottom w:val="single" w:sz="12" w:space="0" w:color="999999"/>
        </w:tcBorders>
        <w:shd w:val="clear" w:color="auto" w:fill="E6E6E6"/>
      </w:tcPr>
    </w:tblStylePr>
    <w:tblStylePr w:type="band1Horz">
      <w:rPr>
        <w:rFonts w:ascii="Segoe" w:hAnsi="Segoe" w:cs="Segoe"/>
        <w:sz w:val="18"/>
        <w:szCs w:val="18"/>
      </w:rPr>
      <w:tblPr/>
      <w:tcPr>
        <w:tcBorders>
          <w:top w:val="single" w:sz="8" w:space="0" w:color="999999"/>
          <w:bottom w:val="single" w:sz="8" w:space="0" w:color="999999"/>
          <w:insideH w:val="single" w:sz="8" w:space="0" w:color="999999"/>
        </w:tcBorders>
      </w:tcPr>
    </w:tblStylePr>
    <w:tblStylePr w:type="band2Horz">
      <w:rPr>
        <w:rFonts w:ascii="Segoe" w:eastAsia="Segoe" w:hAnsi="Segoe" w:cs="Segoe"/>
        <w:sz w:val="18"/>
        <w:szCs w:val="18"/>
      </w:rPr>
    </w:tblStylePr>
  </w:style>
  <w:style w:type="paragraph" w:customStyle="1" w:styleId="Hidden">
    <w:name w:val="Hidden"/>
    <w:basedOn w:val="Normal"/>
    <w:link w:val="HiddenChar"/>
    <w:rsid w:val="00D316DE"/>
    <w:pPr>
      <w:shd w:val="clear" w:color="auto" w:fill="FFFF99"/>
    </w:pPr>
    <w:rPr>
      <w:vanish/>
      <w:color w:val="0000FF"/>
    </w:rPr>
  </w:style>
  <w:style w:type="paragraph" w:customStyle="1" w:styleId="NumHeading1">
    <w:name w:val="Num Heading 1"/>
    <w:basedOn w:val="Heading1"/>
    <w:next w:val="Normal"/>
    <w:rsid w:val="00D316DE"/>
    <w:pPr>
      <w:numPr>
        <w:numId w:val="2"/>
      </w:numPr>
    </w:pPr>
  </w:style>
  <w:style w:type="paragraph" w:customStyle="1" w:styleId="NumHeading2">
    <w:name w:val="Num Heading 2"/>
    <w:basedOn w:val="Heading2"/>
    <w:next w:val="Normal"/>
    <w:rsid w:val="00D316DE"/>
    <w:pPr>
      <w:numPr>
        <w:ilvl w:val="1"/>
        <w:numId w:val="2"/>
      </w:numPr>
    </w:pPr>
  </w:style>
  <w:style w:type="paragraph" w:customStyle="1" w:styleId="NumHeading3">
    <w:name w:val="Num Heading 3"/>
    <w:basedOn w:val="Heading3"/>
    <w:next w:val="Normal"/>
    <w:rsid w:val="00D316DE"/>
    <w:pPr>
      <w:numPr>
        <w:ilvl w:val="2"/>
        <w:numId w:val="2"/>
      </w:numPr>
    </w:pPr>
  </w:style>
  <w:style w:type="paragraph" w:customStyle="1" w:styleId="NumHeading4">
    <w:name w:val="Num Heading 4"/>
    <w:basedOn w:val="Heading4"/>
    <w:next w:val="Normal"/>
    <w:rsid w:val="00D316DE"/>
    <w:pPr>
      <w:numPr>
        <w:ilvl w:val="3"/>
        <w:numId w:val="2"/>
      </w:numPr>
    </w:pPr>
  </w:style>
  <w:style w:type="paragraph" w:styleId="Caption">
    <w:name w:val="caption"/>
    <w:basedOn w:val="Normal"/>
    <w:next w:val="Normal"/>
    <w:qFormat/>
    <w:rsid w:val="00D316DE"/>
    <w:pPr>
      <w:spacing w:before="60" w:after="120"/>
    </w:pPr>
    <w:rPr>
      <w:rFonts w:ascii="Arial Narrow" w:eastAsia="Arial Narrow" w:hAnsi="Arial Narrow" w:cs="Arial Narrow"/>
      <w:sz w:val="16"/>
      <w:szCs w:val="16"/>
    </w:rPr>
  </w:style>
  <w:style w:type="numbering" w:customStyle="1" w:styleId="Bullets">
    <w:name w:val="Bullets"/>
    <w:rsid w:val="00D316DE"/>
    <w:pPr>
      <w:numPr>
        <w:numId w:val="1"/>
      </w:numPr>
    </w:pPr>
  </w:style>
  <w:style w:type="paragraph" w:styleId="FootnoteText">
    <w:name w:val="footnote text"/>
    <w:basedOn w:val="Normal"/>
    <w:semiHidden/>
    <w:rsid w:val="00D30E55"/>
    <w:rPr>
      <w:sz w:val="16"/>
      <w:szCs w:val="16"/>
    </w:rPr>
  </w:style>
  <w:style w:type="table" w:customStyle="1" w:styleId="TableGridComplex">
    <w:name w:val="Table Grid Complex"/>
    <w:basedOn w:val="TableGrid"/>
    <w:rsid w:val="00D316DE"/>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Segoe" w:eastAsia="EucrosiaUPC" w:hAnsi="Segoe" w:cs="EucrosiaUPC"/>
        <w:b/>
        <w:bCs/>
        <w:sz w:val="18"/>
      </w:rPr>
      <w:tblPr/>
      <w:tcPr>
        <w:tcBorders>
          <w:top w:val="single" w:sz="12" w:space="0" w:color="999999"/>
          <w:bottom w:val="single" w:sz="12" w:space="0" w:color="999999"/>
        </w:tcBorders>
        <w:shd w:val="clear" w:color="auto" w:fill="E6E6E6"/>
      </w:tcPr>
    </w:tblStylePr>
    <w:tblStylePr w:type="lastRow">
      <w:rPr>
        <w:rFonts w:ascii="Segoe" w:eastAsia="Segoe" w:hAnsi="Segoe" w:cs="Segoe"/>
        <w:sz w:val="18"/>
        <w:szCs w:val="18"/>
      </w:rPr>
      <w:tblPr/>
      <w:tcPr>
        <w:shd w:val="clear" w:color="auto" w:fill="E6E6E6"/>
      </w:tcPr>
    </w:tblStylePr>
    <w:tblStylePr w:type="firstCol">
      <w:rPr>
        <w:rFonts w:ascii="Segoe" w:eastAsia="Segoe" w:hAnsi="Segoe" w:cs="Segoe"/>
        <w:sz w:val="18"/>
        <w:szCs w:val="18"/>
      </w:rPr>
      <w:tblPr/>
      <w:tcPr>
        <w:shd w:val="clear" w:color="auto" w:fill="E6E6E6"/>
      </w:tcPr>
    </w:tblStylePr>
    <w:tblStylePr w:type="lastCol">
      <w:rPr>
        <w:rFonts w:ascii="Segoe" w:eastAsia="Segoe" w:hAnsi="Segoe" w:cs="Segoe"/>
        <w:sz w:val="18"/>
        <w:szCs w:val="18"/>
      </w:rPr>
      <w:tblPr/>
      <w:tcPr>
        <w:shd w:val="clear" w:color="auto" w:fill="E6E6E6"/>
      </w:tcPr>
    </w:tblStylePr>
    <w:tblStylePr w:type="band1Horz">
      <w:rPr>
        <w:rFonts w:ascii="Segoe" w:hAnsi="Segoe" w:cs="Segoe"/>
        <w:sz w:val="18"/>
        <w:szCs w:val="18"/>
      </w:rPr>
      <w:tblPr/>
      <w:tcPr>
        <w:tcBorders>
          <w:top w:val="single" w:sz="8" w:space="0" w:color="999999"/>
          <w:bottom w:val="single" w:sz="8" w:space="0" w:color="999999"/>
          <w:insideH w:val="single" w:sz="8" w:space="0" w:color="999999"/>
        </w:tcBorders>
      </w:tcPr>
    </w:tblStylePr>
    <w:tblStylePr w:type="band2Horz">
      <w:rPr>
        <w:rFonts w:ascii="Segoe" w:eastAsia="Segoe" w:hAnsi="Segoe" w:cs="Segoe"/>
        <w:sz w:val="18"/>
        <w:szCs w:val="18"/>
      </w:rPr>
    </w:tblStylePr>
  </w:style>
  <w:style w:type="paragraph" w:customStyle="1" w:styleId="HeadingAppendixOld">
    <w:name w:val="Heading Appendix Old"/>
    <w:basedOn w:val="Normal"/>
    <w:next w:val="Normal"/>
    <w:rsid w:val="00D316DE"/>
    <w:pPr>
      <w:keepNext/>
      <w:pageBreakBefore/>
      <w:numPr>
        <w:ilvl w:val="7"/>
        <w:numId w:val="2"/>
      </w:numPr>
    </w:pPr>
    <w:rPr>
      <w:rFonts w:ascii="Arial Black" w:eastAsia="Arial Black" w:hAnsi="Arial Black" w:cs="Arial Black"/>
      <w:smallCaps/>
      <w:color w:val="333333"/>
      <w:sz w:val="32"/>
      <w:szCs w:val="32"/>
    </w:rPr>
  </w:style>
  <w:style w:type="paragraph" w:styleId="BalloonText">
    <w:name w:val="Balloon Text"/>
    <w:basedOn w:val="Normal"/>
    <w:semiHidden/>
    <w:rsid w:val="00832AD2"/>
    <w:rPr>
      <w:rFonts w:ascii="Tahoma" w:hAnsi="Tahoma" w:cs="Tahoma"/>
      <w:sz w:val="16"/>
      <w:szCs w:val="16"/>
    </w:rPr>
  </w:style>
  <w:style w:type="paragraph" w:styleId="TOC1">
    <w:name w:val="toc 1"/>
    <w:basedOn w:val="Normal"/>
    <w:next w:val="Normal"/>
    <w:uiPriority w:val="39"/>
    <w:rsid w:val="00D316DE"/>
    <w:pPr>
      <w:spacing w:before="240"/>
      <w:ind w:left="0"/>
    </w:pPr>
    <w:rPr>
      <w:b/>
      <w:bCs/>
      <w:i/>
      <w:iCs/>
    </w:rPr>
  </w:style>
  <w:style w:type="paragraph" w:styleId="TOC2">
    <w:name w:val="toc 2"/>
    <w:basedOn w:val="Normal"/>
    <w:next w:val="Normal"/>
    <w:uiPriority w:val="39"/>
    <w:rsid w:val="00D316DE"/>
  </w:style>
  <w:style w:type="character" w:customStyle="1" w:styleId="HiddenChar">
    <w:name w:val="Hidden Char"/>
    <w:basedOn w:val="DefaultParagraphFont"/>
    <w:link w:val="Hidden"/>
    <w:rsid w:val="00C55A82"/>
    <w:rPr>
      <w:rFonts w:ascii="Arial" w:eastAsia="Arial" w:hAnsi="Arial" w:cs="Arial"/>
      <w:vanish/>
      <w:color w:val="0000FF"/>
      <w:shd w:val="clear" w:color="auto" w:fill="FFFF99"/>
      <w:lang w:val="en-AU" w:eastAsia="ja-JP"/>
    </w:rPr>
  </w:style>
  <w:style w:type="character" w:styleId="Hyperlink">
    <w:name w:val="Hyperlink"/>
    <w:basedOn w:val="DefaultParagraphFont"/>
    <w:uiPriority w:val="99"/>
    <w:unhideWhenUsed/>
    <w:rsid w:val="00C55A82"/>
    <w:rPr>
      <w:color w:val="0000FF" w:themeColor="hyperlink"/>
      <w:u w:val="single"/>
    </w:rPr>
  </w:style>
  <w:style w:type="paragraph" w:styleId="TOC3">
    <w:name w:val="toc 3"/>
    <w:basedOn w:val="Normal"/>
    <w:next w:val="Normal"/>
    <w:uiPriority w:val="39"/>
    <w:rsid w:val="00D316DE"/>
    <w:pPr>
      <w:spacing w:before="60"/>
      <w:ind w:left="403"/>
    </w:pPr>
  </w:style>
  <w:style w:type="paragraph" w:styleId="TOC4">
    <w:name w:val="toc 4"/>
    <w:basedOn w:val="Normal"/>
    <w:next w:val="Normal"/>
    <w:semiHidden/>
    <w:rsid w:val="00D316DE"/>
    <w:pPr>
      <w:spacing w:before="60"/>
      <w:ind w:left="601"/>
    </w:pPr>
  </w:style>
  <w:style w:type="paragraph" w:customStyle="1" w:styleId="CodeBlock">
    <w:name w:val="Code Block"/>
    <w:basedOn w:val="Normal"/>
    <w:rsid w:val="00D316DE"/>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Normal"/>
    <w:rsid w:val="00D316DE"/>
    <w:pPr>
      <w:pBdr>
        <w:left w:val="single" w:sz="18" w:space="6" w:color="808080"/>
      </w:pBdr>
      <w:spacing w:before="0" w:after="120"/>
      <w:ind w:left="567"/>
    </w:pPr>
    <w:rPr>
      <w:sz w:val="18"/>
      <w:szCs w:val="18"/>
    </w:rPr>
  </w:style>
  <w:style w:type="numbering" w:customStyle="1" w:styleId="NumberedList">
    <w:name w:val="Numbered List"/>
    <w:basedOn w:val="NoList"/>
    <w:rsid w:val="00D316DE"/>
    <w:pPr>
      <w:numPr>
        <w:numId w:val="6"/>
      </w:numPr>
    </w:pPr>
  </w:style>
  <w:style w:type="paragraph" w:customStyle="1" w:styleId="NoteTitle">
    <w:name w:val="Note Title"/>
    <w:basedOn w:val="Note"/>
    <w:next w:val="Note"/>
    <w:rsid w:val="00D316DE"/>
    <w:pPr>
      <w:keepNext/>
    </w:pPr>
    <w:rPr>
      <w:b/>
      <w:bCs/>
    </w:rPr>
  </w:style>
  <w:style w:type="paragraph" w:customStyle="1" w:styleId="TableNormal1">
    <w:name w:val="Table Normal1"/>
    <w:basedOn w:val="Normal"/>
    <w:rsid w:val="00D316DE"/>
    <w:pPr>
      <w:spacing w:before="60"/>
      <w:ind w:left="0"/>
    </w:pPr>
    <w:rPr>
      <w:rFonts w:ascii="Arial Narrow" w:eastAsia="Arial Narrow" w:hAnsi="Arial Narrow" w:cs="Arial Narrow"/>
      <w:sz w:val="18"/>
      <w:szCs w:val="18"/>
    </w:rPr>
  </w:style>
  <w:style w:type="paragraph" w:customStyle="1" w:styleId="HeadingPart">
    <w:name w:val="Heading Part"/>
    <w:basedOn w:val="Normal"/>
    <w:next w:val="Normal"/>
    <w:rsid w:val="00D316DE"/>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Heading5"/>
    <w:next w:val="Normal"/>
    <w:rsid w:val="00D316DE"/>
    <w:pPr>
      <w:numPr>
        <w:ilvl w:val="4"/>
        <w:numId w:val="2"/>
      </w:numPr>
    </w:pPr>
  </w:style>
  <w:style w:type="paragraph" w:styleId="TOC5">
    <w:name w:val="toc 5"/>
    <w:basedOn w:val="Normal"/>
    <w:next w:val="Normal"/>
    <w:semiHidden/>
    <w:rsid w:val="00D316DE"/>
    <w:pPr>
      <w:spacing w:before="60"/>
      <w:ind w:left="799"/>
    </w:pPr>
  </w:style>
  <w:style w:type="paragraph" w:styleId="TOC8">
    <w:name w:val="toc 8"/>
    <w:basedOn w:val="Normal"/>
    <w:next w:val="Normal"/>
    <w:semiHidden/>
    <w:rsid w:val="00D316DE"/>
    <w:pPr>
      <w:spacing w:before="240"/>
      <w:ind w:left="0"/>
    </w:pPr>
    <w:rPr>
      <w:b/>
      <w:bCs/>
      <w:i/>
      <w:iCs/>
    </w:rPr>
  </w:style>
  <w:style w:type="paragraph" w:styleId="TOC9">
    <w:name w:val="toc 9"/>
    <w:basedOn w:val="Normal"/>
    <w:next w:val="Normal"/>
    <w:semiHidden/>
    <w:rsid w:val="00D316DE"/>
    <w:pPr>
      <w:spacing w:before="240"/>
      <w:ind w:left="0"/>
    </w:pPr>
    <w:rPr>
      <w:b/>
      <w:bCs/>
      <w:sz w:val="24"/>
      <w:szCs w:val="24"/>
    </w:rPr>
  </w:style>
  <w:style w:type="paragraph" w:customStyle="1" w:styleId="HeadingAppendix">
    <w:name w:val="Heading Appendix"/>
    <w:basedOn w:val="Heading1"/>
    <w:next w:val="Normal"/>
    <w:rsid w:val="00D316DE"/>
  </w:style>
  <w:style w:type="paragraph" w:customStyle="1" w:styleId="FooterSmall">
    <w:name w:val="Footer Small"/>
    <w:basedOn w:val="Footer"/>
    <w:rsid w:val="00D316DE"/>
    <w:rPr>
      <w:sz w:val="12"/>
      <w:szCs w:val="12"/>
    </w:rPr>
  </w:style>
  <w:style w:type="numbering" w:customStyle="1" w:styleId="Checklist">
    <w:name w:val="Checklist"/>
    <w:basedOn w:val="NoList"/>
    <w:rsid w:val="00D316DE"/>
    <w:pPr>
      <w:numPr>
        <w:numId w:val="4"/>
      </w:numPr>
    </w:pPr>
  </w:style>
  <w:style w:type="paragraph" w:styleId="DocumentMap">
    <w:name w:val="Document Map"/>
    <w:basedOn w:val="Normal"/>
    <w:semiHidden/>
    <w:rsid w:val="00D316DE"/>
    <w:pPr>
      <w:shd w:val="clear" w:color="auto" w:fill="000080"/>
    </w:pPr>
    <w:rPr>
      <w:rFonts w:ascii="Tahoma" w:hAnsi="Tahoma" w:cs="Tahoma"/>
    </w:rPr>
  </w:style>
  <w:style w:type="numbering" w:customStyle="1" w:styleId="NumberedListTable">
    <w:name w:val="Numbered List Table"/>
    <w:basedOn w:val="NoList"/>
    <w:rsid w:val="00D316DE"/>
    <w:pPr>
      <w:numPr>
        <w:numId w:val="3"/>
      </w:numPr>
    </w:pPr>
  </w:style>
  <w:style w:type="numbering" w:customStyle="1" w:styleId="BulletsTable">
    <w:name w:val="Bullets Table"/>
    <w:basedOn w:val="NoList"/>
    <w:rsid w:val="00D316DE"/>
    <w:pPr>
      <w:numPr>
        <w:numId w:val="5"/>
      </w:numPr>
    </w:pPr>
  </w:style>
  <w:style w:type="paragraph" w:customStyle="1" w:styleId="HorizontalNote">
    <w:name w:val="Horizontal Note"/>
    <w:basedOn w:val="Normal"/>
    <w:rsid w:val="00D316DE"/>
    <w:pPr>
      <w:pBdr>
        <w:top w:val="single" w:sz="18" w:space="1" w:color="999999"/>
        <w:bottom w:val="single" w:sz="18" w:space="1" w:color="999999"/>
      </w:pBdr>
    </w:pPr>
  </w:style>
  <w:style w:type="paragraph" w:styleId="ListParagraph">
    <w:name w:val="List Paragraph"/>
    <w:basedOn w:val="Normal"/>
    <w:uiPriority w:val="34"/>
    <w:qFormat/>
    <w:rsid w:val="00D01CD7"/>
    <w:pPr>
      <w:ind w:left="720"/>
      <w:contextualSpacing/>
    </w:pPr>
  </w:style>
  <w:style w:type="character" w:styleId="FollowedHyperlink">
    <w:name w:val="FollowedHyperlink"/>
    <w:basedOn w:val="DefaultParagraphFont"/>
    <w:uiPriority w:val="99"/>
    <w:rsid w:val="000E1723"/>
    <w:rPr>
      <w:color w:val="800080" w:themeColor="followedHyperlink"/>
      <w:u w:val="single"/>
    </w:rPr>
  </w:style>
  <w:style w:type="paragraph" w:customStyle="1" w:styleId="Text">
    <w:name w:val="Text"/>
    <w:aliases w:val="t"/>
    <w:link w:val="TexxtChar"/>
    <w:rsid w:val="0097367D"/>
    <w:pPr>
      <w:spacing w:before="60" w:after="60" w:line="260" w:lineRule="exact"/>
    </w:pPr>
    <w:rPr>
      <w:rFonts w:ascii="Verdana" w:hAnsi="Verdana"/>
      <w:color w:val="000000"/>
    </w:rPr>
  </w:style>
  <w:style w:type="character" w:customStyle="1" w:styleId="TexxtChar">
    <w:name w:val="Texxt Char"/>
    <w:aliases w:val="t Char Char"/>
    <w:basedOn w:val="DefaultParagraphFont"/>
    <w:link w:val="Text"/>
    <w:rsid w:val="0097367D"/>
    <w:rPr>
      <w:rFonts w:ascii="Verdana" w:hAnsi="Verdana"/>
      <w:color w:val="000000"/>
    </w:rPr>
  </w:style>
  <w:style w:type="paragraph" w:customStyle="1" w:styleId="DefaultParagraphFontParaChar">
    <w:name w:val="Default Paragraph Font Para Char"/>
    <w:basedOn w:val="Normal"/>
    <w:rsid w:val="0097367D"/>
    <w:pPr>
      <w:spacing w:before="0" w:after="160" w:line="240" w:lineRule="exact"/>
      <w:ind w:left="0"/>
    </w:pPr>
    <w:rPr>
      <w:rFonts w:eastAsia="Times New Roman" w:cs="Times New Roman"/>
      <w:lang w:val="en-US" w:eastAsia="en-US"/>
    </w:rPr>
  </w:style>
  <w:style w:type="paragraph" w:customStyle="1" w:styleId="RevisionHistory">
    <w:name w:val="Revision History"/>
    <w:aliases w:val="rh"/>
    <w:basedOn w:val="Text"/>
    <w:rsid w:val="0097367D"/>
    <w:pPr>
      <w:numPr>
        <w:numId w:val="10"/>
      </w:numPr>
      <w:tabs>
        <w:tab w:val="clear" w:pos="360"/>
      </w:tabs>
      <w:ind w:left="0" w:right="1440" w:firstLine="0"/>
    </w:pPr>
    <w:rPr>
      <w:vanish/>
      <w:color w:val="800080"/>
    </w:rPr>
  </w:style>
  <w:style w:type="paragraph" w:customStyle="1" w:styleId="BulletedList1">
    <w:name w:val="Bulleted List 1"/>
    <w:aliases w:val="bl1"/>
    <w:link w:val="BulletedList1Char"/>
    <w:rsid w:val="0097367D"/>
    <w:pPr>
      <w:tabs>
        <w:tab w:val="num" w:pos="907"/>
      </w:tabs>
      <w:spacing w:before="60" w:after="60" w:line="260" w:lineRule="exact"/>
      <w:ind w:left="907" w:hanging="340"/>
    </w:pPr>
    <w:rPr>
      <w:rFonts w:ascii="Verdana" w:hAnsi="Verdana"/>
      <w:color w:val="000000"/>
    </w:rPr>
  </w:style>
  <w:style w:type="character" w:customStyle="1" w:styleId="BulletedList1Char">
    <w:name w:val="Bulleted List 1 Char"/>
    <w:aliases w:val="bl1 Char"/>
    <w:basedOn w:val="DefaultParagraphFont"/>
    <w:link w:val="BulletedList1"/>
    <w:rsid w:val="0097367D"/>
    <w:rPr>
      <w:rFonts w:ascii="Verdana" w:hAnsi="Verdana"/>
      <w:color w:val="000000"/>
    </w:rPr>
  </w:style>
  <w:style w:type="paragraph" w:customStyle="1" w:styleId="Definition">
    <w:name w:val="Definition"/>
    <w:aliases w:val="d"/>
    <w:basedOn w:val="Text"/>
    <w:next w:val="Normal"/>
    <w:rsid w:val="0097367D"/>
    <w:pPr>
      <w:numPr>
        <w:numId w:val="11"/>
      </w:numPr>
      <w:tabs>
        <w:tab w:val="clear" w:pos="360"/>
      </w:tabs>
      <w:spacing w:before="0"/>
      <w:ind w:firstLine="0"/>
    </w:pPr>
  </w:style>
  <w:style w:type="paragraph" w:customStyle="1" w:styleId="NumberedList1">
    <w:name w:val="Numbered List 1"/>
    <w:aliases w:val="nl1"/>
    <w:link w:val="NumberedList1Char"/>
    <w:rsid w:val="0097367D"/>
    <w:pPr>
      <w:tabs>
        <w:tab w:val="num" w:pos="794"/>
      </w:tabs>
      <w:spacing w:before="60" w:after="60" w:line="260" w:lineRule="exact"/>
      <w:ind w:left="794" w:hanging="794"/>
    </w:pPr>
    <w:rPr>
      <w:rFonts w:ascii="Verdana" w:hAnsi="Verdana"/>
      <w:color w:val="000000"/>
    </w:rPr>
  </w:style>
  <w:style w:type="character" w:customStyle="1" w:styleId="NumberedList1Char">
    <w:name w:val="Numbered List 1 Char"/>
    <w:aliases w:val="nl1 Char"/>
    <w:basedOn w:val="DefaultParagraphFont"/>
    <w:link w:val="NumberedList1"/>
    <w:rsid w:val="0097367D"/>
    <w:rPr>
      <w:rFonts w:ascii="Verdana" w:hAnsi="Verdana"/>
      <w:color w:val="000000"/>
    </w:rPr>
  </w:style>
  <w:style w:type="paragraph" w:customStyle="1" w:styleId="Default">
    <w:name w:val="Default"/>
    <w:rsid w:val="00301DEF"/>
    <w:pPr>
      <w:autoSpaceDE w:val="0"/>
      <w:autoSpaceDN w:val="0"/>
      <w:adjustRightInd w:val="0"/>
    </w:pPr>
    <w:rPr>
      <w:color w:val="000000"/>
      <w:sz w:val="24"/>
      <w:szCs w:val="24"/>
    </w:rPr>
  </w:style>
  <w:style w:type="paragraph" w:customStyle="1" w:styleId="xl65">
    <w:name w:val="xl65"/>
    <w:basedOn w:val="Normal"/>
    <w:rsid w:val="00D81B37"/>
    <w:pPr>
      <w:spacing w:before="100" w:beforeAutospacing="1" w:after="100" w:afterAutospacing="1" w:line="240" w:lineRule="auto"/>
      <w:ind w:left="0"/>
    </w:pPr>
    <w:rPr>
      <w:rFonts w:ascii="Times New Roman" w:eastAsia="Times New Roman" w:hAnsi="Times New Roman" w:cs="Times New Roman"/>
      <w:b/>
      <w:bCs/>
      <w:sz w:val="24"/>
      <w:szCs w:val="24"/>
      <w:lang w:val="en-US" w:eastAsia="en-US"/>
    </w:rPr>
  </w:style>
  <w:style w:type="paragraph" w:customStyle="1" w:styleId="xl66">
    <w:name w:val="xl66"/>
    <w:basedOn w:val="Normal"/>
    <w:rsid w:val="00D81B37"/>
    <w:pPr>
      <w:spacing w:before="100" w:beforeAutospacing="1" w:after="100" w:afterAutospacing="1" w:line="240" w:lineRule="auto"/>
      <w:ind w:left="0"/>
    </w:pPr>
    <w:rPr>
      <w:rFonts w:ascii="Times New Roman" w:eastAsia="Times New Roman" w:hAnsi="Times New Roman" w:cs="Times New Roman"/>
      <w:b/>
      <w:bCs/>
      <w:sz w:val="16"/>
      <w:szCs w:val="16"/>
      <w:lang w:val="en-US" w:eastAsia="en-US"/>
    </w:rPr>
  </w:style>
  <w:style w:type="paragraph" w:customStyle="1" w:styleId="xl67">
    <w:name w:val="xl67"/>
    <w:basedOn w:val="Normal"/>
    <w:rsid w:val="00D81B37"/>
    <w:pPr>
      <w:spacing w:before="100" w:beforeAutospacing="1" w:after="100" w:afterAutospacing="1" w:line="240" w:lineRule="auto"/>
      <w:ind w:left="0"/>
    </w:pPr>
    <w:rPr>
      <w:rFonts w:ascii="Times New Roman" w:eastAsia="Times New Roman" w:hAnsi="Times New Roman" w:cs="Times New Roman"/>
      <w:sz w:val="16"/>
      <w:szCs w:val="16"/>
      <w:lang w:val="en-US" w:eastAsia="en-US"/>
    </w:rPr>
  </w:style>
  <w:style w:type="paragraph" w:styleId="NormalWeb">
    <w:name w:val="Normal (Web)"/>
    <w:basedOn w:val="Normal"/>
    <w:uiPriority w:val="99"/>
    <w:unhideWhenUsed/>
    <w:rsid w:val="007D1872"/>
    <w:pPr>
      <w:spacing w:before="0" w:after="46" w:line="240" w:lineRule="auto"/>
      <w:ind w:left="0"/>
    </w:pPr>
    <w:rPr>
      <w:rFonts w:ascii="Segoe UI" w:eastAsia="Times New Roman" w:hAnsi="Segoe UI" w:cs="Segoe UI"/>
      <w:sz w:val="24"/>
      <w:szCs w:val="24"/>
      <w:lang w:val="en-US" w:eastAsia="en-US"/>
    </w:rPr>
  </w:style>
  <w:style w:type="character" w:styleId="CommentReference">
    <w:name w:val="annotation reference"/>
    <w:basedOn w:val="DefaultParagraphFont"/>
    <w:rsid w:val="00A14110"/>
    <w:rPr>
      <w:sz w:val="16"/>
      <w:szCs w:val="16"/>
    </w:rPr>
  </w:style>
  <w:style w:type="paragraph" w:styleId="CommentText">
    <w:name w:val="annotation text"/>
    <w:basedOn w:val="Normal"/>
    <w:link w:val="CommentTextChar"/>
    <w:rsid w:val="00A14110"/>
    <w:pPr>
      <w:spacing w:line="240" w:lineRule="auto"/>
    </w:pPr>
  </w:style>
  <w:style w:type="character" w:customStyle="1" w:styleId="CommentTextChar">
    <w:name w:val="Comment Text Char"/>
    <w:basedOn w:val="DefaultParagraphFont"/>
    <w:link w:val="CommentText"/>
    <w:rsid w:val="00A14110"/>
    <w:rPr>
      <w:rFonts w:ascii="Arial" w:eastAsia="Arial" w:hAnsi="Arial" w:cs="Arial"/>
      <w:lang w:val="en-AU" w:eastAsia="ja-JP"/>
    </w:rPr>
  </w:style>
  <w:style w:type="paragraph" w:styleId="CommentSubject">
    <w:name w:val="annotation subject"/>
    <w:basedOn w:val="CommentText"/>
    <w:next w:val="CommentText"/>
    <w:link w:val="CommentSubjectChar"/>
    <w:rsid w:val="00A14110"/>
    <w:rPr>
      <w:b/>
      <w:bCs/>
    </w:rPr>
  </w:style>
  <w:style w:type="character" w:customStyle="1" w:styleId="CommentSubjectChar">
    <w:name w:val="Comment Subject Char"/>
    <w:basedOn w:val="CommentTextChar"/>
    <w:link w:val="CommentSubject"/>
    <w:rsid w:val="00A14110"/>
    <w:rPr>
      <w:rFonts w:ascii="Arial" w:eastAsia="Arial" w:hAnsi="Arial" w:cs="Arial"/>
      <w:b/>
      <w:bCs/>
      <w:lang w:val="en-AU" w:eastAsia="ja-JP"/>
    </w:rPr>
  </w:style>
  <w:style w:type="table" w:styleId="TableGrid1">
    <w:name w:val="Table Grid 1"/>
    <w:basedOn w:val="TableNormal"/>
    <w:rsid w:val="00C17EC9"/>
    <w:pPr>
      <w:spacing w:before="120" w:after="60" w:line="264" w:lineRule="auto"/>
      <w:ind w:left="227"/>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Revision">
    <w:name w:val="Revision"/>
    <w:hidden/>
    <w:uiPriority w:val="99"/>
    <w:semiHidden/>
    <w:rsid w:val="007B06FD"/>
    <w:rPr>
      <w:rFonts w:ascii="Arial" w:eastAsia="Arial" w:hAnsi="Arial" w:cs="Arial"/>
      <w:lang w:val="en-AU" w:eastAsia="ja-JP"/>
    </w:rPr>
  </w:style>
  <w:style w:type="paragraph" w:styleId="ListBullet">
    <w:name w:val="List Bullet"/>
    <w:basedOn w:val="Normal"/>
    <w:rsid w:val="00D61F6B"/>
    <w:pPr>
      <w:numPr>
        <w:numId w:val="5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644561">
      <w:bodyDiv w:val="1"/>
      <w:marLeft w:val="0"/>
      <w:marRight w:val="0"/>
      <w:marTop w:val="0"/>
      <w:marBottom w:val="0"/>
      <w:divBdr>
        <w:top w:val="none" w:sz="0" w:space="0" w:color="auto"/>
        <w:left w:val="none" w:sz="0" w:space="0" w:color="auto"/>
        <w:bottom w:val="none" w:sz="0" w:space="0" w:color="auto"/>
        <w:right w:val="none" w:sz="0" w:space="0" w:color="auto"/>
      </w:divBdr>
    </w:div>
    <w:div w:id="62875530">
      <w:bodyDiv w:val="1"/>
      <w:marLeft w:val="46"/>
      <w:marRight w:val="46"/>
      <w:marTop w:val="46"/>
      <w:marBottom w:val="46"/>
      <w:divBdr>
        <w:top w:val="single" w:sz="4" w:space="0" w:color="ABADB3"/>
        <w:left w:val="single" w:sz="4" w:space="0" w:color="ABADB3"/>
        <w:bottom w:val="single" w:sz="4" w:space="0" w:color="ABADB3"/>
        <w:right w:val="single" w:sz="4" w:space="0" w:color="ABADB3"/>
      </w:divBdr>
    </w:div>
    <w:div w:id="99764402">
      <w:bodyDiv w:val="1"/>
      <w:marLeft w:val="0"/>
      <w:marRight w:val="0"/>
      <w:marTop w:val="0"/>
      <w:marBottom w:val="0"/>
      <w:divBdr>
        <w:top w:val="none" w:sz="0" w:space="0" w:color="auto"/>
        <w:left w:val="none" w:sz="0" w:space="0" w:color="auto"/>
        <w:bottom w:val="none" w:sz="0" w:space="0" w:color="auto"/>
        <w:right w:val="none" w:sz="0" w:space="0" w:color="auto"/>
      </w:divBdr>
      <w:divsChild>
        <w:div w:id="440997736">
          <w:marLeft w:val="0"/>
          <w:marRight w:val="0"/>
          <w:marTop w:val="0"/>
          <w:marBottom w:val="0"/>
          <w:divBdr>
            <w:top w:val="none" w:sz="0" w:space="0" w:color="auto"/>
            <w:left w:val="none" w:sz="0" w:space="0" w:color="auto"/>
            <w:bottom w:val="none" w:sz="0" w:space="0" w:color="auto"/>
            <w:right w:val="none" w:sz="0" w:space="0" w:color="auto"/>
          </w:divBdr>
          <w:divsChild>
            <w:div w:id="1371304108">
              <w:marLeft w:val="0"/>
              <w:marRight w:val="0"/>
              <w:marTop w:val="0"/>
              <w:marBottom w:val="0"/>
              <w:divBdr>
                <w:top w:val="none" w:sz="0" w:space="0" w:color="auto"/>
                <w:left w:val="none" w:sz="0" w:space="0" w:color="auto"/>
                <w:bottom w:val="none" w:sz="0" w:space="0" w:color="auto"/>
                <w:right w:val="none" w:sz="0" w:space="0" w:color="auto"/>
              </w:divBdr>
              <w:divsChild>
                <w:div w:id="169412110">
                  <w:marLeft w:val="0"/>
                  <w:marRight w:val="0"/>
                  <w:marTop w:val="0"/>
                  <w:marBottom w:val="0"/>
                  <w:divBdr>
                    <w:top w:val="none" w:sz="0" w:space="0" w:color="auto"/>
                    <w:left w:val="none" w:sz="0" w:space="0" w:color="auto"/>
                    <w:bottom w:val="none" w:sz="0" w:space="0" w:color="auto"/>
                    <w:right w:val="none" w:sz="0" w:space="0" w:color="auto"/>
                  </w:divBdr>
                  <w:divsChild>
                    <w:div w:id="3933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0625">
      <w:bodyDiv w:val="1"/>
      <w:marLeft w:val="0"/>
      <w:marRight w:val="0"/>
      <w:marTop w:val="0"/>
      <w:marBottom w:val="0"/>
      <w:divBdr>
        <w:top w:val="none" w:sz="0" w:space="0" w:color="auto"/>
        <w:left w:val="none" w:sz="0" w:space="0" w:color="auto"/>
        <w:bottom w:val="none" w:sz="0" w:space="0" w:color="auto"/>
        <w:right w:val="none" w:sz="0" w:space="0" w:color="auto"/>
      </w:divBdr>
    </w:div>
    <w:div w:id="234626063">
      <w:bodyDiv w:val="1"/>
      <w:marLeft w:val="0"/>
      <w:marRight w:val="0"/>
      <w:marTop w:val="0"/>
      <w:marBottom w:val="0"/>
      <w:divBdr>
        <w:top w:val="none" w:sz="0" w:space="0" w:color="auto"/>
        <w:left w:val="none" w:sz="0" w:space="0" w:color="auto"/>
        <w:bottom w:val="none" w:sz="0" w:space="0" w:color="auto"/>
        <w:right w:val="none" w:sz="0" w:space="0" w:color="auto"/>
      </w:divBdr>
    </w:div>
    <w:div w:id="271018523">
      <w:bodyDiv w:val="1"/>
      <w:marLeft w:val="0"/>
      <w:marRight w:val="0"/>
      <w:marTop w:val="0"/>
      <w:marBottom w:val="0"/>
      <w:divBdr>
        <w:top w:val="none" w:sz="0" w:space="0" w:color="auto"/>
        <w:left w:val="none" w:sz="0" w:space="0" w:color="auto"/>
        <w:bottom w:val="none" w:sz="0" w:space="0" w:color="auto"/>
        <w:right w:val="none" w:sz="0" w:space="0" w:color="auto"/>
      </w:divBdr>
    </w:div>
    <w:div w:id="281108473">
      <w:bodyDiv w:val="1"/>
      <w:marLeft w:val="0"/>
      <w:marRight w:val="0"/>
      <w:marTop w:val="0"/>
      <w:marBottom w:val="0"/>
      <w:divBdr>
        <w:top w:val="none" w:sz="0" w:space="0" w:color="auto"/>
        <w:left w:val="none" w:sz="0" w:space="0" w:color="auto"/>
        <w:bottom w:val="none" w:sz="0" w:space="0" w:color="auto"/>
        <w:right w:val="none" w:sz="0" w:space="0" w:color="auto"/>
      </w:divBdr>
    </w:div>
    <w:div w:id="339621844">
      <w:bodyDiv w:val="1"/>
      <w:marLeft w:val="0"/>
      <w:marRight w:val="0"/>
      <w:marTop w:val="0"/>
      <w:marBottom w:val="0"/>
      <w:divBdr>
        <w:top w:val="none" w:sz="0" w:space="0" w:color="auto"/>
        <w:left w:val="none" w:sz="0" w:space="0" w:color="auto"/>
        <w:bottom w:val="none" w:sz="0" w:space="0" w:color="auto"/>
        <w:right w:val="none" w:sz="0" w:space="0" w:color="auto"/>
      </w:divBdr>
    </w:div>
    <w:div w:id="372576883">
      <w:bodyDiv w:val="1"/>
      <w:marLeft w:val="0"/>
      <w:marRight w:val="0"/>
      <w:marTop w:val="0"/>
      <w:marBottom w:val="0"/>
      <w:divBdr>
        <w:top w:val="none" w:sz="0" w:space="0" w:color="auto"/>
        <w:left w:val="none" w:sz="0" w:space="0" w:color="auto"/>
        <w:bottom w:val="none" w:sz="0" w:space="0" w:color="auto"/>
        <w:right w:val="none" w:sz="0" w:space="0" w:color="auto"/>
      </w:divBdr>
    </w:div>
    <w:div w:id="475608432">
      <w:bodyDiv w:val="1"/>
      <w:marLeft w:val="0"/>
      <w:marRight w:val="0"/>
      <w:marTop w:val="0"/>
      <w:marBottom w:val="0"/>
      <w:divBdr>
        <w:top w:val="none" w:sz="0" w:space="0" w:color="auto"/>
        <w:left w:val="none" w:sz="0" w:space="0" w:color="auto"/>
        <w:bottom w:val="none" w:sz="0" w:space="0" w:color="auto"/>
        <w:right w:val="none" w:sz="0" w:space="0" w:color="auto"/>
      </w:divBdr>
    </w:div>
    <w:div w:id="581717065">
      <w:bodyDiv w:val="1"/>
      <w:marLeft w:val="0"/>
      <w:marRight w:val="0"/>
      <w:marTop w:val="0"/>
      <w:marBottom w:val="0"/>
      <w:divBdr>
        <w:top w:val="none" w:sz="0" w:space="0" w:color="auto"/>
        <w:left w:val="none" w:sz="0" w:space="0" w:color="auto"/>
        <w:bottom w:val="none" w:sz="0" w:space="0" w:color="auto"/>
        <w:right w:val="none" w:sz="0" w:space="0" w:color="auto"/>
      </w:divBdr>
    </w:div>
    <w:div w:id="630207557">
      <w:bodyDiv w:val="1"/>
      <w:marLeft w:val="0"/>
      <w:marRight w:val="0"/>
      <w:marTop w:val="0"/>
      <w:marBottom w:val="0"/>
      <w:divBdr>
        <w:top w:val="none" w:sz="0" w:space="0" w:color="auto"/>
        <w:left w:val="none" w:sz="0" w:space="0" w:color="auto"/>
        <w:bottom w:val="none" w:sz="0" w:space="0" w:color="auto"/>
        <w:right w:val="none" w:sz="0" w:space="0" w:color="auto"/>
      </w:divBdr>
    </w:div>
    <w:div w:id="752355834">
      <w:bodyDiv w:val="1"/>
      <w:marLeft w:val="0"/>
      <w:marRight w:val="0"/>
      <w:marTop w:val="0"/>
      <w:marBottom w:val="0"/>
      <w:divBdr>
        <w:top w:val="none" w:sz="0" w:space="0" w:color="auto"/>
        <w:left w:val="none" w:sz="0" w:space="0" w:color="auto"/>
        <w:bottom w:val="none" w:sz="0" w:space="0" w:color="auto"/>
        <w:right w:val="none" w:sz="0" w:space="0" w:color="auto"/>
      </w:divBdr>
    </w:div>
    <w:div w:id="753089130">
      <w:bodyDiv w:val="1"/>
      <w:marLeft w:val="0"/>
      <w:marRight w:val="0"/>
      <w:marTop w:val="0"/>
      <w:marBottom w:val="0"/>
      <w:divBdr>
        <w:top w:val="none" w:sz="0" w:space="0" w:color="auto"/>
        <w:left w:val="none" w:sz="0" w:space="0" w:color="auto"/>
        <w:bottom w:val="none" w:sz="0" w:space="0" w:color="auto"/>
        <w:right w:val="none" w:sz="0" w:space="0" w:color="auto"/>
      </w:divBdr>
      <w:divsChild>
        <w:div w:id="955991669">
          <w:marLeft w:val="259"/>
          <w:marRight w:val="0"/>
          <w:marTop w:val="115"/>
          <w:marBottom w:val="0"/>
          <w:divBdr>
            <w:top w:val="none" w:sz="0" w:space="0" w:color="auto"/>
            <w:left w:val="none" w:sz="0" w:space="0" w:color="auto"/>
            <w:bottom w:val="none" w:sz="0" w:space="0" w:color="auto"/>
            <w:right w:val="none" w:sz="0" w:space="0" w:color="auto"/>
          </w:divBdr>
        </w:div>
        <w:div w:id="17241470">
          <w:marLeft w:val="259"/>
          <w:marRight w:val="0"/>
          <w:marTop w:val="115"/>
          <w:marBottom w:val="0"/>
          <w:divBdr>
            <w:top w:val="none" w:sz="0" w:space="0" w:color="auto"/>
            <w:left w:val="none" w:sz="0" w:space="0" w:color="auto"/>
            <w:bottom w:val="none" w:sz="0" w:space="0" w:color="auto"/>
            <w:right w:val="none" w:sz="0" w:space="0" w:color="auto"/>
          </w:divBdr>
        </w:div>
        <w:div w:id="42680067">
          <w:marLeft w:val="259"/>
          <w:marRight w:val="0"/>
          <w:marTop w:val="37"/>
          <w:marBottom w:val="0"/>
          <w:divBdr>
            <w:top w:val="none" w:sz="0" w:space="0" w:color="auto"/>
            <w:left w:val="none" w:sz="0" w:space="0" w:color="auto"/>
            <w:bottom w:val="none" w:sz="0" w:space="0" w:color="auto"/>
            <w:right w:val="none" w:sz="0" w:space="0" w:color="auto"/>
          </w:divBdr>
        </w:div>
        <w:div w:id="1604266786">
          <w:marLeft w:val="259"/>
          <w:marRight w:val="0"/>
          <w:marTop w:val="37"/>
          <w:marBottom w:val="0"/>
          <w:divBdr>
            <w:top w:val="none" w:sz="0" w:space="0" w:color="auto"/>
            <w:left w:val="none" w:sz="0" w:space="0" w:color="auto"/>
            <w:bottom w:val="none" w:sz="0" w:space="0" w:color="auto"/>
            <w:right w:val="none" w:sz="0" w:space="0" w:color="auto"/>
          </w:divBdr>
        </w:div>
        <w:div w:id="1076901080">
          <w:marLeft w:val="259"/>
          <w:marRight w:val="0"/>
          <w:marTop w:val="37"/>
          <w:marBottom w:val="0"/>
          <w:divBdr>
            <w:top w:val="none" w:sz="0" w:space="0" w:color="auto"/>
            <w:left w:val="none" w:sz="0" w:space="0" w:color="auto"/>
            <w:bottom w:val="none" w:sz="0" w:space="0" w:color="auto"/>
            <w:right w:val="none" w:sz="0" w:space="0" w:color="auto"/>
          </w:divBdr>
        </w:div>
        <w:div w:id="1641953996">
          <w:marLeft w:val="259"/>
          <w:marRight w:val="0"/>
          <w:marTop w:val="37"/>
          <w:marBottom w:val="0"/>
          <w:divBdr>
            <w:top w:val="none" w:sz="0" w:space="0" w:color="auto"/>
            <w:left w:val="none" w:sz="0" w:space="0" w:color="auto"/>
            <w:bottom w:val="none" w:sz="0" w:space="0" w:color="auto"/>
            <w:right w:val="none" w:sz="0" w:space="0" w:color="auto"/>
          </w:divBdr>
        </w:div>
        <w:div w:id="1044139582">
          <w:marLeft w:val="259"/>
          <w:marRight w:val="0"/>
          <w:marTop w:val="37"/>
          <w:marBottom w:val="0"/>
          <w:divBdr>
            <w:top w:val="none" w:sz="0" w:space="0" w:color="auto"/>
            <w:left w:val="none" w:sz="0" w:space="0" w:color="auto"/>
            <w:bottom w:val="none" w:sz="0" w:space="0" w:color="auto"/>
            <w:right w:val="none" w:sz="0" w:space="0" w:color="auto"/>
          </w:divBdr>
        </w:div>
        <w:div w:id="1884978363">
          <w:marLeft w:val="259"/>
          <w:marRight w:val="0"/>
          <w:marTop w:val="115"/>
          <w:marBottom w:val="0"/>
          <w:divBdr>
            <w:top w:val="none" w:sz="0" w:space="0" w:color="auto"/>
            <w:left w:val="none" w:sz="0" w:space="0" w:color="auto"/>
            <w:bottom w:val="none" w:sz="0" w:space="0" w:color="auto"/>
            <w:right w:val="none" w:sz="0" w:space="0" w:color="auto"/>
          </w:divBdr>
        </w:div>
        <w:div w:id="1087843784">
          <w:marLeft w:val="259"/>
          <w:marRight w:val="0"/>
          <w:marTop w:val="115"/>
          <w:marBottom w:val="0"/>
          <w:divBdr>
            <w:top w:val="none" w:sz="0" w:space="0" w:color="auto"/>
            <w:left w:val="none" w:sz="0" w:space="0" w:color="auto"/>
            <w:bottom w:val="none" w:sz="0" w:space="0" w:color="auto"/>
            <w:right w:val="none" w:sz="0" w:space="0" w:color="auto"/>
          </w:divBdr>
        </w:div>
        <w:div w:id="1618557670">
          <w:marLeft w:val="259"/>
          <w:marRight w:val="0"/>
          <w:marTop w:val="37"/>
          <w:marBottom w:val="0"/>
          <w:divBdr>
            <w:top w:val="none" w:sz="0" w:space="0" w:color="auto"/>
            <w:left w:val="none" w:sz="0" w:space="0" w:color="auto"/>
            <w:bottom w:val="none" w:sz="0" w:space="0" w:color="auto"/>
            <w:right w:val="none" w:sz="0" w:space="0" w:color="auto"/>
          </w:divBdr>
        </w:div>
        <w:div w:id="427773223">
          <w:marLeft w:val="259"/>
          <w:marRight w:val="0"/>
          <w:marTop w:val="37"/>
          <w:marBottom w:val="0"/>
          <w:divBdr>
            <w:top w:val="none" w:sz="0" w:space="0" w:color="auto"/>
            <w:left w:val="none" w:sz="0" w:space="0" w:color="auto"/>
            <w:bottom w:val="none" w:sz="0" w:space="0" w:color="auto"/>
            <w:right w:val="none" w:sz="0" w:space="0" w:color="auto"/>
          </w:divBdr>
        </w:div>
        <w:div w:id="1670981941">
          <w:marLeft w:val="259"/>
          <w:marRight w:val="0"/>
          <w:marTop w:val="37"/>
          <w:marBottom w:val="0"/>
          <w:divBdr>
            <w:top w:val="none" w:sz="0" w:space="0" w:color="auto"/>
            <w:left w:val="none" w:sz="0" w:space="0" w:color="auto"/>
            <w:bottom w:val="none" w:sz="0" w:space="0" w:color="auto"/>
            <w:right w:val="none" w:sz="0" w:space="0" w:color="auto"/>
          </w:divBdr>
        </w:div>
        <w:div w:id="1990330126">
          <w:marLeft w:val="259"/>
          <w:marRight w:val="0"/>
          <w:marTop w:val="37"/>
          <w:marBottom w:val="0"/>
          <w:divBdr>
            <w:top w:val="none" w:sz="0" w:space="0" w:color="auto"/>
            <w:left w:val="none" w:sz="0" w:space="0" w:color="auto"/>
            <w:bottom w:val="none" w:sz="0" w:space="0" w:color="auto"/>
            <w:right w:val="none" w:sz="0" w:space="0" w:color="auto"/>
          </w:divBdr>
        </w:div>
        <w:div w:id="1077938105">
          <w:marLeft w:val="259"/>
          <w:marRight w:val="0"/>
          <w:marTop w:val="37"/>
          <w:marBottom w:val="0"/>
          <w:divBdr>
            <w:top w:val="none" w:sz="0" w:space="0" w:color="auto"/>
            <w:left w:val="none" w:sz="0" w:space="0" w:color="auto"/>
            <w:bottom w:val="none" w:sz="0" w:space="0" w:color="auto"/>
            <w:right w:val="none" w:sz="0" w:space="0" w:color="auto"/>
          </w:divBdr>
        </w:div>
        <w:div w:id="1109349580">
          <w:marLeft w:val="259"/>
          <w:marRight w:val="0"/>
          <w:marTop w:val="37"/>
          <w:marBottom w:val="0"/>
          <w:divBdr>
            <w:top w:val="none" w:sz="0" w:space="0" w:color="auto"/>
            <w:left w:val="none" w:sz="0" w:space="0" w:color="auto"/>
            <w:bottom w:val="none" w:sz="0" w:space="0" w:color="auto"/>
            <w:right w:val="none" w:sz="0" w:space="0" w:color="auto"/>
          </w:divBdr>
        </w:div>
        <w:div w:id="741366339">
          <w:marLeft w:val="259"/>
          <w:marRight w:val="0"/>
          <w:marTop w:val="37"/>
          <w:marBottom w:val="0"/>
          <w:divBdr>
            <w:top w:val="none" w:sz="0" w:space="0" w:color="auto"/>
            <w:left w:val="none" w:sz="0" w:space="0" w:color="auto"/>
            <w:bottom w:val="none" w:sz="0" w:space="0" w:color="auto"/>
            <w:right w:val="none" w:sz="0" w:space="0" w:color="auto"/>
          </w:divBdr>
        </w:div>
        <w:div w:id="14119625">
          <w:marLeft w:val="0"/>
          <w:marRight w:val="0"/>
          <w:marTop w:val="37"/>
          <w:marBottom w:val="0"/>
          <w:divBdr>
            <w:top w:val="none" w:sz="0" w:space="0" w:color="auto"/>
            <w:left w:val="none" w:sz="0" w:space="0" w:color="auto"/>
            <w:bottom w:val="none" w:sz="0" w:space="0" w:color="auto"/>
            <w:right w:val="none" w:sz="0" w:space="0" w:color="auto"/>
          </w:divBdr>
        </w:div>
        <w:div w:id="967124755">
          <w:marLeft w:val="259"/>
          <w:marRight w:val="0"/>
          <w:marTop w:val="37"/>
          <w:marBottom w:val="0"/>
          <w:divBdr>
            <w:top w:val="none" w:sz="0" w:space="0" w:color="auto"/>
            <w:left w:val="none" w:sz="0" w:space="0" w:color="auto"/>
            <w:bottom w:val="none" w:sz="0" w:space="0" w:color="auto"/>
            <w:right w:val="none" w:sz="0" w:space="0" w:color="auto"/>
          </w:divBdr>
        </w:div>
        <w:div w:id="392123855">
          <w:marLeft w:val="259"/>
          <w:marRight w:val="0"/>
          <w:marTop w:val="37"/>
          <w:marBottom w:val="0"/>
          <w:divBdr>
            <w:top w:val="none" w:sz="0" w:space="0" w:color="auto"/>
            <w:left w:val="none" w:sz="0" w:space="0" w:color="auto"/>
            <w:bottom w:val="none" w:sz="0" w:space="0" w:color="auto"/>
            <w:right w:val="none" w:sz="0" w:space="0" w:color="auto"/>
          </w:divBdr>
        </w:div>
        <w:div w:id="270862613">
          <w:marLeft w:val="259"/>
          <w:marRight w:val="0"/>
          <w:marTop w:val="37"/>
          <w:marBottom w:val="0"/>
          <w:divBdr>
            <w:top w:val="none" w:sz="0" w:space="0" w:color="auto"/>
            <w:left w:val="none" w:sz="0" w:space="0" w:color="auto"/>
            <w:bottom w:val="none" w:sz="0" w:space="0" w:color="auto"/>
            <w:right w:val="none" w:sz="0" w:space="0" w:color="auto"/>
          </w:divBdr>
        </w:div>
        <w:div w:id="31729793">
          <w:marLeft w:val="259"/>
          <w:marRight w:val="0"/>
          <w:marTop w:val="37"/>
          <w:marBottom w:val="0"/>
          <w:divBdr>
            <w:top w:val="none" w:sz="0" w:space="0" w:color="auto"/>
            <w:left w:val="none" w:sz="0" w:space="0" w:color="auto"/>
            <w:bottom w:val="none" w:sz="0" w:space="0" w:color="auto"/>
            <w:right w:val="none" w:sz="0" w:space="0" w:color="auto"/>
          </w:divBdr>
        </w:div>
        <w:div w:id="319500788">
          <w:marLeft w:val="274"/>
          <w:marRight w:val="0"/>
          <w:marTop w:val="115"/>
          <w:marBottom w:val="0"/>
          <w:divBdr>
            <w:top w:val="none" w:sz="0" w:space="0" w:color="auto"/>
            <w:left w:val="none" w:sz="0" w:space="0" w:color="auto"/>
            <w:bottom w:val="none" w:sz="0" w:space="0" w:color="auto"/>
            <w:right w:val="none" w:sz="0" w:space="0" w:color="auto"/>
          </w:divBdr>
        </w:div>
        <w:div w:id="55594061">
          <w:marLeft w:val="274"/>
          <w:marRight w:val="0"/>
          <w:marTop w:val="115"/>
          <w:marBottom w:val="0"/>
          <w:divBdr>
            <w:top w:val="none" w:sz="0" w:space="0" w:color="auto"/>
            <w:left w:val="none" w:sz="0" w:space="0" w:color="auto"/>
            <w:bottom w:val="none" w:sz="0" w:space="0" w:color="auto"/>
            <w:right w:val="none" w:sz="0" w:space="0" w:color="auto"/>
          </w:divBdr>
        </w:div>
        <w:div w:id="893586673">
          <w:marLeft w:val="259"/>
          <w:marRight w:val="0"/>
          <w:marTop w:val="37"/>
          <w:marBottom w:val="0"/>
          <w:divBdr>
            <w:top w:val="none" w:sz="0" w:space="0" w:color="auto"/>
            <w:left w:val="none" w:sz="0" w:space="0" w:color="auto"/>
            <w:bottom w:val="none" w:sz="0" w:space="0" w:color="auto"/>
            <w:right w:val="none" w:sz="0" w:space="0" w:color="auto"/>
          </w:divBdr>
        </w:div>
        <w:div w:id="387608508">
          <w:marLeft w:val="259"/>
          <w:marRight w:val="0"/>
          <w:marTop w:val="37"/>
          <w:marBottom w:val="0"/>
          <w:divBdr>
            <w:top w:val="none" w:sz="0" w:space="0" w:color="auto"/>
            <w:left w:val="none" w:sz="0" w:space="0" w:color="auto"/>
            <w:bottom w:val="none" w:sz="0" w:space="0" w:color="auto"/>
            <w:right w:val="none" w:sz="0" w:space="0" w:color="auto"/>
          </w:divBdr>
        </w:div>
        <w:div w:id="484052676">
          <w:marLeft w:val="259"/>
          <w:marRight w:val="0"/>
          <w:marTop w:val="37"/>
          <w:marBottom w:val="0"/>
          <w:divBdr>
            <w:top w:val="none" w:sz="0" w:space="0" w:color="auto"/>
            <w:left w:val="none" w:sz="0" w:space="0" w:color="auto"/>
            <w:bottom w:val="none" w:sz="0" w:space="0" w:color="auto"/>
            <w:right w:val="none" w:sz="0" w:space="0" w:color="auto"/>
          </w:divBdr>
        </w:div>
        <w:div w:id="90592786">
          <w:marLeft w:val="259"/>
          <w:marRight w:val="0"/>
          <w:marTop w:val="37"/>
          <w:marBottom w:val="0"/>
          <w:divBdr>
            <w:top w:val="none" w:sz="0" w:space="0" w:color="auto"/>
            <w:left w:val="none" w:sz="0" w:space="0" w:color="auto"/>
            <w:bottom w:val="none" w:sz="0" w:space="0" w:color="auto"/>
            <w:right w:val="none" w:sz="0" w:space="0" w:color="auto"/>
          </w:divBdr>
        </w:div>
        <w:div w:id="545607578">
          <w:marLeft w:val="259"/>
          <w:marRight w:val="0"/>
          <w:marTop w:val="37"/>
          <w:marBottom w:val="0"/>
          <w:divBdr>
            <w:top w:val="none" w:sz="0" w:space="0" w:color="auto"/>
            <w:left w:val="none" w:sz="0" w:space="0" w:color="auto"/>
            <w:bottom w:val="none" w:sz="0" w:space="0" w:color="auto"/>
            <w:right w:val="none" w:sz="0" w:space="0" w:color="auto"/>
          </w:divBdr>
        </w:div>
        <w:div w:id="1409034773">
          <w:marLeft w:val="259"/>
          <w:marRight w:val="0"/>
          <w:marTop w:val="37"/>
          <w:marBottom w:val="0"/>
          <w:divBdr>
            <w:top w:val="none" w:sz="0" w:space="0" w:color="auto"/>
            <w:left w:val="none" w:sz="0" w:space="0" w:color="auto"/>
            <w:bottom w:val="none" w:sz="0" w:space="0" w:color="auto"/>
            <w:right w:val="none" w:sz="0" w:space="0" w:color="auto"/>
          </w:divBdr>
        </w:div>
        <w:div w:id="1865243187">
          <w:marLeft w:val="259"/>
          <w:marRight w:val="0"/>
          <w:marTop w:val="37"/>
          <w:marBottom w:val="0"/>
          <w:divBdr>
            <w:top w:val="none" w:sz="0" w:space="0" w:color="auto"/>
            <w:left w:val="none" w:sz="0" w:space="0" w:color="auto"/>
            <w:bottom w:val="none" w:sz="0" w:space="0" w:color="auto"/>
            <w:right w:val="none" w:sz="0" w:space="0" w:color="auto"/>
          </w:divBdr>
        </w:div>
        <w:div w:id="126049776">
          <w:marLeft w:val="259"/>
          <w:marRight w:val="0"/>
          <w:marTop w:val="37"/>
          <w:marBottom w:val="0"/>
          <w:divBdr>
            <w:top w:val="none" w:sz="0" w:space="0" w:color="auto"/>
            <w:left w:val="none" w:sz="0" w:space="0" w:color="auto"/>
            <w:bottom w:val="none" w:sz="0" w:space="0" w:color="auto"/>
            <w:right w:val="none" w:sz="0" w:space="0" w:color="auto"/>
          </w:divBdr>
        </w:div>
        <w:div w:id="1481920618">
          <w:marLeft w:val="259"/>
          <w:marRight w:val="0"/>
          <w:marTop w:val="37"/>
          <w:marBottom w:val="0"/>
          <w:divBdr>
            <w:top w:val="none" w:sz="0" w:space="0" w:color="auto"/>
            <w:left w:val="none" w:sz="0" w:space="0" w:color="auto"/>
            <w:bottom w:val="none" w:sz="0" w:space="0" w:color="auto"/>
            <w:right w:val="none" w:sz="0" w:space="0" w:color="auto"/>
          </w:divBdr>
        </w:div>
        <w:div w:id="121459649">
          <w:marLeft w:val="259"/>
          <w:marRight w:val="0"/>
          <w:marTop w:val="37"/>
          <w:marBottom w:val="0"/>
          <w:divBdr>
            <w:top w:val="none" w:sz="0" w:space="0" w:color="auto"/>
            <w:left w:val="none" w:sz="0" w:space="0" w:color="auto"/>
            <w:bottom w:val="none" w:sz="0" w:space="0" w:color="auto"/>
            <w:right w:val="none" w:sz="0" w:space="0" w:color="auto"/>
          </w:divBdr>
        </w:div>
        <w:div w:id="995836349">
          <w:marLeft w:val="259"/>
          <w:marRight w:val="0"/>
          <w:marTop w:val="37"/>
          <w:marBottom w:val="0"/>
          <w:divBdr>
            <w:top w:val="none" w:sz="0" w:space="0" w:color="auto"/>
            <w:left w:val="none" w:sz="0" w:space="0" w:color="auto"/>
            <w:bottom w:val="none" w:sz="0" w:space="0" w:color="auto"/>
            <w:right w:val="none" w:sz="0" w:space="0" w:color="auto"/>
          </w:divBdr>
        </w:div>
        <w:div w:id="339628778">
          <w:marLeft w:val="259"/>
          <w:marRight w:val="0"/>
          <w:marTop w:val="37"/>
          <w:marBottom w:val="0"/>
          <w:divBdr>
            <w:top w:val="none" w:sz="0" w:space="0" w:color="auto"/>
            <w:left w:val="none" w:sz="0" w:space="0" w:color="auto"/>
            <w:bottom w:val="none" w:sz="0" w:space="0" w:color="auto"/>
            <w:right w:val="none" w:sz="0" w:space="0" w:color="auto"/>
          </w:divBdr>
        </w:div>
        <w:div w:id="41948562">
          <w:marLeft w:val="259"/>
          <w:marRight w:val="0"/>
          <w:marTop w:val="37"/>
          <w:marBottom w:val="0"/>
          <w:divBdr>
            <w:top w:val="none" w:sz="0" w:space="0" w:color="auto"/>
            <w:left w:val="none" w:sz="0" w:space="0" w:color="auto"/>
            <w:bottom w:val="none" w:sz="0" w:space="0" w:color="auto"/>
            <w:right w:val="none" w:sz="0" w:space="0" w:color="auto"/>
          </w:divBdr>
        </w:div>
        <w:div w:id="9989119">
          <w:marLeft w:val="259"/>
          <w:marRight w:val="0"/>
          <w:marTop w:val="37"/>
          <w:marBottom w:val="0"/>
          <w:divBdr>
            <w:top w:val="none" w:sz="0" w:space="0" w:color="auto"/>
            <w:left w:val="none" w:sz="0" w:space="0" w:color="auto"/>
            <w:bottom w:val="none" w:sz="0" w:space="0" w:color="auto"/>
            <w:right w:val="none" w:sz="0" w:space="0" w:color="auto"/>
          </w:divBdr>
        </w:div>
      </w:divsChild>
    </w:div>
    <w:div w:id="851145590">
      <w:bodyDiv w:val="1"/>
      <w:marLeft w:val="0"/>
      <w:marRight w:val="0"/>
      <w:marTop w:val="0"/>
      <w:marBottom w:val="0"/>
      <w:divBdr>
        <w:top w:val="none" w:sz="0" w:space="0" w:color="auto"/>
        <w:left w:val="none" w:sz="0" w:space="0" w:color="auto"/>
        <w:bottom w:val="none" w:sz="0" w:space="0" w:color="auto"/>
        <w:right w:val="none" w:sz="0" w:space="0" w:color="auto"/>
      </w:divBdr>
    </w:div>
    <w:div w:id="967011320">
      <w:bodyDiv w:val="1"/>
      <w:marLeft w:val="0"/>
      <w:marRight w:val="0"/>
      <w:marTop w:val="0"/>
      <w:marBottom w:val="0"/>
      <w:divBdr>
        <w:top w:val="none" w:sz="0" w:space="0" w:color="auto"/>
        <w:left w:val="none" w:sz="0" w:space="0" w:color="auto"/>
        <w:bottom w:val="none" w:sz="0" w:space="0" w:color="auto"/>
        <w:right w:val="none" w:sz="0" w:space="0" w:color="auto"/>
      </w:divBdr>
    </w:div>
    <w:div w:id="1035228609">
      <w:bodyDiv w:val="1"/>
      <w:marLeft w:val="0"/>
      <w:marRight w:val="0"/>
      <w:marTop w:val="0"/>
      <w:marBottom w:val="0"/>
      <w:divBdr>
        <w:top w:val="none" w:sz="0" w:space="0" w:color="auto"/>
        <w:left w:val="none" w:sz="0" w:space="0" w:color="auto"/>
        <w:bottom w:val="none" w:sz="0" w:space="0" w:color="auto"/>
        <w:right w:val="none" w:sz="0" w:space="0" w:color="auto"/>
      </w:divBdr>
    </w:div>
    <w:div w:id="1038824445">
      <w:bodyDiv w:val="1"/>
      <w:marLeft w:val="0"/>
      <w:marRight w:val="0"/>
      <w:marTop w:val="0"/>
      <w:marBottom w:val="0"/>
      <w:divBdr>
        <w:top w:val="none" w:sz="0" w:space="0" w:color="auto"/>
        <w:left w:val="none" w:sz="0" w:space="0" w:color="auto"/>
        <w:bottom w:val="none" w:sz="0" w:space="0" w:color="auto"/>
        <w:right w:val="none" w:sz="0" w:space="0" w:color="auto"/>
      </w:divBdr>
    </w:div>
    <w:div w:id="1099133368">
      <w:bodyDiv w:val="1"/>
      <w:marLeft w:val="0"/>
      <w:marRight w:val="0"/>
      <w:marTop w:val="0"/>
      <w:marBottom w:val="0"/>
      <w:divBdr>
        <w:top w:val="none" w:sz="0" w:space="0" w:color="auto"/>
        <w:left w:val="none" w:sz="0" w:space="0" w:color="auto"/>
        <w:bottom w:val="none" w:sz="0" w:space="0" w:color="auto"/>
        <w:right w:val="none" w:sz="0" w:space="0" w:color="auto"/>
      </w:divBdr>
    </w:div>
    <w:div w:id="1141387581">
      <w:bodyDiv w:val="1"/>
      <w:marLeft w:val="0"/>
      <w:marRight w:val="0"/>
      <w:marTop w:val="0"/>
      <w:marBottom w:val="0"/>
      <w:divBdr>
        <w:top w:val="none" w:sz="0" w:space="0" w:color="auto"/>
        <w:left w:val="none" w:sz="0" w:space="0" w:color="auto"/>
        <w:bottom w:val="none" w:sz="0" w:space="0" w:color="auto"/>
        <w:right w:val="none" w:sz="0" w:space="0" w:color="auto"/>
      </w:divBdr>
    </w:div>
    <w:div w:id="1151407408">
      <w:bodyDiv w:val="1"/>
      <w:marLeft w:val="0"/>
      <w:marRight w:val="0"/>
      <w:marTop w:val="0"/>
      <w:marBottom w:val="0"/>
      <w:divBdr>
        <w:top w:val="none" w:sz="0" w:space="0" w:color="auto"/>
        <w:left w:val="none" w:sz="0" w:space="0" w:color="auto"/>
        <w:bottom w:val="none" w:sz="0" w:space="0" w:color="auto"/>
        <w:right w:val="none" w:sz="0" w:space="0" w:color="auto"/>
      </w:divBdr>
    </w:div>
    <w:div w:id="1160003503">
      <w:bodyDiv w:val="1"/>
      <w:marLeft w:val="0"/>
      <w:marRight w:val="0"/>
      <w:marTop w:val="0"/>
      <w:marBottom w:val="0"/>
      <w:divBdr>
        <w:top w:val="none" w:sz="0" w:space="0" w:color="auto"/>
        <w:left w:val="none" w:sz="0" w:space="0" w:color="auto"/>
        <w:bottom w:val="none" w:sz="0" w:space="0" w:color="auto"/>
        <w:right w:val="none" w:sz="0" w:space="0" w:color="auto"/>
      </w:divBdr>
    </w:div>
    <w:div w:id="1261066772">
      <w:bodyDiv w:val="1"/>
      <w:marLeft w:val="0"/>
      <w:marRight w:val="0"/>
      <w:marTop w:val="0"/>
      <w:marBottom w:val="0"/>
      <w:divBdr>
        <w:top w:val="none" w:sz="0" w:space="0" w:color="auto"/>
        <w:left w:val="none" w:sz="0" w:space="0" w:color="auto"/>
        <w:bottom w:val="none" w:sz="0" w:space="0" w:color="auto"/>
        <w:right w:val="none" w:sz="0" w:space="0" w:color="auto"/>
      </w:divBdr>
      <w:divsChild>
        <w:div w:id="307977418">
          <w:marLeft w:val="0"/>
          <w:marRight w:val="0"/>
          <w:marTop w:val="0"/>
          <w:marBottom w:val="0"/>
          <w:divBdr>
            <w:top w:val="none" w:sz="0" w:space="0" w:color="auto"/>
            <w:left w:val="none" w:sz="0" w:space="0" w:color="auto"/>
            <w:bottom w:val="none" w:sz="0" w:space="0" w:color="auto"/>
            <w:right w:val="none" w:sz="0" w:space="0" w:color="auto"/>
          </w:divBdr>
          <w:divsChild>
            <w:div w:id="20218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5078">
      <w:bodyDiv w:val="1"/>
      <w:marLeft w:val="0"/>
      <w:marRight w:val="0"/>
      <w:marTop w:val="0"/>
      <w:marBottom w:val="0"/>
      <w:divBdr>
        <w:top w:val="none" w:sz="0" w:space="0" w:color="auto"/>
        <w:left w:val="none" w:sz="0" w:space="0" w:color="auto"/>
        <w:bottom w:val="none" w:sz="0" w:space="0" w:color="auto"/>
        <w:right w:val="none" w:sz="0" w:space="0" w:color="auto"/>
      </w:divBdr>
    </w:div>
    <w:div w:id="1404765075">
      <w:bodyDiv w:val="1"/>
      <w:marLeft w:val="0"/>
      <w:marRight w:val="0"/>
      <w:marTop w:val="0"/>
      <w:marBottom w:val="0"/>
      <w:divBdr>
        <w:top w:val="none" w:sz="0" w:space="0" w:color="auto"/>
        <w:left w:val="none" w:sz="0" w:space="0" w:color="auto"/>
        <w:bottom w:val="none" w:sz="0" w:space="0" w:color="auto"/>
        <w:right w:val="none" w:sz="0" w:space="0" w:color="auto"/>
      </w:divBdr>
    </w:div>
    <w:div w:id="1417434149">
      <w:bodyDiv w:val="1"/>
      <w:marLeft w:val="0"/>
      <w:marRight w:val="0"/>
      <w:marTop w:val="0"/>
      <w:marBottom w:val="0"/>
      <w:divBdr>
        <w:top w:val="none" w:sz="0" w:space="0" w:color="auto"/>
        <w:left w:val="none" w:sz="0" w:space="0" w:color="auto"/>
        <w:bottom w:val="none" w:sz="0" w:space="0" w:color="auto"/>
        <w:right w:val="none" w:sz="0" w:space="0" w:color="auto"/>
      </w:divBdr>
    </w:div>
    <w:div w:id="1441803673">
      <w:bodyDiv w:val="1"/>
      <w:marLeft w:val="0"/>
      <w:marRight w:val="0"/>
      <w:marTop w:val="0"/>
      <w:marBottom w:val="0"/>
      <w:divBdr>
        <w:top w:val="none" w:sz="0" w:space="0" w:color="auto"/>
        <w:left w:val="none" w:sz="0" w:space="0" w:color="auto"/>
        <w:bottom w:val="none" w:sz="0" w:space="0" w:color="auto"/>
        <w:right w:val="none" w:sz="0" w:space="0" w:color="auto"/>
      </w:divBdr>
    </w:div>
    <w:div w:id="1519467137">
      <w:bodyDiv w:val="1"/>
      <w:marLeft w:val="0"/>
      <w:marRight w:val="0"/>
      <w:marTop w:val="0"/>
      <w:marBottom w:val="0"/>
      <w:divBdr>
        <w:top w:val="none" w:sz="0" w:space="0" w:color="auto"/>
        <w:left w:val="none" w:sz="0" w:space="0" w:color="auto"/>
        <w:bottom w:val="none" w:sz="0" w:space="0" w:color="auto"/>
        <w:right w:val="none" w:sz="0" w:space="0" w:color="auto"/>
      </w:divBdr>
    </w:div>
    <w:div w:id="1620792866">
      <w:bodyDiv w:val="1"/>
      <w:marLeft w:val="0"/>
      <w:marRight w:val="0"/>
      <w:marTop w:val="0"/>
      <w:marBottom w:val="0"/>
      <w:divBdr>
        <w:top w:val="none" w:sz="0" w:space="0" w:color="auto"/>
        <w:left w:val="none" w:sz="0" w:space="0" w:color="auto"/>
        <w:bottom w:val="none" w:sz="0" w:space="0" w:color="auto"/>
        <w:right w:val="none" w:sz="0" w:space="0" w:color="auto"/>
      </w:divBdr>
    </w:div>
    <w:div w:id="1736932044">
      <w:bodyDiv w:val="1"/>
      <w:marLeft w:val="0"/>
      <w:marRight w:val="0"/>
      <w:marTop w:val="0"/>
      <w:marBottom w:val="0"/>
      <w:divBdr>
        <w:top w:val="none" w:sz="0" w:space="0" w:color="auto"/>
        <w:left w:val="none" w:sz="0" w:space="0" w:color="auto"/>
        <w:bottom w:val="none" w:sz="0" w:space="0" w:color="auto"/>
        <w:right w:val="none" w:sz="0" w:space="0" w:color="auto"/>
      </w:divBdr>
    </w:div>
    <w:div w:id="1824930766">
      <w:bodyDiv w:val="1"/>
      <w:marLeft w:val="0"/>
      <w:marRight w:val="0"/>
      <w:marTop w:val="0"/>
      <w:marBottom w:val="0"/>
      <w:divBdr>
        <w:top w:val="none" w:sz="0" w:space="0" w:color="auto"/>
        <w:left w:val="none" w:sz="0" w:space="0" w:color="auto"/>
        <w:bottom w:val="none" w:sz="0" w:space="0" w:color="auto"/>
        <w:right w:val="none" w:sz="0" w:space="0" w:color="auto"/>
      </w:divBdr>
    </w:div>
    <w:div w:id="1831940408">
      <w:bodyDiv w:val="1"/>
      <w:marLeft w:val="0"/>
      <w:marRight w:val="0"/>
      <w:marTop w:val="0"/>
      <w:marBottom w:val="0"/>
      <w:divBdr>
        <w:top w:val="none" w:sz="0" w:space="0" w:color="auto"/>
        <w:left w:val="none" w:sz="0" w:space="0" w:color="auto"/>
        <w:bottom w:val="none" w:sz="0" w:space="0" w:color="auto"/>
        <w:right w:val="none" w:sz="0" w:space="0" w:color="auto"/>
      </w:divBdr>
    </w:div>
    <w:div w:id="1884754632">
      <w:bodyDiv w:val="1"/>
      <w:marLeft w:val="46"/>
      <w:marRight w:val="46"/>
      <w:marTop w:val="46"/>
      <w:marBottom w:val="46"/>
      <w:divBdr>
        <w:top w:val="single" w:sz="4" w:space="0" w:color="ABADB3"/>
        <w:left w:val="single" w:sz="4" w:space="0" w:color="ABADB3"/>
        <w:bottom w:val="single" w:sz="4" w:space="0" w:color="ABADB3"/>
        <w:right w:val="single" w:sz="4" w:space="0" w:color="ABADB3"/>
      </w:divBdr>
    </w:div>
    <w:div w:id="1999575488">
      <w:bodyDiv w:val="1"/>
      <w:marLeft w:val="0"/>
      <w:marRight w:val="0"/>
      <w:marTop w:val="0"/>
      <w:marBottom w:val="0"/>
      <w:divBdr>
        <w:top w:val="none" w:sz="0" w:space="0" w:color="auto"/>
        <w:left w:val="none" w:sz="0" w:space="0" w:color="auto"/>
        <w:bottom w:val="none" w:sz="0" w:space="0" w:color="auto"/>
        <w:right w:val="none" w:sz="0" w:space="0" w:color="auto"/>
      </w:divBdr>
    </w:div>
    <w:div w:id="209238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oleObject" Target="embeddings/oleObject4.bin"/><Relationship Id="rId42" Type="http://schemas.openxmlformats.org/officeDocument/2006/relationships/oleObject" Target="embeddings/oleObject5.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hyperlink" Target="http://blogs.msdn.com/robertbruckner/archive/2010/04/11/reporting-services-recipes-book-downloads.aspx" TargetMode="Externa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3.bin"/><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6.bin"/><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msdn.microsoft.com/en-us/library/ms175440.aspx" TargetMode="External"/><Relationship Id="rId74" Type="http://schemas.openxmlformats.org/officeDocument/2006/relationships/image" Target="media/image57.emf"/><Relationship Id="rId79" Type="http://schemas.openxmlformats.org/officeDocument/2006/relationships/hyperlink" Target="http://cwebbbi.spaces.live.com/Blog/cns!7B84B0F2C239489A!6848.entry"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7.bin"/><Relationship Id="rId73" Type="http://schemas.openxmlformats.org/officeDocument/2006/relationships/oleObject" Target="embeddings/oleObject8.bin"/><Relationship Id="rId78" Type="http://schemas.openxmlformats.org/officeDocument/2006/relationships/hyperlink" Target="http://blogs.msdn.com/robertbruckner/archive/2008/10/14/using-analysis-services-parent-child-hierarchies-in-reports.aspx" TargetMode="Externa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openxmlformats.org/officeDocument/2006/relationships/image" Target="media/image53.png"/><Relationship Id="rId77" Type="http://schemas.openxmlformats.org/officeDocument/2006/relationships/hyperlink" Target="http://blogs.msdn.com/seanboon/archive/2008/10/10/how-to-build-sparkline-reports-in-sql-server-reporting-services.aspx"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e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P:\ConsultantToolkit\Templates\documentbas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39316B-680F-4466-9BF7-D60C0EAAD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documentbase.dot</Template>
  <TotalTime>21</TotalTime>
  <Pages>46</Pages>
  <Words>9015</Words>
  <Characters>51390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Reporting Services Technical Paper</vt:lpstr>
    </vt:vector>
  </TitlesOfParts>
  <Manager/>
  <Company>Microsoft</Company>
  <LinksUpToDate>false</LinksUpToDate>
  <CharactersWithSpaces>60285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and Reporting Services, Design and Implementation: A SQL Server 2008 Technical Case Study</dc:title>
  <dc:subject>Analysis and Reporting Services Tip and Trick</dc:subject>
  <dc:creator>Nopparat Leelavanich;ndritsas@microsoft.com</dc:creator>
  <cp:lastModifiedBy>Nicholas Dritsas</cp:lastModifiedBy>
  <cp:revision>9</cp:revision>
  <cp:lastPrinted>2003-11-04T00:36:00Z</cp:lastPrinted>
  <dcterms:created xsi:type="dcterms:W3CDTF">2010-06-15T22:47:00Z</dcterms:created>
  <dcterms:modified xsi:type="dcterms:W3CDTF">2010-06-17T03:52:00Z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
    <vt:lpwstr>BBL</vt:lpwstr>
  </property>
  <property fmtid="{D5CDD505-2E9C-101B-9397-08002B2CF9AE}" pid="3" name="Version">
    <vt:lpwstr>.1</vt:lpwstr>
  </property>
  <property fmtid="{D5CDD505-2E9C-101B-9397-08002B2CF9AE}" pid="4" name="AuthorEmail">
    <vt:lpwstr>nopleela@microsoft.com</vt:lpwstr>
  </property>
  <property fmtid="{D5CDD505-2E9C-101B-9397-08002B2CF9AE}" pid="5" name="AuthorPosition">
    <vt:lpwstr>Consultant</vt:lpwstr>
  </property>
  <property fmtid="{D5CDD505-2E9C-101B-9397-08002B2CF9AE}" pid="6" name="DocCategory">
    <vt:lpwstr>White Paper</vt:lpwstr>
  </property>
  <property fmtid="{D5CDD505-2E9C-101B-9397-08002B2CF9AE}" pid="7" name="DocType">
    <vt:lpwstr> </vt:lpwstr>
  </property>
  <property fmtid="{D5CDD505-2E9C-101B-9397-08002B2CF9AE}" pid="8" name="Status">
    <vt:lpwstr>Draft</vt:lpwstr>
  </property>
  <property fmtid="{D5CDD505-2E9C-101B-9397-08002B2CF9AE}" pid="9" name="Confidential">
    <vt:lpwstr>0</vt:lpwstr>
  </property>
  <property fmtid="{D5CDD505-2E9C-101B-9397-08002B2CF9AE}" pid="10" name="Client">
    <vt:lpwstr>SQLCAT</vt:lpwstr>
  </property>
</Properties>
</file>