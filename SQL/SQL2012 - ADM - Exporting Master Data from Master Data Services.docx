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412" w:rsidRPr="00620412" w:rsidRDefault="00064874" w:rsidP="00620412">
      <w:r>
        <w:t>‘</w:t>
      </w:r>
      <w:r w:rsidR="00620412">
        <w:rPr>
          <w:noProof/>
        </w:rPr>
        <w:drawing>
          <wp:inline distT="0" distB="0" distL="0" distR="0" wp14:anchorId="4B3EA022" wp14:editId="499405DC">
            <wp:extent cx="5943600" cy="1784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201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84350"/>
                    </a:xfrm>
                    <a:prstGeom prst="rect">
                      <a:avLst/>
                    </a:prstGeom>
                  </pic:spPr>
                </pic:pic>
              </a:graphicData>
            </a:graphic>
          </wp:inline>
        </w:drawing>
      </w:r>
    </w:p>
    <w:p w:rsidR="0003060F" w:rsidRPr="002C7823" w:rsidRDefault="002A01B8" w:rsidP="0003060F">
      <w:pPr>
        <w:spacing w:after="0" w:line="240" w:lineRule="auto"/>
        <w:rPr>
          <w:rFonts w:cstheme="minorHAnsi"/>
          <w:b/>
          <w:sz w:val="48"/>
          <w:szCs w:val="48"/>
        </w:rPr>
      </w:pPr>
      <w:r>
        <w:rPr>
          <w:b/>
          <w:sz w:val="48"/>
          <w:szCs w:val="48"/>
        </w:rPr>
        <w:t>Exporting Master D</w:t>
      </w:r>
      <w:r w:rsidR="002C7823" w:rsidRPr="002C7823">
        <w:rPr>
          <w:b/>
          <w:sz w:val="48"/>
          <w:szCs w:val="48"/>
        </w:rPr>
        <w:t>ata from Master Data Services</w:t>
      </w:r>
    </w:p>
    <w:p w:rsidR="0003060F" w:rsidRDefault="0003060F" w:rsidP="00C65C94">
      <w:pPr>
        <w:rPr>
          <w:rFonts w:ascii="Arial" w:hAnsi="Arial" w:cs="Arial"/>
        </w:rPr>
      </w:pPr>
    </w:p>
    <w:p w:rsidR="00C65C94" w:rsidRPr="00674032" w:rsidRDefault="002A01B8" w:rsidP="00C65C94">
      <w:pPr>
        <w:rPr>
          <w:rFonts w:ascii="Arial" w:hAnsi="Arial" w:cs="Arial"/>
        </w:rPr>
      </w:pPr>
      <w:r>
        <w:rPr>
          <w:rFonts w:ascii="Arial" w:hAnsi="Arial" w:cs="Arial"/>
        </w:rPr>
        <w:t>SQL Server Technical A</w:t>
      </w:r>
      <w:r w:rsidR="00C65C94" w:rsidRPr="00674032">
        <w:rPr>
          <w:rFonts w:ascii="Arial" w:hAnsi="Arial" w:cs="Arial"/>
        </w:rPr>
        <w:t>rticle</w:t>
      </w:r>
    </w:p>
    <w:p w:rsidR="00C545AA" w:rsidRPr="00674032" w:rsidRDefault="00C545AA" w:rsidP="00C545AA">
      <w:pPr>
        <w:rPr>
          <w:rFonts w:ascii="Arial" w:hAnsi="Arial" w:cs="Arial"/>
        </w:rPr>
      </w:pPr>
    </w:p>
    <w:p w:rsidR="00C65C94" w:rsidRPr="00592368" w:rsidRDefault="00C65C94" w:rsidP="00C545AA">
      <w:pPr>
        <w:rPr>
          <w:rFonts w:ascii="Arial" w:hAnsi="Arial" w:cs="Arial"/>
          <w:b/>
        </w:rPr>
      </w:pPr>
      <w:r w:rsidRPr="00592368">
        <w:rPr>
          <w:rFonts w:ascii="Arial" w:hAnsi="Arial" w:cs="Arial"/>
          <w:b/>
        </w:rPr>
        <w:t>Writer:</w:t>
      </w:r>
      <w:r w:rsidR="00332483" w:rsidRPr="00592368">
        <w:rPr>
          <w:rFonts w:ascii="Arial" w:hAnsi="Arial" w:cs="Arial"/>
        </w:rPr>
        <w:t xml:space="preserve"> </w:t>
      </w:r>
      <w:r w:rsidR="00BA03B3">
        <w:rPr>
          <w:rFonts w:ascii="Arial" w:hAnsi="Arial" w:cs="Arial"/>
        </w:rPr>
        <w:t>Jim van de Erve</w:t>
      </w:r>
    </w:p>
    <w:p w:rsidR="00C65C94" w:rsidRPr="00592368" w:rsidRDefault="00C65C94" w:rsidP="00C65C94">
      <w:pPr>
        <w:rPr>
          <w:rFonts w:ascii="Arial" w:hAnsi="Arial" w:cs="Arial"/>
          <w:b/>
        </w:rPr>
      </w:pPr>
      <w:r w:rsidRPr="00592368">
        <w:rPr>
          <w:rFonts w:ascii="Arial" w:hAnsi="Arial" w:cs="Arial"/>
          <w:b/>
        </w:rPr>
        <w:t>Technical Reviewer</w:t>
      </w:r>
      <w:r w:rsidR="00BA03B3">
        <w:rPr>
          <w:rFonts w:ascii="Arial" w:hAnsi="Arial" w:cs="Arial"/>
          <w:b/>
        </w:rPr>
        <w:t>s</w:t>
      </w:r>
      <w:r w:rsidRPr="00592368">
        <w:rPr>
          <w:rFonts w:ascii="Arial" w:hAnsi="Arial" w:cs="Arial"/>
          <w:b/>
        </w:rPr>
        <w:t>:</w:t>
      </w:r>
      <w:r w:rsidRPr="00592368">
        <w:rPr>
          <w:rFonts w:ascii="Arial" w:hAnsi="Arial" w:cs="Arial"/>
        </w:rPr>
        <w:t xml:space="preserve"> </w:t>
      </w:r>
      <w:r w:rsidR="00BA03B3" w:rsidRPr="00BA03B3">
        <w:rPr>
          <w:rFonts w:ascii="Arial" w:eastAsia="Times New Roman" w:hAnsi="Arial" w:cs="Arial"/>
          <w:sz w:val="24"/>
          <w:szCs w:val="24"/>
        </w:rPr>
        <w:t>Matthew Roche, Jaime Alva Bravo, Arunjeet Singh</w:t>
      </w:r>
    </w:p>
    <w:p w:rsidR="00C65C94" w:rsidRPr="00592368" w:rsidRDefault="00C65C94" w:rsidP="00C545AA">
      <w:pPr>
        <w:rPr>
          <w:rFonts w:ascii="Arial" w:hAnsi="Arial" w:cs="Arial"/>
        </w:rPr>
      </w:pPr>
    </w:p>
    <w:p w:rsidR="00C65C94" w:rsidRPr="00592368" w:rsidRDefault="00C65C94" w:rsidP="00C65C94">
      <w:pPr>
        <w:rPr>
          <w:rFonts w:ascii="Arial" w:hAnsi="Arial" w:cs="Arial"/>
          <w:b/>
        </w:rPr>
      </w:pPr>
      <w:r w:rsidRPr="00592368">
        <w:rPr>
          <w:rFonts w:ascii="Arial" w:hAnsi="Arial" w:cs="Arial"/>
          <w:b/>
        </w:rPr>
        <w:t>Published:</w:t>
      </w:r>
      <w:r w:rsidRPr="00592368">
        <w:rPr>
          <w:rFonts w:ascii="Arial" w:hAnsi="Arial" w:cs="Arial"/>
        </w:rPr>
        <w:t xml:space="preserve"> </w:t>
      </w:r>
      <w:r w:rsidR="00BA03B3">
        <w:rPr>
          <w:rFonts w:ascii="Arial" w:hAnsi="Arial" w:cs="Arial"/>
        </w:rPr>
        <w:t>July 2012</w:t>
      </w:r>
    </w:p>
    <w:p w:rsidR="00C65C94" w:rsidRPr="00592368" w:rsidRDefault="00C65C94" w:rsidP="00C545AA">
      <w:pPr>
        <w:rPr>
          <w:rFonts w:ascii="Arial" w:hAnsi="Arial" w:cs="Arial"/>
        </w:rPr>
      </w:pPr>
      <w:r w:rsidRPr="00592368">
        <w:rPr>
          <w:rFonts w:ascii="Arial" w:hAnsi="Arial" w:cs="Arial"/>
          <w:b/>
        </w:rPr>
        <w:t>Applies to:</w:t>
      </w:r>
      <w:r w:rsidRPr="00592368">
        <w:rPr>
          <w:rFonts w:ascii="Arial" w:hAnsi="Arial" w:cs="Arial"/>
        </w:rPr>
        <w:t xml:space="preserve"> SQL Server </w:t>
      </w:r>
      <w:r w:rsidR="00620412">
        <w:rPr>
          <w:rFonts w:ascii="Arial" w:hAnsi="Arial" w:cs="Arial"/>
        </w:rPr>
        <w:t>2012</w:t>
      </w:r>
    </w:p>
    <w:p w:rsidR="00C65C94" w:rsidRPr="00592368" w:rsidRDefault="00C65C94" w:rsidP="00C545AA">
      <w:pPr>
        <w:rPr>
          <w:rFonts w:ascii="Arial" w:hAnsi="Arial" w:cs="Arial"/>
        </w:rPr>
      </w:pPr>
    </w:p>
    <w:p w:rsidR="00C65C94" w:rsidRPr="00BA03B3" w:rsidRDefault="00C65C94" w:rsidP="00C545AA">
      <w:pPr>
        <w:rPr>
          <w:rFonts w:ascii="Arial" w:hAnsi="Arial" w:cs="Arial"/>
        </w:rPr>
      </w:pPr>
      <w:r w:rsidRPr="00592368">
        <w:rPr>
          <w:rFonts w:ascii="Arial" w:hAnsi="Arial" w:cs="Arial"/>
          <w:b/>
        </w:rPr>
        <w:t>Summary:</w:t>
      </w:r>
      <w:r w:rsidRPr="00592368">
        <w:rPr>
          <w:rFonts w:ascii="Arial" w:hAnsi="Arial" w:cs="Arial"/>
        </w:rPr>
        <w:t xml:space="preserve"> </w:t>
      </w:r>
      <w:r w:rsidR="00BA03B3" w:rsidRPr="00BA03B3">
        <w:rPr>
          <w:rFonts w:ascii="Arial" w:eastAsia="Times New Roman" w:hAnsi="Arial" w:cs="Arial"/>
          <w:sz w:val="24"/>
          <w:szCs w:val="24"/>
        </w:rPr>
        <w:t xml:space="preserve">This white paper describes how to export master data from </w:t>
      </w:r>
      <w:r w:rsidR="00BA03B3">
        <w:rPr>
          <w:rFonts w:ascii="Arial" w:eastAsia="Times New Roman" w:hAnsi="Arial" w:cs="Arial"/>
          <w:sz w:val="24"/>
          <w:szCs w:val="24"/>
        </w:rPr>
        <w:t xml:space="preserve">Microsoft </w:t>
      </w:r>
      <w:r w:rsidR="00BA03B3" w:rsidRPr="00BA03B3">
        <w:rPr>
          <w:rFonts w:ascii="Arial" w:eastAsia="Times New Roman" w:hAnsi="Arial" w:cs="Arial"/>
          <w:sz w:val="24"/>
          <w:szCs w:val="24"/>
        </w:rPr>
        <w:t xml:space="preserve">SQL Server Master Data Services </w:t>
      </w:r>
      <w:r w:rsidR="000D40A4">
        <w:rPr>
          <w:rFonts w:ascii="Arial" w:eastAsia="Times New Roman" w:hAnsi="Arial" w:cs="Arial"/>
          <w:sz w:val="24"/>
          <w:szCs w:val="24"/>
        </w:rPr>
        <w:t xml:space="preserve">(MDS) </w:t>
      </w:r>
      <w:bookmarkStart w:id="0" w:name="_GoBack"/>
      <w:bookmarkEnd w:id="0"/>
      <w:r w:rsidR="00BA03B3" w:rsidRPr="00BA03B3">
        <w:rPr>
          <w:rFonts w:ascii="Arial" w:eastAsia="Times New Roman" w:hAnsi="Arial" w:cs="Arial"/>
          <w:sz w:val="24"/>
          <w:szCs w:val="24"/>
        </w:rPr>
        <w:t>using a subscription view, and how to import the master data into an external system using SQL Server Integration Services</w:t>
      </w:r>
      <w:r w:rsidR="00320569">
        <w:rPr>
          <w:rFonts w:ascii="Arial" w:eastAsia="Times New Roman" w:hAnsi="Arial" w:cs="Arial"/>
          <w:sz w:val="24"/>
          <w:szCs w:val="24"/>
        </w:rPr>
        <w:t xml:space="preserve"> (SSIS)</w:t>
      </w:r>
      <w:r w:rsidR="00BA03B3" w:rsidRPr="00BA03B3">
        <w:rPr>
          <w:rFonts w:ascii="Arial" w:eastAsia="Times New Roman" w:hAnsi="Arial" w:cs="Arial"/>
          <w:sz w:val="24"/>
          <w:szCs w:val="24"/>
        </w:rPr>
        <w:t>. The white</w:t>
      </w:r>
      <w:r w:rsidR="00BA03B3">
        <w:rPr>
          <w:rFonts w:ascii="Arial" w:eastAsia="Times New Roman" w:hAnsi="Arial" w:cs="Arial"/>
          <w:sz w:val="24"/>
          <w:szCs w:val="24"/>
        </w:rPr>
        <w:t xml:space="preserve"> </w:t>
      </w:r>
      <w:r w:rsidR="00BA03B3" w:rsidRPr="00BA03B3">
        <w:rPr>
          <w:rFonts w:ascii="Arial" w:eastAsia="Times New Roman" w:hAnsi="Arial" w:cs="Arial"/>
          <w:sz w:val="24"/>
          <w:szCs w:val="24"/>
        </w:rPr>
        <w:t>paper provides a step-by-step sample for crea</w:t>
      </w:r>
      <w:r w:rsidR="00320569">
        <w:rPr>
          <w:rFonts w:ascii="Arial" w:eastAsia="Times New Roman" w:hAnsi="Arial" w:cs="Arial"/>
          <w:sz w:val="24"/>
          <w:szCs w:val="24"/>
        </w:rPr>
        <w:t xml:space="preserve">ting a subscription view and an </w:t>
      </w:r>
      <w:r w:rsidR="00BA03B3" w:rsidRPr="00BA03B3">
        <w:rPr>
          <w:rFonts w:ascii="Arial" w:eastAsia="Times New Roman" w:hAnsi="Arial" w:cs="Arial"/>
          <w:sz w:val="24"/>
          <w:szCs w:val="24"/>
        </w:rPr>
        <w:t>SSIS package.</w:t>
      </w:r>
    </w:p>
    <w:p w:rsidR="00F30476" w:rsidRDefault="00F30476" w:rsidP="00FF5B8A">
      <w:pPr>
        <w:pStyle w:val="Heading1"/>
      </w:pPr>
    </w:p>
    <w:p w:rsidR="00F30476" w:rsidRDefault="00F30476" w:rsidP="00F30476">
      <w:pPr>
        <w:rPr>
          <w:rFonts w:asciiTheme="majorHAnsi" w:eastAsiaTheme="majorEastAsia" w:hAnsiTheme="majorHAnsi" w:cstheme="majorBidi"/>
          <w:color w:val="365F91" w:themeColor="accent1" w:themeShade="BF"/>
          <w:sz w:val="28"/>
          <w:szCs w:val="28"/>
        </w:rPr>
      </w:pPr>
      <w:r>
        <w:br w:type="page"/>
      </w:r>
    </w:p>
    <w:p w:rsidR="00F30476" w:rsidRPr="00033202" w:rsidRDefault="00F30476" w:rsidP="00033202">
      <w:pPr>
        <w:rPr>
          <w:sz w:val="36"/>
          <w:szCs w:val="36"/>
        </w:rPr>
      </w:pPr>
      <w:r w:rsidRPr="00033202">
        <w:rPr>
          <w:sz w:val="36"/>
          <w:szCs w:val="36"/>
        </w:rPr>
        <w:lastRenderedPageBreak/>
        <w:t>Copyright</w:t>
      </w:r>
    </w:p>
    <w:p w:rsidR="00F30476" w:rsidRDefault="00F30476" w:rsidP="00F30476">
      <w:pPr>
        <w:pStyle w:val="Text"/>
        <w:rPr>
          <w:sz w:val="16"/>
        </w:rPr>
      </w:pPr>
    </w:p>
    <w:p w:rsidR="00E43B6E" w:rsidRDefault="00E43B6E" w:rsidP="00E43B6E">
      <w:pPr>
        <w:rPr>
          <w:color w:val="000000"/>
        </w:rPr>
      </w:pPr>
      <w:r>
        <w:rPr>
          <w:color w:val="000000"/>
        </w:rPr>
        <w:t xml:space="preserve">This document is provided “as-is”. Information and views expressed in this document, including URL and other Internet Web site references, may change without notice. You bear the risk of using it. </w:t>
      </w:r>
    </w:p>
    <w:p w:rsidR="00E43B6E" w:rsidRDefault="00E43B6E" w:rsidP="00E43B6E">
      <w:pPr>
        <w:pStyle w:val="ListParagraph"/>
        <w:ind w:left="0"/>
        <w:rPr>
          <w:color w:val="000000"/>
        </w:rPr>
      </w:pPr>
      <w:r>
        <w:rPr>
          <w:color w:val="000000"/>
        </w:rPr>
        <w:t>Some examples depicted herein are provided for illustration only and are fictitious.  No real association or connection is intended or should be inferred.</w:t>
      </w:r>
    </w:p>
    <w:p w:rsidR="00E43B6E" w:rsidRDefault="00E43B6E" w:rsidP="00E43B6E">
      <w:pPr>
        <w:rPr>
          <w:b/>
          <w:bCs/>
          <w:i/>
          <w:iCs/>
          <w:color w:val="000000"/>
          <w:sz w:val="20"/>
          <w:szCs w:val="20"/>
        </w:rPr>
      </w:pPr>
      <w:r>
        <w:rPr>
          <w:color w:val="000000"/>
        </w:rPr>
        <w:t xml:space="preserve">This document does not provide you with any legal rights to any intellectual property in any Microsoft product. </w:t>
      </w:r>
      <w:r w:rsidRPr="00E43B6E">
        <w:rPr>
          <w:color w:val="000000"/>
        </w:rPr>
        <w:t>You may copy and use this document for your internal, reference purposes.</w:t>
      </w:r>
      <w:r>
        <w:rPr>
          <w:color w:val="000000"/>
        </w:rPr>
        <w:t xml:space="preserve"> </w:t>
      </w:r>
    </w:p>
    <w:p w:rsidR="00E43B6E" w:rsidRPr="00E43B6E" w:rsidRDefault="00E43B6E" w:rsidP="00E43B6E">
      <w:pPr>
        <w:rPr>
          <w:color w:val="000000"/>
        </w:rPr>
      </w:pPr>
      <w:r w:rsidRPr="00E43B6E">
        <w:rPr>
          <w:color w:val="000000"/>
        </w:rPr>
        <w:t>© 20</w:t>
      </w:r>
      <w:r>
        <w:rPr>
          <w:color w:val="000000"/>
        </w:rPr>
        <w:t>1</w:t>
      </w:r>
      <w:r w:rsidR="00BA03B3">
        <w:rPr>
          <w:color w:val="000000"/>
        </w:rPr>
        <w:t>2</w:t>
      </w:r>
      <w:r w:rsidRPr="00E43B6E">
        <w:rPr>
          <w:color w:val="000000"/>
        </w:rPr>
        <w:t xml:space="preserve"> Microsoft. All rights reserved.</w:t>
      </w:r>
    </w:p>
    <w:p w:rsidR="00E43B6E" w:rsidRDefault="00E43B6E" w:rsidP="00E43B6E">
      <w:pPr>
        <w:rPr>
          <w:color w:val="1F497D"/>
        </w:rPr>
      </w:pPr>
    </w:p>
    <w:p w:rsidR="00F30476" w:rsidRDefault="00F30476" w:rsidP="00F30476"/>
    <w:p w:rsidR="00F30476" w:rsidRDefault="00F30476">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540189968"/>
        <w:docPartObj>
          <w:docPartGallery w:val="Table of Contents"/>
          <w:docPartUnique/>
        </w:docPartObj>
      </w:sdtPr>
      <w:sdtEndPr>
        <w:rPr>
          <w:rFonts w:eastAsiaTheme="minorEastAsia"/>
        </w:rPr>
      </w:sdtEndPr>
      <w:sdtContent>
        <w:p w:rsidR="00033202" w:rsidRDefault="00033202">
          <w:pPr>
            <w:pStyle w:val="TOCHeading"/>
          </w:pPr>
          <w:r>
            <w:t>Contents</w:t>
          </w:r>
        </w:p>
        <w:p w:rsidR="006C7735" w:rsidRDefault="004D3320">
          <w:pPr>
            <w:pStyle w:val="TOC1"/>
            <w:tabs>
              <w:tab w:val="right" w:leader="dot" w:pos="9350"/>
            </w:tabs>
            <w:rPr>
              <w:noProof/>
            </w:rPr>
          </w:pPr>
          <w:r>
            <w:fldChar w:fldCharType="begin"/>
          </w:r>
          <w:r w:rsidR="00033202">
            <w:instrText xml:space="preserve"> TOC \o "1-3" \h \z \u </w:instrText>
          </w:r>
          <w:r>
            <w:fldChar w:fldCharType="separate"/>
          </w:r>
          <w:hyperlink w:anchor="_Toc328471550" w:history="1">
            <w:r w:rsidR="006C7735" w:rsidRPr="00480F93">
              <w:rPr>
                <w:rStyle w:val="Hyperlink"/>
                <w:noProof/>
              </w:rPr>
              <w:t>Introduction</w:t>
            </w:r>
            <w:r w:rsidR="006C7735">
              <w:rPr>
                <w:noProof/>
                <w:webHidden/>
              </w:rPr>
              <w:tab/>
            </w:r>
            <w:r w:rsidR="006C7735">
              <w:rPr>
                <w:noProof/>
                <w:webHidden/>
              </w:rPr>
              <w:fldChar w:fldCharType="begin"/>
            </w:r>
            <w:r w:rsidR="006C7735">
              <w:rPr>
                <w:noProof/>
                <w:webHidden/>
              </w:rPr>
              <w:instrText xml:space="preserve"> PAGEREF _Toc328471550 \h </w:instrText>
            </w:r>
            <w:r w:rsidR="006C7735">
              <w:rPr>
                <w:noProof/>
                <w:webHidden/>
              </w:rPr>
            </w:r>
            <w:r w:rsidR="006C7735">
              <w:rPr>
                <w:noProof/>
                <w:webHidden/>
              </w:rPr>
              <w:fldChar w:fldCharType="separate"/>
            </w:r>
            <w:r w:rsidR="006C7735">
              <w:rPr>
                <w:noProof/>
                <w:webHidden/>
              </w:rPr>
              <w:t>4</w:t>
            </w:r>
            <w:r w:rsidR="006C7735">
              <w:rPr>
                <w:noProof/>
                <w:webHidden/>
              </w:rPr>
              <w:fldChar w:fldCharType="end"/>
            </w:r>
          </w:hyperlink>
        </w:p>
        <w:p w:rsidR="006C7735" w:rsidRDefault="001A186B">
          <w:pPr>
            <w:pStyle w:val="TOC1"/>
            <w:tabs>
              <w:tab w:val="right" w:leader="dot" w:pos="9350"/>
            </w:tabs>
            <w:rPr>
              <w:noProof/>
            </w:rPr>
          </w:pPr>
          <w:hyperlink w:anchor="_Toc328471551" w:history="1">
            <w:r w:rsidR="006C7735" w:rsidRPr="00480F93">
              <w:rPr>
                <w:rStyle w:val="Hyperlink"/>
                <w:noProof/>
              </w:rPr>
              <w:t>Export Master Data into a Subscription View</w:t>
            </w:r>
            <w:r w:rsidR="006C7735">
              <w:rPr>
                <w:noProof/>
                <w:webHidden/>
              </w:rPr>
              <w:tab/>
            </w:r>
            <w:r w:rsidR="006C7735">
              <w:rPr>
                <w:noProof/>
                <w:webHidden/>
              </w:rPr>
              <w:fldChar w:fldCharType="begin"/>
            </w:r>
            <w:r w:rsidR="006C7735">
              <w:rPr>
                <w:noProof/>
                <w:webHidden/>
              </w:rPr>
              <w:instrText xml:space="preserve"> PAGEREF _Toc328471551 \h </w:instrText>
            </w:r>
            <w:r w:rsidR="006C7735">
              <w:rPr>
                <w:noProof/>
                <w:webHidden/>
              </w:rPr>
            </w:r>
            <w:r w:rsidR="006C7735">
              <w:rPr>
                <w:noProof/>
                <w:webHidden/>
              </w:rPr>
              <w:fldChar w:fldCharType="separate"/>
            </w:r>
            <w:r w:rsidR="006C7735">
              <w:rPr>
                <w:noProof/>
                <w:webHidden/>
              </w:rPr>
              <w:t>4</w:t>
            </w:r>
            <w:r w:rsidR="006C7735">
              <w:rPr>
                <w:noProof/>
                <w:webHidden/>
              </w:rPr>
              <w:fldChar w:fldCharType="end"/>
            </w:r>
          </w:hyperlink>
        </w:p>
        <w:p w:rsidR="006C7735" w:rsidRDefault="001A186B">
          <w:pPr>
            <w:pStyle w:val="TOC2"/>
            <w:tabs>
              <w:tab w:val="right" w:leader="dot" w:pos="9350"/>
            </w:tabs>
            <w:rPr>
              <w:noProof/>
            </w:rPr>
          </w:pPr>
          <w:hyperlink w:anchor="_Toc328471552" w:history="1">
            <w:r w:rsidR="006C7735" w:rsidRPr="00480F93">
              <w:rPr>
                <w:rStyle w:val="Hyperlink"/>
                <w:noProof/>
              </w:rPr>
              <w:t>Creating a Subscription View</w:t>
            </w:r>
            <w:r w:rsidR="006C7735">
              <w:rPr>
                <w:noProof/>
                <w:webHidden/>
              </w:rPr>
              <w:tab/>
            </w:r>
            <w:r w:rsidR="006C7735">
              <w:rPr>
                <w:noProof/>
                <w:webHidden/>
              </w:rPr>
              <w:fldChar w:fldCharType="begin"/>
            </w:r>
            <w:r w:rsidR="006C7735">
              <w:rPr>
                <w:noProof/>
                <w:webHidden/>
              </w:rPr>
              <w:instrText xml:space="preserve"> PAGEREF _Toc328471552 \h </w:instrText>
            </w:r>
            <w:r w:rsidR="006C7735">
              <w:rPr>
                <w:noProof/>
                <w:webHidden/>
              </w:rPr>
            </w:r>
            <w:r w:rsidR="006C7735">
              <w:rPr>
                <w:noProof/>
                <w:webHidden/>
              </w:rPr>
              <w:fldChar w:fldCharType="separate"/>
            </w:r>
            <w:r w:rsidR="006C7735">
              <w:rPr>
                <w:noProof/>
                <w:webHidden/>
              </w:rPr>
              <w:t>5</w:t>
            </w:r>
            <w:r w:rsidR="006C7735">
              <w:rPr>
                <w:noProof/>
                <w:webHidden/>
              </w:rPr>
              <w:fldChar w:fldCharType="end"/>
            </w:r>
          </w:hyperlink>
        </w:p>
        <w:p w:rsidR="006C7735" w:rsidRDefault="001A186B">
          <w:pPr>
            <w:pStyle w:val="TOC2"/>
            <w:tabs>
              <w:tab w:val="right" w:leader="dot" w:pos="9350"/>
            </w:tabs>
            <w:rPr>
              <w:noProof/>
            </w:rPr>
          </w:pPr>
          <w:hyperlink w:anchor="_Toc328471553" w:history="1">
            <w:r w:rsidR="006C7735" w:rsidRPr="00480F93">
              <w:rPr>
                <w:rStyle w:val="Hyperlink"/>
                <w:noProof/>
              </w:rPr>
              <w:t>What’s in a Subscription View</w:t>
            </w:r>
            <w:r w:rsidR="006C7735">
              <w:rPr>
                <w:noProof/>
                <w:webHidden/>
              </w:rPr>
              <w:tab/>
            </w:r>
            <w:r w:rsidR="006C7735">
              <w:rPr>
                <w:noProof/>
                <w:webHidden/>
              </w:rPr>
              <w:fldChar w:fldCharType="begin"/>
            </w:r>
            <w:r w:rsidR="006C7735">
              <w:rPr>
                <w:noProof/>
                <w:webHidden/>
              </w:rPr>
              <w:instrText xml:space="preserve"> PAGEREF _Toc328471553 \h </w:instrText>
            </w:r>
            <w:r w:rsidR="006C7735">
              <w:rPr>
                <w:noProof/>
                <w:webHidden/>
              </w:rPr>
            </w:r>
            <w:r w:rsidR="006C7735">
              <w:rPr>
                <w:noProof/>
                <w:webHidden/>
              </w:rPr>
              <w:fldChar w:fldCharType="separate"/>
            </w:r>
            <w:r w:rsidR="006C7735">
              <w:rPr>
                <w:noProof/>
                <w:webHidden/>
              </w:rPr>
              <w:t>5</w:t>
            </w:r>
            <w:r w:rsidR="006C7735">
              <w:rPr>
                <w:noProof/>
                <w:webHidden/>
              </w:rPr>
              <w:fldChar w:fldCharType="end"/>
            </w:r>
          </w:hyperlink>
        </w:p>
        <w:p w:rsidR="006C7735" w:rsidRDefault="001A186B">
          <w:pPr>
            <w:pStyle w:val="TOC2"/>
            <w:tabs>
              <w:tab w:val="right" w:leader="dot" w:pos="9350"/>
            </w:tabs>
            <w:rPr>
              <w:noProof/>
            </w:rPr>
          </w:pPr>
          <w:hyperlink w:anchor="_Toc328471554" w:history="1">
            <w:r w:rsidR="006C7735" w:rsidRPr="00480F93">
              <w:rPr>
                <w:rStyle w:val="Hyperlink"/>
                <w:noProof/>
              </w:rPr>
              <w:t>Versioning a Subscription View</w:t>
            </w:r>
            <w:r w:rsidR="006C7735">
              <w:rPr>
                <w:noProof/>
                <w:webHidden/>
              </w:rPr>
              <w:tab/>
            </w:r>
            <w:r w:rsidR="006C7735">
              <w:rPr>
                <w:noProof/>
                <w:webHidden/>
              </w:rPr>
              <w:fldChar w:fldCharType="begin"/>
            </w:r>
            <w:r w:rsidR="006C7735">
              <w:rPr>
                <w:noProof/>
                <w:webHidden/>
              </w:rPr>
              <w:instrText xml:space="preserve"> PAGEREF _Toc328471554 \h </w:instrText>
            </w:r>
            <w:r w:rsidR="006C7735">
              <w:rPr>
                <w:noProof/>
                <w:webHidden/>
              </w:rPr>
            </w:r>
            <w:r w:rsidR="006C7735">
              <w:rPr>
                <w:noProof/>
                <w:webHidden/>
              </w:rPr>
              <w:fldChar w:fldCharType="separate"/>
            </w:r>
            <w:r w:rsidR="006C7735">
              <w:rPr>
                <w:noProof/>
                <w:webHidden/>
              </w:rPr>
              <w:t>6</w:t>
            </w:r>
            <w:r w:rsidR="006C7735">
              <w:rPr>
                <w:noProof/>
                <w:webHidden/>
              </w:rPr>
              <w:fldChar w:fldCharType="end"/>
            </w:r>
          </w:hyperlink>
        </w:p>
        <w:p w:rsidR="006C7735" w:rsidRDefault="001A186B">
          <w:pPr>
            <w:pStyle w:val="TOC2"/>
            <w:tabs>
              <w:tab w:val="right" w:leader="dot" w:pos="9350"/>
            </w:tabs>
            <w:rPr>
              <w:noProof/>
            </w:rPr>
          </w:pPr>
          <w:hyperlink w:anchor="_Toc328471555" w:history="1">
            <w:r w:rsidR="006C7735" w:rsidRPr="00480F93">
              <w:rPr>
                <w:rStyle w:val="Hyperlink"/>
                <w:noProof/>
              </w:rPr>
              <w:t>Customize a Subscription View</w:t>
            </w:r>
            <w:r w:rsidR="006C7735">
              <w:rPr>
                <w:noProof/>
                <w:webHidden/>
              </w:rPr>
              <w:tab/>
            </w:r>
            <w:r w:rsidR="006C7735">
              <w:rPr>
                <w:noProof/>
                <w:webHidden/>
              </w:rPr>
              <w:fldChar w:fldCharType="begin"/>
            </w:r>
            <w:r w:rsidR="006C7735">
              <w:rPr>
                <w:noProof/>
                <w:webHidden/>
              </w:rPr>
              <w:instrText xml:space="preserve"> PAGEREF _Toc328471555 \h </w:instrText>
            </w:r>
            <w:r w:rsidR="006C7735">
              <w:rPr>
                <w:noProof/>
                <w:webHidden/>
              </w:rPr>
            </w:r>
            <w:r w:rsidR="006C7735">
              <w:rPr>
                <w:noProof/>
                <w:webHidden/>
              </w:rPr>
              <w:fldChar w:fldCharType="separate"/>
            </w:r>
            <w:r w:rsidR="006C7735">
              <w:rPr>
                <w:noProof/>
                <w:webHidden/>
              </w:rPr>
              <w:t>6</w:t>
            </w:r>
            <w:r w:rsidR="006C7735">
              <w:rPr>
                <w:noProof/>
                <w:webHidden/>
              </w:rPr>
              <w:fldChar w:fldCharType="end"/>
            </w:r>
          </w:hyperlink>
        </w:p>
        <w:p w:rsidR="006C7735" w:rsidRDefault="001A186B">
          <w:pPr>
            <w:pStyle w:val="TOC1"/>
            <w:tabs>
              <w:tab w:val="right" w:leader="dot" w:pos="9350"/>
            </w:tabs>
            <w:rPr>
              <w:noProof/>
            </w:rPr>
          </w:pPr>
          <w:hyperlink w:anchor="_Toc328471556" w:history="1">
            <w:r w:rsidR="006C7735" w:rsidRPr="00480F93">
              <w:rPr>
                <w:rStyle w:val="Hyperlink"/>
                <w:noProof/>
              </w:rPr>
              <w:t>Import Master Data Using an SSIS Package</w:t>
            </w:r>
            <w:r w:rsidR="006C7735">
              <w:rPr>
                <w:noProof/>
                <w:webHidden/>
              </w:rPr>
              <w:tab/>
            </w:r>
            <w:r w:rsidR="006C7735">
              <w:rPr>
                <w:noProof/>
                <w:webHidden/>
              </w:rPr>
              <w:fldChar w:fldCharType="begin"/>
            </w:r>
            <w:r w:rsidR="006C7735">
              <w:rPr>
                <w:noProof/>
                <w:webHidden/>
              </w:rPr>
              <w:instrText xml:space="preserve"> PAGEREF _Toc328471556 \h </w:instrText>
            </w:r>
            <w:r w:rsidR="006C7735">
              <w:rPr>
                <w:noProof/>
                <w:webHidden/>
              </w:rPr>
            </w:r>
            <w:r w:rsidR="006C7735">
              <w:rPr>
                <w:noProof/>
                <w:webHidden/>
              </w:rPr>
              <w:fldChar w:fldCharType="separate"/>
            </w:r>
            <w:r w:rsidR="006C7735">
              <w:rPr>
                <w:noProof/>
                <w:webHidden/>
              </w:rPr>
              <w:t>7</w:t>
            </w:r>
            <w:r w:rsidR="006C7735">
              <w:rPr>
                <w:noProof/>
                <w:webHidden/>
              </w:rPr>
              <w:fldChar w:fldCharType="end"/>
            </w:r>
          </w:hyperlink>
        </w:p>
        <w:p w:rsidR="006C7735" w:rsidRDefault="001A186B">
          <w:pPr>
            <w:pStyle w:val="TOC2"/>
            <w:tabs>
              <w:tab w:val="right" w:leader="dot" w:pos="9350"/>
            </w:tabs>
            <w:rPr>
              <w:noProof/>
            </w:rPr>
          </w:pPr>
          <w:hyperlink w:anchor="_Toc328471557" w:history="1">
            <w:r w:rsidR="006C7735" w:rsidRPr="00480F93">
              <w:rPr>
                <w:rStyle w:val="Hyperlink"/>
                <w:noProof/>
              </w:rPr>
              <w:t>Master Data Export and Import Sample</w:t>
            </w:r>
            <w:r w:rsidR="006C7735">
              <w:rPr>
                <w:noProof/>
                <w:webHidden/>
              </w:rPr>
              <w:tab/>
            </w:r>
            <w:r w:rsidR="006C7735">
              <w:rPr>
                <w:noProof/>
                <w:webHidden/>
              </w:rPr>
              <w:fldChar w:fldCharType="begin"/>
            </w:r>
            <w:r w:rsidR="006C7735">
              <w:rPr>
                <w:noProof/>
                <w:webHidden/>
              </w:rPr>
              <w:instrText xml:space="preserve"> PAGEREF _Toc328471557 \h </w:instrText>
            </w:r>
            <w:r w:rsidR="006C7735">
              <w:rPr>
                <w:noProof/>
                <w:webHidden/>
              </w:rPr>
            </w:r>
            <w:r w:rsidR="006C7735">
              <w:rPr>
                <w:noProof/>
                <w:webHidden/>
              </w:rPr>
              <w:fldChar w:fldCharType="separate"/>
            </w:r>
            <w:r w:rsidR="006C7735">
              <w:rPr>
                <w:noProof/>
                <w:webHidden/>
              </w:rPr>
              <w:t>7</w:t>
            </w:r>
            <w:r w:rsidR="006C7735">
              <w:rPr>
                <w:noProof/>
                <w:webHidden/>
              </w:rPr>
              <w:fldChar w:fldCharType="end"/>
            </w:r>
          </w:hyperlink>
        </w:p>
        <w:p w:rsidR="006C7735" w:rsidRDefault="001A186B">
          <w:pPr>
            <w:pStyle w:val="TOC2"/>
            <w:tabs>
              <w:tab w:val="right" w:leader="dot" w:pos="9350"/>
            </w:tabs>
            <w:rPr>
              <w:noProof/>
            </w:rPr>
          </w:pPr>
          <w:hyperlink w:anchor="_Toc328471558" w:history="1">
            <w:r w:rsidR="006C7735" w:rsidRPr="00480F93">
              <w:rPr>
                <w:rStyle w:val="Hyperlink"/>
                <w:noProof/>
              </w:rPr>
              <w:t>Set Up the Master Data Export and Import Sample</w:t>
            </w:r>
            <w:r w:rsidR="006C7735">
              <w:rPr>
                <w:noProof/>
                <w:webHidden/>
              </w:rPr>
              <w:tab/>
            </w:r>
            <w:r w:rsidR="006C7735">
              <w:rPr>
                <w:noProof/>
                <w:webHidden/>
              </w:rPr>
              <w:fldChar w:fldCharType="begin"/>
            </w:r>
            <w:r w:rsidR="006C7735">
              <w:rPr>
                <w:noProof/>
                <w:webHidden/>
              </w:rPr>
              <w:instrText xml:space="preserve"> PAGEREF _Toc328471558 \h </w:instrText>
            </w:r>
            <w:r w:rsidR="006C7735">
              <w:rPr>
                <w:noProof/>
                <w:webHidden/>
              </w:rPr>
            </w:r>
            <w:r w:rsidR="006C7735">
              <w:rPr>
                <w:noProof/>
                <w:webHidden/>
              </w:rPr>
              <w:fldChar w:fldCharType="separate"/>
            </w:r>
            <w:r w:rsidR="006C7735">
              <w:rPr>
                <w:noProof/>
                <w:webHidden/>
              </w:rPr>
              <w:t>10</w:t>
            </w:r>
            <w:r w:rsidR="006C7735">
              <w:rPr>
                <w:noProof/>
                <w:webHidden/>
              </w:rPr>
              <w:fldChar w:fldCharType="end"/>
            </w:r>
          </w:hyperlink>
        </w:p>
        <w:p w:rsidR="006C7735" w:rsidRDefault="001A186B">
          <w:pPr>
            <w:pStyle w:val="TOC2"/>
            <w:tabs>
              <w:tab w:val="right" w:leader="dot" w:pos="9350"/>
            </w:tabs>
            <w:rPr>
              <w:noProof/>
            </w:rPr>
          </w:pPr>
          <w:hyperlink w:anchor="_Toc328471559" w:history="1">
            <w:r w:rsidR="006C7735" w:rsidRPr="00480F93">
              <w:rPr>
                <w:rStyle w:val="Hyperlink"/>
                <w:noProof/>
              </w:rPr>
              <w:t>Create a Subscription View</w:t>
            </w:r>
            <w:r w:rsidR="006C7735">
              <w:rPr>
                <w:noProof/>
                <w:webHidden/>
              </w:rPr>
              <w:tab/>
            </w:r>
            <w:r w:rsidR="006C7735">
              <w:rPr>
                <w:noProof/>
                <w:webHidden/>
              </w:rPr>
              <w:fldChar w:fldCharType="begin"/>
            </w:r>
            <w:r w:rsidR="006C7735">
              <w:rPr>
                <w:noProof/>
                <w:webHidden/>
              </w:rPr>
              <w:instrText xml:space="preserve"> PAGEREF _Toc328471559 \h </w:instrText>
            </w:r>
            <w:r w:rsidR="006C7735">
              <w:rPr>
                <w:noProof/>
                <w:webHidden/>
              </w:rPr>
            </w:r>
            <w:r w:rsidR="006C7735">
              <w:rPr>
                <w:noProof/>
                <w:webHidden/>
              </w:rPr>
              <w:fldChar w:fldCharType="separate"/>
            </w:r>
            <w:r w:rsidR="006C7735">
              <w:rPr>
                <w:noProof/>
                <w:webHidden/>
              </w:rPr>
              <w:t>10</w:t>
            </w:r>
            <w:r w:rsidR="006C7735">
              <w:rPr>
                <w:noProof/>
                <w:webHidden/>
              </w:rPr>
              <w:fldChar w:fldCharType="end"/>
            </w:r>
          </w:hyperlink>
        </w:p>
        <w:p w:rsidR="006C7735" w:rsidRDefault="001A186B">
          <w:pPr>
            <w:pStyle w:val="TOC2"/>
            <w:tabs>
              <w:tab w:val="right" w:leader="dot" w:pos="9350"/>
            </w:tabs>
            <w:rPr>
              <w:noProof/>
            </w:rPr>
          </w:pPr>
          <w:hyperlink w:anchor="_Toc328471560" w:history="1">
            <w:r w:rsidR="006C7735" w:rsidRPr="00480F93">
              <w:rPr>
                <w:rStyle w:val="Hyperlink"/>
                <w:noProof/>
              </w:rPr>
              <w:t>Create the Import Package</w:t>
            </w:r>
            <w:r w:rsidR="006C7735">
              <w:rPr>
                <w:noProof/>
                <w:webHidden/>
              </w:rPr>
              <w:tab/>
            </w:r>
            <w:r w:rsidR="006C7735">
              <w:rPr>
                <w:noProof/>
                <w:webHidden/>
              </w:rPr>
              <w:fldChar w:fldCharType="begin"/>
            </w:r>
            <w:r w:rsidR="006C7735">
              <w:rPr>
                <w:noProof/>
                <w:webHidden/>
              </w:rPr>
              <w:instrText xml:space="preserve"> PAGEREF _Toc328471560 \h </w:instrText>
            </w:r>
            <w:r w:rsidR="006C7735">
              <w:rPr>
                <w:noProof/>
                <w:webHidden/>
              </w:rPr>
            </w:r>
            <w:r w:rsidR="006C7735">
              <w:rPr>
                <w:noProof/>
                <w:webHidden/>
              </w:rPr>
              <w:fldChar w:fldCharType="separate"/>
            </w:r>
            <w:r w:rsidR="006C7735">
              <w:rPr>
                <w:noProof/>
                <w:webHidden/>
              </w:rPr>
              <w:t>11</w:t>
            </w:r>
            <w:r w:rsidR="006C7735">
              <w:rPr>
                <w:noProof/>
                <w:webHidden/>
              </w:rPr>
              <w:fldChar w:fldCharType="end"/>
            </w:r>
          </w:hyperlink>
        </w:p>
        <w:p w:rsidR="006C7735" w:rsidRDefault="001A186B">
          <w:pPr>
            <w:pStyle w:val="TOC2"/>
            <w:tabs>
              <w:tab w:val="right" w:leader="dot" w:pos="9350"/>
            </w:tabs>
            <w:rPr>
              <w:noProof/>
            </w:rPr>
          </w:pPr>
          <w:hyperlink w:anchor="_Toc328471561" w:history="1">
            <w:r w:rsidR="006C7735" w:rsidRPr="00480F93">
              <w:rPr>
                <w:rStyle w:val="Hyperlink"/>
                <w:noProof/>
              </w:rPr>
              <w:t>Testing the Solution</w:t>
            </w:r>
            <w:r w:rsidR="006C7735">
              <w:rPr>
                <w:noProof/>
                <w:webHidden/>
              </w:rPr>
              <w:tab/>
            </w:r>
            <w:r w:rsidR="006C7735">
              <w:rPr>
                <w:noProof/>
                <w:webHidden/>
              </w:rPr>
              <w:fldChar w:fldCharType="begin"/>
            </w:r>
            <w:r w:rsidR="006C7735">
              <w:rPr>
                <w:noProof/>
                <w:webHidden/>
              </w:rPr>
              <w:instrText xml:space="preserve"> PAGEREF _Toc328471561 \h </w:instrText>
            </w:r>
            <w:r w:rsidR="006C7735">
              <w:rPr>
                <w:noProof/>
                <w:webHidden/>
              </w:rPr>
            </w:r>
            <w:r w:rsidR="006C7735">
              <w:rPr>
                <w:noProof/>
                <w:webHidden/>
              </w:rPr>
              <w:fldChar w:fldCharType="separate"/>
            </w:r>
            <w:r w:rsidR="006C7735">
              <w:rPr>
                <w:noProof/>
                <w:webHidden/>
              </w:rPr>
              <w:t>14</w:t>
            </w:r>
            <w:r w:rsidR="006C7735">
              <w:rPr>
                <w:noProof/>
                <w:webHidden/>
              </w:rPr>
              <w:fldChar w:fldCharType="end"/>
            </w:r>
          </w:hyperlink>
        </w:p>
        <w:p w:rsidR="006C7735" w:rsidRDefault="001A186B">
          <w:pPr>
            <w:pStyle w:val="TOC1"/>
            <w:tabs>
              <w:tab w:val="right" w:leader="dot" w:pos="9350"/>
            </w:tabs>
            <w:rPr>
              <w:noProof/>
            </w:rPr>
          </w:pPr>
          <w:hyperlink w:anchor="_Toc328471562" w:history="1">
            <w:r w:rsidR="006C7735" w:rsidRPr="00480F93">
              <w:rPr>
                <w:rStyle w:val="Hyperlink"/>
                <w:noProof/>
              </w:rPr>
              <w:t>Conclusion</w:t>
            </w:r>
            <w:r w:rsidR="006C7735">
              <w:rPr>
                <w:noProof/>
                <w:webHidden/>
              </w:rPr>
              <w:tab/>
            </w:r>
            <w:r w:rsidR="006C7735">
              <w:rPr>
                <w:noProof/>
                <w:webHidden/>
              </w:rPr>
              <w:fldChar w:fldCharType="begin"/>
            </w:r>
            <w:r w:rsidR="006C7735">
              <w:rPr>
                <w:noProof/>
                <w:webHidden/>
              </w:rPr>
              <w:instrText xml:space="preserve"> PAGEREF _Toc328471562 \h </w:instrText>
            </w:r>
            <w:r w:rsidR="006C7735">
              <w:rPr>
                <w:noProof/>
                <w:webHidden/>
              </w:rPr>
            </w:r>
            <w:r w:rsidR="006C7735">
              <w:rPr>
                <w:noProof/>
                <w:webHidden/>
              </w:rPr>
              <w:fldChar w:fldCharType="separate"/>
            </w:r>
            <w:r w:rsidR="006C7735">
              <w:rPr>
                <w:noProof/>
                <w:webHidden/>
              </w:rPr>
              <w:t>14</w:t>
            </w:r>
            <w:r w:rsidR="006C7735">
              <w:rPr>
                <w:noProof/>
                <w:webHidden/>
              </w:rPr>
              <w:fldChar w:fldCharType="end"/>
            </w:r>
          </w:hyperlink>
        </w:p>
        <w:p w:rsidR="00033202" w:rsidRDefault="004D3320">
          <w:r>
            <w:fldChar w:fldCharType="end"/>
          </w:r>
        </w:p>
      </w:sdtContent>
    </w:sdt>
    <w:p w:rsidR="00033202" w:rsidRDefault="00033202">
      <w:pPr>
        <w:rPr>
          <w:rFonts w:asciiTheme="majorHAnsi" w:eastAsiaTheme="majorEastAsia" w:hAnsiTheme="majorHAnsi" w:cstheme="majorBidi"/>
          <w:b/>
          <w:bCs/>
          <w:color w:val="365F91" w:themeColor="accent1" w:themeShade="BF"/>
          <w:sz w:val="28"/>
          <w:szCs w:val="28"/>
        </w:rPr>
      </w:pPr>
      <w:r>
        <w:br w:type="page"/>
      </w:r>
    </w:p>
    <w:p w:rsidR="00BA03B3" w:rsidRDefault="00BA03B3" w:rsidP="00BA03B3">
      <w:pPr>
        <w:pStyle w:val="Heading1"/>
      </w:pPr>
      <w:bookmarkStart w:id="1" w:name="_Toc328471550"/>
      <w:r>
        <w:lastRenderedPageBreak/>
        <w:t>Introduction</w:t>
      </w:r>
      <w:bookmarkEnd w:id="1"/>
    </w:p>
    <w:p w:rsidR="00BA03B3" w:rsidRDefault="00BA03B3" w:rsidP="00BA03B3">
      <w:r>
        <w:t xml:space="preserve">This document describes how to </w:t>
      </w:r>
      <w:r w:rsidRPr="000943A8">
        <w:t>export master data from Microsoft SQL Server 2012 Master Data Service</w:t>
      </w:r>
      <w:r>
        <w:t>s (MDS) into an operational or analytical system</w:t>
      </w:r>
      <w:r w:rsidRPr="000943A8">
        <w:t xml:space="preserve">. </w:t>
      </w:r>
      <w:r>
        <w:t xml:space="preserve">This enables you to use your master data to meet your operational or analytical requirements in an automated </w:t>
      </w:r>
      <w:r w:rsidRPr="00695350">
        <w:t>way</w:t>
      </w:r>
      <w:r>
        <w:t>. This white</w:t>
      </w:r>
      <w:r w:rsidR="00611AE0">
        <w:t xml:space="preserve"> </w:t>
      </w:r>
      <w:r>
        <w:t>paper focuses on the following processes to export and then import master data. It also provides a sample that demonstrates their usage.</w:t>
      </w:r>
    </w:p>
    <w:p w:rsidR="00BA03B3" w:rsidRDefault="00BA03B3" w:rsidP="00BA03B3">
      <w:pPr>
        <w:pStyle w:val="ListParagraph"/>
        <w:numPr>
          <w:ilvl w:val="0"/>
          <w:numId w:val="25"/>
        </w:numPr>
      </w:pPr>
      <w:r>
        <w:t>Exposing master data as a customizable subscription view created in MDS</w:t>
      </w:r>
    </w:p>
    <w:p w:rsidR="00BA03B3" w:rsidRDefault="00BA03B3" w:rsidP="00BA03B3">
      <w:pPr>
        <w:pStyle w:val="ListParagraph"/>
        <w:numPr>
          <w:ilvl w:val="0"/>
          <w:numId w:val="25"/>
        </w:numPr>
      </w:pPr>
      <w:r>
        <w:t>Importing master data from the subscription view into a SQL Server database table using a SQL Server Integration Services (SSIS) package (</w:t>
      </w:r>
      <w:r w:rsidR="00D4390D">
        <w:t xml:space="preserve">For more information, see </w:t>
      </w:r>
      <w:hyperlink w:anchor="_Import_Master_Data" w:history="1">
        <w:r w:rsidR="00D4390D">
          <w:rPr>
            <w:rStyle w:val="Hyperlink"/>
          </w:rPr>
          <w:t>Import Master Data Using an SSIS Package</w:t>
        </w:r>
      </w:hyperlink>
      <w:r w:rsidR="00611AE0">
        <w:t xml:space="preserve"> later in this paper.)</w:t>
      </w:r>
    </w:p>
    <w:p w:rsidR="00BA03B3" w:rsidRDefault="00BA03B3" w:rsidP="00BA03B3">
      <w:bookmarkStart w:id="2" w:name="_MDS_Architecture_Overview"/>
      <w:bookmarkEnd w:id="2"/>
      <w:r>
        <w:rPr>
          <w:noProof/>
        </w:rPr>
        <w:drawing>
          <wp:inline distT="0" distB="0" distL="0" distR="0" wp14:anchorId="3012D997" wp14:editId="5E323672">
            <wp:extent cx="5943600" cy="2052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ing_Master_Data_Overview.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52320"/>
                    </a:xfrm>
                    <a:prstGeom prst="rect">
                      <a:avLst/>
                    </a:prstGeom>
                  </pic:spPr>
                </pic:pic>
              </a:graphicData>
            </a:graphic>
          </wp:inline>
        </w:drawing>
      </w:r>
    </w:p>
    <w:p w:rsidR="00BA03B3" w:rsidRDefault="00BA03B3" w:rsidP="00BA03B3"/>
    <w:p w:rsidR="00BA03B3" w:rsidRDefault="00BA03B3" w:rsidP="00BA03B3">
      <w:r>
        <w:t xml:space="preserve">You can find the Microsoft SQL Server 2012 </w:t>
      </w:r>
      <w:hyperlink r:id="rId14" w:history="1">
        <w:r w:rsidRPr="00973047">
          <w:rPr>
            <w:rStyle w:val="Hyperlink"/>
          </w:rPr>
          <w:t>Evaluation version</w:t>
        </w:r>
      </w:hyperlink>
      <w:r>
        <w:t xml:space="preserve"> a</w:t>
      </w:r>
      <w:r w:rsidR="00973047">
        <w:t>t the Microsoft Download Center</w:t>
      </w:r>
      <w:r>
        <w:t>.</w:t>
      </w:r>
    </w:p>
    <w:p w:rsidR="00BA03B3" w:rsidRDefault="00611AE0" w:rsidP="00BA03B3">
      <w:pPr>
        <w:pStyle w:val="Heading1"/>
        <w:rPr>
          <w:noProof/>
        </w:rPr>
      </w:pPr>
      <w:bookmarkStart w:id="3" w:name="_Toc328471551"/>
      <w:r>
        <w:t>Export</w:t>
      </w:r>
      <w:r w:rsidR="002A01B8">
        <w:t xml:space="preserve"> Master Data into a Subscription V</w:t>
      </w:r>
      <w:r w:rsidR="00BA03B3">
        <w:t>iew</w:t>
      </w:r>
      <w:bookmarkEnd w:id="3"/>
    </w:p>
    <w:p w:rsidR="00BA03B3" w:rsidRDefault="00BA03B3" w:rsidP="00BA03B3">
      <w:r>
        <w:t>Subscription views are the primary way to synchroniz</w:t>
      </w:r>
      <w:r w:rsidR="000902FE">
        <w:t>e</w:t>
      </w:r>
      <w:r>
        <w:t xml:space="preserve"> the data in an external system with the master data in Master Data Services. MDS provides a straightforward way in the </w:t>
      </w:r>
      <w:r w:rsidRPr="000902FE">
        <w:rPr>
          <w:b/>
        </w:rPr>
        <w:t>Integration Management</w:t>
      </w:r>
      <w:r>
        <w:t xml:space="preserve"> menu</w:t>
      </w:r>
      <w:r w:rsidRPr="00E6093C">
        <w:t xml:space="preserve"> </w:t>
      </w:r>
      <w:r>
        <w:t xml:space="preserve">of the </w:t>
      </w:r>
      <w:r w:rsidRPr="00E6093C">
        <w:t xml:space="preserve">Master Data Manager </w:t>
      </w:r>
      <w:r w:rsidRPr="00695350">
        <w:t>Web</w:t>
      </w:r>
      <w:r w:rsidRPr="00E6093C">
        <w:t xml:space="preserve"> </w:t>
      </w:r>
      <w:r>
        <w:t xml:space="preserve">UI to create a subscription view of the master data. In doing so, you do not have to worry about the data management processes within MDS. For more information about exporting data from MDS, see </w:t>
      </w:r>
      <w:hyperlink r:id="rId15" w:history="1">
        <w:r w:rsidR="00973047" w:rsidRPr="00973047">
          <w:rPr>
            <w:rStyle w:val="Hyperlink"/>
          </w:rPr>
          <w:t>Exporting Data (Master Data Services)</w:t>
        </w:r>
      </w:hyperlink>
      <w:r w:rsidR="009667AB" w:rsidRPr="009667AB">
        <w:t xml:space="preserve"> </w:t>
      </w:r>
      <w:r w:rsidR="009667AB">
        <w:t>(</w:t>
      </w:r>
      <w:r w:rsidR="006C7735" w:rsidRPr="006C7735">
        <w:t>http://msdn.microsoft.com/library/ee633741.aspx</w:t>
      </w:r>
      <w:r w:rsidR="009667AB">
        <w:t>) in SQL Server Books Online.</w:t>
      </w:r>
    </w:p>
    <w:p w:rsidR="00BA03B3" w:rsidRDefault="00BA03B3" w:rsidP="00BA03B3">
      <w:r>
        <w:t>The advantages of exporting master data into subscription views are the following:</w:t>
      </w:r>
    </w:p>
    <w:p w:rsidR="00BA03B3" w:rsidRDefault="00BA03B3" w:rsidP="00BA03B3">
      <w:pPr>
        <w:pStyle w:val="ListParagraph"/>
        <w:numPr>
          <w:ilvl w:val="0"/>
          <w:numId w:val="24"/>
        </w:numPr>
      </w:pPr>
      <w:r>
        <w:t>Subscription views</w:t>
      </w:r>
      <w:r w:rsidRPr="00D274CC">
        <w:t xml:space="preserve"> </w:t>
      </w:r>
      <w:r>
        <w:t xml:space="preserve">give you an automated means of exporting data from the MDS tables in a readable format. You can </w:t>
      </w:r>
      <w:r w:rsidRPr="00F62D59">
        <w:rPr>
          <w:b/>
        </w:rPr>
        <w:t>view master data in the MDS Explorer</w:t>
      </w:r>
      <w:r>
        <w:t>, but tables in the MDS database are not in a readable format.</w:t>
      </w:r>
    </w:p>
    <w:p w:rsidR="00BA03B3" w:rsidRDefault="00BA03B3" w:rsidP="00BA03B3">
      <w:pPr>
        <w:pStyle w:val="ListParagraph"/>
        <w:numPr>
          <w:ilvl w:val="0"/>
          <w:numId w:val="24"/>
        </w:numPr>
      </w:pPr>
      <w:r>
        <w:lastRenderedPageBreak/>
        <w:t xml:space="preserve">You can </w:t>
      </w:r>
      <w:r w:rsidRPr="00F62D59">
        <w:rPr>
          <w:b/>
        </w:rPr>
        <w:t>create a view specific to the type of MDS data</w:t>
      </w:r>
      <w:r>
        <w:t xml:space="preserve"> that you want to see. A subscription view can be created in either </w:t>
      </w:r>
      <w:r w:rsidRPr="00634C1B">
        <w:t>an attribute view format</w:t>
      </w:r>
      <w:r>
        <w:t xml:space="preserve"> or a </w:t>
      </w:r>
      <w:r w:rsidRPr="00634C1B">
        <w:t>hierarchy</w:t>
      </w:r>
      <w:r>
        <w:t xml:space="preserve"> </w:t>
      </w:r>
      <w:r w:rsidRPr="00634C1B">
        <w:t>view</w:t>
      </w:r>
      <w:r>
        <w:t xml:space="preserve"> </w:t>
      </w:r>
      <w:r w:rsidRPr="00634C1B">
        <w:t>format</w:t>
      </w:r>
      <w:r>
        <w:t>. MDS provides multiple formats for either an attribute view or a hierarchy view.</w:t>
      </w:r>
    </w:p>
    <w:p w:rsidR="00BA03B3" w:rsidRDefault="00BA03B3" w:rsidP="00BA03B3">
      <w:pPr>
        <w:pStyle w:val="ListParagraph"/>
        <w:numPr>
          <w:ilvl w:val="0"/>
          <w:numId w:val="24"/>
        </w:numPr>
      </w:pPr>
      <w:r>
        <w:t>You can</w:t>
      </w:r>
      <w:r w:rsidRPr="00D274CC">
        <w:t xml:space="preserve"> </w:t>
      </w:r>
      <w:r w:rsidRPr="00F62D59">
        <w:rPr>
          <w:b/>
        </w:rPr>
        <w:t>access MDS data in views</w:t>
      </w:r>
      <w:r w:rsidRPr="00D274CC">
        <w:t xml:space="preserve"> without </w:t>
      </w:r>
      <w:r>
        <w:t xml:space="preserve">being </w:t>
      </w:r>
      <w:r w:rsidRPr="00D274CC">
        <w:t>grant</w:t>
      </w:r>
      <w:r>
        <w:t>ed</w:t>
      </w:r>
      <w:r w:rsidRPr="00D274CC">
        <w:t xml:space="preserve"> permissions to </w:t>
      </w:r>
      <w:r w:rsidRPr="00634C1B">
        <w:t>access</w:t>
      </w:r>
      <w:r w:rsidRPr="00D274CC">
        <w:t xml:space="preserve"> the underlying base tables</w:t>
      </w:r>
      <w:r>
        <w:t xml:space="preserve"> </w:t>
      </w:r>
      <w:r w:rsidRPr="00634C1B">
        <w:t>directly</w:t>
      </w:r>
      <w:r>
        <w:t>.</w:t>
      </w:r>
    </w:p>
    <w:p w:rsidR="00BA03B3" w:rsidRDefault="00BA03B3" w:rsidP="00BA03B3">
      <w:r>
        <w:t>S</w:t>
      </w:r>
      <w:r w:rsidRPr="008D120E">
        <w:t>ubscription views are best suited to bulk, batch-oriented exports of master data</w:t>
      </w:r>
      <w:r>
        <w:t xml:space="preserve">. </w:t>
      </w:r>
      <w:r w:rsidRPr="008955CC">
        <w:t xml:space="preserve">For event-based integration, use the </w:t>
      </w:r>
      <w:r w:rsidRPr="00EF6C24">
        <w:t>change</w:t>
      </w:r>
      <w:r w:rsidRPr="008955CC">
        <w:t xml:space="preserve"> </w:t>
      </w:r>
      <w:r w:rsidRPr="00EF6C24">
        <w:t>tracking</w:t>
      </w:r>
      <w:r w:rsidRPr="008955CC">
        <w:t xml:space="preserve"> </w:t>
      </w:r>
      <w:r w:rsidRPr="00EF6C24">
        <w:t>notification</w:t>
      </w:r>
      <w:r w:rsidRPr="008955CC">
        <w:t xml:space="preserve"> </w:t>
      </w:r>
      <w:r w:rsidR="005C1082" w:rsidRPr="00981527">
        <w:t>feature</w:t>
      </w:r>
      <w:r>
        <w:t xml:space="preserve"> instead</w:t>
      </w:r>
      <w:r w:rsidRPr="008955CC">
        <w:t xml:space="preserve">. </w:t>
      </w:r>
      <w:r w:rsidR="000902FE">
        <w:t>For more information</w:t>
      </w:r>
      <w:r w:rsidR="005C1082">
        <w:t xml:space="preserve"> about how to use change tracking notification</w:t>
      </w:r>
      <w:r w:rsidR="000902FE">
        <w:t xml:space="preserve">, see </w:t>
      </w:r>
      <w:hyperlink r:id="rId16" w:history="1">
        <w:r w:rsidR="000902FE" w:rsidRPr="005C1082">
          <w:rPr>
            <w:rStyle w:val="Hyperlink"/>
          </w:rPr>
          <w:t>Initiate Actions Based on Attribute Value Changes</w:t>
        </w:r>
      </w:hyperlink>
      <w:r w:rsidR="005C1082">
        <w:t xml:space="preserve"> (</w:t>
      </w:r>
      <w:r w:rsidR="005C1082" w:rsidRPr="005C1082">
        <w:t>http://msdn.microsoft.com/library/ff486979.aspx</w:t>
      </w:r>
      <w:r w:rsidR="005C1082">
        <w:t>) in SQL Server Books Online</w:t>
      </w:r>
      <w:r w:rsidR="000902FE">
        <w:t>.</w:t>
      </w:r>
      <w:r w:rsidR="000902FE" w:rsidRPr="005C1082">
        <w:t xml:space="preserve"> </w:t>
      </w:r>
      <w:r w:rsidRPr="008955CC">
        <w:t xml:space="preserve">For programmatic </w:t>
      </w:r>
      <w:r w:rsidRPr="00EF6C24">
        <w:t>access that enforces user security and application logic, use</w:t>
      </w:r>
      <w:r w:rsidRPr="008955CC">
        <w:t xml:space="preserve"> the </w:t>
      </w:r>
      <w:r>
        <w:t xml:space="preserve">MDS </w:t>
      </w:r>
      <w:r w:rsidRPr="00EF6C24">
        <w:t>Web</w:t>
      </w:r>
      <w:r w:rsidRPr="008955CC">
        <w:t xml:space="preserve"> services </w:t>
      </w:r>
      <w:r w:rsidR="00AF7EBD" w:rsidRPr="00981527">
        <w:t>API</w:t>
      </w:r>
      <w:r w:rsidRPr="008955CC">
        <w:t>.</w:t>
      </w:r>
      <w:r w:rsidR="0014161A">
        <w:t xml:space="preserve"> </w:t>
      </w:r>
      <w:r w:rsidR="00AF7EBD">
        <w:t xml:space="preserve">For more information about working with the API, see </w:t>
      </w:r>
      <w:hyperlink r:id="rId17" w:history="1">
        <w:r w:rsidR="00AF7EBD" w:rsidRPr="0014161A">
          <w:rPr>
            <w:rStyle w:val="Hyperlink"/>
          </w:rPr>
          <w:t>Developer’s Guide</w:t>
        </w:r>
      </w:hyperlink>
      <w:r w:rsidR="00AF7EBD">
        <w:t xml:space="preserve"> (</w:t>
      </w:r>
      <w:r w:rsidR="00AF7EBD" w:rsidRPr="0014161A">
        <w:t>http://msdn.microsoft.com/library/hh230994.aspx</w:t>
      </w:r>
      <w:r w:rsidR="00AF7EBD">
        <w:t>) in SQL Server Books Online.</w:t>
      </w:r>
    </w:p>
    <w:p w:rsidR="00BA03B3" w:rsidRDefault="002A01B8" w:rsidP="00BA03B3">
      <w:pPr>
        <w:pStyle w:val="Heading2"/>
      </w:pPr>
      <w:bookmarkStart w:id="4" w:name="_Toc328471552"/>
      <w:r>
        <w:t>Creat</w:t>
      </w:r>
      <w:r w:rsidR="006C7735">
        <w:t>e</w:t>
      </w:r>
      <w:r>
        <w:t xml:space="preserve"> a Subscription V</w:t>
      </w:r>
      <w:r w:rsidR="00BA03B3">
        <w:t>iew</w:t>
      </w:r>
      <w:bookmarkEnd w:id="4"/>
    </w:p>
    <w:p w:rsidR="00BA03B3" w:rsidRDefault="00BA03B3" w:rsidP="00BA03B3">
      <w:r>
        <w:t xml:space="preserve">You can create a subscription view on any entity or derived hierarchy object within the MDS system. </w:t>
      </w:r>
      <w:r w:rsidRPr="00EF6C24">
        <w:t>You</w:t>
      </w:r>
      <w:r>
        <w:t xml:space="preserve"> can </w:t>
      </w:r>
      <w:r w:rsidRPr="00E6093C">
        <w:t>generate</w:t>
      </w:r>
      <w:r>
        <w:t xml:space="preserve"> a</w:t>
      </w:r>
      <w:r w:rsidRPr="00E6093C">
        <w:t xml:space="preserve"> subscription view from the Master Data Manager Web User Interface </w:t>
      </w:r>
      <w:r>
        <w:t>(</w:t>
      </w:r>
      <w:hyperlink r:id="rId18" w:history="1">
        <w:r w:rsidRPr="009A51D8">
          <w:rPr>
            <w:rStyle w:val="Hyperlink"/>
          </w:rPr>
          <w:t>Integration Management</w:t>
        </w:r>
      </w:hyperlink>
      <w:r>
        <w:t xml:space="preserve"> page)</w:t>
      </w:r>
      <w:r w:rsidRPr="00E6093C">
        <w:t xml:space="preserve"> or </w:t>
      </w:r>
      <w:r>
        <w:t xml:space="preserve">by using </w:t>
      </w:r>
      <w:r w:rsidRPr="00E6093C">
        <w:t>the</w:t>
      </w:r>
      <w:r>
        <w:t xml:space="preserve"> </w:t>
      </w:r>
      <w:hyperlink r:id="rId19" w:history="1">
        <w:r w:rsidRPr="009A51D8">
          <w:rPr>
            <w:rStyle w:val="Hyperlink"/>
          </w:rPr>
          <w:t>Expor</w:t>
        </w:r>
        <w:r>
          <w:rPr>
            <w:rStyle w:val="Hyperlink"/>
          </w:rPr>
          <w:t>tViewCreate</w:t>
        </w:r>
      </w:hyperlink>
      <w:r w:rsidRPr="00E6093C">
        <w:t xml:space="preserve"> </w:t>
      </w:r>
      <w:r>
        <w:t>method in</w:t>
      </w:r>
      <w:r w:rsidRPr="00E6093C">
        <w:t xml:space="preserve"> the </w:t>
      </w:r>
      <w:r>
        <w:t>MDS</w:t>
      </w:r>
      <w:r w:rsidRPr="00E6093C">
        <w:t xml:space="preserve"> </w:t>
      </w:r>
      <w:r w:rsidRPr="00EF6C24">
        <w:t>API</w:t>
      </w:r>
      <w:r w:rsidRPr="00E6093C">
        <w:t>.</w:t>
      </w:r>
      <w:r>
        <w:t xml:space="preserve"> </w:t>
      </w:r>
      <w:r w:rsidR="00144E4E">
        <w:t xml:space="preserve">For more information about creating </w:t>
      </w:r>
      <w:r>
        <w:t>a subscription view</w:t>
      </w:r>
      <w:r w:rsidR="00144E4E">
        <w:t xml:space="preserve"> by using the MDS samples, see</w:t>
      </w:r>
      <w:r>
        <w:t xml:space="preserve"> </w:t>
      </w:r>
      <w:hyperlink w:anchor="_Create__a" w:history="1">
        <w:r w:rsidR="00144E4E" w:rsidRPr="00144E4E">
          <w:rPr>
            <w:rStyle w:val="Hyperlink"/>
          </w:rPr>
          <w:t>Create a Subscription View</w:t>
        </w:r>
      </w:hyperlink>
      <w:r w:rsidR="00144E4E">
        <w:t xml:space="preserve"> later in this paper</w:t>
      </w:r>
      <w:r>
        <w:t>.</w:t>
      </w:r>
    </w:p>
    <w:p w:rsidR="00BA03B3" w:rsidRDefault="00BA03B3" w:rsidP="00BA03B3">
      <w:r>
        <w:t>To create a subscription view, y</w:t>
      </w:r>
      <w:r w:rsidRPr="009962B1">
        <w:t xml:space="preserve">ou must have permission to access </w:t>
      </w:r>
      <w:r w:rsidRPr="00E60A6F">
        <w:t>the Integration Management</w:t>
      </w:r>
      <w:r w:rsidRPr="009962B1">
        <w:t xml:space="preserve"> functional area</w:t>
      </w:r>
      <w:r>
        <w:t>, and you must be a model administrator.</w:t>
      </w:r>
    </w:p>
    <w:p w:rsidR="00BA03B3" w:rsidRDefault="00BA03B3" w:rsidP="00BA03B3">
      <w:pPr>
        <w:pStyle w:val="Heading2"/>
      </w:pPr>
      <w:bookmarkStart w:id="5" w:name="_Toc328471553"/>
      <w:r>
        <w:t xml:space="preserve">What’s </w:t>
      </w:r>
      <w:r w:rsidR="002A01B8">
        <w:t>in a S</w:t>
      </w:r>
      <w:r>
        <w:t xml:space="preserve">ubscription </w:t>
      </w:r>
      <w:r w:rsidR="002A01B8">
        <w:t>V</w:t>
      </w:r>
      <w:r>
        <w:t>iew</w:t>
      </w:r>
      <w:bookmarkEnd w:id="5"/>
    </w:p>
    <w:p w:rsidR="00BA03B3" w:rsidRDefault="00BA03B3" w:rsidP="00BA03B3">
      <w:r>
        <w:t>MDS subscription views appear as ordinary views with the MDM schema in the MDS SQL Server database. The view formats include the following:</w:t>
      </w:r>
    </w:p>
    <w:p w:rsidR="00BA03B3" w:rsidRDefault="00BA03B3" w:rsidP="00BA03B3">
      <w:pPr>
        <w:pStyle w:val="ListParagraph"/>
        <w:numPr>
          <w:ilvl w:val="0"/>
          <w:numId w:val="24"/>
        </w:numPr>
      </w:pPr>
      <w:r>
        <w:t xml:space="preserve">The </w:t>
      </w:r>
      <w:r w:rsidRPr="0005399A">
        <w:rPr>
          <w:b/>
        </w:rPr>
        <w:t>Attributes view</w:t>
      </w:r>
      <w:r w:rsidRPr="00325769">
        <w:t xml:space="preserve"> format lists all </w:t>
      </w:r>
      <w:r>
        <w:t>leaf, consolidated, or collection members for an entity,</w:t>
      </w:r>
      <w:r w:rsidRPr="00325769">
        <w:t xml:space="preserve"> and </w:t>
      </w:r>
      <w:r w:rsidR="00144E4E">
        <w:t xml:space="preserve">it </w:t>
      </w:r>
      <w:r w:rsidRPr="00325769">
        <w:t>includes columns for all attributes.</w:t>
      </w:r>
      <w:r>
        <w:t xml:space="preserve"> </w:t>
      </w:r>
      <w:r>
        <w:rPr>
          <w:iCs/>
        </w:rPr>
        <w:t xml:space="preserve">Each domain-based attribute in a subscription view </w:t>
      </w:r>
      <w:r w:rsidRPr="00EF6C24">
        <w:rPr>
          <w:iCs/>
        </w:rPr>
        <w:t>is</w:t>
      </w:r>
      <w:r>
        <w:rPr>
          <w:iCs/>
        </w:rPr>
        <w:t xml:space="preserve"> </w:t>
      </w:r>
      <w:r w:rsidRPr="00EF6C24">
        <w:rPr>
          <w:iCs/>
        </w:rPr>
        <w:t>identified</w:t>
      </w:r>
      <w:r>
        <w:rPr>
          <w:iCs/>
        </w:rPr>
        <w:t xml:space="preserve"> </w:t>
      </w:r>
      <w:r w:rsidRPr="00EF6C24">
        <w:rPr>
          <w:iCs/>
        </w:rPr>
        <w:t>by</w:t>
      </w:r>
      <w:r>
        <w:rPr>
          <w:iCs/>
        </w:rPr>
        <w:t xml:space="preserve"> three columns: a name, a code, and an ID.</w:t>
      </w:r>
      <w:r w:rsidRPr="00FF52A6">
        <w:t xml:space="preserve"> </w:t>
      </w:r>
    </w:p>
    <w:p w:rsidR="00BA03B3" w:rsidRDefault="00BA03B3" w:rsidP="00BA03B3">
      <w:pPr>
        <w:pStyle w:val="ListParagraph"/>
        <w:numPr>
          <w:ilvl w:val="0"/>
          <w:numId w:val="24"/>
        </w:numPr>
      </w:pPr>
      <w:r w:rsidRPr="00EF6C24">
        <w:t>The</w:t>
      </w:r>
      <w:r>
        <w:t xml:space="preserve"> </w:t>
      </w:r>
      <w:r w:rsidRPr="0005399A">
        <w:rPr>
          <w:b/>
        </w:rPr>
        <w:t>Hierarchy view</w:t>
      </w:r>
      <w:r>
        <w:t xml:space="preserve"> format represents</w:t>
      </w:r>
      <w:r w:rsidRPr="00BD61CB">
        <w:rPr>
          <w:sz w:val="20"/>
          <w:szCs w:val="20"/>
        </w:rPr>
        <w:t xml:space="preserve"> </w:t>
      </w:r>
      <w:r>
        <w:rPr>
          <w:sz w:val="20"/>
          <w:szCs w:val="20"/>
        </w:rPr>
        <w:t>h</w:t>
      </w:r>
      <w:r w:rsidRPr="00BD61CB">
        <w:t>ierarchies as level-based columns</w:t>
      </w:r>
      <w:r>
        <w:t>, in which each column represents a level,</w:t>
      </w:r>
      <w:r w:rsidRPr="00BD61CB">
        <w:t xml:space="preserve"> or </w:t>
      </w:r>
      <w:r>
        <w:t>parent-child relationships, in which</w:t>
      </w:r>
      <w:r w:rsidRPr="00BD61CB">
        <w:t xml:space="preserve"> each row represents a relationsh</w:t>
      </w:r>
      <w:r>
        <w:t xml:space="preserve">ip of one child to one </w:t>
      </w:r>
      <w:r w:rsidRPr="00EF6C24">
        <w:t>parent</w:t>
      </w:r>
      <w:r>
        <w:t>. Hierarchy views provide relationship data for all types of relationships in MDS, including explicit and derived hierarchies, and collection members.</w:t>
      </w:r>
    </w:p>
    <w:p w:rsidR="00BA03B3" w:rsidRDefault="00BA03B3" w:rsidP="00BA03B3">
      <w:r>
        <w:t xml:space="preserve">Subscription views contain system attributes </w:t>
      </w:r>
      <w:r w:rsidR="004B3E13">
        <w:t xml:space="preserve">that are </w:t>
      </w:r>
      <w:r>
        <w:t>not in the master data</w:t>
      </w:r>
      <w:r w:rsidR="004B3E13">
        <w:t>.</w:t>
      </w:r>
      <w:r>
        <w:t xml:space="preserve"> </w:t>
      </w:r>
      <w:r w:rsidR="004B3E13">
        <w:t xml:space="preserve">System attributes </w:t>
      </w:r>
      <w:r>
        <w:t>provide context about the master data</w:t>
      </w:r>
      <w:r w:rsidR="004B3E13">
        <w:t>:</w:t>
      </w:r>
      <w:r>
        <w:t xml:space="preserve"> version data, validation data (for attribute views), and data about when the master data was entered and by whom. Subscribing systems can use context data to determine how to update their records with master data. For example, when you import the data into a subscribing system, you can filter the master data by the following:</w:t>
      </w:r>
    </w:p>
    <w:p w:rsidR="00BA03B3" w:rsidRDefault="00BA03B3" w:rsidP="00BA03B3">
      <w:pPr>
        <w:pStyle w:val="ListParagraph"/>
        <w:numPr>
          <w:ilvl w:val="0"/>
          <w:numId w:val="30"/>
        </w:numPr>
      </w:pPr>
      <w:r>
        <w:t xml:space="preserve">The date and time that the data was last </w:t>
      </w:r>
      <w:r w:rsidRPr="00EF6C24">
        <w:t>changed</w:t>
      </w:r>
    </w:p>
    <w:p w:rsidR="00BA03B3" w:rsidRDefault="00BA03B3" w:rsidP="00BA03B3">
      <w:pPr>
        <w:pStyle w:val="ListParagraph"/>
        <w:numPr>
          <w:ilvl w:val="0"/>
          <w:numId w:val="30"/>
        </w:numPr>
      </w:pPr>
      <w:r>
        <w:t xml:space="preserve">Validation status, to ensure that </w:t>
      </w:r>
      <w:r w:rsidRPr="000943A8">
        <w:t>you are only</w:t>
      </w:r>
      <w:r>
        <w:t xml:space="preserve"> </w:t>
      </w:r>
      <w:r w:rsidRPr="00634C1B">
        <w:t>using</w:t>
      </w:r>
      <w:r>
        <w:t xml:space="preserve"> valid </w:t>
      </w:r>
      <w:r w:rsidRPr="00EF6C24">
        <w:t>data</w:t>
      </w:r>
    </w:p>
    <w:p w:rsidR="00BA03B3" w:rsidRDefault="00BA03B3" w:rsidP="00BA03B3">
      <w:pPr>
        <w:pStyle w:val="ListParagraph"/>
        <w:numPr>
          <w:ilvl w:val="0"/>
          <w:numId w:val="30"/>
        </w:numPr>
      </w:pPr>
      <w:r>
        <w:lastRenderedPageBreak/>
        <w:t>Only those rows that have a certain type of data filled in, such as price</w:t>
      </w:r>
    </w:p>
    <w:p w:rsidR="00BA03B3" w:rsidRDefault="00BA03B3" w:rsidP="00BA03B3">
      <w:pPr>
        <w:pStyle w:val="ListParagraph"/>
        <w:numPr>
          <w:ilvl w:val="0"/>
          <w:numId w:val="30"/>
        </w:numPr>
      </w:pPr>
      <w:r>
        <w:t xml:space="preserve">Only the data that has </w:t>
      </w:r>
      <w:r w:rsidRPr="00EF6C24">
        <w:t>been</w:t>
      </w:r>
      <w:r>
        <w:t xml:space="preserve"> </w:t>
      </w:r>
      <w:r w:rsidRPr="00EF6C24">
        <w:t>entered</w:t>
      </w:r>
      <w:r>
        <w:t xml:space="preserve"> </w:t>
      </w:r>
      <w:r w:rsidRPr="00EF6C24">
        <w:t>by</w:t>
      </w:r>
      <w:r>
        <w:t xml:space="preserve"> a specific user</w:t>
      </w:r>
    </w:p>
    <w:p w:rsidR="00BA03B3" w:rsidRDefault="00BA03B3" w:rsidP="00BA03B3">
      <w:pPr>
        <w:rPr>
          <w:iCs/>
        </w:rPr>
      </w:pPr>
      <w:r>
        <w:rPr>
          <w:iCs/>
        </w:rPr>
        <w:t>Caveats about subscription views include the following:</w:t>
      </w:r>
    </w:p>
    <w:p w:rsidR="00BA03B3" w:rsidRPr="00B9107C" w:rsidRDefault="00BA03B3" w:rsidP="00BA03B3">
      <w:pPr>
        <w:pStyle w:val="ListParagraph"/>
        <w:numPr>
          <w:ilvl w:val="0"/>
          <w:numId w:val="23"/>
        </w:numPr>
      </w:pPr>
      <w:r w:rsidRPr="008A1EB9">
        <w:rPr>
          <w:iCs/>
        </w:rPr>
        <w:t>Views do not enforce MDS application security permissions.</w:t>
      </w:r>
      <w:r>
        <w:rPr>
          <w:iCs/>
        </w:rPr>
        <w:t xml:space="preserve"> </w:t>
      </w:r>
      <w:r>
        <w:t>There is no row-level or member-level security on subscription views. As a result, permissions to subscription views should only be granted to those who already have permissions to the MDS data.</w:t>
      </w:r>
    </w:p>
    <w:p w:rsidR="00BA03B3" w:rsidRDefault="00BA03B3" w:rsidP="00BA03B3">
      <w:pPr>
        <w:pStyle w:val="ListParagraph"/>
        <w:numPr>
          <w:ilvl w:val="0"/>
          <w:numId w:val="23"/>
        </w:numPr>
      </w:pPr>
      <w:r w:rsidRPr="00B9107C">
        <w:t xml:space="preserve">After you create a subscription view for an entity or hierarchy, changes to the associated model objects are not automatically reflected in the view. You </w:t>
      </w:r>
      <w:r>
        <w:t>will</w:t>
      </w:r>
      <w:r w:rsidRPr="00B9107C">
        <w:t xml:space="preserve"> need to regenerate a subscription view in Master Data Manager to reflect changes to model </w:t>
      </w:r>
      <w:r w:rsidRPr="005E74D9">
        <w:t>objects. The Changed column on the Export page is updated to T</w:t>
      </w:r>
      <w:r>
        <w:t>RUE</w:t>
      </w:r>
      <w:r w:rsidRPr="005E74D9">
        <w:t xml:space="preserve"> when model objects change. </w:t>
      </w:r>
      <w:r w:rsidR="004B3E13">
        <w:t xml:space="preserve">If this value is </w:t>
      </w:r>
      <w:r w:rsidRPr="005E74D9">
        <w:t>T</w:t>
      </w:r>
      <w:r>
        <w:t>RUE</w:t>
      </w:r>
      <w:r w:rsidR="004B3E13">
        <w:t>,</w:t>
      </w:r>
      <w:r w:rsidRPr="005E74D9">
        <w:t xml:space="preserve"> </w:t>
      </w:r>
      <w:r w:rsidRPr="00B9107C">
        <w:t xml:space="preserve">you </w:t>
      </w:r>
      <w:r w:rsidRPr="00EF6C24">
        <w:t>should</w:t>
      </w:r>
      <w:r w:rsidRPr="00B9107C">
        <w:t xml:space="preserve"> </w:t>
      </w:r>
      <w:r>
        <w:t>regenerate</w:t>
      </w:r>
      <w:r w:rsidRPr="00B9107C">
        <w:t xml:space="preserve"> the view.</w:t>
      </w:r>
    </w:p>
    <w:p w:rsidR="00BA03B3" w:rsidRDefault="00BA03B3" w:rsidP="00BA03B3">
      <w:pPr>
        <w:pStyle w:val="ListParagraph"/>
        <w:numPr>
          <w:ilvl w:val="0"/>
          <w:numId w:val="23"/>
        </w:numPr>
      </w:pPr>
      <w:r>
        <w:t>You cannot create a subscription view on a recursive derived hierarchy that has one or more nonrecursive levels beneath the recursion.</w:t>
      </w:r>
    </w:p>
    <w:p w:rsidR="00BA03B3" w:rsidRDefault="00BA03B3" w:rsidP="00BA03B3">
      <w:pPr>
        <w:pStyle w:val="ListParagraph"/>
        <w:numPr>
          <w:ilvl w:val="0"/>
          <w:numId w:val="23"/>
        </w:numPr>
      </w:pPr>
      <w:r w:rsidRPr="00EF6C24">
        <w:t>There</w:t>
      </w:r>
      <w:r>
        <w:t xml:space="preserve"> is no direct correlation between the order of columns in the entity of </w:t>
      </w:r>
      <w:r w:rsidRPr="00695350">
        <w:t>a</w:t>
      </w:r>
      <w:r>
        <w:t>n</w:t>
      </w:r>
      <w:r w:rsidRPr="00695350">
        <w:t xml:space="preserve"> MDS</w:t>
      </w:r>
      <w:r>
        <w:t xml:space="preserve"> model and the order of columns in the subscription </w:t>
      </w:r>
      <w:r w:rsidRPr="00EF6C24">
        <w:t>view</w:t>
      </w:r>
      <w:r>
        <w:t>.</w:t>
      </w:r>
    </w:p>
    <w:p w:rsidR="00BA03B3" w:rsidRPr="00636F00" w:rsidRDefault="00BA03B3" w:rsidP="00BA03B3">
      <w:pPr>
        <w:pStyle w:val="ListParagraph"/>
        <w:numPr>
          <w:ilvl w:val="0"/>
          <w:numId w:val="23"/>
        </w:numPr>
      </w:pPr>
      <w:r>
        <w:t xml:space="preserve">Querying the MDS tables is not recommended </w:t>
      </w:r>
      <w:r w:rsidR="00737274">
        <w:t xml:space="preserve">because </w:t>
      </w:r>
      <w:r>
        <w:t>schema changes are likely in subsequent releases.</w:t>
      </w:r>
    </w:p>
    <w:p w:rsidR="00BA03B3" w:rsidRDefault="00BA03B3" w:rsidP="00BA03B3">
      <w:pPr>
        <w:pStyle w:val="Heading2"/>
      </w:pPr>
      <w:bookmarkStart w:id="6" w:name="_Toc328471554"/>
      <w:r>
        <w:t xml:space="preserve">Versioning </w:t>
      </w:r>
      <w:r w:rsidR="002A01B8">
        <w:t>a Subscription V</w:t>
      </w:r>
      <w:r>
        <w:t>iew</w:t>
      </w:r>
      <w:bookmarkEnd w:id="6"/>
    </w:p>
    <w:p w:rsidR="00BA03B3" w:rsidRDefault="00BA03B3" w:rsidP="00BA03B3">
      <w:r>
        <w:t xml:space="preserve">Every time that you open a view, the view is dynamically generated with data from the source, </w:t>
      </w:r>
      <w:r w:rsidRPr="00EF6C24">
        <w:t>if</w:t>
      </w:r>
      <w:r>
        <w:t xml:space="preserve"> updated data is available</w:t>
      </w:r>
      <w:r w:rsidRPr="005E74D9">
        <w:t xml:space="preserve">. If </w:t>
      </w:r>
      <w:r w:rsidRPr="00C7523E">
        <w:rPr>
          <w:b/>
        </w:rPr>
        <w:t>Version</w:t>
      </w:r>
      <w:r w:rsidRPr="005E74D9">
        <w:t xml:space="preserve"> is selected in the Create Subscription View window of the MDM Web UI, the view </w:t>
      </w:r>
      <w:r w:rsidR="00737274">
        <w:t>applies</w:t>
      </w:r>
      <w:r w:rsidRPr="005E74D9">
        <w:t xml:space="preserve"> only to the version specified. The view </w:t>
      </w:r>
      <w:r w:rsidR="00737274">
        <w:t>is</w:t>
      </w:r>
      <w:r w:rsidR="00737274" w:rsidRPr="005E74D9">
        <w:t xml:space="preserve"> </w:t>
      </w:r>
      <w:r w:rsidRPr="005E74D9">
        <w:t xml:space="preserve">only updated when it is opened if a value in that version of the master data is updated. If </w:t>
      </w:r>
      <w:r w:rsidRPr="00C7523E">
        <w:rPr>
          <w:b/>
        </w:rPr>
        <w:t>Version Flag</w:t>
      </w:r>
      <w:r w:rsidRPr="005E74D9">
        <w:t xml:space="preserve"> is selected, the view </w:t>
      </w:r>
      <w:r w:rsidR="00737274">
        <w:t>is</w:t>
      </w:r>
      <w:r w:rsidRPr="005E74D9">
        <w:t xml:space="preserve"> updated according to the value of the version flag, as set in the version flag’s drop-down list.</w:t>
      </w:r>
      <w:r>
        <w:t xml:space="preserve"> </w:t>
      </w:r>
    </w:p>
    <w:p w:rsidR="00BA03B3" w:rsidRDefault="00BA03B3" w:rsidP="00BA03B3">
      <w:r w:rsidRPr="005E74D9">
        <w:t xml:space="preserve">If </w:t>
      </w:r>
      <w:r w:rsidRPr="00C7523E">
        <w:rPr>
          <w:b/>
        </w:rPr>
        <w:t>Version Flag</w:t>
      </w:r>
      <w:r w:rsidRPr="005E74D9">
        <w:t xml:space="preserve"> is set to </w:t>
      </w:r>
      <w:r w:rsidRPr="00C7523E">
        <w:rPr>
          <w:b/>
        </w:rPr>
        <w:t>Current</w:t>
      </w:r>
      <w:r w:rsidRPr="005E74D9">
        <w:t>, the view</w:t>
      </w:r>
      <w:r>
        <w:t xml:space="preserve"> automatically </w:t>
      </w:r>
      <w:r w:rsidRPr="00EF6C24">
        <w:t>display</w:t>
      </w:r>
      <w:r w:rsidR="00737274">
        <w:t>s</w:t>
      </w:r>
      <w:r>
        <w:t xml:space="preserve"> new or updated values from the latest version of the master data. When you use the version flag, you do not have to regenerate the view for each new version of the master data</w:t>
      </w:r>
      <w:r w:rsidRPr="009962B1">
        <w:t>.</w:t>
      </w:r>
      <w:r>
        <w:t xml:space="preserve"> It </w:t>
      </w:r>
      <w:r w:rsidR="00737274">
        <w:t xml:space="preserve">is </w:t>
      </w:r>
      <w:r>
        <w:t xml:space="preserve">automatically </w:t>
      </w:r>
      <w:r w:rsidRPr="00EF6C24">
        <w:t>regenerated</w:t>
      </w:r>
      <w:r>
        <w:t xml:space="preserve"> </w:t>
      </w:r>
      <w:r w:rsidR="00046764">
        <w:t xml:space="preserve">if a new version is available </w:t>
      </w:r>
      <w:r>
        <w:t xml:space="preserve">when you open the view. </w:t>
      </w:r>
    </w:p>
    <w:p w:rsidR="00BA03B3" w:rsidRPr="009962B1" w:rsidRDefault="00BA03B3" w:rsidP="00BA03B3">
      <w:r>
        <w:t xml:space="preserve">Use version flags </w:t>
      </w:r>
      <w:r w:rsidR="00046764">
        <w:t xml:space="preserve">if </w:t>
      </w:r>
      <w:r>
        <w:t>you expect the published version to change periodically.</w:t>
      </w:r>
      <w:r w:rsidRPr="005E74D9">
        <w:t xml:space="preserve"> </w:t>
      </w:r>
      <w:r>
        <w:t xml:space="preserve">Use </w:t>
      </w:r>
      <w:r w:rsidRPr="00C7523E">
        <w:rPr>
          <w:b/>
        </w:rPr>
        <w:t>Current</w:t>
      </w:r>
      <w:r>
        <w:t xml:space="preserve"> </w:t>
      </w:r>
      <w:r w:rsidR="00046764">
        <w:t xml:space="preserve">if you expect </w:t>
      </w:r>
      <w:r>
        <w:t>more frequent changes.</w:t>
      </w:r>
    </w:p>
    <w:p w:rsidR="00BA03B3" w:rsidRDefault="002A01B8" w:rsidP="00BA03B3">
      <w:pPr>
        <w:pStyle w:val="Heading2"/>
      </w:pPr>
      <w:bookmarkStart w:id="7" w:name="_Toc328471555"/>
      <w:r>
        <w:t>Customiz</w:t>
      </w:r>
      <w:r w:rsidR="00B823B4">
        <w:t>e</w:t>
      </w:r>
      <w:r>
        <w:t xml:space="preserve"> a Subscription V</w:t>
      </w:r>
      <w:r w:rsidR="00BA03B3">
        <w:t>iew</w:t>
      </w:r>
      <w:bookmarkEnd w:id="7"/>
    </w:p>
    <w:p w:rsidR="00BA03B3" w:rsidRDefault="00BA03B3" w:rsidP="00BA03B3">
      <w:r>
        <w:t xml:space="preserve">You can customize the standard MDS subscription views to produce different output view formats. The subscription views that you create are located in the Views folder under the MDS database in SQL Server Management Studio. </w:t>
      </w:r>
      <w:r w:rsidRPr="00EF6C24">
        <w:t>To</w:t>
      </w:r>
      <w:r w:rsidRPr="00F41FC0">
        <w:t xml:space="preserve"> access </w:t>
      </w:r>
      <w:r>
        <w:t>subscription</w:t>
      </w:r>
      <w:r w:rsidRPr="00F41FC0">
        <w:t xml:space="preserve"> views, </w:t>
      </w:r>
      <w:r w:rsidRPr="00EF6C24">
        <w:t>you</w:t>
      </w:r>
      <w:r w:rsidRPr="00F41FC0">
        <w:t xml:space="preserve"> </w:t>
      </w:r>
      <w:r w:rsidRPr="00EF6C24">
        <w:t>need</w:t>
      </w:r>
      <w:r w:rsidRPr="00F41FC0">
        <w:t xml:space="preserve"> </w:t>
      </w:r>
      <w:r w:rsidRPr="00EF6C24">
        <w:t>to</w:t>
      </w:r>
      <w:r w:rsidRPr="00F41FC0">
        <w:t xml:space="preserve"> </w:t>
      </w:r>
      <w:r w:rsidRPr="00EF6C24">
        <w:t>be</w:t>
      </w:r>
      <w:r>
        <w:t xml:space="preserve"> </w:t>
      </w:r>
      <w:r w:rsidR="00B823B4">
        <w:t>logged in as a member of</w:t>
      </w:r>
      <w:r w:rsidR="00B823B4" w:rsidRPr="00F41FC0">
        <w:t xml:space="preserve"> </w:t>
      </w:r>
      <w:r w:rsidR="00FF2BA7">
        <w:t xml:space="preserve">either </w:t>
      </w:r>
      <w:r w:rsidRPr="00F41FC0">
        <w:t>the db_datareader role on the MDS database or a</w:t>
      </w:r>
      <w:r w:rsidR="00FF2BA7">
        <w:t>ny</w:t>
      </w:r>
      <w:r w:rsidRPr="00F41FC0">
        <w:t xml:space="preserve"> role with Select permission on the </w:t>
      </w:r>
      <w:r w:rsidRPr="00EF6C24">
        <w:t>views</w:t>
      </w:r>
      <w:r w:rsidRPr="00F41FC0">
        <w:t>.</w:t>
      </w:r>
      <w:r>
        <w:t xml:space="preserve"> You can customize a view as follows:</w:t>
      </w:r>
    </w:p>
    <w:p w:rsidR="00BA03B3" w:rsidRDefault="00BA03B3" w:rsidP="00B823B4">
      <w:pPr>
        <w:pStyle w:val="ListParagraph"/>
        <w:numPr>
          <w:ilvl w:val="0"/>
          <w:numId w:val="32"/>
        </w:numPr>
      </w:pPr>
      <w:r w:rsidRPr="00D71C4F">
        <w:rPr>
          <w:b/>
        </w:rPr>
        <w:lastRenderedPageBreak/>
        <w:t xml:space="preserve">Filter a </w:t>
      </w:r>
      <w:r>
        <w:rPr>
          <w:b/>
        </w:rPr>
        <w:t>s</w:t>
      </w:r>
      <w:r w:rsidRPr="00D71C4F">
        <w:rPr>
          <w:b/>
        </w:rPr>
        <w:t xml:space="preserve">ubscription </w:t>
      </w:r>
      <w:r>
        <w:rPr>
          <w:b/>
        </w:rPr>
        <w:t>v</w:t>
      </w:r>
      <w:r w:rsidRPr="00D71C4F">
        <w:rPr>
          <w:b/>
        </w:rPr>
        <w:t>iew</w:t>
      </w:r>
      <w:r>
        <w:t xml:space="preserve">. </w:t>
      </w:r>
      <w:r w:rsidR="00E6570C">
        <w:t xml:space="preserve">To limit </w:t>
      </w:r>
      <w:r>
        <w:t xml:space="preserve">the subscription view to the data that you want and improve query performance, </w:t>
      </w:r>
      <w:r w:rsidR="00E6570C">
        <w:t>filter</w:t>
      </w:r>
      <w:r>
        <w:t xml:space="preserve"> the rows and columns of the standard view </w:t>
      </w:r>
      <w:r w:rsidR="00E6570C">
        <w:t xml:space="preserve">that is </w:t>
      </w:r>
      <w:r w:rsidRPr="00EF6C24">
        <w:t>generated</w:t>
      </w:r>
      <w:r>
        <w:t xml:space="preserve"> </w:t>
      </w:r>
      <w:r w:rsidRPr="00EF6C24">
        <w:t>by</w:t>
      </w:r>
      <w:r>
        <w:t xml:space="preserve"> the </w:t>
      </w:r>
      <w:r w:rsidRPr="00EF6C24">
        <w:t>system</w:t>
      </w:r>
      <w:r>
        <w:t>. For more information and T</w:t>
      </w:r>
      <w:r w:rsidR="00B823B4">
        <w:t>ransact</w:t>
      </w:r>
      <w:r>
        <w:t xml:space="preserve">-SQL code, </w:t>
      </w:r>
      <w:r w:rsidR="00B823B4">
        <w:t xml:space="preserve">see the Master Data Services blog post </w:t>
      </w:r>
      <w:hyperlink r:id="rId20" w:history="1">
        <w:r w:rsidR="00B823B4" w:rsidRPr="00B823B4">
          <w:rPr>
            <w:rStyle w:val="Hyperlink"/>
          </w:rPr>
          <w:t>Subscription Views Part 2: Combining and Customizing Views</w:t>
        </w:r>
      </w:hyperlink>
      <w:r w:rsidR="00B823B4">
        <w:t xml:space="preserve"> (</w:t>
      </w:r>
      <w:r w:rsidR="00B823B4" w:rsidRPr="00B823B4">
        <w:t>http://blogs.msdn.com/b/mds/archive/2010/03/03/subscription-views-part-2-combining-and-customizing-views.aspx</w:t>
      </w:r>
      <w:r w:rsidR="00B823B4">
        <w:t>)</w:t>
      </w:r>
      <w:r w:rsidR="00E1201B">
        <w:t xml:space="preserve"> in the MSDN blogs</w:t>
      </w:r>
      <w:r>
        <w:t>.</w:t>
      </w:r>
    </w:p>
    <w:p w:rsidR="00BA03B3" w:rsidRDefault="00BA03B3" w:rsidP="00BA03B3">
      <w:pPr>
        <w:pStyle w:val="ListParagraph"/>
        <w:numPr>
          <w:ilvl w:val="0"/>
          <w:numId w:val="32"/>
        </w:numPr>
      </w:pPr>
      <w:r w:rsidRPr="00D71C4F">
        <w:rPr>
          <w:b/>
        </w:rPr>
        <w:t>Combin</w:t>
      </w:r>
      <w:r>
        <w:rPr>
          <w:b/>
        </w:rPr>
        <w:t>e</w:t>
      </w:r>
      <w:r w:rsidRPr="00D71C4F">
        <w:rPr>
          <w:b/>
        </w:rPr>
        <w:t xml:space="preserve"> </w:t>
      </w:r>
      <w:r>
        <w:rPr>
          <w:b/>
        </w:rPr>
        <w:t>s</w:t>
      </w:r>
      <w:r w:rsidRPr="00D71C4F">
        <w:rPr>
          <w:b/>
        </w:rPr>
        <w:t xml:space="preserve">ubscription </w:t>
      </w:r>
      <w:r>
        <w:rPr>
          <w:b/>
        </w:rPr>
        <w:t>v</w:t>
      </w:r>
      <w:r w:rsidRPr="00D71C4F">
        <w:rPr>
          <w:b/>
        </w:rPr>
        <w:t>iews</w:t>
      </w:r>
      <w:r>
        <w:t>. You can combine attribute and hierarchy data in one subscription view by building a custom view. Do so by using a JOIN on two standard subscription views.</w:t>
      </w:r>
      <w:r w:rsidRPr="00D71C4F">
        <w:t xml:space="preserve"> </w:t>
      </w:r>
      <w:r w:rsidR="00B823B4">
        <w:t xml:space="preserve">For more information and Transact-SQL code, see the Master Data Services blog post </w:t>
      </w:r>
      <w:hyperlink r:id="rId21" w:history="1">
        <w:r w:rsidR="00B823B4">
          <w:rPr>
            <w:rStyle w:val="Hyperlink"/>
          </w:rPr>
          <w:t>Subscription Views—</w:t>
        </w:r>
        <w:r w:rsidR="00B823B4" w:rsidRPr="00B823B4">
          <w:rPr>
            <w:rStyle w:val="Hyperlink"/>
          </w:rPr>
          <w:t>Part 2: Combining and Customizing Views</w:t>
        </w:r>
      </w:hyperlink>
      <w:r w:rsidR="00B823B4">
        <w:t xml:space="preserve"> (</w:t>
      </w:r>
      <w:r w:rsidR="00B823B4" w:rsidRPr="00B823B4">
        <w:t>http://blogs.msdn.com/b/mds/archive/2010/03/03/subscription-views-part-2-combining-and-customizing-views.aspx</w:t>
      </w:r>
      <w:r w:rsidR="00B823B4">
        <w:t>)</w:t>
      </w:r>
      <w:r w:rsidR="00E1201B">
        <w:t xml:space="preserve"> in the MSDN blogs</w:t>
      </w:r>
      <w:r w:rsidR="00B823B4">
        <w:t>.</w:t>
      </w:r>
    </w:p>
    <w:p w:rsidR="00BA03B3" w:rsidRDefault="00BA03B3" w:rsidP="00B823B4">
      <w:pPr>
        <w:pStyle w:val="ListParagraph"/>
        <w:numPr>
          <w:ilvl w:val="0"/>
          <w:numId w:val="32"/>
        </w:numPr>
      </w:pPr>
      <w:r w:rsidRPr="00D71C4F">
        <w:rPr>
          <w:b/>
        </w:rPr>
        <w:t>Creat</w:t>
      </w:r>
      <w:r>
        <w:rPr>
          <w:b/>
        </w:rPr>
        <w:t>e</w:t>
      </w:r>
      <w:r w:rsidRPr="00D71C4F">
        <w:rPr>
          <w:b/>
        </w:rPr>
        <w:t xml:space="preserve"> a </w:t>
      </w:r>
      <w:r>
        <w:rPr>
          <w:b/>
        </w:rPr>
        <w:t>p</w:t>
      </w:r>
      <w:r w:rsidRPr="00D71C4F">
        <w:rPr>
          <w:b/>
        </w:rPr>
        <w:t>added-</w:t>
      </w:r>
      <w:r>
        <w:rPr>
          <w:b/>
        </w:rPr>
        <w:t>l</w:t>
      </w:r>
      <w:r w:rsidRPr="00D71C4F">
        <w:rPr>
          <w:b/>
        </w:rPr>
        <w:t xml:space="preserve">evel </w:t>
      </w:r>
      <w:r>
        <w:rPr>
          <w:b/>
        </w:rPr>
        <w:t>s</w:t>
      </w:r>
      <w:r w:rsidRPr="00D71C4F">
        <w:rPr>
          <w:b/>
        </w:rPr>
        <w:t xml:space="preserve">ubscription </w:t>
      </w:r>
      <w:r>
        <w:rPr>
          <w:b/>
        </w:rPr>
        <w:t>v</w:t>
      </w:r>
      <w:r w:rsidRPr="00D71C4F">
        <w:rPr>
          <w:b/>
        </w:rPr>
        <w:t>iew</w:t>
      </w:r>
      <w:r>
        <w:t xml:space="preserve">. You can fill in NULL columns in a level-based view of a ragged hierarchy. </w:t>
      </w:r>
      <w:r w:rsidRPr="00EF6C24">
        <w:t>This</w:t>
      </w:r>
      <w:r>
        <w:t xml:space="preserve"> </w:t>
      </w:r>
      <w:r w:rsidR="009A0C8C">
        <w:t xml:space="preserve">type of </w:t>
      </w:r>
      <w:r w:rsidR="00676FD8">
        <w:t>ability</w:t>
      </w:r>
      <w:r w:rsidR="009A0C8C">
        <w:t xml:space="preserve"> </w:t>
      </w:r>
      <w:r>
        <w:t xml:space="preserve">is important because some subscribing systems require a fixed-level representation of a hierarchy. You can replace a NULL value at a level beneath the leaf level with the leaf-level member code and name by using the ISNULL function. </w:t>
      </w:r>
      <w:r w:rsidR="00B823B4">
        <w:t xml:space="preserve">For more information and Transact-SQL code, see the Master Data Services </w:t>
      </w:r>
      <w:r w:rsidR="00E1201B">
        <w:t xml:space="preserve">MSDN </w:t>
      </w:r>
      <w:r w:rsidR="00B823B4">
        <w:t xml:space="preserve">blog post </w:t>
      </w:r>
      <w:hyperlink r:id="rId22" w:history="1">
        <w:r w:rsidR="00B823B4">
          <w:rPr>
            <w:rStyle w:val="Hyperlink"/>
          </w:rPr>
          <w:t>Subscription Views—Part 3</w:t>
        </w:r>
        <w:r w:rsidR="00B823B4" w:rsidRPr="00B823B4">
          <w:rPr>
            <w:rStyle w:val="Hyperlink"/>
          </w:rPr>
          <w:t xml:space="preserve">: </w:t>
        </w:r>
        <w:r w:rsidR="00B823B4">
          <w:rPr>
            <w:rStyle w:val="Hyperlink"/>
          </w:rPr>
          <w:t xml:space="preserve">Padding Level-Based </w:t>
        </w:r>
        <w:r w:rsidR="00B823B4" w:rsidRPr="00B823B4">
          <w:rPr>
            <w:rStyle w:val="Hyperlink"/>
          </w:rPr>
          <w:t>Views</w:t>
        </w:r>
      </w:hyperlink>
      <w:r w:rsidR="00B823B4">
        <w:t xml:space="preserve"> (</w:t>
      </w:r>
      <w:r w:rsidR="00B823B4" w:rsidRPr="00B823B4">
        <w:t>http://blogs.msdn.com/b/mds/archive/2010/03/03/subscription-views-part-3-padding-level-based-views.aspx</w:t>
      </w:r>
      <w:r w:rsidR="00B823B4">
        <w:t>)</w:t>
      </w:r>
      <w:r w:rsidR="00E1201B">
        <w:t xml:space="preserve"> in the MSDN blogs</w:t>
      </w:r>
      <w:r>
        <w:t>.</w:t>
      </w:r>
    </w:p>
    <w:p w:rsidR="00BA03B3" w:rsidRDefault="002A01B8" w:rsidP="00BA03B3">
      <w:pPr>
        <w:pStyle w:val="Heading1"/>
      </w:pPr>
      <w:bookmarkStart w:id="8" w:name="_Importing_Master_Data"/>
      <w:bookmarkStart w:id="9" w:name="_Import_Master_Data"/>
      <w:bookmarkStart w:id="10" w:name="_Ref326741944"/>
      <w:bookmarkStart w:id="11" w:name="_Toc328471556"/>
      <w:bookmarkEnd w:id="8"/>
      <w:bookmarkEnd w:id="9"/>
      <w:r>
        <w:t>Import Master Data Using an SSIS P</w:t>
      </w:r>
      <w:r w:rsidR="00BA03B3">
        <w:t>ackage</w:t>
      </w:r>
      <w:bookmarkEnd w:id="10"/>
      <w:bookmarkEnd w:id="11"/>
    </w:p>
    <w:p w:rsidR="00BA03B3" w:rsidRDefault="00BA03B3" w:rsidP="00BA03B3">
      <w:r w:rsidRPr="00EF6C24">
        <w:t>After</w:t>
      </w:r>
      <w:r>
        <w:t xml:space="preserve"> you export master data from MDS into a subscription view, you can import the data into a subscribing system by using tools and techniques that access a standard SQL Server </w:t>
      </w:r>
      <w:r w:rsidRPr="00EF6C24">
        <w:t>view</w:t>
      </w:r>
      <w:r>
        <w:t xml:space="preserve">. You can transform data from subscription views by using SQL queries in an ETL process. </w:t>
      </w:r>
      <w:r w:rsidRPr="00EF6C24">
        <w:t>One</w:t>
      </w:r>
      <w:r>
        <w:t xml:space="preserve"> of the most effective ways to do so is by using SQL Server Integration Services, which you can use to build </w:t>
      </w:r>
      <w:r w:rsidRPr="004E606C">
        <w:t>enterprise-level data inte</w:t>
      </w:r>
      <w:r>
        <w:t>gration and data transformation</w:t>
      </w:r>
      <w:r w:rsidRPr="004E606C">
        <w:t xml:space="preserve"> </w:t>
      </w:r>
      <w:r w:rsidRPr="00EF6C24">
        <w:t>solutions</w:t>
      </w:r>
      <w:r>
        <w:t>. The following sample shows you one way to do so.</w:t>
      </w:r>
    </w:p>
    <w:p w:rsidR="00BA03B3" w:rsidRPr="00553F03" w:rsidRDefault="00BA03B3" w:rsidP="00BA03B3">
      <w:pPr>
        <w:pStyle w:val="Heading2"/>
      </w:pPr>
      <w:bookmarkStart w:id="12" w:name="_Toc328471557"/>
      <w:r>
        <w:t xml:space="preserve">Master Data Export and </w:t>
      </w:r>
      <w:r w:rsidR="00611AE0">
        <w:t xml:space="preserve">Import </w:t>
      </w:r>
      <w:r w:rsidR="002A01B8">
        <w:t>S</w:t>
      </w:r>
      <w:r>
        <w:t>ample</w:t>
      </w:r>
      <w:bookmarkEnd w:id="12"/>
    </w:p>
    <w:p w:rsidR="00BA03B3" w:rsidRDefault="00BA03B3" w:rsidP="00BA03B3">
      <w:r>
        <w:t xml:space="preserve">This sample demonstrates </w:t>
      </w:r>
      <w:r w:rsidR="00CC0397">
        <w:t>a way to</w:t>
      </w:r>
      <w:r>
        <w:t xml:space="preserve"> import master data from a subscription view into a SQL Server </w:t>
      </w:r>
      <w:r w:rsidRPr="00EF6C24">
        <w:t>database</w:t>
      </w:r>
      <w:r>
        <w:t xml:space="preserve"> table </w:t>
      </w:r>
      <w:r w:rsidRPr="00EF6C24">
        <w:t>using</w:t>
      </w:r>
      <w:r>
        <w:t xml:space="preserve"> an Integration Services </w:t>
      </w:r>
      <w:r w:rsidRPr="00EF6C24">
        <w:t>package</w:t>
      </w:r>
      <w:r>
        <w:t xml:space="preserve">. This sample compares selected data in each row of the subscription view to the data in the destination database. It inserts data in the row if it is new, updates it if it is changed, and increments a counter if the data is the same. The workflow in the Master Data Export and Import sample includes </w:t>
      </w:r>
      <w:r w:rsidR="00E9085B">
        <w:t xml:space="preserve">creation of </w:t>
      </w:r>
      <w:r>
        <w:t>the subscription view</w:t>
      </w:r>
      <w:r w:rsidR="000B3611">
        <w:t xml:space="preserve"> and the following SSIS package.</w:t>
      </w:r>
    </w:p>
    <w:p w:rsidR="00BA03B3" w:rsidRDefault="00BA03B3" w:rsidP="00BA03B3">
      <w:r>
        <w:lastRenderedPageBreak/>
        <w:t xml:space="preserve"> </w:t>
      </w:r>
      <w:r>
        <w:rPr>
          <w:noProof/>
        </w:rPr>
        <w:drawing>
          <wp:inline distT="0" distB="0" distL="0" distR="0" wp14:anchorId="29BBEF25" wp14:editId="29D22540">
            <wp:extent cx="4253948" cy="463879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png"/>
                    <pic:cNvPicPr/>
                  </pic:nvPicPr>
                  <pic:blipFill>
                    <a:blip r:embed="rId23">
                      <a:extLst>
                        <a:ext uri="{28A0092B-C50C-407E-A947-70E740481C1C}">
                          <a14:useLocalDpi xmlns:a14="http://schemas.microsoft.com/office/drawing/2010/main" val="0"/>
                        </a:ext>
                      </a:extLst>
                    </a:blip>
                    <a:stretch>
                      <a:fillRect/>
                    </a:stretch>
                  </pic:blipFill>
                  <pic:spPr>
                    <a:xfrm>
                      <a:off x="0" y="0"/>
                      <a:ext cx="4252406" cy="4637114"/>
                    </a:xfrm>
                    <a:prstGeom prst="rect">
                      <a:avLst/>
                    </a:prstGeom>
                  </pic:spPr>
                </pic:pic>
              </a:graphicData>
            </a:graphic>
          </wp:inline>
        </w:drawing>
      </w:r>
    </w:p>
    <w:p w:rsidR="00E9085B" w:rsidRPr="000B3611" w:rsidRDefault="00E9085B" w:rsidP="00BA03B3">
      <w:pPr>
        <w:rPr>
          <w:b/>
        </w:rPr>
      </w:pPr>
      <w:r w:rsidRPr="000B3611">
        <w:rPr>
          <w:b/>
        </w:rPr>
        <w:t>Figure 1: Master Data Export and Import sample package flow</w:t>
      </w:r>
    </w:p>
    <w:p w:rsidR="00BA03B3" w:rsidRDefault="00BA03B3" w:rsidP="00BA03B3">
      <w:r>
        <w:t>The sample works as follows:</w:t>
      </w:r>
    </w:p>
    <w:p w:rsidR="00BA03B3" w:rsidRDefault="00BA03B3" w:rsidP="00BA03B3">
      <w:pPr>
        <w:pStyle w:val="ListParagraph"/>
        <w:numPr>
          <w:ilvl w:val="0"/>
          <w:numId w:val="29"/>
        </w:numPr>
      </w:pPr>
      <w:r>
        <w:t xml:space="preserve">In the Create </w:t>
      </w:r>
      <w:r w:rsidRPr="00EF6C24">
        <w:t>Staging</w:t>
      </w:r>
      <w:r>
        <w:t xml:space="preserve"> Table task, the package creates an MDS_Merge_Records </w:t>
      </w:r>
      <w:r w:rsidRPr="00EF6C24">
        <w:t>staging</w:t>
      </w:r>
      <w:r>
        <w:t xml:space="preserve"> table to store data returned from the lookup temporarily. If the MDS_Merge_Records table </w:t>
      </w:r>
      <w:r w:rsidRPr="00EF6C24">
        <w:t>already exists</w:t>
      </w:r>
      <w:r>
        <w:t xml:space="preserve">, this step </w:t>
      </w:r>
      <w:r w:rsidRPr="00EF6C24">
        <w:t>drop</w:t>
      </w:r>
      <w:r w:rsidR="00E9085B">
        <w:t>s</w:t>
      </w:r>
      <w:r>
        <w:t xml:space="preserve"> it.</w:t>
      </w:r>
    </w:p>
    <w:p w:rsidR="00BA03B3" w:rsidRDefault="00BA03B3" w:rsidP="00BA03B3">
      <w:pPr>
        <w:pStyle w:val="ListParagraph"/>
        <w:numPr>
          <w:ilvl w:val="0"/>
          <w:numId w:val="29"/>
        </w:numPr>
      </w:pPr>
      <w:r w:rsidRPr="00EF6C24">
        <w:t>In</w:t>
      </w:r>
      <w:r>
        <w:t xml:space="preserve"> the MDS Subscription View task of the Load Data from MDS control flow, the package accesses the master data stored in three columns of the view, and </w:t>
      </w:r>
      <w:r w:rsidR="00E9085B">
        <w:t xml:space="preserve">then it </w:t>
      </w:r>
      <w:r>
        <w:t xml:space="preserve">passes the data to the lookup </w:t>
      </w:r>
      <w:r w:rsidRPr="00EF6C24">
        <w:t>shape</w:t>
      </w:r>
      <w:r>
        <w:t>.</w:t>
      </w:r>
    </w:p>
    <w:p w:rsidR="00BA03B3" w:rsidRDefault="00BA03B3" w:rsidP="00BA03B3">
      <w:pPr>
        <w:pStyle w:val="ListParagraph"/>
        <w:numPr>
          <w:ilvl w:val="0"/>
          <w:numId w:val="29"/>
        </w:numPr>
      </w:pPr>
      <w:r>
        <w:t xml:space="preserve">In the Lookup task, the package compares the data returned from the view with the data </w:t>
      </w:r>
      <w:r w:rsidRPr="00EF6C24">
        <w:t>that already exist</w:t>
      </w:r>
      <w:r w:rsidRPr="00E53AA0">
        <w:t>s</w:t>
      </w:r>
      <w:r>
        <w:t xml:space="preserve"> in the destination table. The package sends matched results to the Count Unchanged Rows task and unmatched results to the </w:t>
      </w:r>
      <w:r w:rsidRPr="00EF6C24">
        <w:t>Staging</w:t>
      </w:r>
      <w:r>
        <w:t xml:space="preserve"> Table for Changed and New Records</w:t>
      </w:r>
      <w:r w:rsidR="00E9085B">
        <w:t xml:space="preserve"> task</w:t>
      </w:r>
      <w:r>
        <w:t>.</w:t>
      </w:r>
    </w:p>
    <w:p w:rsidR="00BA03B3" w:rsidRDefault="00BA03B3" w:rsidP="00BA03B3">
      <w:pPr>
        <w:pStyle w:val="ListParagraph"/>
        <w:numPr>
          <w:ilvl w:val="0"/>
          <w:numId w:val="29"/>
        </w:numPr>
      </w:pPr>
      <w:r w:rsidRPr="00EF6C24">
        <w:t>In</w:t>
      </w:r>
      <w:r>
        <w:t xml:space="preserve"> the Count Unchanged Rows task, the count of matched rows is incremented if a row in the </w:t>
      </w:r>
      <w:r w:rsidRPr="00EF6C24">
        <w:t>staging</w:t>
      </w:r>
      <w:r>
        <w:t xml:space="preserve"> table matches a row in the destination </w:t>
      </w:r>
      <w:r w:rsidRPr="00EF6C24">
        <w:t>table</w:t>
      </w:r>
      <w:r>
        <w:t xml:space="preserve">. </w:t>
      </w:r>
    </w:p>
    <w:p w:rsidR="00BA03B3" w:rsidRDefault="00BA03B3" w:rsidP="00BA03B3">
      <w:pPr>
        <w:pStyle w:val="ListParagraph"/>
        <w:numPr>
          <w:ilvl w:val="0"/>
          <w:numId w:val="29"/>
        </w:numPr>
      </w:pPr>
      <w:r w:rsidRPr="00EF6C24">
        <w:lastRenderedPageBreak/>
        <w:t>In</w:t>
      </w:r>
      <w:r>
        <w:t xml:space="preserve"> the </w:t>
      </w:r>
      <w:r w:rsidRPr="00EF6C24">
        <w:t>Staging</w:t>
      </w:r>
      <w:r>
        <w:t xml:space="preserve"> Table for Changed and New Records task, all records in the </w:t>
      </w:r>
      <w:r w:rsidRPr="00EF6C24">
        <w:t>staging</w:t>
      </w:r>
      <w:r>
        <w:t xml:space="preserve"> table that have changed from the data currently in the destination table, and </w:t>
      </w:r>
      <w:r w:rsidR="000B3611">
        <w:t xml:space="preserve">all </w:t>
      </w:r>
      <w:r>
        <w:t xml:space="preserve">new records, are saved in the </w:t>
      </w:r>
      <w:r w:rsidRPr="00EF6C24">
        <w:t>staging</w:t>
      </w:r>
      <w:r>
        <w:t xml:space="preserve"> </w:t>
      </w:r>
      <w:r w:rsidRPr="00EF6C24">
        <w:t>table</w:t>
      </w:r>
      <w:r>
        <w:t>.</w:t>
      </w:r>
    </w:p>
    <w:p w:rsidR="00BA03B3" w:rsidRDefault="00BA03B3" w:rsidP="00BA03B3">
      <w:pPr>
        <w:pStyle w:val="ListParagraph"/>
        <w:numPr>
          <w:ilvl w:val="0"/>
          <w:numId w:val="29"/>
        </w:numPr>
      </w:pPr>
      <w:r w:rsidRPr="00EF6C24">
        <w:t>In</w:t>
      </w:r>
      <w:r>
        <w:t xml:space="preserve"> the Merge New and Updated records task, all records in the </w:t>
      </w:r>
      <w:r w:rsidRPr="00EF6C24">
        <w:t>staging</w:t>
      </w:r>
      <w:r>
        <w:t xml:space="preserve"> table that have changed are updated in the destination table and all records that are new are inserted into the destination </w:t>
      </w:r>
      <w:r w:rsidRPr="00EF6C24">
        <w:t>table</w:t>
      </w:r>
      <w:r>
        <w:t>.</w:t>
      </w:r>
    </w:p>
    <w:p w:rsidR="00BA03B3" w:rsidRPr="00A8100A" w:rsidRDefault="00BA03B3" w:rsidP="00BA03B3">
      <w:pPr>
        <w:ind w:left="360"/>
      </w:pPr>
      <w:r>
        <w:t xml:space="preserve">The control flow and data flow of </w:t>
      </w:r>
      <w:r w:rsidR="000B3611">
        <w:t>the SSIS package are as follows.</w:t>
      </w:r>
    </w:p>
    <w:p w:rsidR="00BA03B3" w:rsidRDefault="00BA03B3" w:rsidP="00BA03B3"/>
    <w:p w:rsidR="00BA03B3" w:rsidRDefault="00BA03B3" w:rsidP="00BA03B3">
      <w:r>
        <w:rPr>
          <w:noProof/>
        </w:rPr>
        <w:drawing>
          <wp:inline distT="0" distB="0" distL="0" distR="0" wp14:anchorId="7DEBD4AC" wp14:editId="5B4AD52D">
            <wp:extent cx="2532683" cy="2552369"/>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ing Whitepaper Control Flow.jpg"/>
                    <pic:cNvPicPr/>
                  </pic:nvPicPr>
                  <pic:blipFill>
                    <a:blip r:embed="rId24">
                      <a:extLst>
                        <a:ext uri="{28A0092B-C50C-407E-A947-70E740481C1C}">
                          <a14:useLocalDpi xmlns:a14="http://schemas.microsoft.com/office/drawing/2010/main" val="0"/>
                        </a:ext>
                      </a:extLst>
                    </a:blip>
                    <a:stretch>
                      <a:fillRect/>
                    </a:stretch>
                  </pic:blipFill>
                  <pic:spPr>
                    <a:xfrm>
                      <a:off x="0" y="0"/>
                      <a:ext cx="2536373" cy="2556087"/>
                    </a:xfrm>
                    <a:prstGeom prst="rect">
                      <a:avLst/>
                    </a:prstGeom>
                  </pic:spPr>
                </pic:pic>
              </a:graphicData>
            </a:graphic>
          </wp:inline>
        </w:drawing>
      </w:r>
      <w:r>
        <w:t xml:space="preserve"> </w:t>
      </w:r>
    </w:p>
    <w:p w:rsidR="00BA03B3" w:rsidRPr="000B3611" w:rsidRDefault="000B3611" w:rsidP="00BA03B3">
      <w:pPr>
        <w:ind w:firstLine="720"/>
        <w:rPr>
          <w:b/>
        </w:rPr>
      </w:pPr>
      <w:r w:rsidRPr="000B3611">
        <w:rPr>
          <w:b/>
        </w:rPr>
        <w:t xml:space="preserve">Figure 2: </w:t>
      </w:r>
      <w:r w:rsidR="00BA03B3" w:rsidRPr="000B3611">
        <w:rPr>
          <w:b/>
        </w:rPr>
        <w:t xml:space="preserve">Export and </w:t>
      </w:r>
      <w:r>
        <w:rPr>
          <w:b/>
        </w:rPr>
        <w:t>i</w:t>
      </w:r>
      <w:r w:rsidR="00BA03B3" w:rsidRPr="000B3611">
        <w:rPr>
          <w:b/>
        </w:rPr>
        <w:t xml:space="preserve">mport </w:t>
      </w:r>
      <w:r>
        <w:rPr>
          <w:b/>
        </w:rPr>
        <w:t>c</w:t>
      </w:r>
      <w:r w:rsidR="00BA03B3" w:rsidRPr="000B3611">
        <w:rPr>
          <w:b/>
        </w:rPr>
        <w:t xml:space="preserve">ontrol </w:t>
      </w:r>
      <w:r>
        <w:rPr>
          <w:b/>
        </w:rPr>
        <w:t>f</w:t>
      </w:r>
      <w:r w:rsidR="00BA03B3" w:rsidRPr="000B3611">
        <w:rPr>
          <w:b/>
        </w:rPr>
        <w:t>low</w:t>
      </w:r>
    </w:p>
    <w:p w:rsidR="00BA03B3" w:rsidRDefault="00BA03B3" w:rsidP="00BA03B3">
      <w:r>
        <w:rPr>
          <w:noProof/>
        </w:rPr>
        <w:drawing>
          <wp:inline distT="0" distB="0" distL="0" distR="0" wp14:anchorId="60E10194" wp14:editId="330669A0">
            <wp:extent cx="3601941" cy="26099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ing Whitepaper Data Flow.jpg"/>
                    <pic:cNvPicPr/>
                  </pic:nvPicPr>
                  <pic:blipFill>
                    <a:blip r:embed="rId25">
                      <a:extLst>
                        <a:ext uri="{28A0092B-C50C-407E-A947-70E740481C1C}">
                          <a14:useLocalDpi xmlns:a14="http://schemas.microsoft.com/office/drawing/2010/main" val="0"/>
                        </a:ext>
                      </a:extLst>
                    </a:blip>
                    <a:stretch>
                      <a:fillRect/>
                    </a:stretch>
                  </pic:blipFill>
                  <pic:spPr>
                    <a:xfrm>
                      <a:off x="0" y="0"/>
                      <a:ext cx="3607240" cy="2613772"/>
                    </a:xfrm>
                    <a:prstGeom prst="rect">
                      <a:avLst/>
                    </a:prstGeom>
                  </pic:spPr>
                </pic:pic>
              </a:graphicData>
            </a:graphic>
          </wp:inline>
        </w:drawing>
      </w:r>
    </w:p>
    <w:p w:rsidR="00BA03B3" w:rsidRPr="00BB1A9F" w:rsidRDefault="00BB1A9F" w:rsidP="00BA03B3">
      <w:pPr>
        <w:ind w:firstLine="720"/>
        <w:rPr>
          <w:b/>
        </w:rPr>
      </w:pPr>
      <w:r>
        <w:rPr>
          <w:b/>
        </w:rPr>
        <w:t xml:space="preserve">Figure 3: </w:t>
      </w:r>
      <w:r w:rsidR="00BA03B3" w:rsidRPr="00BB1A9F">
        <w:rPr>
          <w:b/>
        </w:rPr>
        <w:t xml:space="preserve">Load </w:t>
      </w:r>
      <w:r>
        <w:rPr>
          <w:b/>
        </w:rPr>
        <w:t>d</w:t>
      </w:r>
      <w:r w:rsidR="00BA03B3" w:rsidRPr="00BB1A9F">
        <w:rPr>
          <w:b/>
        </w:rPr>
        <w:t xml:space="preserve">ata from MDS </w:t>
      </w:r>
      <w:r>
        <w:rPr>
          <w:b/>
        </w:rPr>
        <w:t>d</w:t>
      </w:r>
      <w:r w:rsidR="00BA03B3" w:rsidRPr="00BB1A9F">
        <w:rPr>
          <w:b/>
        </w:rPr>
        <w:t xml:space="preserve">ata </w:t>
      </w:r>
      <w:r>
        <w:rPr>
          <w:b/>
        </w:rPr>
        <w:t>f</w:t>
      </w:r>
      <w:r w:rsidR="00BA03B3" w:rsidRPr="00BB1A9F">
        <w:rPr>
          <w:b/>
        </w:rPr>
        <w:t>low</w:t>
      </w:r>
    </w:p>
    <w:p w:rsidR="00BA03B3" w:rsidRDefault="00BA03B3" w:rsidP="00BA03B3"/>
    <w:p w:rsidR="00BA03B3" w:rsidRDefault="00BA03B3" w:rsidP="00BA03B3"/>
    <w:p w:rsidR="00BA03B3" w:rsidRDefault="00BA03B3" w:rsidP="00BA03B3">
      <w:pPr>
        <w:pStyle w:val="Heading2"/>
      </w:pPr>
      <w:bookmarkStart w:id="13" w:name="_Toc328471558"/>
      <w:r>
        <w:t>Set</w:t>
      </w:r>
      <w:r w:rsidR="002A01B8">
        <w:t xml:space="preserve"> U</w:t>
      </w:r>
      <w:r>
        <w:t xml:space="preserve">p the Master Data Export and </w:t>
      </w:r>
      <w:r w:rsidR="002A01B8">
        <w:t>Import S</w:t>
      </w:r>
      <w:r>
        <w:t>ample</w:t>
      </w:r>
      <w:bookmarkEnd w:id="13"/>
    </w:p>
    <w:p w:rsidR="00BA03B3" w:rsidRDefault="00BA03B3" w:rsidP="00BA03B3">
      <w:pPr>
        <w:pStyle w:val="ListParagraph"/>
        <w:numPr>
          <w:ilvl w:val="0"/>
          <w:numId w:val="27"/>
        </w:numPr>
      </w:pPr>
      <w:r>
        <w:t>Install SQL Server 2012 on a test computer with Master Data Services and Integration Services installed and the Master Data Management Web application configured. This sample is designed to work on a single computer.</w:t>
      </w:r>
    </w:p>
    <w:p w:rsidR="00BA03B3" w:rsidRDefault="00BA03B3" w:rsidP="00E1201B">
      <w:pPr>
        <w:pStyle w:val="ListParagraph"/>
        <w:numPr>
          <w:ilvl w:val="0"/>
          <w:numId w:val="27"/>
        </w:numPr>
      </w:pPr>
      <w:r>
        <w:t>Deploy the Master Data Services sample model package product_en.pkg</w:t>
      </w:r>
      <w:r w:rsidR="00E1201B">
        <w:t>. For more information, see</w:t>
      </w:r>
      <w:r>
        <w:t xml:space="preserve"> </w:t>
      </w:r>
      <w:r w:rsidR="00E1201B">
        <w:t xml:space="preserve">the Jason’s Technical Topics blog post </w:t>
      </w:r>
      <w:hyperlink r:id="rId26" w:history="1">
        <w:r w:rsidR="00E1201B" w:rsidRPr="00E1201B">
          <w:rPr>
            <w:rStyle w:val="Hyperlink"/>
          </w:rPr>
          <w:t>Deploying MDS Samples in SQL Server 2012</w:t>
        </w:r>
      </w:hyperlink>
      <w:r w:rsidR="00E1201B">
        <w:t xml:space="preserve"> (</w:t>
      </w:r>
      <w:r w:rsidR="00E1201B" w:rsidRPr="00E1201B">
        <w:t>http://blogs.msdn.com/b/jason_howell/archive/2011/12/15/deploying-mds-samples-in-sql-server-2012.aspx</w:t>
      </w:r>
      <w:r w:rsidR="00E1201B">
        <w:t>) in the MSDN blogs</w:t>
      </w:r>
      <w:r>
        <w:t>.</w:t>
      </w:r>
    </w:p>
    <w:p w:rsidR="00BA03B3" w:rsidRDefault="00BA03B3" w:rsidP="00BA03B3">
      <w:pPr>
        <w:pStyle w:val="ListParagraph"/>
        <w:numPr>
          <w:ilvl w:val="0"/>
          <w:numId w:val="27"/>
        </w:numPr>
      </w:pPr>
      <w:r>
        <w:t>Create a destination SQL Server database named “Contoso”. In that database, create a table w</w:t>
      </w:r>
      <w:r w:rsidR="001B124D">
        <w:t>ith the following configuration.</w:t>
      </w:r>
    </w:p>
    <w:p w:rsidR="00BA03B3" w:rsidRPr="001A0B33" w:rsidRDefault="00BA03B3" w:rsidP="00BA03B3">
      <w:pPr>
        <w:spacing w:after="0" w:line="240" w:lineRule="auto"/>
        <w:ind w:left="360" w:firstLine="360"/>
        <w:rPr>
          <w:rFonts w:ascii="Courier" w:hAnsi="Courier"/>
        </w:rPr>
      </w:pPr>
      <w:r w:rsidRPr="001A0B33">
        <w:rPr>
          <w:rFonts w:ascii="Courier" w:hAnsi="Courier"/>
        </w:rPr>
        <w:t>CREATE TABLE [dbo].[Product.Price](</w:t>
      </w:r>
    </w:p>
    <w:p w:rsidR="00BA03B3" w:rsidRPr="001A0B33" w:rsidRDefault="00BA03B3" w:rsidP="00BA03B3">
      <w:pPr>
        <w:spacing w:after="0" w:line="240" w:lineRule="auto"/>
        <w:ind w:left="360"/>
        <w:rPr>
          <w:rFonts w:ascii="Courier" w:hAnsi="Courier"/>
        </w:rPr>
      </w:pPr>
      <w:r w:rsidRPr="001A0B33">
        <w:rPr>
          <w:rFonts w:ascii="Courier" w:hAnsi="Courier"/>
        </w:rPr>
        <w:tab/>
      </w:r>
      <w:r w:rsidRPr="001A0B33">
        <w:rPr>
          <w:rFonts w:ascii="Courier" w:hAnsi="Courier"/>
        </w:rPr>
        <w:tab/>
        <w:t>[ProductName] [nvarchar](250) NULL,</w:t>
      </w:r>
    </w:p>
    <w:p w:rsidR="00BA03B3" w:rsidRPr="001A0B33" w:rsidRDefault="00BA03B3" w:rsidP="00BA03B3">
      <w:pPr>
        <w:spacing w:after="0" w:line="240" w:lineRule="auto"/>
        <w:ind w:left="360"/>
        <w:rPr>
          <w:rFonts w:ascii="Courier" w:hAnsi="Courier"/>
        </w:rPr>
      </w:pPr>
      <w:r w:rsidRPr="001A0B33">
        <w:rPr>
          <w:rFonts w:ascii="Courier" w:hAnsi="Courier"/>
        </w:rPr>
        <w:tab/>
      </w:r>
      <w:r w:rsidRPr="001A0B33">
        <w:rPr>
          <w:rFonts w:ascii="Courier" w:hAnsi="Courier"/>
        </w:rPr>
        <w:tab/>
        <w:t>[ProductCode] [nvarchar](250) NOT NULL,</w:t>
      </w:r>
    </w:p>
    <w:p w:rsidR="00BA03B3" w:rsidRPr="001A0B33" w:rsidRDefault="00BA03B3" w:rsidP="00BA03B3">
      <w:pPr>
        <w:spacing w:after="0" w:line="240" w:lineRule="auto"/>
        <w:ind w:left="360"/>
        <w:rPr>
          <w:rFonts w:ascii="Courier" w:hAnsi="Courier"/>
        </w:rPr>
      </w:pPr>
      <w:r w:rsidRPr="001A0B33">
        <w:rPr>
          <w:rFonts w:ascii="Courier" w:hAnsi="Courier"/>
        </w:rPr>
        <w:tab/>
      </w:r>
      <w:r w:rsidRPr="001A0B33">
        <w:rPr>
          <w:rFonts w:ascii="Courier" w:hAnsi="Courier"/>
        </w:rPr>
        <w:tab/>
        <w:t>[MSRP] [numeric](18, 2) NULL</w:t>
      </w:r>
    </w:p>
    <w:p w:rsidR="00BA03B3" w:rsidRDefault="00BA03B3" w:rsidP="00BA03B3">
      <w:pPr>
        <w:spacing w:after="0" w:line="240" w:lineRule="auto"/>
        <w:ind w:left="360" w:firstLine="360"/>
      </w:pPr>
      <w:r>
        <w:t>)</w:t>
      </w:r>
    </w:p>
    <w:p w:rsidR="00BA03B3" w:rsidRDefault="00BA03B3" w:rsidP="00BA03B3">
      <w:pPr>
        <w:spacing w:after="0" w:line="240" w:lineRule="auto"/>
        <w:ind w:left="360"/>
      </w:pPr>
    </w:p>
    <w:p w:rsidR="00BA03B3" w:rsidRDefault="00BA03B3" w:rsidP="00BA03B3">
      <w:pPr>
        <w:pStyle w:val="ListParagraph"/>
        <w:numPr>
          <w:ilvl w:val="0"/>
          <w:numId w:val="27"/>
        </w:numPr>
      </w:pPr>
      <w:r>
        <w:t xml:space="preserve">In the Contoso database, create a </w:t>
      </w:r>
      <w:r w:rsidRPr="00EF6C24">
        <w:t>staging</w:t>
      </w:r>
      <w:r>
        <w:t xml:space="preserve"> table w</w:t>
      </w:r>
      <w:r w:rsidR="001B124D">
        <w:t>ith the following configuration.</w:t>
      </w:r>
    </w:p>
    <w:p w:rsidR="00BA03B3" w:rsidRPr="001A0B33" w:rsidRDefault="00BA03B3" w:rsidP="00BA03B3">
      <w:pPr>
        <w:spacing w:after="0" w:line="240" w:lineRule="auto"/>
        <w:ind w:left="360" w:firstLine="360"/>
        <w:rPr>
          <w:rFonts w:ascii="Courier" w:hAnsi="Courier"/>
        </w:rPr>
      </w:pPr>
      <w:r w:rsidRPr="001A0B33">
        <w:rPr>
          <w:rFonts w:ascii="Courier" w:hAnsi="Courier"/>
        </w:rPr>
        <w:t>CREATE TABLE [dbo].[MDS_Merge_Records](</w:t>
      </w:r>
    </w:p>
    <w:p w:rsidR="00BA03B3" w:rsidRPr="001A0B33" w:rsidRDefault="00BA03B3" w:rsidP="00BA03B3">
      <w:pPr>
        <w:spacing w:after="0" w:line="240" w:lineRule="auto"/>
        <w:ind w:left="360"/>
        <w:rPr>
          <w:rFonts w:ascii="Courier" w:hAnsi="Courier"/>
        </w:rPr>
      </w:pPr>
      <w:r w:rsidRPr="001A0B33">
        <w:rPr>
          <w:rFonts w:ascii="Courier" w:hAnsi="Courier"/>
        </w:rPr>
        <w:tab/>
      </w:r>
      <w:r w:rsidRPr="001A0B33">
        <w:rPr>
          <w:rFonts w:ascii="Courier" w:hAnsi="Courier"/>
        </w:rPr>
        <w:tab/>
        <w:t>[Name] [nvarchar](250) NULL,</w:t>
      </w:r>
    </w:p>
    <w:p w:rsidR="00BA03B3" w:rsidRPr="001A0B33" w:rsidRDefault="00BA03B3" w:rsidP="00BA03B3">
      <w:pPr>
        <w:spacing w:after="0" w:line="240" w:lineRule="auto"/>
        <w:ind w:left="360"/>
        <w:rPr>
          <w:rFonts w:ascii="Courier" w:hAnsi="Courier"/>
        </w:rPr>
      </w:pPr>
      <w:r w:rsidRPr="001A0B33">
        <w:rPr>
          <w:rFonts w:ascii="Courier" w:hAnsi="Courier"/>
        </w:rPr>
        <w:tab/>
      </w:r>
      <w:r w:rsidRPr="001A0B33">
        <w:rPr>
          <w:rFonts w:ascii="Courier" w:hAnsi="Courier"/>
        </w:rPr>
        <w:tab/>
        <w:t>[Code] [nvarchar](250) NULL,</w:t>
      </w:r>
    </w:p>
    <w:p w:rsidR="00BA03B3" w:rsidRPr="001A0B33" w:rsidRDefault="00BA03B3" w:rsidP="00BA03B3">
      <w:pPr>
        <w:spacing w:after="0" w:line="240" w:lineRule="auto"/>
        <w:ind w:left="360"/>
        <w:rPr>
          <w:rFonts w:ascii="Courier" w:hAnsi="Courier"/>
        </w:rPr>
      </w:pPr>
      <w:r w:rsidRPr="001A0B33">
        <w:rPr>
          <w:rFonts w:ascii="Courier" w:hAnsi="Courier"/>
        </w:rPr>
        <w:tab/>
      </w:r>
      <w:r w:rsidRPr="001A0B33">
        <w:rPr>
          <w:rFonts w:ascii="Courier" w:hAnsi="Courier"/>
        </w:rPr>
        <w:tab/>
        <w:t>[MSRP] [numeric](34, 4) NULL</w:t>
      </w:r>
    </w:p>
    <w:p w:rsidR="00BA03B3" w:rsidRDefault="00BA03B3" w:rsidP="00BA03B3">
      <w:pPr>
        <w:spacing w:after="0" w:line="240" w:lineRule="auto"/>
        <w:ind w:left="360" w:firstLine="360"/>
      </w:pPr>
      <w:r>
        <w:t>)</w:t>
      </w:r>
    </w:p>
    <w:p w:rsidR="00BA03B3" w:rsidRDefault="00BA03B3" w:rsidP="00BA03B3">
      <w:pPr>
        <w:pStyle w:val="Heading2"/>
      </w:pPr>
      <w:bookmarkStart w:id="14" w:name="_Creating_a_Subscription"/>
      <w:bookmarkStart w:id="15" w:name="_Create__a"/>
      <w:bookmarkStart w:id="16" w:name="_Toc328471559"/>
      <w:bookmarkEnd w:id="14"/>
      <w:bookmarkEnd w:id="15"/>
      <w:r>
        <w:t>Creat</w:t>
      </w:r>
      <w:r w:rsidR="001E3E10">
        <w:t>e</w:t>
      </w:r>
      <w:r>
        <w:t xml:space="preserve"> a </w:t>
      </w:r>
      <w:r w:rsidR="002A01B8">
        <w:t>Subscription V</w:t>
      </w:r>
      <w:r>
        <w:t>iew</w:t>
      </w:r>
      <w:bookmarkEnd w:id="16"/>
    </w:p>
    <w:p w:rsidR="00BA03B3" w:rsidRPr="00452211" w:rsidRDefault="00BA03B3" w:rsidP="00BA03B3">
      <w:pPr>
        <w:pStyle w:val="ListParagraph"/>
        <w:numPr>
          <w:ilvl w:val="0"/>
          <w:numId w:val="28"/>
        </w:numPr>
      </w:pPr>
      <w:r w:rsidRPr="00452211">
        <w:t xml:space="preserve">On the Master Data Management home page, select the model, and then click </w:t>
      </w:r>
      <w:r w:rsidRPr="0040407D">
        <w:rPr>
          <w:b/>
        </w:rPr>
        <w:t>Integration Management</w:t>
      </w:r>
      <w:r w:rsidRPr="00452211">
        <w:t>.</w:t>
      </w:r>
    </w:p>
    <w:p w:rsidR="00BA03B3" w:rsidRPr="00452211" w:rsidRDefault="00BA03B3" w:rsidP="00BA03B3">
      <w:pPr>
        <w:pStyle w:val="ListParagraph"/>
        <w:numPr>
          <w:ilvl w:val="0"/>
          <w:numId w:val="28"/>
        </w:numPr>
      </w:pPr>
      <w:r w:rsidRPr="00452211">
        <w:t xml:space="preserve">From the menu bar, click </w:t>
      </w:r>
      <w:r w:rsidRPr="0040407D">
        <w:rPr>
          <w:b/>
        </w:rPr>
        <w:t>Create Views</w:t>
      </w:r>
      <w:r w:rsidRPr="00452211">
        <w:t>.</w:t>
      </w:r>
    </w:p>
    <w:p w:rsidR="00BA03B3" w:rsidRPr="00452211" w:rsidRDefault="00BA03B3" w:rsidP="00BA03B3">
      <w:pPr>
        <w:pStyle w:val="ListParagraph"/>
        <w:numPr>
          <w:ilvl w:val="0"/>
          <w:numId w:val="28"/>
        </w:numPr>
      </w:pPr>
      <w:r w:rsidRPr="00452211">
        <w:t xml:space="preserve">On the Subscription Views page, click the </w:t>
      </w:r>
      <w:r w:rsidRPr="0040407D">
        <w:rPr>
          <w:b/>
        </w:rPr>
        <w:t>Add subscription view</w:t>
      </w:r>
      <w:r w:rsidRPr="00452211">
        <w:t xml:space="preserve"> icon.</w:t>
      </w:r>
    </w:p>
    <w:p w:rsidR="00BA03B3" w:rsidRPr="00452211" w:rsidRDefault="00BA03B3" w:rsidP="00BA03B3">
      <w:pPr>
        <w:pStyle w:val="ListParagraph"/>
        <w:numPr>
          <w:ilvl w:val="0"/>
          <w:numId w:val="28"/>
        </w:numPr>
      </w:pPr>
      <w:r w:rsidRPr="00452211">
        <w:t xml:space="preserve">In the Create Subscription View pane, in the </w:t>
      </w:r>
      <w:r w:rsidRPr="004613BF">
        <w:rPr>
          <w:b/>
        </w:rPr>
        <w:t>Subscription view name</w:t>
      </w:r>
      <w:r w:rsidRPr="00452211">
        <w:t xml:space="preserve"> box, type “ProductEntityLeafAttributes”.</w:t>
      </w:r>
    </w:p>
    <w:p w:rsidR="00BA03B3" w:rsidRPr="00452211" w:rsidRDefault="00BA03B3" w:rsidP="00BA03B3">
      <w:pPr>
        <w:pStyle w:val="ListParagraph"/>
        <w:numPr>
          <w:ilvl w:val="0"/>
          <w:numId w:val="28"/>
        </w:numPr>
      </w:pPr>
      <w:r>
        <w:t xml:space="preserve">From the Model list, select </w:t>
      </w:r>
      <w:r w:rsidRPr="0040407D">
        <w:rPr>
          <w:b/>
        </w:rPr>
        <w:t>product_en</w:t>
      </w:r>
      <w:r w:rsidRPr="00452211">
        <w:t>.</w:t>
      </w:r>
    </w:p>
    <w:p w:rsidR="00BA03B3" w:rsidRDefault="001B124D" w:rsidP="00BA03B3">
      <w:pPr>
        <w:pStyle w:val="ListParagraph"/>
        <w:numPr>
          <w:ilvl w:val="0"/>
          <w:numId w:val="28"/>
        </w:numPr>
      </w:pPr>
      <w:r>
        <w:t>Click</w:t>
      </w:r>
      <w:r w:rsidRPr="00452211">
        <w:t xml:space="preserve"> </w:t>
      </w:r>
      <w:r w:rsidR="00BA03B3" w:rsidRPr="004613BF">
        <w:rPr>
          <w:b/>
        </w:rPr>
        <w:t>Version option</w:t>
      </w:r>
      <w:r w:rsidR="00BA03B3" w:rsidRPr="00452211">
        <w:t xml:space="preserve">, and then </w:t>
      </w:r>
      <w:r>
        <w:t>click</w:t>
      </w:r>
      <w:r w:rsidRPr="00452211">
        <w:t xml:space="preserve"> </w:t>
      </w:r>
      <w:r w:rsidR="00BA03B3" w:rsidRPr="0040407D">
        <w:rPr>
          <w:b/>
        </w:rPr>
        <w:t>VERSION_1</w:t>
      </w:r>
      <w:r w:rsidR="00BA03B3">
        <w:t>.</w:t>
      </w:r>
    </w:p>
    <w:p w:rsidR="00BA03B3" w:rsidRDefault="001B124D" w:rsidP="00BA03B3">
      <w:pPr>
        <w:pStyle w:val="ListParagraph"/>
        <w:numPr>
          <w:ilvl w:val="0"/>
          <w:numId w:val="28"/>
        </w:numPr>
      </w:pPr>
      <w:r>
        <w:t xml:space="preserve">Click </w:t>
      </w:r>
      <w:r w:rsidR="00BA03B3" w:rsidRPr="004613BF">
        <w:rPr>
          <w:b/>
        </w:rPr>
        <w:t>Entity</w:t>
      </w:r>
      <w:r w:rsidR="00BA03B3">
        <w:t xml:space="preserve">, and then select </w:t>
      </w:r>
      <w:r w:rsidR="00BA03B3" w:rsidRPr="0040407D">
        <w:rPr>
          <w:b/>
        </w:rPr>
        <w:t>Product</w:t>
      </w:r>
      <w:r w:rsidR="00BA03B3">
        <w:t xml:space="preserve"> from the list.</w:t>
      </w:r>
    </w:p>
    <w:p w:rsidR="00BA03B3" w:rsidRDefault="00BA03B3" w:rsidP="00BA03B3">
      <w:pPr>
        <w:pStyle w:val="ListParagraph"/>
        <w:numPr>
          <w:ilvl w:val="0"/>
          <w:numId w:val="28"/>
        </w:numPr>
      </w:pPr>
      <w:r>
        <w:t xml:space="preserve">For Format, </w:t>
      </w:r>
      <w:r w:rsidR="001B124D">
        <w:t xml:space="preserve">click </w:t>
      </w:r>
      <w:r w:rsidRPr="0040407D">
        <w:rPr>
          <w:b/>
        </w:rPr>
        <w:t>Leaf members</w:t>
      </w:r>
      <w:r>
        <w:t>.</w:t>
      </w:r>
    </w:p>
    <w:p w:rsidR="00BA03B3" w:rsidRDefault="00BA03B3" w:rsidP="00BA03B3">
      <w:pPr>
        <w:pStyle w:val="ListParagraph"/>
        <w:numPr>
          <w:ilvl w:val="0"/>
          <w:numId w:val="28"/>
        </w:numPr>
      </w:pPr>
      <w:r>
        <w:t xml:space="preserve">Click </w:t>
      </w:r>
      <w:r w:rsidRPr="0040407D">
        <w:rPr>
          <w:b/>
        </w:rPr>
        <w:t>Save</w:t>
      </w:r>
      <w:r>
        <w:t>.</w:t>
      </w:r>
    </w:p>
    <w:p w:rsidR="00BA03B3" w:rsidRPr="00250E68" w:rsidRDefault="00BA03B3" w:rsidP="00BA03B3">
      <w:pPr>
        <w:pStyle w:val="ListParagraph"/>
        <w:numPr>
          <w:ilvl w:val="0"/>
          <w:numId w:val="28"/>
        </w:numPr>
      </w:pPr>
      <w:r>
        <w:t xml:space="preserve">Open SQL Server Management Studio, move to the Views folder for your MDS database, and </w:t>
      </w:r>
      <w:r w:rsidR="001E3E10">
        <w:t xml:space="preserve">then </w:t>
      </w:r>
      <w:r>
        <w:t>verify that the view mdm.ProductEntityLeafAttributes has been created.</w:t>
      </w:r>
    </w:p>
    <w:p w:rsidR="00BA03B3" w:rsidRDefault="00BA03B3" w:rsidP="00BA03B3">
      <w:pPr>
        <w:pStyle w:val="Heading2"/>
      </w:pPr>
      <w:bookmarkStart w:id="17" w:name="_Toc328471560"/>
      <w:r>
        <w:t>Creat</w:t>
      </w:r>
      <w:r w:rsidR="001E3E10">
        <w:t>e</w:t>
      </w:r>
      <w:r w:rsidR="002A01B8">
        <w:t xml:space="preserve"> the Import P</w:t>
      </w:r>
      <w:r>
        <w:t>ackage</w:t>
      </w:r>
      <w:bookmarkEnd w:id="17"/>
    </w:p>
    <w:p w:rsidR="00BA03B3" w:rsidRPr="0043461D" w:rsidRDefault="00BA03B3" w:rsidP="00BA03B3">
      <w:pPr>
        <w:pStyle w:val="ListParagraph"/>
        <w:numPr>
          <w:ilvl w:val="0"/>
          <w:numId w:val="26"/>
        </w:numPr>
      </w:pPr>
      <w:r w:rsidRPr="00EF6C24">
        <w:t>Create</w:t>
      </w:r>
      <w:r>
        <w:t xml:space="preserve"> </w:t>
      </w:r>
      <w:r w:rsidRPr="00EF6C24">
        <w:t>a</w:t>
      </w:r>
      <w:r>
        <w:t xml:space="preserve"> </w:t>
      </w:r>
      <w:r w:rsidRPr="00EF6C24">
        <w:t>new</w:t>
      </w:r>
      <w:r>
        <w:t xml:space="preserve"> Integration S</w:t>
      </w:r>
      <w:r w:rsidRPr="0043461D">
        <w:t>ervices project as follows:</w:t>
      </w:r>
    </w:p>
    <w:p w:rsidR="00BA03B3" w:rsidRPr="0043461D" w:rsidRDefault="00BA03B3" w:rsidP="00BA03B3">
      <w:pPr>
        <w:pStyle w:val="ListParagraph"/>
        <w:numPr>
          <w:ilvl w:val="1"/>
          <w:numId w:val="26"/>
        </w:numPr>
      </w:pPr>
      <w:r w:rsidRPr="0043461D">
        <w:lastRenderedPageBreak/>
        <w:t xml:space="preserve">On the Start menu, click </w:t>
      </w:r>
      <w:r w:rsidRPr="0040407D">
        <w:rPr>
          <w:b/>
        </w:rPr>
        <w:t>All Programs</w:t>
      </w:r>
      <w:r w:rsidRPr="0043461D">
        <w:t xml:space="preserve">, click </w:t>
      </w:r>
      <w:r w:rsidRPr="0040407D">
        <w:rPr>
          <w:b/>
        </w:rPr>
        <w:t>Microsoft SQL Server 2012</w:t>
      </w:r>
      <w:r w:rsidRPr="0043461D">
        <w:t xml:space="preserve">, and then click </w:t>
      </w:r>
      <w:r w:rsidRPr="0040407D">
        <w:rPr>
          <w:b/>
        </w:rPr>
        <w:t>SQL Server Data Tools</w:t>
      </w:r>
      <w:r w:rsidRPr="0043461D">
        <w:t>.</w:t>
      </w:r>
    </w:p>
    <w:p w:rsidR="00BA03B3" w:rsidRPr="0043461D" w:rsidRDefault="00BA03B3" w:rsidP="00BA03B3">
      <w:pPr>
        <w:pStyle w:val="ListParagraph"/>
        <w:numPr>
          <w:ilvl w:val="1"/>
          <w:numId w:val="26"/>
        </w:numPr>
      </w:pPr>
      <w:r w:rsidRPr="00EF6C24">
        <w:t>On</w:t>
      </w:r>
      <w:r w:rsidRPr="0043461D">
        <w:t xml:space="preserve"> the Start page of </w:t>
      </w:r>
      <w:r w:rsidR="000E1BC7">
        <w:t xml:space="preserve">Microsoft </w:t>
      </w:r>
      <w:r w:rsidRPr="0043461D">
        <w:t>Visual Studio,</w:t>
      </w:r>
      <w:r w:rsidR="000E1BC7">
        <w:t xml:space="preserve"> and then</w:t>
      </w:r>
      <w:r w:rsidRPr="0043461D">
        <w:t xml:space="preserve"> click </w:t>
      </w:r>
      <w:r w:rsidRPr="0040407D">
        <w:rPr>
          <w:b/>
        </w:rPr>
        <w:t>New Project</w:t>
      </w:r>
      <w:r w:rsidR="000E1BC7">
        <w:t>.</w:t>
      </w:r>
      <w:r w:rsidRPr="0043461D">
        <w:t xml:space="preserve"> </w:t>
      </w:r>
      <w:r w:rsidR="000E1BC7">
        <w:t>U</w:t>
      </w:r>
      <w:r w:rsidR="000E1BC7" w:rsidRPr="0043461D">
        <w:t>nder Business Intelligence in the Installed Templates pane</w:t>
      </w:r>
      <w:r w:rsidR="000E1BC7">
        <w:t>,</w:t>
      </w:r>
      <w:r w:rsidR="000E1BC7" w:rsidRPr="0043461D">
        <w:t xml:space="preserve"> </w:t>
      </w:r>
      <w:r w:rsidRPr="0043461D">
        <w:t xml:space="preserve">click </w:t>
      </w:r>
      <w:r w:rsidRPr="0040407D">
        <w:rPr>
          <w:b/>
        </w:rPr>
        <w:t>Integration Services</w:t>
      </w:r>
      <w:r w:rsidRPr="0043461D">
        <w:t xml:space="preserve">, and then </w:t>
      </w:r>
      <w:r w:rsidR="000E1BC7">
        <w:t xml:space="preserve">in the middle pane, </w:t>
      </w:r>
      <w:r w:rsidRPr="0043461D">
        <w:t xml:space="preserve">click </w:t>
      </w:r>
      <w:r w:rsidRPr="0040407D">
        <w:rPr>
          <w:b/>
        </w:rPr>
        <w:t>Integration Services Project</w:t>
      </w:r>
      <w:r w:rsidRPr="0043461D">
        <w:t xml:space="preserve">. Enter </w:t>
      </w:r>
      <w:r>
        <w:t>“Import Master Data”</w:t>
      </w:r>
      <w:r w:rsidRPr="0043461D">
        <w:t xml:space="preserve"> in the Name text box, and then click </w:t>
      </w:r>
      <w:r w:rsidRPr="0040407D">
        <w:rPr>
          <w:b/>
        </w:rPr>
        <w:t>OK</w:t>
      </w:r>
      <w:r w:rsidRPr="0043461D">
        <w:t>.</w:t>
      </w:r>
    </w:p>
    <w:p w:rsidR="00BA03B3" w:rsidRDefault="00BA03B3" w:rsidP="00BA03B3">
      <w:pPr>
        <w:pStyle w:val="ListParagraph"/>
        <w:numPr>
          <w:ilvl w:val="1"/>
          <w:numId w:val="26"/>
        </w:numPr>
      </w:pPr>
      <w:r w:rsidRPr="0043461D">
        <w:t xml:space="preserve">In </w:t>
      </w:r>
      <w:r w:rsidRPr="00EF6C24">
        <w:t>the Solution Explorer</w:t>
      </w:r>
      <w:r w:rsidRPr="0043461D">
        <w:t xml:space="preserve"> pane, </w:t>
      </w:r>
      <w:r>
        <w:t>rename</w:t>
      </w:r>
      <w:r w:rsidRPr="0043461D">
        <w:t xml:space="preserve"> the SSIS </w:t>
      </w:r>
      <w:r w:rsidR="000E1BC7">
        <w:t>p</w:t>
      </w:r>
      <w:r w:rsidRPr="0043461D">
        <w:t>ackage (Package.dtsx)</w:t>
      </w:r>
      <w:r>
        <w:t xml:space="preserve"> as ImportPackage.dtsx</w:t>
      </w:r>
      <w:r w:rsidRPr="0043461D">
        <w:t>.</w:t>
      </w:r>
    </w:p>
    <w:p w:rsidR="00BA03B3" w:rsidRDefault="00BA03B3" w:rsidP="00BA03B3">
      <w:pPr>
        <w:pStyle w:val="ListParagraph"/>
        <w:numPr>
          <w:ilvl w:val="0"/>
          <w:numId w:val="26"/>
        </w:numPr>
      </w:pPr>
      <w:r>
        <w:t>Create an MDS Load Data task as follows:</w:t>
      </w:r>
    </w:p>
    <w:p w:rsidR="00BA03B3" w:rsidRDefault="00BA03B3" w:rsidP="00BA03B3">
      <w:pPr>
        <w:pStyle w:val="ListParagraph"/>
        <w:numPr>
          <w:ilvl w:val="1"/>
          <w:numId w:val="26"/>
        </w:numPr>
      </w:pPr>
      <w:r>
        <w:t xml:space="preserve">With Control Flow selected, drag a Data Flow </w:t>
      </w:r>
      <w:r w:rsidR="000E1BC7">
        <w:t>t</w:t>
      </w:r>
      <w:r>
        <w:t>ask onto the work space.</w:t>
      </w:r>
    </w:p>
    <w:p w:rsidR="00BA03B3" w:rsidRDefault="00BA03B3" w:rsidP="00BA03B3">
      <w:pPr>
        <w:pStyle w:val="ListParagraph"/>
        <w:numPr>
          <w:ilvl w:val="1"/>
          <w:numId w:val="26"/>
        </w:numPr>
      </w:pPr>
      <w:r>
        <w:t>Rename the task as “Load Data from MDS</w:t>
      </w:r>
      <w:r w:rsidRPr="00EF6C24">
        <w:t>”.</w:t>
      </w:r>
    </w:p>
    <w:p w:rsidR="00BA03B3" w:rsidRDefault="00BA03B3" w:rsidP="00BA03B3">
      <w:pPr>
        <w:pStyle w:val="ListParagraph"/>
        <w:numPr>
          <w:ilvl w:val="1"/>
          <w:numId w:val="26"/>
        </w:numPr>
      </w:pPr>
      <w:r>
        <w:t xml:space="preserve">Double-click the </w:t>
      </w:r>
      <w:r w:rsidRPr="0040407D">
        <w:rPr>
          <w:b/>
        </w:rPr>
        <w:t>Load Data from MDS</w:t>
      </w:r>
      <w:r>
        <w:t xml:space="preserve"> task to open the Data Flow work space.</w:t>
      </w:r>
    </w:p>
    <w:p w:rsidR="00BA03B3" w:rsidRDefault="00BA03B3" w:rsidP="00BA03B3">
      <w:pPr>
        <w:pStyle w:val="ListParagraph"/>
        <w:numPr>
          <w:ilvl w:val="0"/>
          <w:numId w:val="26"/>
        </w:numPr>
      </w:pPr>
      <w:r>
        <w:t>Create a source task as follows:</w:t>
      </w:r>
    </w:p>
    <w:p w:rsidR="00BA03B3" w:rsidRDefault="00BA03B3" w:rsidP="00BA03B3">
      <w:pPr>
        <w:pStyle w:val="ListParagraph"/>
        <w:numPr>
          <w:ilvl w:val="1"/>
          <w:numId w:val="26"/>
        </w:numPr>
      </w:pPr>
      <w:r>
        <w:t>Drag the Source Assistant onto the work space.</w:t>
      </w:r>
    </w:p>
    <w:p w:rsidR="00BA03B3" w:rsidRDefault="00BA03B3" w:rsidP="00BA03B3">
      <w:pPr>
        <w:pStyle w:val="ListParagraph"/>
        <w:numPr>
          <w:ilvl w:val="1"/>
          <w:numId w:val="26"/>
        </w:numPr>
      </w:pPr>
      <w:r>
        <w:t xml:space="preserve">In the </w:t>
      </w:r>
      <w:r w:rsidRPr="000730A3">
        <w:rPr>
          <w:b/>
        </w:rPr>
        <w:t>Add New Source</w:t>
      </w:r>
      <w:r>
        <w:t xml:space="preserve"> dialog box, with SQL Server selected, </w:t>
      </w:r>
      <w:r w:rsidRPr="00EF6C24">
        <w:t xml:space="preserve">double-click </w:t>
      </w:r>
      <w:r w:rsidRPr="0040407D">
        <w:rPr>
          <w:b/>
        </w:rPr>
        <w:t>New</w:t>
      </w:r>
      <w:r>
        <w:t>.</w:t>
      </w:r>
    </w:p>
    <w:p w:rsidR="00BA03B3" w:rsidRDefault="00BA03B3" w:rsidP="00BA03B3">
      <w:pPr>
        <w:pStyle w:val="ListParagraph"/>
        <w:numPr>
          <w:ilvl w:val="1"/>
          <w:numId w:val="26"/>
        </w:numPr>
      </w:pPr>
      <w:r>
        <w:t xml:space="preserve">In the </w:t>
      </w:r>
      <w:r w:rsidRPr="000730A3">
        <w:rPr>
          <w:b/>
        </w:rPr>
        <w:t>Connection Manager</w:t>
      </w:r>
      <w:r>
        <w:t xml:space="preserve"> dialog box, for Provider select </w:t>
      </w:r>
      <w:r w:rsidRPr="0040407D">
        <w:rPr>
          <w:b/>
        </w:rPr>
        <w:t>Microsoft OLE DB Provider for SQL Server</w:t>
      </w:r>
      <w:r>
        <w:t xml:space="preserve"> under Native OLE DB, and then click </w:t>
      </w:r>
      <w:r w:rsidRPr="0040407D">
        <w:rPr>
          <w:b/>
        </w:rPr>
        <w:t>OK</w:t>
      </w:r>
      <w:r>
        <w:t>.</w:t>
      </w:r>
    </w:p>
    <w:p w:rsidR="00BA03B3" w:rsidRDefault="00BA03B3" w:rsidP="00BA03B3">
      <w:pPr>
        <w:pStyle w:val="ListParagraph"/>
        <w:numPr>
          <w:ilvl w:val="1"/>
          <w:numId w:val="26"/>
        </w:numPr>
      </w:pPr>
      <w:r>
        <w:t>Enter “localhost” (or “.”) for Server name.</w:t>
      </w:r>
    </w:p>
    <w:p w:rsidR="00BA03B3" w:rsidRDefault="00BA03B3" w:rsidP="00BA03B3">
      <w:pPr>
        <w:pStyle w:val="ListParagraph"/>
        <w:numPr>
          <w:ilvl w:val="1"/>
          <w:numId w:val="26"/>
        </w:numPr>
      </w:pPr>
      <w:r>
        <w:t xml:space="preserve">Leave </w:t>
      </w:r>
      <w:r w:rsidRPr="0040407D">
        <w:rPr>
          <w:b/>
        </w:rPr>
        <w:t>Use Windows Authentication</w:t>
      </w:r>
      <w:r>
        <w:t xml:space="preserve"> selected.</w:t>
      </w:r>
    </w:p>
    <w:p w:rsidR="00BA03B3" w:rsidRDefault="00BA03B3" w:rsidP="00BA03B3">
      <w:pPr>
        <w:pStyle w:val="ListParagraph"/>
        <w:numPr>
          <w:ilvl w:val="1"/>
          <w:numId w:val="26"/>
        </w:numPr>
      </w:pPr>
      <w:r>
        <w:t xml:space="preserve">With </w:t>
      </w:r>
      <w:r w:rsidRPr="0040407D">
        <w:rPr>
          <w:b/>
        </w:rPr>
        <w:t>Select</w:t>
      </w:r>
      <w:r>
        <w:t xml:space="preserve"> or </w:t>
      </w:r>
      <w:r w:rsidRPr="0040407D">
        <w:rPr>
          <w:b/>
        </w:rPr>
        <w:t>enter a database name</w:t>
      </w:r>
      <w:r>
        <w:t xml:space="preserve"> selected, select the name of your MDS database. </w:t>
      </w:r>
    </w:p>
    <w:p w:rsidR="00BA03B3" w:rsidRDefault="00BA03B3" w:rsidP="00BA03B3">
      <w:pPr>
        <w:pStyle w:val="ListParagraph"/>
        <w:numPr>
          <w:ilvl w:val="1"/>
          <w:numId w:val="26"/>
        </w:numPr>
      </w:pPr>
      <w:r>
        <w:t xml:space="preserve">Click </w:t>
      </w:r>
      <w:r w:rsidRPr="0040407D">
        <w:rPr>
          <w:b/>
        </w:rPr>
        <w:t>Test Connection</w:t>
      </w:r>
      <w:r>
        <w:t xml:space="preserve">, ensure a successful test and click </w:t>
      </w:r>
      <w:r w:rsidRPr="0040407D">
        <w:rPr>
          <w:b/>
        </w:rPr>
        <w:t>OK</w:t>
      </w:r>
      <w:r>
        <w:t xml:space="preserve">, and then click </w:t>
      </w:r>
      <w:r w:rsidRPr="0040407D">
        <w:rPr>
          <w:b/>
        </w:rPr>
        <w:t>OK</w:t>
      </w:r>
      <w:r>
        <w:t xml:space="preserve"> again.</w:t>
      </w:r>
    </w:p>
    <w:p w:rsidR="00BA03B3" w:rsidRDefault="00BA03B3" w:rsidP="00BA03B3">
      <w:pPr>
        <w:pStyle w:val="ListParagraph"/>
        <w:numPr>
          <w:ilvl w:val="1"/>
          <w:numId w:val="26"/>
        </w:numPr>
      </w:pPr>
      <w:r>
        <w:t>Rename the OLE DB Source task as “MDS Subscription View</w:t>
      </w:r>
      <w:r w:rsidRPr="00EF6C24">
        <w:t>”.</w:t>
      </w:r>
    </w:p>
    <w:p w:rsidR="00BA03B3" w:rsidRDefault="00BA03B3" w:rsidP="00BA03B3">
      <w:pPr>
        <w:pStyle w:val="ListParagraph"/>
        <w:numPr>
          <w:ilvl w:val="1"/>
          <w:numId w:val="26"/>
        </w:numPr>
      </w:pPr>
      <w:r>
        <w:t xml:space="preserve">Double-click the </w:t>
      </w:r>
      <w:r w:rsidRPr="000730A3">
        <w:t>MDS Subscription View</w:t>
      </w:r>
      <w:r>
        <w:t xml:space="preserve"> task. In the </w:t>
      </w:r>
      <w:r w:rsidRPr="000730A3">
        <w:rPr>
          <w:b/>
        </w:rPr>
        <w:t>OLE DB Source Editor</w:t>
      </w:r>
      <w:r>
        <w:t xml:space="preserve"> dialog box, ensure that </w:t>
      </w:r>
      <w:r w:rsidRPr="0040407D">
        <w:rPr>
          <w:b/>
        </w:rPr>
        <w:t>Table or view</w:t>
      </w:r>
      <w:r>
        <w:t xml:space="preserve"> is selected for </w:t>
      </w:r>
      <w:r w:rsidRPr="004613BF">
        <w:rPr>
          <w:b/>
        </w:rPr>
        <w:t>Data Access mode</w:t>
      </w:r>
      <w:r>
        <w:t>.</w:t>
      </w:r>
    </w:p>
    <w:p w:rsidR="00BA03B3" w:rsidRDefault="00BA03B3" w:rsidP="00BA03B3">
      <w:pPr>
        <w:pStyle w:val="ListParagraph"/>
        <w:numPr>
          <w:ilvl w:val="1"/>
          <w:numId w:val="26"/>
        </w:numPr>
      </w:pPr>
      <w:r>
        <w:t xml:space="preserve">For </w:t>
      </w:r>
      <w:r w:rsidRPr="004613BF">
        <w:rPr>
          <w:b/>
        </w:rPr>
        <w:t>Name of the table or the view</w:t>
      </w:r>
      <w:r>
        <w:t xml:space="preserve">, select </w:t>
      </w:r>
      <w:r w:rsidRPr="0040407D">
        <w:rPr>
          <w:b/>
        </w:rPr>
        <w:t>[mdm].[ProductEntityLeafAttributes]</w:t>
      </w:r>
      <w:r>
        <w:t xml:space="preserve">. </w:t>
      </w:r>
      <w:r w:rsidRPr="00EF6C24">
        <w:t>Note</w:t>
      </w:r>
      <w:r>
        <w:t xml:space="preserve"> </w:t>
      </w:r>
      <w:r w:rsidRPr="00EF6C24">
        <w:t>that</w:t>
      </w:r>
      <w:r>
        <w:t xml:space="preserve"> </w:t>
      </w:r>
      <w:r w:rsidRPr="00EF6C24">
        <w:t>this</w:t>
      </w:r>
      <w:r>
        <w:t xml:space="preserve"> is in the views section of the list.</w:t>
      </w:r>
    </w:p>
    <w:p w:rsidR="00BA03B3" w:rsidRDefault="00BA03B3" w:rsidP="00BA03B3">
      <w:pPr>
        <w:pStyle w:val="ListParagraph"/>
        <w:numPr>
          <w:ilvl w:val="1"/>
          <w:numId w:val="26"/>
        </w:numPr>
      </w:pPr>
      <w:r>
        <w:t xml:space="preserve">Click </w:t>
      </w:r>
      <w:r w:rsidRPr="0040407D">
        <w:rPr>
          <w:b/>
        </w:rPr>
        <w:t>Columns</w:t>
      </w:r>
      <w:r>
        <w:t xml:space="preserve">, clear </w:t>
      </w:r>
      <w:r w:rsidRPr="0040407D">
        <w:rPr>
          <w:b/>
        </w:rPr>
        <w:t>Name</w:t>
      </w:r>
      <w:r>
        <w:t xml:space="preserve"> at the top, and then select </w:t>
      </w:r>
      <w:r w:rsidRPr="0040407D">
        <w:rPr>
          <w:b/>
        </w:rPr>
        <w:t>Name</w:t>
      </w:r>
      <w:r>
        <w:t xml:space="preserve"> (fifth row from the top), </w:t>
      </w:r>
      <w:r w:rsidRPr="0040407D">
        <w:rPr>
          <w:b/>
        </w:rPr>
        <w:t>Code</w:t>
      </w:r>
      <w:r>
        <w:t xml:space="preserve">, and </w:t>
      </w:r>
      <w:r w:rsidRPr="0040407D">
        <w:rPr>
          <w:b/>
        </w:rPr>
        <w:t>MSRP</w:t>
      </w:r>
      <w:r>
        <w:t>.</w:t>
      </w:r>
    </w:p>
    <w:p w:rsidR="00BA03B3" w:rsidRDefault="00BA03B3" w:rsidP="00BA03B3">
      <w:pPr>
        <w:pStyle w:val="ListParagraph"/>
        <w:numPr>
          <w:ilvl w:val="1"/>
          <w:numId w:val="26"/>
        </w:numPr>
      </w:pPr>
      <w:r>
        <w:t xml:space="preserve">Click </w:t>
      </w:r>
      <w:r w:rsidRPr="0040407D">
        <w:rPr>
          <w:b/>
        </w:rPr>
        <w:t>OK</w:t>
      </w:r>
      <w:r>
        <w:t>.</w:t>
      </w:r>
    </w:p>
    <w:p w:rsidR="00BA03B3" w:rsidRDefault="00BA03B3" w:rsidP="00BA03B3">
      <w:pPr>
        <w:pStyle w:val="ListParagraph"/>
        <w:numPr>
          <w:ilvl w:val="0"/>
          <w:numId w:val="26"/>
        </w:numPr>
      </w:pPr>
      <w:r>
        <w:t>Create a Lookup task as follows:</w:t>
      </w:r>
    </w:p>
    <w:p w:rsidR="00BA03B3" w:rsidRDefault="00BA03B3" w:rsidP="00BA03B3">
      <w:pPr>
        <w:pStyle w:val="ListParagraph"/>
        <w:numPr>
          <w:ilvl w:val="1"/>
          <w:numId w:val="26"/>
        </w:numPr>
      </w:pPr>
      <w:r>
        <w:t>Drag a Lookup task to the work space and position</w:t>
      </w:r>
      <w:r w:rsidR="000E1BC7">
        <w:t xml:space="preserve"> it</w:t>
      </w:r>
      <w:r>
        <w:t xml:space="preserve"> under the MDS Subscription View task.</w:t>
      </w:r>
    </w:p>
    <w:p w:rsidR="00BA03B3" w:rsidRDefault="00BA03B3" w:rsidP="00BA03B3">
      <w:pPr>
        <w:pStyle w:val="ListParagraph"/>
        <w:numPr>
          <w:ilvl w:val="1"/>
          <w:numId w:val="26"/>
        </w:numPr>
      </w:pPr>
      <w:r>
        <w:t xml:space="preserve">Select the </w:t>
      </w:r>
      <w:r w:rsidRPr="003C27CB">
        <w:rPr>
          <w:b/>
        </w:rPr>
        <w:t>MDS Subscription View</w:t>
      </w:r>
      <w:r>
        <w:t xml:space="preserve"> task, and then drag the left-</w:t>
      </w:r>
      <w:r w:rsidR="000730A3">
        <w:t xml:space="preserve">pointing </w:t>
      </w:r>
      <w:r>
        <w:t xml:space="preserve">arrow from the MDS Subscription </w:t>
      </w:r>
      <w:r w:rsidR="000730A3">
        <w:t>v</w:t>
      </w:r>
      <w:r>
        <w:t>iew to the Lookup task.</w:t>
      </w:r>
    </w:p>
    <w:p w:rsidR="00BA03B3" w:rsidRDefault="00BA03B3" w:rsidP="00BA03B3">
      <w:pPr>
        <w:pStyle w:val="ListParagraph"/>
        <w:numPr>
          <w:ilvl w:val="1"/>
          <w:numId w:val="26"/>
        </w:numPr>
      </w:pPr>
      <w:r>
        <w:t xml:space="preserve">Double-click the </w:t>
      </w:r>
      <w:r w:rsidRPr="003C27CB">
        <w:rPr>
          <w:b/>
        </w:rPr>
        <w:t>Lookup</w:t>
      </w:r>
      <w:r>
        <w:t xml:space="preserve"> task.</w:t>
      </w:r>
    </w:p>
    <w:p w:rsidR="00BA03B3" w:rsidRDefault="00BA03B3" w:rsidP="00BA03B3">
      <w:pPr>
        <w:pStyle w:val="ListParagraph"/>
        <w:numPr>
          <w:ilvl w:val="1"/>
          <w:numId w:val="26"/>
        </w:numPr>
      </w:pPr>
      <w:r>
        <w:t xml:space="preserve">In the Lookup Transformation Editor, with </w:t>
      </w:r>
      <w:r w:rsidRPr="003C27CB">
        <w:rPr>
          <w:b/>
        </w:rPr>
        <w:t>General</w:t>
      </w:r>
      <w:r>
        <w:t xml:space="preserve"> selected, select </w:t>
      </w:r>
      <w:r w:rsidRPr="003C27CB">
        <w:rPr>
          <w:b/>
        </w:rPr>
        <w:t>No Cache</w:t>
      </w:r>
      <w:r>
        <w:t xml:space="preserve"> for the </w:t>
      </w:r>
      <w:r w:rsidRPr="004613BF">
        <w:rPr>
          <w:b/>
        </w:rPr>
        <w:t>Cache mode</w:t>
      </w:r>
      <w:r>
        <w:t xml:space="preserve">, and select </w:t>
      </w:r>
      <w:r w:rsidRPr="003C27CB">
        <w:rPr>
          <w:b/>
        </w:rPr>
        <w:t>OLE DB connection manager</w:t>
      </w:r>
      <w:r>
        <w:t xml:space="preserve"> for </w:t>
      </w:r>
      <w:r w:rsidRPr="004613BF">
        <w:rPr>
          <w:b/>
        </w:rPr>
        <w:t>Connection type</w:t>
      </w:r>
      <w:r>
        <w:t>.</w:t>
      </w:r>
    </w:p>
    <w:p w:rsidR="00BA03B3" w:rsidRDefault="00BA03B3" w:rsidP="00BA03B3">
      <w:pPr>
        <w:pStyle w:val="ListParagraph"/>
        <w:numPr>
          <w:ilvl w:val="1"/>
          <w:numId w:val="26"/>
        </w:numPr>
      </w:pPr>
      <w:r>
        <w:t xml:space="preserve">For </w:t>
      </w:r>
      <w:r w:rsidRPr="004613BF">
        <w:rPr>
          <w:b/>
        </w:rPr>
        <w:t>Specify how to handle rows with no matching entries</w:t>
      </w:r>
      <w:r>
        <w:t xml:space="preserve">, select </w:t>
      </w:r>
      <w:r w:rsidRPr="003C27CB">
        <w:rPr>
          <w:b/>
        </w:rPr>
        <w:t>Redirect rows to no match output</w:t>
      </w:r>
      <w:r>
        <w:t>.</w:t>
      </w:r>
    </w:p>
    <w:p w:rsidR="00BA03B3" w:rsidRDefault="00BA03B3" w:rsidP="00BA03B3">
      <w:pPr>
        <w:pStyle w:val="ListParagraph"/>
        <w:numPr>
          <w:ilvl w:val="1"/>
          <w:numId w:val="26"/>
        </w:numPr>
      </w:pPr>
      <w:r>
        <w:t xml:space="preserve">Select </w:t>
      </w:r>
      <w:r w:rsidRPr="003C27CB">
        <w:rPr>
          <w:b/>
        </w:rPr>
        <w:t>Connection</w:t>
      </w:r>
      <w:r>
        <w:t xml:space="preserve">. For </w:t>
      </w:r>
      <w:r w:rsidRPr="004613BF">
        <w:rPr>
          <w:b/>
        </w:rPr>
        <w:t>OLE DB connection manager</w:t>
      </w:r>
      <w:r>
        <w:t xml:space="preserve">, click </w:t>
      </w:r>
      <w:r w:rsidRPr="003C27CB">
        <w:rPr>
          <w:b/>
        </w:rPr>
        <w:t>New</w:t>
      </w:r>
      <w:r>
        <w:t>.</w:t>
      </w:r>
    </w:p>
    <w:p w:rsidR="00BA03B3" w:rsidRDefault="00BA03B3" w:rsidP="00BA03B3">
      <w:pPr>
        <w:pStyle w:val="ListParagraph"/>
        <w:numPr>
          <w:ilvl w:val="1"/>
          <w:numId w:val="26"/>
        </w:numPr>
      </w:pPr>
      <w:r>
        <w:t xml:space="preserve">In the </w:t>
      </w:r>
      <w:r w:rsidRPr="000730A3">
        <w:rPr>
          <w:b/>
        </w:rPr>
        <w:t>Configure OLE DB Connection Manager</w:t>
      </w:r>
      <w:r>
        <w:t xml:space="preserve"> dialog box, click </w:t>
      </w:r>
      <w:r w:rsidRPr="003C27CB">
        <w:rPr>
          <w:b/>
        </w:rPr>
        <w:t>New</w:t>
      </w:r>
      <w:r>
        <w:t>.</w:t>
      </w:r>
    </w:p>
    <w:p w:rsidR="00BA03B3" w:rsidRDefault="00BA03B3" w:rsidP="00BA03B3">
      <w:pPr>
        <w:pStyle w:val="ListParagraph"/>
        <w:numPr>
          <w:ilvl w:val="1"/>
          <w:numId w:val="26"/>
        </w:numPr>
      </w:pPr>
      <w:r>
        <w:lastRenderedPageBreak/>
        <w:t xml:space="preserve">In the </w:t>
      </w:r>
      <w:r w:rsidRPr="000730A3">
        <w:rPr>
          <w:b/>
        </w:rPr>
        <w:t>Connection Manager</w:t>
      </w:r>
      <w:r>
        <w:t xml:space="preserve"> dialog box, for Provider select </w:t>
      </w:r>
      <w:r w:rsidRPr="003C27CB">
        <w:rPr>
          <w:b/>
        </w:rPr>
        <w:t>Microsoft OLE DB Provider for SQL Server</w:t>
      </w:r>
      <w:r>
        <w:t xml:space="preserve"> under Native OLE DB, and then click </w:t>
      </w:r>
      <w:r w:rsidRPr="009638AE">
        <w:rPr>
          <w:b/>
        </w:rPr>
        <w:t>OK</w:t>
      </w:r>
      <w:r>
        <w:t xml:space="preserve">. </w:t>
      </w:r>
      <w:r w:rsidRPr="00EF6C24">
        <w:t>For</w:t>
      </w:r>
      <w:r>
        <w:t xml:space="preserve"> Server name enter “</w:t>
      </w:r>
      <w:r w:rsidRPr="009638AE">
        <w:t>Localhost</w:t>
      </w:r>
      <w:r>
        <w:t xml:space="preserve">”. For </w:t>
      </w:r>
      <w:r w:rsidRPr="009638AE">
        <w:rPr>
          <w:b/>
        </w:rPr>
        <w:t>Select</w:t>
      </w:r>
      <w:r>
        <w:t xml:space="preserve"> or </w:t>
      </w:r>
      <w:r w:rsidRPr="009638AE">
        <w:rPr>
          <w:b/>
        </w:rPr>
        <w:t>enter a database name</w:t>
      </w:r>
      <w:r>
        <w:t xml:space="preserve">, select </w:t>
      </w:r>
      <w:r w:rsidRPr="009638AE">
        <w:rPr>
          <w:b/>
        </w:rPr>
        <w:t>Contoso</w:t>
      </w:r>
      <w:r>
        <w:t>.</w:t>
      </w:r>
    </w:p>
    <w:p w:rsidR="00BA03B3" w:rsidRDefault="00BA03B3" w:rsidP="00BA03B3">
      <w:pPr>
        <w:pStyle w:val="ListParagraph"/>
        <w:numPr>
          <w:ilvl w:val="1"/>
          <w:numId w:val="26"/>
        </w:numPr>
      </w:pPr>
      <w:r>
        <w:t xml:space="preserve">Test the connection, and if successful, click </w:t>
      </w:r>
      <w:r w:rsidRPr="000F1087">
        <w:rPr>
          <w:b/>
        </w:rPr>
        <w:t>OK</w:t>
      </w:r>
      <w:r>
        <w:t xml:space="preserve"> twice.</w:t>
      </w:r>
    </w:p>
    <w:p w:rsidR="00BA03B3" w:rsidRDefault="00BA03B3" w:rsidP="00BA03B3">
      <w:pPr>
        <w:pStyle w:val="ListParagraph"/>
        <w:numPr>
          <w:ilvl w:val="1"/>
          <w:numId w:val="26"/>
        </w:numPr>
      </w:pPr>
      <w:r>
        <w:t xml:space="preserve">For Use a table or a view, select </w:t>
      </w:r>
      <w:r w:rsidRPr="000F1087">
        <w:rPr>
          <w:b/>
        </w:rPr>
        <w:t>[dbo].[Product.Price]</w:t>
      </w:r>
      <w:r>
        <w:t>.</w:t>
      </w:r>
    </w:p>
    <w:p w:rsidR="00BA03B3" w:rsidRDefault="00BA03B3" w:rsidP="00BA03B3">
      <w:pPr>
        <w:pStyle w:val="ListParagraph"/>
        <w:numPr>
          <w:ilvl w:val="1"/>
          <w:numId w:val="26"/>
        </w:numPr>
      </w:pPr>
      <w:r>
        <w:t xml:space="preserve">Select </w:t>
      </w:r>
      <w:r w:rsidRPr="000F1087">
        <w:rPr>
          <w:b/>
        </w:rPr>
        <w:t>Columns</w:t>
      </w:r>
      <w:r>
        <w:t xml:space="preserve">. </w:t>
      </w:r>
      <w:r w:rsidRPr="00EF6C24">
        <w:t>Select</w:t>
      </w:r>
      <w:r>
        <w:t xml:space="preserve"> </w:t>
      </w:r>
      <w:r w:rsidRPr="000F1087">
        <w:rPr>
          <w:b/>
        </w:rPr>
        <w:t>Name</w:t>
      </w:r>
      <w:r>
        <w:t xml:space="preserve"> at the top of the right</w:t>
      </w:r>
      <w:r w:rsidR="000730A3">
        <w:t>most</w:t>
      </w:r>
      <w:r>
        <w:t xml:space="preserve"> </w:t>
      </w:r>
      <w:r w:rsidRPr="004613BF">
        <w:rPr>
          <w:b/>
        </w:rPr>
        <w:t>Available Lookup Columns</w:t>
      </w:r>
      <w:r>
        <w:t xml:space="preserve">, and then drag arrows from Name to ProductName, Code to ProductCode, and MSRP to </w:t>
      </w:r>
      <w:r w:rsidRPr="00EF6C24">
        <w:t>MSRP</w:t>
      </w:r>
      <w:r>
        <w:t>. Leave Lookup Operation as &lt;Add as new column&gt; for all three mappings.</w:t>
      </w:r>
    </w:p>
    <w:p w:rsidR="00BA03B3" w:rsidRDefault="00BA03B3" w:rsidP="00BA03B3">
      <w:pPr>
        <w:pStyle w:val="ListParagraph"/>
        <w:numPr>
          <w:ilvl w:val="1"/>
          <w:numId w:val="26"/>
        </w:numPr>
      </w:pPr>
      <w:r>
        <w:t xml:space="preserve">Click </w:t>
      </w:r>
      <w:r w:rsidRPr="000F1087">
        <w:rPr>
          <w:b/>
        </w:rPr>
        <w:t>OK</w:t>
      </w:r>
      <w:r>
        <w:t>.</w:t>
      </w:r>
    </w:p>
    <w:p w:rsidR="00BA03B3" w:rsidRDefault="00BA03B3" w:rsidP="00BA03B3">
      <w:pPr>
        <w:pStyle w:val="ListParagraph"/>
        <w:numPr>
          <w:ilvl w:val="0"/>
          <w:numId w:val="26"/>
        </w:numPr>
      </w:pPr>
      <w:r>
        <w:t>Create a destination task as follows:</w:t>
      </w:r>
    </w:p>
    <w:p w:rsidR="00BA03B3" w:rsidRDefault="00BA03B3" w:rsidP="00BA03B3">
      <w:pPr>
        <w:pStyle w:val="ListParagraph"/>
        <w:numPr>
          <w:ilvl w:val="1"/>
          <w:numId w:val="26"/>
        </w:numPr>
      </w:pPr>
      <w:r>
        <w:t>Drag the Destination Assistant onto the work space.</w:t>
      </w:r>
    </w:p>
    <w:p w:rsidR="00BA03B3" w:rsidRDefault="00BA03B3" w:rsidP="00BA03B3">
      <w:pPr>
        <w:pStyle w:val="ListParagraph"/>
        <w:numPr>
          <w:ilvl w:val="1"/>
          <w:numId w:val="26"/>
        </w:numPr>
      </w:pPr>
      <w:r>
        <w:t xml:space="preserve">In the </w:t>
      </w:r>
      <w:r w:rsidRPr="006A1E27">
        <w:rPr>
          <w:b/>
        </w:rPr>
        <w:t>Add New Destination</w:t>
      </w:r>
      <w:r>
        <w:t xml:space="preserve"> dialog box, with </w:t>
      </w:r>
      <w:r w:rsidRPr="004613BF">
        <w:rPr>
          <w:b/>
        </w:rPr>
        <w:t>SQL Server</w:t>
      </w:r>
      <w:r w:rsidRPr="00EF6C24">
        <w:t xml:space="preserve"> selected</w:t>
      </w:r>
      <w:r>
        <w:t xml:space="preserve">, </w:t>
      </w:r>
      <w:r w:rsidRPr="00EF6C24">
        <w:t xml:space="preserve">double-click </w:t>
      </w:r>
      <w:r w:rsidRPr="000F1087">
        <w:rPr>
          <w:b/>
        </w:rPr>
        <w:t>New</w:t>
      </w:r>
      <w:r>
        <w:t>.</w:t>
      </w:r>
    </w:p>
    <w:p w:rsidR="00BA03B3" w:rsidRDefault="00BA03B3" w:rsidP="00BA03B3">
      <w:pPr>
        <w:pStyle w:val="ListParagraph"/>
        <w:numPr>
          <w:ilvl w:val="1"/>
          <w:numId w:val="26"/>
        </w:numPr>
      </w:pPr>
      <w:r>
        <w:t xml:space="preserve">In the </w:t>
      </w:r>
      <w:r w:rsidRPr="006A1E27">
        <w:rPr>
          <w:b/>
        </w:rPr>
        <w:t>Connection Manager</w:t>
      </w:r>
      <w:r>
        <w:t xml:space="preserve"> dialog box, for </w:t>
      </w:r>
      <w:r w:rsidRPr="004613BF">
        <w:rPr>
          <w:b/>
        </w:rPr>
        <w:t>Provider</w:t>
      </w:r>
      <w:r>
        <w:t xml:space="preserve"> select </w:t>
      </w:r>
      <w:r w:rsidRPr="000F1087">
        <w:rPr>
          <w:b/>
        </w:rPr>
        <w:t>Microsoft OLE DB Provider for SQL Server</w:t>
      </w:r>
      <w:r>
        <w:t xml:space="preserve"> under </w:t>
      </w:r>
      <w:r w:rsidRPr="004613BF">
        <w:rPr>
          <w:b/>
        </w:rPr>
        <w:t>Native OLE DB</w:t>
      </w:r>
      <w:r>
        <w:t xml:space="preserve">, and then click </w:t>
      </w:r>
      <w:r w:rsidRPr="000F1087">
        <w:rPr>
          <w:b/>
        </w:rPr>
        <w:t>OK</w:t>
      </w:r>
      <w:r>
        <w:t>.</w:t>
      </w:r>
    </w:p>
    <w:p w:rsidR="00BA03B3" w:rsidRDefault="00BA03B3" w:rsidP="00BA03B3">
      <w:pPr>
        <w:pStyle w:val="ListParagraph"/>
        <w:numPr>
          <w:ilvl w:val="1"/>
          <w:numId w:val="26"/>
        </w:numPr>
      </w:pPr>
      <w:r>
        <w:t xml:space="preserve">Enter “localhost” for </w:t>
      </w:r>
      <w:r w:rsidRPr="004613BF">
        <w:rPr>
          <w:b/>
        </w:rPr>
        <w:t>Server name</w:t>
      </w:r>
      <w:r>
        <w:t>.</w:t>
      </w:r>
    </w:p>
    <w:p w:rsidR="00BA03B3" w:rsidRDefault="00BA03B3" w:rsidP="00BA03B3">
      <w:pPr>
        <w:pStyle w:val="ListParagraph"/>
        <w:numPr>
          <w:ilvl w:val="1"/>
          <w:numId w:val="26"/>
        </w:numPr>
      </w:pPr>
      <w:r>
        <w:t xml:space="preserve">Leave </w:t>
      </w:r>
      <w:r w:rsidRPr="000F1087">
        <w:rPr>
          <w:b/>
        </w:rPr>
        <w:t>Use Windows Authentication</w:t>
      </w:r>
      <w:r>
        <w:t xml:space="preserve"> selected.</w:t>
      </w:r>
    </w:p>
    <w:p w:rsidR="00BA03B3" w:rsidRDefault="00BA03B3" w:rsidP="00BA03B3">
      <w:pPr>
        <w:pStyle w:val="ListParagraph"/>
        <w:numPr>
          <w:ilvl w:val="1"/>
          <w:numId w:val="26"/>
        </w:numPr>
      </w:pPr>
      <w:r>
        <w:t xml:space="preserve">With </w:t>
      </w:r>
      <w:r w:rsidRPr="000F1087">
        <w:rPr>
          <w:b/>
        </w:rPr>
        <w:t>Select</w:t>
      </w:r>
      <w:r>
        <w:t xml:space="preserve"> or </w:t>
      </w:r>
      <w:r w:rsidRPr="000F1087">
        <w:rPr>
          <w:b/>
        </w:rPr>
        <w:t>enter a database name</w:t>
      </w:r>
      <w:r>
        <w:t xml:space="preserve"> selected, select </w:t>
      </w:r>
      <w:r w:rsidRPr="000F1087">
        <w:rPr>
          <w:b/>
        </w:rPr>
        <w:t>Contoso</w:t>
      </w:r>
      <w:r>
        <w:t xml:space="preserve">. </w:t>
      </w:r>
    </w:p>
    <w:p w:rsidR="00BA03B3" w:rsidRDefault="00BA03B3" w:rsidP="00BA03B3">
      <w:pPr>
        <w:pStyle w:val="ListParagraph"/>
        <w:numPr>
          <w:ilvl w:val="1"/>
          <w:numId w:val="26"/>
        </w:numPr>
      </w:pPr>
      <w:r>
        <w:t xml:space="preserve">Click </w:t>
      </w:r>
      <w:r w:rsidRPr="000F1087">
        <w:rPr>
          <w:b/>
        </w:rPr>
        <w:t>Test Connection</w:t>
      </w:r>
      <w:r>
        <w:t xml:space="preserve">, ensure a successful test and click </w:t>
      </w:r>
      <w:r w:rsidRPr="000F1087">
        <w:rPr>
          <w:b/>
        </w:rPr>
        <w:t>OK</w:t>
      </w:r>
      <w:r>
        <w:t xml:space="preserve">, and then click </w:t>
      </w:r>
      <w:r w:rsidRPr="000F1087">
        <w:rPr>
          <w:b/>
        </w:rPr>
        <w:t>OK</w:t>
      </w:r>
      <w:r>
        <w:t xml:space="preserve"> again.</w:t>
      </w:r>
    </w:p>
    <w:p w:rsidR="00BA03B3" w:rsidRDefault="00BA03B3" w:rsidP="00BA03B3">
      <w:pPr>
        <w:pStyle w:val="ListParagraph"/>
        <w:numPr>
          <w:ilvl w:val="1"/>
          <w:numId w:val="26"/>
        </w:numPr>
      </w:pPr>
      <w:r>
        <w:t>Rename the OLE DB Destination task as “</w:t>
      </w:r>
      <w:r w:rsidRPr="00EF6C24">
        <w:t>Staging</w:t>
      </w:r>
      <w:r>
        <w:t xml:space="preserve"> Table for Changed and New Records</w:t>
      </w:r>
      <w:r w:rsidRPr="00EF6C24">
        <w:t>”.</w:t>
      </w:r>
    </w:p>
    <w:p w:rsidR="00BA03B3" w:rsidRDefault="00BA03B3" w:rsidP="00BA03B3">
      <w:pPr>
        <w:pStyle w:val="ListParagraph"/>
        <w:numPr>
          <w:ilvl w:val="1"/>
          <w:numId w:val="26"/>
        </w:numPr>
      </w:pPr>
      <w:r>
        <w:t xml:space="preserve">Select the </w:t>
      </w:r>
      <w:r w:rsidRPr="000F1087">
        <w:rPr>
          <w:b/>
        </w:rPr>
        <w:t>Lookup</w:t>
      </w:r>
      <w:r>
        <w:t xml:space="preserve"> task, and then drag the left-</w:t>
      </w:r>
      <w:r w:rsidR="006A1E27">
        <w:t xml:space="preserve">pointing </w:t>
      </w:r>
      <w:r>
        <w:t xml:space="preserve">arrow from the Lookup task to </w:t>
      </w:r>
      <w:r w:rsidRPr="004613BF">
        <w:rPr>
          <w:b/>
        </w:rPr>
        <w:t>Staging Table for Changed and New Records</w:t>
      </w:r>
      <w:r>
        <w:t>.</w:t>
      </w:r>
    </w:p>
    <w:p w:rsidR="00BA03B3" w:rsidRDefault="00BA03B3" w:rsidP="00BA03B3">
      <w:pPr>
        <w:pStyle w:val="ListParagraph"/>
        <w:numPr>
          <w:ilvl w:val="1"/>
          <w:numId w:val="26"/>
        </w:numPr>
      </w:pPr>
      <w:r>
        <w:t xml:space="preserve">In the </w:t>
      </w:r>
      <w:r w:rsidRPr="006A1E27">
        <w:rPr>
          <w:b/>
        </w:rPr>
        <w:t>Input Output Selection</w:t>
      </w:r>
      <w:r>
        <w:t xml:space="preserve"> dialog box, select </w:t>
      </w:r>
      <w:r w:rsidRPr="000F1087">
        <w:rPr>
          <w:b/>
        </w:rPr>
        <w:t>Lookup No Match Output</w:t>
      </w:r>
      <w:r>
        <w:t xml:space="preserve"> for </w:t>
      </w:r>
      <w:r w:rsidRPr="004613BF">
        <w:rPr>
          <w:b/>
        </w:rPr>
        <w:t>Output</w:t>
      </w:r>
      <w:r>
        <w:t xml:space="preserve">. Click </w:t>
      </w:r>
      <w:r w:rsidRPr="000F1087">
        <w:rPr>
          <w:b/>
        </w:rPr>
        <w:t>OK</w:t>
      </w:r>
      <w:r>
        <w:t>.</w:t>
      </w:r>
    </w:p>
    <w:p w:rsidR="00BA03B3" w:rsidRDefault="00BA03B3" w:rsidP="00BA03B3">
      <w:pPr>
        <w:pStyle w:val="ListParagraph"/>
        <w:numPr>
          <w:ilvl w:val="1"/>
          <w:numId w:val="26"/>
        </w:numPr>
      </w:pPr>
      <w:r>
        <w:t xml:space="preserve">Double-click the </w:t>
      </w:r>
      <w:r w:rsidRPr="000F1087">
        <w:rPr>
          <w:b/>
        </w:rPr>
        <w:t>Staging Table for Changed and New Records</w:t>
      </w:r>
      <w:r>
        <w:t xml:space="preserve"> task. Ensure that </w:t>
      </w:r>
      <w:r w:rsidRPr="004613BF">
        <w:rPr>
          <w:b/>
        </w:rPr>
        <w:t>Data access mode</w:t>
      </w:r>
      <w:r>
        <w:t xml:space="preserve"> is set to </w:t>
      </w:r>
      <w:r w:rsidRPr="000F1087">
        <w:rPr>
          <w:b/>
        </w:rPr>
        <w:t>Table</w:t>
      </w:r>
      <w:r>
        <w:t xml:space="preserve"> or </w:t>
      </w:r>
      <w:r w:rsidRPr="000F1087">
        <w:rPr>
          <w:b/>
        </w:rPr>
        <w:t>view</w:t>
      </w:r>
      <w:r>
        <w:t xml:space="preserve">. For </w:t>
      </w:r>
      <w:r w:rsidRPr="004613BF">
        <w:rPr>
          <w:b/>
        </w:rPr>
        <w:t>Name of the table or the view</w:t>
      </w:r>
      <w:r>
        <w:t xml:space="preserve">, select </w:t>
      </w:r>
      <w:r w:rsidRPr="000F1087">
        <w:rPr>
          <w:b/>
        </w:rPr>
        <w:t>MDS_Merge_Records</w:t>
      </w:r>
      <w:r>
        <w:t>.</w:t>
      </w:r>
    </w:p>
    <w:p w:rsidR="00BA03B3" w:rsidRDefault="00BA03B3" w:rsidP="00BA03B3">
      <w:pPr>
        <w:pStyle w:val="ListParagraph"/>
        <w:numPr>
          <w:ilvl w:val="1"/>
          <w:numId w:val="26"/>
        </w:numPr>
      </w:pPr>
      <w:r>
        <w:t xml:space="preserve">Click </w:t>
      </w:r>
      <w:r w:rsidRPr="000F1087">
        <w:rPr>
          <w:b/>
        </w:rPr>
        <w:t>Mappings</w:t>
      </w:r>
      <w:r>
        <w:t xml:space="preserve">, and verify that there are mappings from Name to Name, Code to Code, and MSRP to MSRP. Click </w:t>
      </w:r>
      <w:r w:rsidRPr="000F1087">
        <w:rPr>
          <w:b/>
        </w:rPr>
        <w:t>OK</w:t>
      </w:r>
      <w:r>
        <w:t>.</w:t>
      </w:r>
    </w:p>
    <w:p w:rsidR="00BA03B3" w:rsidRDefault="00BA03B3" w:rsidP="00BA03B3">
      <w:pPr>
        <w:pStyle w:val="ListParagraph"/>
        <w:numPr>
          <w:ilvl w:val="0"/>
          <w:numId w:val="26"/>
        </w:numPr>
      </w:pPr>
      <w:r>
        <w:t xml:space="preserve">Add a task to create the </w:t>
      </w:r>
      <w:r w:rsidRPr="00EF6C24">
        <w:t>staging</w:t>
      </w:r>
      <w:r>
        <w:t xml:space="preserve"> table as follows:</w:t>
      </w:r>
    </w:p>
    <w:p w:rsidR="00BA03B3" w:rsidRDefault="00BA03B3" w:rsidP="00BA03B3">
      <w:pPr>
        <w:pStyle w:val="ListParagraph"/>
        <w:numPr>
          <w:ilvl w:val="1"/>
          <w:numId w:val="26"/>
        </w:numPr>
      </w:pPr>
      <w:r>
        <w:t xml:space="preserve">Click </w:t>
      </w:r>
      <w:r w:rsidRPr="000F1087">
        <w:rPr>
          <w:b/>
        </w:rPr>
        <w:t>Control Flow</w:t>
      </w:r>
      <w:r>
        <w:t>.</w:t>
      </w:r>
    </w:p>
    <w:p w:rsidR="00BA03B3" w:rsidRDefault="00BA03B3" w:rsidP="00BA03B3">
      <w:pPr>
        <w:pStyle w:val="ListParagraph"/>
        <w:numPr>
          <w:ilvl w:val="1"/>
          <w:numId w:val="26"/>
        </w:numPr>
      </w:pPr>
      <w:r>
        <w:t xml:space="preserve">Drag an Execute SQL </w:t>
      </w:r>
      <w:r w:rsidR="006A1E27">
        <w:t>t</w:t>
      </w:r>
      <w:r>
        <w:t>ask onto the work space above the Load Data from MDS task.</w:t>
      </w:r>
    </w:p>
    <w:p w:rsidR="00BA03B3" w:rsidRDefault="00BA03B3" w:rsidP="00BA03B3">
      <w:pPr>
        <w:pStyle w:val="ListParagraph"/>
        <w:numPr>
          <w:ilvl w:val="1"/>
          <w:numId w:val="26"/>
        </w:numPr>
      </w:pPr>
      <w:r>
        <w:t xml:space="preserve">Rename the task as “Create </w:t>
      </w:r>
      <w:r w:rsidRPr="00EF6C24">
        <w:t>Staging</w:t>
      </w:r>
      <w:r>
        <w:t xml:space="preserve"> Table</w:t>
      </w:r>
      <w:r w:rsidRPr="00EF6C24">
        <w:t>”.</w:t>
      </w:r>
    </w:p>
    <w:p w:rsidR="00BA03B3" w:rsidRDefault="00BA03B3" w:rsidP="00BA03B3">
      <w:pPr>
        <w:pStyle w:val="ListParagraph"/>
        <w:numPr>
          <w:ilvl w:val="1"/>
          <w:numId w:val="26"/>
        </w:numPr>
      </w:pPr>
      <w:r>
        <w:t xml:space="preserve">Double-click the </w:t>
      </w:r>
      <w:r w:rsidRPr="000F1087">
        <w:rPr>
          <w:b/>
        </w:rPr>
        <w:t>Create Staging Table</w:t>
      </w:r>
      <w:r>
        <w:t xml:space="preserve"> task. In the Execute SQL Task Editor, ensure ConnectionType is set to </w:t>
      </w:r>
      <w:r w:rsidRPr="000F1087">
        <w:rPr>
          <w:b/>
        </w:rPr>
        <w:t>OLE DB</w:t>
      </w:r>
      <w:r>
        <w:t xml:space="preserve">, and for </w:t>
      </w:r>
      <w:r w:rsidRPr="004613BF">
        <w:rPr>
          <w:b/>
        </w:rPr>
        <w:t>Connection</w:t>
      </w:r>
      <w:r>
        <w:t xml:space="preserve"> select </w:t>
      </w:r>
      <w:r w:rsidRPr="000F1087">
        <w:rPr>
          <w:b/>
        </w:rPr>
        <w:t>Localhost.Contoso</w:t>
      </w:r>
      <w:r>
        <w:t>.</w:t>
      </w:r>
    </w:p>
    <w:p w:rsidR="00BA03B3" w:rsidRDefault="00BA03B3" w:rsidP="00BA03B3">
      <w:pPr>
        <w:pStyle w:val="ListParagraph"/>
        <w:numPr>
          <w:ilvl w:val="1"/>
          <w:numId w:val="26"/>
        </w:numPr>
      </w:pPr>
      <w:r>
        <w:t xml:space="preserve">Select </w:t>
      </w:r>
      <w:r w:rsidRPr="004613BF">
        <w:rPr>
          <w:b/>
        </w:rPr>
        <w:t>SQL Statement</w:t>
      </w:r>
      <w:r>
        <w:t>, click the ellipsi</w:t>
      </w:r>
      <w:r w:rsidR="001E3E10">
        <w:t>s, and then enter the following.</w:t>
      </w:r>
    </w:p>
    <w:p w:rsidR="00BA03B3" w:rsidRDefault="00BA03B3" w:rsidP="00BA03B3">
      <w:pPr>
        <w:pStyle w:val="ListParagraph"/>
        <w:ind w:left="1440"/>
      </w:pPr>
    </w:p>
    <w:p w:rsidR="00BA03B3" w:rsidRPr="001A0B33" w:rsidRDefault="00BA03B3" w:rsidP="00BA03B3">
      <w:pPr>
        <w:pStyle w:val="ListParagraph"/>
        <w:ind w:left="1440"/>
        <w:rPr>
          <w:rFonts w:ascii="Courier" w:hAnsi="Courier"/>
        </w:rPr>
      </w:pPr>
      <w:r w:rsidRPr="001A0B33">
        <w:rPr>
          <w:rFonts w:ascii="Courier" w:hAnsi="Courier"/>
        </w:rPr>
        <w:t xml:space="preserve">IF OBJECT_ID ('[MDS_Merge_Records]') IS NOT NULL </w:t>
      </w:r>
    </w:p>
    <w:p w:rsidR="00BA03B3" w:rsidRPr="001A0B33" w:rsidRDefault="00BA03B3" w:rsidP="00BA03B3">
      <w:pPr>
        <w:pStyle w:val="ListParagraph"/>
        <w:ind w:left="1440"/>
        <w:rPr>
          <w:rFonts w:ascii="Courier" w:hAnsi="Courier"/>
        </w:rPr>
      </w:pPr>
      <w:r w:rsidRPr="001A0B33">
        <w:rPr>
          <w:rFonts w:ascii="Courier" w:hAnsi="Courier"/>
        </w:rPr>
        <w:tab/>
        <w:t>DROP TABLE [MDS_Merge_Records]</w:t>
      </w:r>
    </w:p>
    <w:p w:rsidR="00BA03B3" w:rsidRPr="001A0B33" w:rsidRDefault="00BA03B3" w:rsidP="00BA03B3">
      <w:pPr>
        <w:pStyle w:val="ListParagraph"/>
        <w:ind w:left="1440"/>
        <w:rPr>
          <w:rFonts w:ascii="Courier" w:hAnsi="Courier"/>
        </w:rPr>
      </w:pPr>
      <w:r w:rsidRPr="001A0B33">
        <w:rPr>
          <w:rFonts w:ascii="Courier" w:hAnsi="Courier"/>
        </w:rPr>
        <w:t>GO</w:t>
      </w:r>
    </w:p>
    <w:p w:rsidR="00BA03B3" w:rsidRPr="001A0B33" w:rsidRDefault="00BA03B3" w:rsidP="00BA03B3">
      <w:pPr>
        <w:pStyle w:val="ListParagraph"/>
        <w:ind w:left="1440"/>
        <w:rPr>
          <w:rFonts w:ascii="Courier" w:hAnsi="Courier"/>
        </w:rPr>
      </w:pPr>
    </w:p>
    <w:p w:rsidR="00BA03B3" w:rsidRPr="001A0B33" w:rsidRDefault="00BA03B3" w:rsidP="00BA03B3">
      <w:pPr>
        <w:pStyle w:val="ListParagraph"/>
        <w:ind w:left="1440"/>
        <w:rPr>
          <w:rFonts w:ascii="Courier" w:hAnsi="Courier"/>
        </w:rPr>
      </w:pPr>
      <w:r w:rsidRPr="001A0B33">
        <w:rPr>
          <w:rFonts w:ascii="Courier" w:hAnsi="Courier"/>
        </w:rPr>
        <w:t>CREATE TABLE [MDS_Merge_Records] (</w:t>
      </w:r>
    </w:p>
    <w:p w:rsidR="00BA03B3" w:rsidRPr="001A0B33" w:rsidRDefault="00BA03B3" w:rsidP="00BA03B3">
      <w:pPr>
        <w:pStyle w:val="ListParagraph"/>
        <w:ind w:left="1440"/>
        <w:rPr>
          <w:rFonts w:ascii="Courier" w:hAnsi="Courier"/>
        </w:rPr>
      </w:pPr>
      <w:r w:rsidRPr="001A0B33">
        <w:rPr>
          <w:rFonts w:ascii="Courier" w:hAnsi="Courier"/>
        </w:rPr>
        <w:t xml:space="preserve">    [Name] nvarchar(250),</w:t>
      </w:r>
    </w:p>
    <w:p w:rsidR="00BA03B3" w:rsidRPr="001A0B33" w:rsidRDefault="00BA03B3" w:rsidP="00BA03B3">
      <w:pPr>
        <w:pStyle w:val="ListParagraph"/>
        <w:ind w:left="1440"/>
        <w:rPr>
          <w:rFonts w:ascii="Courier" w:hAnsi="Courier"/>
        </w:rPr>
      </w:pPr>
      <w:r w:rsidRPr="001A0B33">
        <w:rPr>
          <w:rFonts w:ascii="Courier" w:hAnsi="Courier"/>
        </w:rPr>
        <w:t xml:space="preserve">    [Code] nvarchar(250),</w:t>
      </w:r>
    </w:p>
    <w:p w:rsidR="00BA03B3" w:rsidRPr="001A0B33" w:rsidRDefault="00BA03B3" w:rsidP="00BA03B3">
      <w:pPr>
        <w:pStyle w:val="ListParagraph"/>
        <w:ind w:left="1440"/>
        <w:rPr>
          <w:rFonts w:ascii="Courier" w:hAnsi="Courier"/>
        </w:rPr>
      </w:pPr>
      <w:r w:rsidRPr="001A0B33">
        <w:rPr>
          <w:rFonts w:ascii="Courier" w:hAnsi="Courier"/>
        </w:rPr>
        <w:lastRenderedPageBreak/>
        <w:t xml:space="preserve">    [MSRP] numeric(34,4)</w:t>
      </w:r>
    </w:p>
    <w:p w:rsidR="00BA03B3" w:rsidRPr="001A0B33" w:rsidRDefault="00BA03B3" w:rsidP="00BA03B3">
      <w:pPr>
        <w:pStyle w:val="ListParagraph"/>
        <w:ind w:left="1440"/>
        <w:rPr>
          <w:rFonts w:ascii="Courier" w:hAnsi="Courier"/>
        </w:rPr>
      </w:pPr>
      <w:r w:rsidRPr="001A0B33">
        <w:rPr>
          <w:rFonts w:ascii="Courier" w:hAnsi="Courier"/>
        </w:rPr>
        <w:t>)</w:t>
      </w:r>
    </w:p>
    <w:p w:rsidR="00BA03B3" w:rsidRDefault="00BA03B3" w:rsidP="00BA03B3">
      <w:pPr>
        <w:pStyle w:val="ListParagraph"/>
        <w:ind w:left="1440"/>
      </w:pPr>
    </w:p>
    <w:p w:rsidR="00BA03B3" w:rsidRDefault="00BA03B3" w:rsidP="00BA03B3">
      <w:pPr>
        <w:pStyle w:val="ListParagraph"/>
        <w:numPr>
          <w:ilvl w:val="1"/>
          <w:numId w:val="26"/>
        </w:numPr>
      </w:pPr>
      <w:r>
        <w:t xml:space="preserve">Click </w:t>
      </w:r>
      <w:r w:rsidRPr="000F1087">
        <w:rPr>
          <w:b/>
        </w:rPr>
        <w:t>OK</w:t>
      </w:r>
      <w:r>
        <w:t xml:space="preserve">, and then click </w:t>
      </w:r>
      <w:r w:rsidRPr="000F1087">
        <w:rPr>
          <w:b/>
        </w:rPr>
        <w:t>OK</w:t>
      </w:r>
      <w:r>
        <w:t xml:space="preserve"> again.</w:t>
      </w:r>
    </w:p>
    <w:p w:rsidR="00BA03B3" w:rsidRDefault="00BA03B3" w:rsidP="00BA03B3">
      <w:pPr>
        <w:pStyle w:val="ListParagraph"/>
        <w:numPr>
          <w:ilvl w:val="1"/>
          <w:numId w:val="26"/>
        </w:numPr>
      </w:pPr>
      <w:r>
        <w:t xml:space="preserve">Drag the arrow from the Create </w:t>
      </w:r>
      <w:r w:rsidRPr="00EF6C24">
        <w:t>Staging</w:t>
      </w:r>
      <w:r>
        <w:t xml:space="preserve"> Table task to the Load Data from MDS</w:t>
      </w:r>
      <w:r w:rsidR="009738F4">
        <w:t xml:space="preserve"> task</w:t>
      </w:r>
      <w:r>
        <w:t>.</w:t>
      </w:r>
    </w:p>
    <w:p w:rsidR="00BA03B3" w:rsidRDefault="00BA03B3" w:rsidP="00BA03B3">
      <w:pPr>
        <w:pStyle w:val="ListParagraph"/>
        <w:numPr>
          <w:ilvl w:val="0"/>
          <w:numId w:val="26"/>
        </w:numPr>
      </w:pPr>
      <w:r>
        <w:t>Add a row count function as follows:</w:t>
      </w:r>
    </w:p>
    <w:p w:rsidR="00BA03B3" w:rsidRDefault="00BA03B3" w:rsidP="00BA03B3">
      <w:pPr>
        <w:pStyle w:val="ListParagraph"/>
        <w:numPr>
          <w:ilvl w:val="1"/>
          <w:numId w:val="26"/>
        </w:numPr>
      </w:pPr>
      <w:r>
        <w:t xml:space="preserve">Click </w:t>
      </w:r>
      <w:r w:rsidRPr="000F1087">
        <w:rPr>
          <w:b/>
        </w:rPr>
        <w:t>Data Flow</w:t>
      </w:r>
      <w:r>
        <w:t>.</w:t>
      </w:r>
    </w:p>
    <w:p w:rsidR="00BA03B3" w:rsidRDefault="00BA03B3" w:rsidP="00BA03B3">
      <w:pPr>
        <w:pStyle w:val="ListParagraph"/>
        <w:numPr>
          <w:ilvl w:val="1"/>
          <w:numId w:val="26"/>
        </w:numPr>
      </w:pPr>
      <w:r>
        <w:t xml:space="preserve">Drag </w:t>
      </w:r>
      <w:r w:rsidRPr="004613BF">
        <w:rPr>
          <w:b/>
        </w:rPr>
        <w:t>Row Count</w:t>
      </w:r>
      <w:r>
        <w:t xml:space="preserve"> to the right of the Lookup task.</w:t>
      </w:r>
    </w:p>
    <w:p w:rsidR="00BA03B3" w:rsidRDefault="00BA03B3" w:rsidP="00BA03B3">
      <w:pPr>
        <w:pStyle w:val="ListParagraph"/>
        <w:numPr>
          <w:ilvl w:val="1"/>
          <w:numId w:val="26"/>
        </w:numPr>
      </w:pPr>
      <w:r>
        <w:t>Rename the Row Count task as “Count Unchanged Rows</w:t>
      </w:r>
      <w:r w:rsidRPr="00EF6C24">
        <w:t>”.</w:t>
      </w:r>
    </w:p>
    <w:p w:rsidR="00BA03B3" w:rsidRDefault="00BA03B3" w:rsidP="00BA03B3">
      <w:pPr>
        <w:pStyle w:val="ListParagraph"/>
        <w:numPr>
          <w:ilvl w:val="1"/>
          <w:numId w:val="26"/>
        </w:numPr>
      </w:pPr>
      <w:r>
        <w:t xml:space="preserve">Select the </w:t>
      </w:r>
      <w:r w:rsidRPr="000F1087">
        <w:rPr>
          <w:b/>
        </w:rPr>
        <w:t>Lookup</w:t>
      </w:r>
      <w:r>
        <w:t xml:space="preserve"> task, and then drag the left</w:t>
      </w:r>
      <w:r w:rsidR="009738F4">
        <w:t xml:space="preserve">most </w:t>
      </w:r>
      <w:r>
        <w:t xml:space="preserve">free arrow for </w:t>
      </w:r>
      <w:r w:rsidRPr="004613BF">
        <w:rPr>
          <w:b/>
        </w:rPr>
        <w:t>Lookup Match Output</w:t>
      </w:r>
      <w:r>
        <w:t xml:space="preserve"> from the Lookup task to the Count Unchanged Rows task.</w:t>
      </w:r>
    </w:p>
    <w:p w:rsidR="00BA03B3" w:rsidRDefault="00BA03B3" w:rsidP="00BA03B3">
      <w:pPr>
        <w:pStyle w:val="ListParagraph"/>
        <w:numPr>
          <w:ilvl w:val="1"/>
          <w:numId w:val="26"/>
        </w:numPr>
      </w:pPr>
      <w:r>
        <w:t xml:space="preserve">Click the Add Variable icon in the Variables pane. Name the variable </w:t>
      </w:r>
      <w:r w:rsidR="009738F4">
        <w:t>“</w:t>
      </w:r>
      <w:r>
        <w:t>UnmatchedRowCount</w:t>
      </w:r>
      <w:r w:rsidR="009738F4">
        <w:t>"</w:t>
      </w:r>
      <w:r>
        <w:t>.</w:t>
      </w:r>
    </w:p>
    <w:p w:rsidR="00BA03B3" w:rsidRDefault="00BA03B3" w:rsidP="00BA03B3">
      <w:pPr>
        <w:pStyle w:val="ListParagraph"/>
        <w:numPr>
          <w:ilvl w:val="1"/>
          <w:numId w:val="26"/>
        </w:numPr>
      </w:pPr>
      <w:r>
        <w:t xml:space="preserve">Double-click the </w:t>
      </w:r>
      <w:r w:rsidRPr="000F1087">
        <w:rPr>
          <w:b/>
        </w:rPr>
        <w:t>Count Unchanged Rows</w:t>
      </w:r>
      <w:r>
        <w:t xml:space="preserve"> task. Select the </w:t>
      </w:r>
      <w:r w:rsidRPr="000F1087">
        <w:rPr>
          <w:b/>
        </w:rPr>
        <w:t>User::UnmatchedRowCount</w:t>
      </w:r>
      <w:r>
        <w:t xml:space="preserve"> variable.</w:t>
      </w:r>
    </w:p>
    <w:p w:rsidR="00BA03B3" w:rsidRDefault="00BA03B3" w:rsidP="00BA03B3">
      <w:pPr>
        <w:pStyle w:val="ListParagraph"/>
        <w:numPr>
          <w:ilvl w:val="1"/>
          <w:numId w:val="26"/>
        </w:numPr>
      </w:pPr>
      <w:r>
        <w:t xml:space="preserve">Click </w:t>
      </w:r>
      <w:r w:rsidRPr="009738F4">
        <w:rPr>
          <w:b/>
        </w:rPr>
        <w:t>OK</w:t>
      </w:r>
      <w:r>
        <w:t>.</w:t>
      </w:r>
    </w:p>
    <w:p w:rsidR="00BA03B3" w:rsidRDefault="00BA03B3" w:rsidP="00BA03B3">
      <w:pPr>
        <w:pStyle w:val="ListParagraph"/>
        <w:numPr>
          <w:ilvl w:val="0"/>
          <w:numId w:val="26"/>
        </w:numPr>
      </w:pPr>
      <w:r>
        <w:t>Merge records as follows:</w:t>
      </w:r>
    </w:p>
    <w:p w:rsidR="00BA03B3" w:rsidRDefault="00BA03B3" w:rsidP="00BA03B3">
      <w:pPr>
        <w:pStyle w:val="ListParagraph"/>
        <w:numPr>
          <w:ilvl w:val="1"/>
          <w:numId w:val="26"/>
        </w:numPr>
      </w:pPr>
      <w:r>
        <w:t xml:space="preserve">Click </w:t>
      </w:r>
      <w:r w:rsidRPr="000F1087">
        <w:rPr>
          <w:b/>
        </w:rPr>
        <w:t>Control Flow</w:t>
      </w:r>
      <w:r>
        <w:t>.</w:t>
      </w:r>
    </w:p>
    <w:p w:rsidR="00BA03B3" w:rsidRDefault="00BA03B3" w:rsidP="00BA03B3">
      <w:pPr>
        <w:pStyle w:val="ListParagraph"/>
        <w:numPr>
          <w:ilvl w:val="1"/>
          <w:numId w:val="26"/>
        </w:numPr>
      </w:pPr>
      <w:r>
        <w:t xml:space="preserve">Drag an Execute SQL </w:t>
      </w:r>
      <w:r w:rsidR="009738F4">
        <w:t>t</w:t>
      </w:r>
      <w:r>
        <w:t>ask to under the Load Data from MDS task.</w:t>
      </w:r>
    </w:p>
    <w:p w:rsidR="00BA03B3" w:rsidRDefault="00BA03B3" w:rsidP="00BA03B3">
      <w:pPr>
        <w:pStyle w:val="ListParagraph"/>
        <w:numPr>
          <w:ilvl w:val="1"/>
          <w:numId w:val="26"/>
        </w:numPr>
      </w:pPr>
      <w:r>
        <w:t xml:space="preserve">Right-click the task, click </w:t>
      </w:r>
      <w:r w:rsidRPr="000F1087">
        <w:rPr>
          <w:b/>
        </w:rPr>
        <w:t>Rename</w:t>
      </w:r>
      <w:r>
        <w:t>, and then enter “</w:t>
      </w:r>
      <w:r w:rsidRPr="000F1087">
        <w:t>Merge New and Updated Records</w:t>
      </w:r>
      <w:r>
        <w:t>”.</w:t>
      </w:r>
    </w:p>
    <w:p w:rsidR="00BA03B3" w:rsidRDefault="00BA03B3" w:rsidP="00BA03B3">
      <w:pPr>
        <w:pStyle w:val="ListParagraph"/>
        <w:numPr>
          <w:ilvl w:val="1"/>
          <w:numId w:val="26"/>
        </w:numPr>
      </w:pPr>
      <w:r>
        <w:t>Double-click the</w:t>
      </w:r>
      <w:r w:rsidRPr="00C46677">
        <w:t xml:space="preserve"> </w:t>
      </w:r>
      <w:r w:rsidRPr="000F1087">
        <w:rPr>
          <w:b/>
        </w:rPr>
        <w:t>Merge New and Updated Records</w:t>
      </w:r>
      <w:r>
        <w:t xml:space="preserve"> task. In Execute SQL Task Editor, ensure </w:t>
      </w:r>
      <w:r w:rsidRPr="004613BF">
        <w:rPr>
          <w:b/>
        </w:rPr>
        <w:t>ConnectionType</w:t>
      </w:r>
      <w:r>
        <w:t xml:space="preserve"> is set to </w:t>
      </w:r>
      <w:r w:rsidRPr="000F1087">
        <w:rPr>
          <w:b/>
        </w:rPr>
        <w:t>OLE DB</w:t>
      </w:r>
      <w:r>
        <w:t xml:space="preserve">, and for </w:t>
      </w:r>
      <w:r w:rsidRPr="004613BF">
        <w:rPr>
          <w:b/>
        </w:rPr>
        <w:t>Connection</w:t>
      </w:r>
      <w:r>
        <w:t xml:space="preserve"> select </w:t>
      </w:r>
      <w:r w:rsidRPr="000F1087">
        <w:rPr>
          <w:b/>
        </w:rPr>
        <w:t>Localhost.Contoso</w:t>
      </w:r>
      <w:r>
        <w:t>.</w:t>
      </w:r>
    </w:p>
    <w:p w:rsidR="00BA03B3" w:rsidRDefault="00BA03B3" w:rsidP="00BA03B3">
      <w:pPr>
        <w:pStyle w:val="ListParagraph"/>
        <w:numPr>
          <w:ilvl w:val="1"/>
          <w:numId w:val="26"/>
        </w:numPr>
      </w:pPr>
      <w:r>
        <w:t xml:space="preserve">Select </w:t>
      </w:r>
      <w:r w:rsidRPr="004613BF">
        <w:rPr>
          <w:b/>
        </w:rPr>
        <w:t>SQL Statement</w:t>
      </w:r>
      <w:r>
        <w:t>, click the ellipsi</w:t>
      </w:r>
      <w:r w:rsidR="001E3E10">
        <w:t>s, and then enter the following.</w:t>
      </w:r>
    </w:p>
    <w:p w:rsidR="00BA03B3" w:rsidRDefault="00BA03B3" w:rsidP="00BA03B3">
      <w:pPr>
        <w:pStyle w:val="ListParagraph"/>
        <w:ind w:left="1440"/>
      </w:pPr>
    </w:p>
    <w:p w:rsidR="00BA03B3" w:rsidRPr="001A0B33" w:rsidRDefault="00BA03B3" w:rsidP="00BA03B3">
      <w:pPr>
        <w:pStyle w:val="ListParagraph"/>
        <w:ind w:left="1440"/>
        <w:rPr>
          <w:rFonts w:ascii="Courier" w:hAnsi="Courier"/>
        </w:rPr>
      </w:pPr>
      <w:r w:rsidRPr="001A0B33">
        <w:rPr>
          <w:rFonts w:ascii="Courier" w:hAnsi="Courier"/>
        </w:rPr>
        <w:t xml:space="preserve">MERGE INTO </w:t>
      </w:r>
      <w:r w:rsidR="000F3E0F">
        <w:rPr>
          <w:rFonts w:ascii="Courier" w:hAnsi="Courier"/>
        </w:rPr>
        <w:t>[dbo].[Product.Price</w:t>
      </w:r>
      <w:r w:rsidRPr="001A0B33">
        <w:rPr>
          <w:rFonts w:ascii="Courier" w:hAnsi="Courier"/>
        </w:rPr>
        <w:t>] AS Target</w:t>
      </w:r>
    </w:p>
    <w:p w:rsidR="00BA03B3" w:rsidRPr="001A0B33" w:rsidRDefault="00BA03B3" w:rsidP="00BA03B3">
      <w:pPr>
        <w:pStyle w:val="ListParagraph"/>
        <w:ind w:left="1440"/>
        <w:rPr>
          <w:rFonts w:ascii="Courier" w:hAnsi="Courier"/>
        </w:rPr>
      </w:pPr>
      <w:r w:rsidRPr="001A0B33">
        <w:rPr>
          <w:rFonts w:ascii="Courier" w:hAnsi="Courier"/>
        </w:rPr>
        <w:t xml:space="preserve">  USING [dbo].[MDS_Merge_Records] AS MDS</w:t>
      </w:r>
    </w:p>
    <w:p w:rsidR="00BA03B3" w:rsidRPr="001A0B33" w:rsidRDefault="00BA03B3" w:rsidP="00BA03B3">
      <w:pPr>
        <w:pStyle w:val="ListParagraph"/>
        <w:ind w:left="1440"/>
        <w:rPr>
          <w:rFonts w:ascii="Courier" w:hAnsi="Courier"/>
        </w:rPr>
      </w:pPr>
      <w:r w:rsidRPr="001A0B33">
        <w:rPr>
          <w:rFonts w:ascii="Courier" w:hAnsi="Courier"/>
        </w:rPr>
        <w:t xml:space="preserve">  ON MDS.Code = Target.ProductCode</w:t>
      </w:r>
    </w:p>
    <w:p w:rsidR="00BA03B3" w:rsidRPr="001A0B33" w:rsidRDefault="00BA03B3" w:rsidP="00BA03B3">
      <w:pPr>
        <w:pStyle w:val="ListParagraph"/>
        <w:ind w:left="1440"/>
        <w:rPr>
          <w:rFonts w:ascii="Courier" w:hAnsi="Courier"/>
        </w:rPr>
      </w:pPr>
      <w:r w:rsidRPr="001A0B33">
        <w:rPr>
          <w:rFonts w:ascii="Courier" w:hAnsi="Courier"/>
        </w:rPr>
        <w:t xml:space="preserve">  WHEN MATCHED THEN </w:t>
      </w:r>
    </w:p>
    <w:p w:rsidR="00BA03B3" w:rsidRPr="001A0B33" w:rsidRDefault="00BA03B3" w:rsidP="00BA03B3">
      <w:pPr>
        <w:pStyle w:val="ListParagraph"/>
        <w:ind w:left="1440"/>
        <w:rPr>
          <w:rFonts w:ascii="Courier" w:hAnsi="Courier"/>
        </w:rPr>
      </w:pPr>
      <w:r w:rsidRPr="001A0B33">
        <w:rPr>
          <w:rFonts w:ascii="Courier" w:hAnsi="Courier"/>
        </w:rPr>
        <w:tab/>
        <w:t>UPDATE SET Target.ProductName = MDS.NAME,</w:t>
      </w:r>
    </w:p>
    <w:p w:rsidR="00BA03B3" w:rsidRPr="001A0B33" w:rsidRDefault="00BA03B3" w:rsidP="00BA03B3">
      <w:pPr>
        <w:pStyle w:val="ListParagraph"/>
        <w:ind w:left="1440"/>
        <w:rPr>
          <w:rFonts w:ascii="Courier" w:hAnsi="Courier"/>
        </w:rPr>
      </w:pPr>
      <w:r w:rsidRPr="001A0B33">
        <w:rPr>
          <w:rFonts w:ascii="Courier" w:hAnsi="Courier"/>
        </w:rPr>
        <w:tab/>
      </w:r>
      <w:r w:rsidRPr="001A0B33">
        <w:rPr>
          <w:rFonts w:ascii="Courier" w:hAnsi="Courier"/>
        </w:rPr>
        <w:tab/>
      </w:r>
      <w:r w:rsidRPr="001A0B33">
        <w:rPr>
          <w:rFonts w:ascii="Courier" w:hAnsi="Courier"/>
        </w:rPr>
        <w:tab/>
      </w:r>
      <w:r w:rsidRPr="001A0B33">
        <w:rPr>
          <w:rFonts w:ascii="Courier" w:hAnsi="Courier"/>
        </w:rPr>
        <w:tab/>
        <w:t>Target.MSRP = MDS.MSRP</w:t>
      </w:r>
    </w:p>
    <w:p w:rsidR="00BA03B3" w:rsidRPr="001A0B33" w:rsidRDefault="00BA03B3" w:rsidP="00BA03B3">
      <w:pPr>
        <w:pStyle w:val="ListParagraph"/>
        <w:ind w:left="1440"/>
        <w:rPr>
          <w:rFonts w:ascii="Courier" w:hAnsi="Courier"/>
        </w:rPr>
      </w:pPr>
      <w:r w:rsidRPr="001A0B33">
        <w:rPr>
          <w:rFonts w:ascii="Courier" w:hAnsi="Courier"/>
        </w:rPr>
        <w:t xml:space="preserve">  WHEN NOT MATCHED THEN </w:t>
      </w:r>
    </w:p>
    <w:p w:rsidR="00BA03B3" w:rsidRPr="001A0B33" w:rsidRDefault="00BA03B3" w:rsidP="00BA03B3">
      <w:pPr>
        <w:pStyle w:val="ListParagraph"/>
        <w:ind w:left="1440"/>
        <w:rPr>
          <w:rFonts w:ascii="Courier" w:hAnsi="Courier"/>
        </w:rPr>
      </w:pPr>
      <w:r w:rsidRPr="001A0B33">
        <w:rPr>
          <w:rFonts w:ascii="Courier" w:hAnsi="Courier"/>
        </w:rPr>
        <w:t xml:space="preserve">  INSERT (ProductName, ProductCode, MSRP) VALUES (MDS.Name, MDS.Code, MDS.MSRP);</w:t>
      </w:r>
    </w:p>
    <w:p w:rsidR="00BA03B3" w:rsidRDefault="00BA03B3" w:rsidP="00BA03B3">
      <w:pPr>
        <w:pStyle w:val="ListParagraph"/>
        <w:ind w:left="1440"/>
      </w:pPr>
    </w:p>
    <w:p w:rsidR="00BA03B3" w:rsidRDefault="00BA03B3" w:rsidP="00BA03B3">
      <w:pPr>
        <w:pStyle w:val="ListParagraph"/>
        <w:numPr>
          <w:ilvl w:val="1"/>
          <w:numId w:val="26"/>
        </w:numPr>
      </w:pPr>
      <w:r>
        <w:t xml:space="preserve">Click </w:t>
      </w:r>
      <w:r w:rsidRPr="000F1087">
        <w:rPr>
          <w:b/>
        </w:rPr>
        <w:t>OK</w:t>
      </w:r>
      <w:r>
        <w:t xml:space="preserve">, and then click </w:t>
      </w:r>
      <w:r w:rsidRPr="000F1087">
        <w:rPr>
          <w:b/>
        </w:rPr>
        <w:t>OK</w:t>
      </w:r>
      <w:r>
        <w:t xml:space="preserve"> again.</w:t>
      </w:r>
    </w:p>
    <w:p w:rsidR="00BA03B3" w:rsidRDefault="00BA03B3" w:rsidP="00BA03B3">
      <w:pPr>
        <w:pStyle w:val="ListParagraph"/>
        <w:numPr>
          <w:ilvl w:val="1"/>
          <w:numId w:val="26"/>
        </w:numPr>
      </w:pPr>
      <w:r>
        <w:t xml:space="preserve">Select the </w:t>
      </w:r>
      <w:r w:rsidRPr="000F1087">
        <w:rPr>
          <w:b/>
        </w:rPr>
        <w:t>Load Data from MDS</w:t>
      </w:r>
      <w:r>
        <w:t xml:space="preserve"> task, and then drag arrow from</w:t>
      </w:r>
      <w:r w:rsidR="009738F4">
        <w:t xml:space="preserve"> the</w:t>
      </w:r>
      <w:r>
        <w:t xml:space="preserve"> Load Data from MDS task to the Merge New and Updated Records task.</w:t>
      </w:r>
    </w:p>
    <w:p w:rsidR="00BA03B3" w:rsidRDefault="00BA03B3" w:rsidP="00BA03B3">
      <w:pPr>
        <w:pStyle w:val="ListParagraph"/>
        <w:numPr>
          <w:ilvl w:val="1"/>
          <w:numId w:val="26"/>
        </w:numPr>
      </w:pPr>
      <w:r>
        <w:t xml:space="preserve">In Visual Studio, click </w:t>
      </w:r>
      <w:r w:rsidRPr="000F1087">
        <w:rPr>
          <w:b/>
        </w:rPr>
        <w:t>File</w:t>
      </w:r>
      <w:r>
        <w:t xml:space="preserve"> and then</w:t>
      </w:r>
      <w:r w:rsidR="009738F4">
        <w:t xml:space="preserve"> click</w:t>
      </w:r>
      <w:r>
        <w:t xml:space="preserve"> </w:t>
      </w:r>
      <w:r w:rsidRPr="000F1087">
        <w:rPr>
          <w:b/>
        </w:rPr>
        <w:t>Save All</w:t>
      </w:r>
      <w:r>
        <w:t>.</w:t>
      </w:r>
    </w:p>
    <w:p w:rsidR="00BA03B3" w:rsidRDefault="00BA03B3" w:rsidP="00BA03B3">
      <w:pPr>
        <w:pStyle w:val="Heading2"/>
      </w:pPr>
      <w:bookmarkStart w:id="18" w:name="_Toc328471561"/>
      <w:r>
        <w:t>Test</w:t>
      </w:r>
      <w:r w:rsidR="002A01B8">
        <w:t xml:space="preserve"> the S</w:t>
      </w:r>
      <w:r>
        <w:t>olution</w:t>
      </w:r>
      <w:bookmarkEnd w:id="18"/>
    </w:p>
    <w:p w:rsidR="00BA03B3" w:rsidRDefault="00BA03B3" w:rsidP="00BA03B3">
      <w:pPr>
        <w:pStyle w:val="ListParagraph"/>
        <w:numPr>
          <w:ilvl w:val="0"/>
          <w:numId w:val="31"/>
        </w:numPr>
      </w:pPr>
      <w:r>
        <w:t>With ImportPackage.dtsx displayed, press F5.</w:t>
      </w:r>
    </w:p>
    <w:p w:rsidR="00BA03B3" w:rsidRDefault="00BA03B3" w:rsidP="00BA03B3">
      <w:pPr>
        <w:pStyle w:val="ListParagraph"/>
        <w:numPr>
          <w:ilvl w:val="0"/>
          <w:numId w:val="31"/>
        </w:numPr>
      </w:pPr>
      <w:r>
        <w:t xml:space="preserve">When the run has completed, verify that there are green checks by all the tasks in ImportPackage.dtsx. Click </w:t>
      </w:r>
      <w:r w:rsidRPr="009738F4">
        <w:rPr>
          <w:b/>
        </w:rPr>
        <w:t>Data Flow</w:t>
      </w:r>
      <w:r>
        <w:t xml:space="preserve">, and verify that there </w:t>
      </w:r>
      <w:r w:rsidRPr="00695350">
        <w:t>are</w:t>
      </w:r>
      <w:r>
        <w:t xml:space="preserve"> green </w:t>
      </w:r>
      <w:r w:rsidRPr="00695350">
        <w:t>check</w:t>
      </w:r>
      <w:r>
        <w:t xml:space="preserve">s by all those tasks. </w:t>
      </w:r>
      <w:r>
        <w:lastRenderedPageBreak/>
        <w:t xml:space="preserve">Verify that 505 rows were sent from the MDS Subscription View task to the Lookup task, and from the Lookup task to the </w:t>
      </w:r>
      <w:r w:rsidRPr="00EF6C24">
        <w:t>Staging</w:t>
      </w:r>
      <w:r>
        <w:t xml:space="preserve"> Table for Changed and New Records task.</w:t>
      </w:r>
    </w:p>
    <w:p w:rsidR="00BA03B3" w:rsidRDefault="00BA03B3" w:rsidP="00BA03B3">
      <w:pPr>
        <w:pStyle w:val="ListParagraph"/>
        <w:numPr>
          <w:ilvl w:val="0"/>
          <w:numId w:val="31"/>
        </w:numPr>
      </w:pPr>
      <w:r>
        <w:t>Open the SQL Server Management Studio, and connect to the Database Engine on the local server.</w:t>
      </w:r>
    </w:p>
    <w:p w:rsidR="00BA03B3" w:rsidRDefault="00BA03B3" w:rsidP="00BA03B3">
      <w:pPr>
        <w:pStyle w:val="ListParagraph"/>
        <w:numPr>
          <w:ilvl w:val="0"/>
          <w:numId w:val="31"/>
        </w:numPr>
      </w:pPr>
      <w:r>
        <w:t xml:space="preserve">Right-click the dbo.Product.Price table in the </w:t>
      </w:r>
      <w:r w:rsidRPr="00EF6C24">
        <w:t>Contoso</w:t>
      </w:r>
      <w:r>
        <w:t xml:space="preserve"> database, and </w:t>
      </w:r>
      <w:r w:rsidR="009738F4">
        <w:t xml:space="preserve">then </w:t>
      </w:r>
      <w:r>
        <w:t xml:space="preserve">click </w:t>
      </w:r>
      <w:r w:rsidRPr="009738F4">
        <w:rPr>
          <w:b/>
        </w:rPr>
        <w:t>Select Top 1000 Rows</w:t>
      </w:r>
      <w:r>
        <w:t>. Verify that 505 rows are found in the table (if you have not changed the sample model).</w:t>
      </w:r>
    </w:p>
    <w:p w:rsidR="00BA03B3" w:rsidRDefault="00BA03B3" w:rsidP="00BA03B3">
      <w:pPr>
        <w:pStyle w:val="ListParagraph"/>
        <w:numPr>
          <w:ilvl w:val="0"/>
          <w:numId w:val="31"/>
        </w:numPr>
      </w:pPr>
      <w:r>
        <w:t>Execute the following query: SELECT * FROM [</w:t>
      </w:r>
      <w:r w:rsidRPr="00EF6C24">
        <w:t>Contoso</w:t>
      </w:r>
      <w:r>
        <w:t>].[</w:t>
      </w:r>
      <w:r w:rsidRPr="00EF6C24">
        <w:t>dbo</w:t>
      </w:r>
      <w:r>
        <w:t>].[Prod</w:t>
      </w:r>
      <w:r w:rsidR="00064874">
        <w:t>uct.Price] WHERE ProductName = 'Bike Computer'</w:t>
      </w:r>
      <w:r>
        <w:t>. Verify that no records are returned.</w:t>
      </w:r>
    </w:p>
    <w:p w:rsidR="00BA03B3" w:rsidRDefault="00BA03B3" w:rsidP="00BA03B3">
      <w:pPr>
        <w:pStyle w:val="ListParagraph"/>
        <w:numPr>
          <w:ilvl w:val="0"/>
          <w:numId w:val="31"/>
        </w:numPr>
      </w:pPr>
      <w:r>
        <w:t xml:space="preserve">Open Internet Explorer, and move to your Master Data Manager </w:t>
      </w:r>
      <w:r w:rsidRPr="00EF6C24">
        <w:t>Web site</w:t>
      </w:r>
      <w:r>
        <w:t>.</w:t>
      </w:r>
    </w:p>
    <w:p w:rsidR="00BA03B3" w:rsidRDefault="00BA03B3" w:rsidP="00BA03B3">
      <w:pPr>
        <w:pStyle w:val="ListParagraph"/>
        <w:numPr>
          <w:ilvl w:val="0"/>
          <w:numId w:val="31"/>
        </w:numPr>
      </w:pPr>
      <w:r>
        <w:t xml:space="preserve">With the sample model “product_en” selected for Model, click </w:t>
      </w:r>
      <w:r w:rsidRPr="000F1087">
        <w:rPr>
          <w:b/>
        </w:rPr>
        <w:t>Explorer</w:t>
      </w:r>
      <w:r>
        <w:t>.</w:t>
      </w:r>
    </w:p>
    <w:p w:rsidR="00BA03B3" w:rsidRDefault="00BA03B3" w:rsidP="00BA03B3">
      <w:pPr>
        <w:pStyle w:val="ListParagraph"/>
        <w:numPr>
          <w:ilvl w:val="0"/>
          <w:numId w:val="31"/>
        </w:numPr>
      </w:pPr>
      <w:r>
        <w:t xml:space="preserve">Verify that the Product Entity is displayed. Click </w:t>
      </w:r>
      <w:r w:rsidRPr="000F1087">
        <w:rPr>
          <w:b/>
        </w:rPr>
        <w:t>Add Member</w:t>
      </w:r>
      <w:r>
        <w:t>. In the Details pane, enter “Bike Computer” for Name, “BC-1112” for Code, and “79.99” for MSRP.</w:t>
      </w:r>
    </w:p>
    <w:p w:rsidR="00BA03B3" w:rsidRDefault="00BA03B3" w:rsidP="00BA03B3">
      <w:pPr>
        <w:pStyle w:val="ListParagraph"/>
        <w:numPr>
          <w:ilvl w:val="0"/>
          <w:numId w:val="31"/>
        </w:numPr>
      </w:pPr>
      <w:r>
        <w:t>Open SQL Server Management Studio, move to the mdm.ProductEntityLea</w:t>
      </w:r>
      <w:r w:rsidR="000F3E0F">
        <w:t>f</w:t>
      </w:r>
      <w:r>
        <w:t>Attributes view under the Views folder for your MDS database, and execute the following query: SELECT * FROM [MDS].[</w:t>
      </w:r>
      <w:r w:rsidRPr="00EF6C24">
        <w:t>mdm</w:t>
      </w:r>
      <w:r>
        <w:t>].[ProductEntit</w:t>
      </w:r>
      <w:r w:rsidR="00064874">
        <w:t>yLeafAttributes] WHERE Name  = 'Bike Computer'</w:t>
      </w:r>
      <w:r>
        <w:t>. Verify that a single row for the Bike Computer is displayed.</w:t>
      </w:r>
    </w:p>
    <w:p w:rsidR="00BA03B3" w:rsidRDefault="00BA03B3" w:rsidP="00BA03B3">
      <w:pPr>
        <w:pStyle w:val="ListParagraph"/>
        <w:numPr>
          <w:ilvl w:val="0"/>
          <w:numId w:val="31"/>
        </w:numPr>
      </w:pPr>
      <w:r>
        <w:t xml:space="preserve">Open ImportPackage.dtsx in Visual Studio. Stop debugging if necessary. Press </w:t>
      </w:r>
      <w:r w:rsidRPr="000F1087">
        <w:rPr>
          <w:b/>
        </w:rPr>
        <w:t>F5</w:t>
      </w:r>
      <w:r>
        <w:t>.</w:t>
      </w:r>
    </w:p>
    <w:p w:rsidR="00BA03B3" w:rsidRDefault="00BA03B3" w:rsidP="00BA03B3">
      <w:pPr>
        <w:pStyle w:val="ListParagraph"/>
        <w:numPr>
          <w:ilvl w:val="0"/>
          <w:numId w:val="31"/>
        </w:numPr>
      </w:pPr>
      <w:r>
        <w:t xml:space="preserve">When the run has completed, verify that there are green checks by all the tasks in ImportPackage.dtsx. </w:t>
      </w:r>
      <w:r w:rsidRPr="00EF6C24">
        <w:t>Click</w:t>
      </w:r>
      <w:r>
        <w:t xml:space="preserve"> </w:t>
      </w:r>
      <w:r w:rsidRPr="000F1087">
        <w:rPr>
          <w:b/>
        </w:rPr>
        <w:t>Data Flow</w:t>
      </w:r>
      <w:r>
        <w:t>, and verify that 506 rows were sent from the MDS Subscription View task to the Lookup</w:t>
      </w:r>
      <w:r w:rsidRPr="00C46677">
        <w:t xml:space="preserve"> </w:t>
      </w:r>
      <w:r>
        <w:t xml:space="preserve">task, the majority were sent to the Count Unchanged Rows task, and at least one row was sent from the Lookup task to the </w:t>
      </w:r>
      <w:r w:rsidRPr="00EF6C24">
        <w:t>Staging</w:t>
      </w:r>
      <w:r>
        <w:t xml:space="preserve"> Table for Changed and New </w:t>
      </w:r>
      <w:r w:rsidRPr="00EF6C24">
        <w:t>Records</w:t>
      </w:r>
      <w:r>
        <w:t xml:space="preserve"> task.</w:t>
      </w:r>
    </w:p>
    <w:p w:rsidR="00BA03B3" w:rsidRDefault="00BA03B3" w:rsidP="00BA03B3">
      <w:pPr>
        <w:pStyle w:val="ListParagraph"/>
        <w:numPr>
          <w:ilvl w:val="0"/>
          <w:numId w:val="31"/>
        </w:numPr>
      </w:pPr>
      <w:r>
        <w:t>Open the SQL Server Management Studio.</w:t>
      </w:r>
    </w:p>
    <w:p w:rsidR="00BA03B3" w:rsidRDefault="00BA03B3" w:rsidP="00BA03B3">
      <w:pPr>
        <w:pStyle w:val="ListParagraph"/>
        <w:numPr>
          <w:ilvl w:val="0"/>
          <w:numId w:val="31"/>
        </w:numPr>
      </w:pPr>
      <w:r>
        <w:t xml:space="preserve">Click the dbo.Product.Price table in the </w:t>
      </w:r>
      <w:r w:rsidRPr="00EF6C24">
        <w:t>Contoso</w:t>
      </w:r>
      <w:r>
        <w:t xml:space="preserve"> database, and </w:t>
      </w:r>
      <w:r w:rsidR="009738F4">
        <w:t xml:space="preserve">then </w:t>
      </w:r>
      <w:r>
        <w:t>execute the following query: SELECT * FROM [</w:t>
      </w:r>
      <w:r w:rsidRPr="00EF6C24">
        <w:t>Contoso</w:t>
      </w:r>
      <w:r>
        <w:t>].[</w:t>
      </w:r>
      <w:r w:rsidRPr="00EF6C24">
        <w:t>dbo</w:t>
      </w:r>
      <w:r>
        <w:t>].[Prod</w:t>
      </w:r>
      <w:r w:rsidR="00064874">
        <w:t>uct.Price] WHERE ProductName = '</w:t>
      </w:r>
      <w:r>
        <w:t>Bike Computer</w:t>
      </w:r>
      <w:r w:rsidR="00064874">
        <w:t>'</w:t>
      </w:r>
      <w:r>
        <w:t>.</w:t>
      </w:r>
    </w:p>
    <w:p w:rsidR="00BA03B3" w:rsidRDefault="00BA03B3" w:rsidP="00BA03B3">
      <w:pPr>
        <w:pStyle w:val="ListParagraph"/>
        <w:numPr>
          <w:ilvl w:val="0"/>
          <w:numId w:val="31"/>
        </w:numPr>
      </w:pPr>
      <w:r>
        <w:t>Verify that a single record for the Bike Computer is returned.</w:t>
      </w:r>
    </w:p>
    <w:p w:rsidR="005D0E59" w:rsidRDefault="005D0E59" w:rsidP="005D0E59">
      <w:pPr>
        <w:pStyle w:val="Heading1"/>
      </w:pPr>
      <w:bookmarkStart w:id="19" w:name="_Toc328471562"/>
      <w:r>
        <w:t>Conclusion</w:t>
      </w:r>
      <w:bookmarkEnd w:id="19"/>
    </w:p>
    <w:p w:rsidR="004613BF" w:rsidRDefault="004613BF" w:rsidP="000D024E">
      <w:pPr>
        <w:rPr>
          <w:rFonts w:ascii="Arial" w:hAnsi="Arial" w:cs="Arial"/>
        </w:rPr>
      </w:pPr>
      <w:r>
        <w:rPr>
          <w:rFonts w:ascii="Arial" w:hAnsi="Arial" w:cs="Arial"/>
        </w:rPr>
        <w:t xml:space="preserve">You can export master data from Master Data Services into an operational or analytic system using </w:t>
      </w:r>
      <w:r w:rsidR="00330317">
        <w:rPr>
          <w:rFonts w:ascii="Arial" w:hAnsi="Arial" w:cs="Arial"/>
        </w:rPr>
        <w:t>the functionality in MDS and SQL Server Integration Services. Subscription views in MDS give you an automated and customizable means of batch-exporting master data</w:t>
      </w:r>
      <w:r w:rsidR="005319C9">
        <w:rPr>
          <w:rFonts w:ascii="Arial" w:hAnsi="Arial" w:cs="Arial"/>
        </w:rPr>
        <w:t>, using either the MDS Web UI o</w:t>
      </w:r>
      <w:r w:rsidR="00E8421D">
        <w:rPr>
          <w:rFonts w:ascii="Arial" w:hAnsi="Arial" w:cs="Arial"/>
        </w:rPr>
        <w:t>r the MDS API to create the view</w:t>
      </w:r>
      <w:r w:rsidR="005319C9">
        <w:rPr>
          <w:rFonts w:ascii="Arial" w:hAnsi="Arial" w:cs="Arial"/>
        </w:rPr>
        <w:t xml:space="preserve">. SSIS packages enable you to </w:t>
      </w:r>
      <w:r w:rsidR="00E8421D">
        <w:rPr>
          <w:rFonts w:ascii="Arial" w:hAnsi="Arial" w:cs="Arial"/>
        </w:rPr>
        <w:t xml:space="preserve">create a workflow that loads the master data from MDS; compares the master data to the destination SQL database; and inserts the master data, updates the destination data with the master data, or simply counts the matched rows. </w:t>
      </w:r>
      <w:r w:rsidR="002D3A0D">
        <w:rPr>
          <w:rFonts w:ascii="Arial" w:hAnsi="Arial" w:cs="Arial"/>
        </w:rPr>
        <w:t>This is one example of an ETL process that MDS and SSIS enable you to create.</w:t>
      </w:r>
    </w:p>
    <w:p w:rsidR="00D40DA2" w:rsidRPr="006C0DFA" w:rsidRDefault="00D40DA2" w:rsidP="00D40DA2">
      <w:pPr>
        <w:rPr>
          <w:rFonts w:ascii="Arial" w:hAnsi="Arial" w:cs="Arial"/>
          <w:b/>
        </w:rPr>
      </w:pPr>
      <w:r w:rsidRPr="006C0DFA">
        <w:rPr>
          <w:rFonts w:ascii="Arial" w:hAnsi="Arial" w:cs="Arial"/>
          <w:b/>
        </w:rPr>
        <w:t>For more information:</w:t>
      </w:r>
    </w:p>
    <w:p w:rsidR="00D40DA2" w:rsidRPr="006C0DFA" w:rsidRDefault="001A186B" w:rsidP="00D40DA2">
      <w:pPr>
        <w:rPr>
          <w:rFonts w:ascii="Arial" w:hAnsi="Arial" w:cs="Arial"/>
        </w:rPr>
      </w:pPr>
      <w:hyperlink r:id="rId27" w:history="1">
        <w:r w:rsidR="00D40DA2" w:rsidRPr="000C1A01">
          <w:rPr>
            <w:rStyle w:val="Hyperlink"/>
            <w:rFonts w:ascii="Arial" w:hAnsi="Arial" w:cs="Arial"/>
          </w:rPr>
          <w:t>http://www.microsoft.com/sqlserver/</w:t>
        </w:r>
      </w:hyperlink>
      <w:r w:rsidR="00D40DA2">
        <w:rPr>
          <w:rFonts w:ascii="Arial" w:hAnsi="Arial" w:cs="Arial"/>
        </w:rPr>
        <w:t>: SQL Server Web site</w:t>
      </w:r>
    </w:p>
    <w:p w:rsidR="00D40DA2" w:rsidRPr="006C0DFA" w:rsidRDefault="001A186B" w:rsidP="00D40DA2">
      <w:pPr>
        <w:rPr>
          <w:rFonts w:ascii="Arial" w:hAnsi="Arial" w:cs="Arial"/>
        </w:rPr>
      </w:pPr>
      <w:hyperlink r:id="rId28" w:history="1">
        <w:r w:rsidR="00D40DA2" w:rsidRPr="000C1A01">
          <w:rPr>
            <w:rStyle w:val="Hyperlink"/>
            <w:rFonts w:ascii="Arial" w:hAnsi="Arial" w:cs="Arial"/>
          </w:rPr>
          <w:t>http://technet.microsoft.com/en-us/sqlserver/</w:t>
        </w:r>
      </w:hyperlink>
      <w:r w:rsidR="00C55D0E">
        <w:rPr>
          <w:rFonts w:ascii="Arial" w:hAnsi="Arial" w:cs="Arial"/>
        </w:rPr>
        <w:t xml:space="preserve">: SQL Server TechCenter </w:t>
      </w:r>
    </w:p>
    <w:p w:rsidR="00D40DA2" w:rsidRPr="006C0DFA" w:rsidRDefault="001A186B" w:rsidP="00D40DA2">
      <w:pPr>
        <w:rPr>
          <w:rFonts w:ascii="Arial" w:hAnsi="Arial" w:cs="Arial"/>
        </w:rPr>
      </w:pPr>
      <w:hyperlink r:id="rId29" w:history="1">
        <w:r w:rsidR="00D40DA2" w:rsidRPr="000C1A01">
          <w:rPr>
            <w:rStyle w:val="Hyperlink"/>
            <w:rFonts w:ascii="Arial" w:hAnsi="Arial" w:cs="Arial"/>
          </w:rPr>
          <w:t>http://msdn.microsoft.com/en-us/sqlserver/</w:t>
        </w:r>
      </w:hyperlink>
      <w:r w:rsidR="00D40DA2">
        <w:rPr>
          <w:rFonts w:ascii="Arial" w:hAnsi="Arial" w:cs="Arial"/>
        </w:rPr>
        <w:t>: SQL Server DevCenter</w:t>
      </w:r>
      <w:r w:rsidR="00C55D0E">
        <w:rPr>
          <w:rFonts w:ascii="Arial" w:hAnsi="Arial" w:cs="Arial"/>
        </w:rPr>
        <w:t xml:space="preserve"> </w:t>
      </w:r>
    </w:p>
    <w:p w:rsidR="00D40DA2" w:rsidRPr="006C0DFA" w:rsidRDefault="00D40DA2" w:rsidP="00D40DA2">
      <w:pPr>
        <w:rPr>
          <w:rFonts w:ascii="Arial" w:hAnsi="Arial" w:cs="Arial"/>
        </w:rPr>
      </w:pPr>
    </w:p>
    <w:p w:rsidR="00D40DA2" w:rsidRPr="006C0DFA" w:rsidRDefault="00D40DA2" w:rsidP="00D40DA2">
      <w:pPr>
        <w:rPr>
          <w:rFonts w:ascii="Arial" w:hAnsi="Arial" w:cs="Arial"/>
        </w:rPr>
      </w:pPr>
      <w:r w:rsidRPr="006C0DFA">
        <w:rPr>
          <w:rFonts w:ascii="Arial" w:hAnsi="Arial" w:cs="Arial"/>
        </w:rPr>
        <w:t>Did this paper help you? Please give us your feedback. Tell us on a scale of 1 (poor) to 5 (excellent), how would you rate this paper and why have you given it this rating? For example:</w:t>
      </w:r>
    </w:p>
    <w:p w:rsidR="00D40DA2" w:rsidRPr="006C0DFA" w:rsidRDefault="00D40DA2" w:rsidP="00D40DA2">
      <w:pPr>
        <w:pStyle w:val="ListParagraph"/>
        <w:numPr>
          <w:ilvl w:val="0"/>
          <w:numId w:val="17"/>
        </w:numPr>
        <w:rPr>
          <w:rFonts w:ascii="Arial" w:hAnsi="Arial" w:cs="Arial"/>
        </w:rPr>
      </w:pPr>
      <w:r w:rsidRPr="006C0DFA">
        <w:rPr>
          <w:rFonts w:ascii="Arial" w:hAnsi="Arial" w:cs="Arial"/>
        </w:rPr>
        <w:t xml:space="preserve">Are you rating it high due to having good examples, excellent screen shots, clear writing, or another reason? </w:t>
      </w:r>
    </w:p>
    <w:p w:rsidR="00D40DA2" w:rsidRPr="006C0DFA" w:rsidRDefault="00D40DA2" w:rsidP="00D40DA2">
      <w:pPr>
        <w:pStyle w:val="ListParagraph"/>
        <w:numPr>
          <w:ilvl w:val="0"/>
          <w:numId w:val="17"/>
        </w:numPr>
        <w:rPr>
          <w:rFonts w:ascii="Arial" w:hAnsi="Arial" w:cs="Arial"/>
        </w:rPr>
      </w:pPr>
      <w:r w:rsidRPr="006C0DFA">
        <w:rPr>
          <w:rFonts w:ascii="Arial" w:hAnsi="Arial" w:cs="Arial"/>
        </w:rPr>
        <w:t>Are you rating it low due to poor examples, fuzzy screen shots, or unclear writing?</w:t>
      </w:r>
    </w:p>
    <w:p w:rsidR="00D40DA2" w:rsidRDefault="00D40DA2" w:rsidP="00D40DA2">
      <w:pPr>
        <w:rPr>
          <w:rFonts w:ascii="Arial" w:hAnsi="Arial" w:cs="Arial"/>
        </w:rPr>
      </w:pPr>
      <w:r w:rsidRPr="006C0DFA">
        <w:rPr>
          <w:rFonts w:ascii="Arial" w:hAnsi="Arial" w:cs="Arial"/>
        </w:rPr>
        <w:t xml:space="preserve">This feedback will help us improve the quality of white papers we release. </w:t>
      </w:r>
    </w:p>
    <w:p w:rsidR="00D40DA2" w:rsidRPr="00674032" w:rsidRDefault="001A186B" w:rsidP="00D40DA2">
      <w:pPr>
        <w:rPr>
          <w:rFonts w:ascii="Arial" w:hAnsi="Arial" w:cs="Arial"/>
        </w:rPr>
      </w:pPr>
      <w:hyperlink r:id="rId30" w:history="1">
        <w:r w:rsidR="00D40DA2" w:rsidRPr="000668E3">
          <w:rPr>
            <w:rStyle w:val="Hyperlink"/>
            <w:rFonts w:ascii="Arial" w:hAnsi="Arial" w:cs="Arial"/>
          </w:rPr>
          <w:t>Send feedback</w:t>
        </w:r>
      </w:hyperlink>
      <w:r w:rsidR="00D40DA2" w:rsidRPr="006C0DFA">
        <w:rPr>
          <w:rFonts w:ascii="Arial" w:hAnsi="Arial" w:cs="Arial"/>
        </w:rPr>
        <w:t>.</w:t>
      </w:r>
    </w:p>
    <w:p w:rsidR="00390F2E" w:rsidRPr="00674032" w:rsidRDefault="00390F2E" w:rsidP="00D40DA2">
      <w:pPr>
        <w:rPr>
          <w:rFonts w:ascii="Arial" w:hAnsi="Arial" w:cs="Arial"/>
        </w:rPr>
      </w:pPr>
    </w:p>
    <w:sectPr w:rsidR="00390F2E" w:rsidRPr="00674032" w:rsidSect="00E4398C">
      <w:footerReference w:type="default" r:id="rId31"/>
      <w:head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86B" w:rsidRDefault="001A186B" w:rsidP="00313894">
      <w:pPr>
        <w:spacing w:after="0" w:line="240" w:lineRule="auto"/>
      </w:pPr>
      <w:r>
        <w:separator/>
      </w:r>
    </w:p>
  </w:endnote>
  <w:endnote w:type="continuationSeparator" w:id="0">
    <w:p w:rsidR="001A186B" w:rsidRDefault="001A186B" w:rsidP="0031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01611"/>
      <w:docPartObj>
        <w:docPartGallery w:val="Page Numbers (Bottom of Page)"/>
        <w:docPartUnique/>
      </w:docPartObj>
    </w:sdtPr>
    <w:sdtEndPr/>
    <w:sdtContent>
      <w:p w:rsidR="00AF7EBD" w:rsidRDefault="00AF7EBD">
        <w:pPr>
          <w:pStyle w:val="Footer"/>
        </w:pPr>
        <w:r>
          <w:fldChar w:fldCharType="begin"/>
        </w:r>
        <w:r>
          <w:instrText xml:space="preserve"> PAGE   \* MERGEFORMAT </w:instrText>
        </w:r>
        <w:r>
          <w:fldChar w:fldCharType="separate"/>
        </w:r>
        <w:r w:rsidR="000D40A4">
          <w:rPr>
            <w:noProof/>
          </w:rPr>
          <w:t>15</w:t>
        </w:r>
        <w:r>
          <w:rPr>
            <w:noProof/>
          </w:rPr>
          <w:fldChar w:fldCharType="end"/>
        </w:r>
      </w:p>
    </w:sdtContent>
  </w:sdt>
  <w:p w:rsidR="00AF7EBD" w:rsidRDefault="00AF7E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86B" w:rsidRDefault="001A186B" w:rsidP="00313894">
      <w:pPr>
        <w:spacing w:after="0" w:line="240" w:lineRule="auto"/>
      </w:pPr>
      <w:r>
        <w:separator/>
      </w:r>
    </w:p>
  </w:footnote>
  <w:footnote w:type="continuationSeparator" w:id="0">
    <w:p w:rsidR="001A186B" w:rsidRDefault="001A186B" w:rsidP="003138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EBD" w:rsidRDefault="00AF7EBD">
    <w:pPr>
      <w:pStyle w:val="Header"/>
    </w:pPr>
    <w:r>
      <w:tab/>
    </w:r>
    <w:r>
      <w:tab/>
    </w:r>
    <w:r>
      <w:rPr>
        <w:noProof/>
      </w:rPr>
      <w:drawing>
        <wp:inline distT="0" distB="0" distL="0" distR="0" wp14:anchorId="72883340" wp14:editId="72883341">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243"/>
    <w:multiLevelType w:val="hybridMultilevel"/>
    <w:tmpl w:val="B5668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56F0A"/>
    <w:multiLevelType w:val="hybridMultilevel"/>
    <w:tmpl w:val="3A74D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50210"/>
    <w:multiLevelType w:val="hybridMultilevel"/>
    <w:tmpl w:val="9B2C5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634F5"/>
    <w:multiLevelType w:val="hybridMultilevel"/>
    <w:tmpl w:val="AB56B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7A0A21"/>
    <w:multiLevelType w:val="hybridMultilevel"/>
    <w:tmpl w:val="ADB69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C36C1A"/>
    <w:multiLevelType w:val="hybridMultilevel"/>
    <w:tmpl w:val="02FC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E17637"/>
    <w:multiLevelType w:val="hybridMultilevel"/>
    <w:tmpl w:val="BFC8E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359010A"/>
    <w:multiLevelType w:val="hybridMultilevel"/>
    <w:tmpl w:val="2486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47023A"/>
    <w:multiLevelType w:val="hybridMultilevel"/>
    <w:tmpl w:val="115EA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B263C6"/>
    <w:multiLevelType w:val="hybridMultilevel"/>
    <w:tmpl w:val="D52A3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A75373"/>
    <w:multiLevelType w:val="hybridMultilevel"/>
    <w:tmpl w:val="36E2F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6B6160"/>
    <w:multiLevelType w:val="hybridMultilevel"/>
    <w:tmpl w:val="E5C8B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D738B9"/>
    <w:multiLevelType w:val="hybridMultilevel"/>
    <w:tmpl w:val="1E9CA2B2"/>
    <w:lvl w:ilvl="0" w:tplc="04090001">
      <w:start w:val="1"/>
      <w:numFmt w:val="bullet"/>
      <w:lvlText w:val=""/>
      <w:lvlJc w:val="left"/>
      <w:pPr>
        <w:ind w:left="720" w:hanging="360"/>
      </w:pPr>
      <w:rPr>
        <w:rFonts w:ascii="Symbol" w:hAnsi="Symbol" w:hint="default"/>
      </w:rPr>
    </w:lvl>
    <w:lvl w:ilvl="1" w:tplc="CB30A1AA">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191C46"/>
    <w:multiLevelType w:val="hybridMultilevel"/>
    <w:tmpl w:val="3D30AB3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9A0B43"/>
    <w:multiLevelType w:val="hybridMultilevel"/>
    <w:tmpl w:val="67CA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C765DD"/>
    <w:multiLevelType w:val="hybridMultilevel"/>
    <w:tmpl w:val="574A0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1D45E1"/>
    <w:multiLevelType w:val="hybridMultilevel"/>
    <w:tmpl w:val="28C09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33F1475"/>
    <w:multiLevelType w:val="hybridMultilevel"/>
    <w:tmpl w:val="1C509398"/>
    <w:lvl w:ilvl="0" w:tplc="CB30A1AA">
      <w:numFmt w:val="bullet"/>
      <w:lvlText w:val="•"/>
      <w:lvlJc w:val="left"/>
      <w:pPr>
        <w:ind w:left="2520" w:hanging="720"/>
      </w:pPr>
      <w:rPr>
        <w:rFonts w:ascii="Calibri" w:eastAsiaTheme="minorHAnsi" w:hAnsi="Calibri" w:cstheme="minorBidi" w:hint="default"/>
      </w:rPr>
    </w:lvl>
    <w:lvl w:ilvl="1" w:tplc="CB30A1AA">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DD06B8E"/>
    <w:multiLevelType w:val="hybridMultilevel"/>
    <w:tmpl w:val="E69EFA2E"/>
    <w:lvl w:ilvl="0" w:tplc="CB30A1AA">
      <w:numFmt w:val="bullet"/>
      <w:lvlText w:val="•"/>
      <w:lvlJc w:val="left"/>
      <w:pPr>
        <w:ind w:left="2520" w:hanging="72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5E4F51"/>
    <w:multiLevelType w:val="hybridMultilevel"/>
    <w:tmpl w:val="2F588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E70A8C"/>
    <w:multiLevelType w:val="hybridMultilevel"/>
    <w:tmpl w:val="880E1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8D4F77"/>
    <w:multiLevelType w:val="hybridMultilevel"/>
    <w:tmpl w:val="82DED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5034A7"/>
    <w:multiLevelType w:val="hybridMultilevel"/>
    <w:tmpl w:val="EA566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621CD1"/>
    <w:multiLevelType w:val="hybridMultilevel"/>
    <w:tmpl w:val="4E10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A67A10"/>
    <w:multiLevelType w:val="hybridMultilevel"/>
    <w:tmpl w:val="0392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9E2B06"/>
    <w:multiLevelType w:val="hybridMultilevel"/>
    <w:tmpl w:val="7A00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1303AF"/>
    <w:multiLevelType w:val="hybridMultilevel"/>
    <w:tmpl w:val="EF60BC78"/>
    <w:lvl w:ilvl="0" w:tplc="FFA87C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2F4D9F"/>
    <w:multiLevelType w:val="hybridMultilevel"/>
    <w:tmpl w:val="1B027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9B6146D"/>
    <w:multiLevelType w:val="hybridMultilevel"/>
    <w:tmpl w:val="827E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19468E"/>
    <w:multiLevelType w:val="hybridMultilevel"/>
    <w:tmpl w:val="E0282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6A61C3"/>
    <w:multiLevelType w:val="hybridMultilevel"/>
    <w:tmpl w:val="7046C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4"/>
  </w:num>
  <w:num w:numId="3">
    <w:abstractNumId w:val="5"/>
  </w:num>
  <w:num w:numId="4">
    <w:abstractNumId w:val="19"/>
  </w:num>
  <w:num w:numId="5">
    <w:abstractNumId w:val="18"/>
  </w:num>
  <w:num w:numId="6">
    <w:abstractNumId w:val="7"/>
  </w:num>
  <w:num w:numId="7">
    <w:abstractNumId w:val="3"/>
  </w:num>
  <w:num w:numId="8">
    <w:abstractNumId w:val="15"/>
  </w:num>
  <w:num w:numId="9">
    <w:abstractNumId w:val="28"/>
  </w:num>
  <w:num w:numId="10">
    <w:abstractNumId w:val="11"/>
  </w:num>
  <w:num w:numId="11">
    <w:abstractNumId w:val="6"/>
  </w:num>
  <w:num w:numId="12">
    <w:abstractNumId w:val="17"/>
  </w:num>
  <w:num w:numId="13">
    <w:abstractNumId w:val="1"/>
  </w:num>
  <w:num w:numId="14">
    <w:abstractNumId w:val="9"/>
  </w:num>
  <w:num w:numId="15">
    <w:abstractNumId w:val="0"/>
  </w:num>
  <w:num w:numId="16">
    <w:abstractNumId w:val="10"/>
  </w:num>
  <w:num w:numId="17">
    <w:abstractNumId w:val="12"/>
  </w:num>
  <w:num w:numId="18">
    <w:abstractNumId w:val="8"/>
  </w:num>
  <w:num w:numId="19">
    <w:abstractNumId w:val="21"/>
  </w:num>
  <w:num w:numId="20">
    <w:abstractNumId w:val="16"/>
  </w:num>
  <w:num w:numId="21">
    <w:abstractNumId w:val="29"/>
  </w:num>
  <w:num w:numId="22">
    <w:abstractNumId w:val="14"/>
  </w:num>
  <w:num w:numId="23">
    <w:abstractNumId w:val="25"/>
  </w:num>
  <w:num w:numId="24">
    <w:abstractNumId w:val="4"/>
  </w:num>
  <w:num w:numId="25">
    <w:abstractNumId w:val="22"/>
  </w:num>
  <w:num w:numId="26">
    <w:abstractNumId w:val="30"/>
  </w:num>
  <w:num w:numId="27">
    <w:abstractNumId w:val="20"/>
  </w:num>
  <w:num w:numId="28">
    <w:abstractNumId w:val="31"/>
  </w:num>
  <w:num w:numId="29">
    <w:abstractNumId w:val="2"/>
  </w:num>
  <w:num w:numId="30">
    <w:abstractNumId w:val="26"/>
  </w:num>
  <w:num w:numId="31">
    <w:abstractNumId w:val="27"/>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E13"/>
    <w:rsid w:val="00006B05"/>
    <w:rsid w:val="00025B5A"/>
    <w:rsid w:val="0003060F"/>
    <w:rsid w:val="00032A5A"/>
    <w:rsid w:val="00033202"/>
    <w:rsid w:val="0003485C"/>
    <w:rsid w:val="00040249"/>
    <w:rsid w:val="00046764"/>
    <w:rsid w:val="000473DA"/>
    <w:rsid w:val="00053636"/>
    <w:rsid w:val="00063A6C"/>
    <w:rsid w:val="00064775"/>
    <w:rsid w:val="00064874"/>
    <w:rsid w:val="000730A3"/>
    <w:rsid w:val="000902FE"/>
    <w:rsid w:val="000A030E"/>
    <w:rsid w:val="000A2D82"/>
    <w:rsid w:val="000B1E41"/>
    <w:rsid w:val="000B3611"/>
    <w:rsid w:val="000D024E"/>
    <w:rsid w:val="000D1D9A"/>
    <w:rsid w:val="000D40A4"/>
    <w:rsid w:val="000D58AB"/>
    <w:rsid w:val="000E1BC7"/>
    <w:rsid w:val="000E72BA"/>
    <w:rsid w:val="000F3E0F"/>
    <w:rsid w:val="00102881"/>
    <w:rsid w:val="00110973"/>
    <w:rsid w:val="001224E5"/>
    <w:rsid w:val="00125180"/>
    <w:rsid w:val="00134F35"/>
    <w:rsid w:val="0013518B"/>
    <w:rsid w:val="0014161A"/>
    <w:rsid w:val="00144E4E"/>
    <w:rsid w:val="00152386"/>
    <w:rsid w:val="001525A5"/>
    <w:rsid w:val="001601D0"/>
    <w:rsid w:val="00172A7E"/>
    <w:rsid w:val="00193618"/>
    <w:rsid w:val="001A186B"/>
    <w:rsid w:val="001B124D"/>
    <w:rsid w:val="001E2255"/>
    <w:rsid w:val="001E3E10"/>
    <w:rsid w:val="001E3F63"/>
    <w:rsid w:val="001F5459"/>
    <w:rsid w:val="002218E3"/>
    <w:rsid w:val="00223821"/>
    <w:rsid w:val="00254F75"/>
    <w:rsid w:val="00256429"/>
    <w:rsid w:val="00295266"/>
    <w:rsid w:val="002A01B8"/>
    <w:rsid w:val="002C7823"/>
    <w:rsid w:val="002D3A0D"/>
    <w:rsid w:val="002F00CA"/>
    <w:rsid w:val="002F75C7"/>
    <w:rsid w:val="002F7F64"/>
    <w:rsid w:val="00301684"/>
    <w:rsid w:val="0030326B"/>
    <w:rsid w:val="00311324"/>
    <w:rsid w:val="00313894"/>
    <w:rsid w:val="00317A0A"/>
    <w:rsid w:val="00317F14"/>
    <w:rsid w:val="00320569"/>
    <w:rsid w:val="0032737F"/>
    <w:rsid w:val="00330317"/>
    <w:rsid w:val="00332483"/>
    <w:rsid w:val="0037679F"/>
    <w:rsid w:val="00387DE0"/>
    <w:rsid w:val="00390F2E"/>
    <w:rsid w:val="003B6564"/>
    <w:rsid w:val="003C3559"/>
    <w:rsid w:val="003E64D6"/>
    <w:rsid w:val="003F46EC"/>
    <w:rsid w:val="003F749B"/>
    <w:rsid w:val="0040163B"/>
    <w:rsid w:val="004029B6"/>
    <w:rsid w:val="00413E82"/>
    <w:rsid w:val="00426177"/>
    <w:rsid w:val="004365FA"/>
    <w:rsid w:val="004613BF"/>
    <w:rsid w:val="004649FA"/>
    <w:rsid w:val="004650A6"/>
    <w:rsid w:val="0048322F"/>
    <w:rsid w:val="004934FE"/>
    <w:rsid w:val="004A765A"/>
    <w:rsid w:val="004B3E13"/>
    <w:rsid w:val="004B43F6"/>
    <w:rsid w:val="004C7166"/>
    <w:rsid w:val="004D3320"/>
    <w:rsid w:val="004D5557"/>
    <w:rsid w:val="00523961"/>
    <w:rsid w:val="005319C9"/>
    <w:rsid w:val="00547E5A"/>
    <w:rsid w:val="005648C5"/>
    <w:rsid w:val="005658F2"/>
    <w:rsid w:val="00580023"/>
    <w:rsid w:val="00592368"/>
    <w:rsid w:val="005970BF"/>
    <w:rsid w:val="005C1082"/>
    <w:rsid w:val="005C64BD"/>
    <w:rsid w:val="005C792D"/>
    <w:rsid w:val="005D0E59"/>
    <w:rsid w:val="005D12DF"/>
    <w:rsid w:val="005F3E49"/>
    <w:rsid w:val="00600D52"/>
    <w:rsid w:val="00604366"/>
    <w:rsid w:val="00604AC4"/>
    <w:rsid w:val="00611AE0"/>
    <w:rsid w:val="00620412"/>
    <w:rsid w:val="00625F30"/>
    <w:rsid w:val="0062609C"/>
    <w:rsid w:val="006357DF"/>
    <w:rsid w:val="00640F65"/>
    <w:rsid w:val="00671377"/>
    <w:rsid w:val="00674032"/>
    <w:rsid w:val="00676FD8"/>
    <w:rsid w:val="006A1E27"/>
    <w:rsid w:val="006B376B"/>
    <w:rsid w:val="006B5E13"/>
    <w:rsid w:val="006C0DFA"/>
    <w:rsid w:val="006C7735"/>
    <w:rsid w:val="006D7FF6"/>
    <w:rsid w:val="006E123E"/>
    <w:rsid w:val="006F6F44"/>
    <w:rsid w:val="00720455"/>
    <w:rsid w:val="007301AB"/>
    <w:rsid w:val="0073402B"/>
    <w:rsid w:val="00737274"/>
    <w:rsid w:val="0075099A"/>
    <w:rsid w:val="00770707"/>
    <w:rsid w:val="007877DC"/>
    <w:rsid w:val="00797860"/>
    <w:rsid w:val="007A393B"/>
    <w:rsid w:val="007C4A09"/>
    <w:rsid w:val="007D7C6E"/>
    <w:rsid w:val="007E2794"/>
    <w:rsid w:val="007F302F"/>
    <w:rsid w:val="007F3507"/>
    <w:rsid w:val="00806989"/>
    <w:rsid w:val="008142D1"/>
    <w:rsid w:val="008209F4"/>
    <w:rsid w:val="0083086D"/>
    <w:rsid w:val="008464BA"/>
    <w:rsid w:val="00862626"/>
    <w:rsid w:val="00893A90"/>
    <w:rsid w:val="008B197B"/>
    <w:rsid w:val="008B1DAF"/>
    <w:rsid w:val="008C4A8C"/>
    <w:rsid w:val="008D7C5A"/>
    <w:rsid w:val="008F415B"/>
    <w:rsid w:val="008F4B81"/>
    <w:rsid w:val="0090144E"/>
    <w:rsid w:val="00902827"/>
    <w:rsid w:val="009204F0"/>
    <w:rsid w:val="00961361"/>
    <w:rsid w:val="00961DBF"/>
    <w:rsid w:val="00963464"/>
    <w:rsid w:val="009667AB"/>
    <w:rsid w:val="00973047"/>
    <w:rsid w:val="009738F4"/>
    <w:rsid w:val="00981527"/>
    <w:rsid w:val="00993775"/>
    <w:rsid w:val="00993BAF"/>
    <w:rsid w:val="0099446A"/>
    <w:rsid w:val="009978C6"/>
    <w:rsid w:val="009A0C8C"/>
    <w:rsid w:val="009A57E0"/>
    <w:rsid w:val="009C22AF"/>
    <w:rsid w:val="009C2A25"/>
    <w:rsid w:val="009D04B1"/>
    <w:rsid w:val="009D1816"/>
    <w:rsid w:val="009F219F"/>
    <w:rsid w:val="00A002D1"/>
    <w:rsid w:val="00A02336"/>
    <w:rsid w:val="00A10B38"/>
    <w:rsid w:val="00A22239"/>
    <w:rsid w:val="00A47623"/>
    <w:rsid w:val="00A5124D"/>
    <w:rsid w:val="00A6123F"/>
    <w:rsid w:val="00A64B19"/>
    <w:rsid w:val="00A65C77"/>
    <w:rsid w:val="00A67EB3"/>
    <w:rsid w:val="00A93C39"/>
    <w:rsid w:val="00AA3A33"/>
    <w:rsid w:val="00AA6D88"/>
    <w:rsid w:val="00AC12A6"/>
    <w:rsid w:val="00AC6C1C"/>
    <w:rsid w:val="00AC71D3"/>
    <w:rsid w:val="00AD67B4"/>
    <w:rsid w:val="00AE3C83"/>
    <w:rsid w:val="00AE65F2"/>
    <w:rsid w:val="00AF7EBD"/>
    <w:rsid w:val="00B00B6E"/>
    <w:rsid w:val="00B67051"/>
    <w:rsid w:val="00B7029A"/>
    <w:rsid w:val="00B70442"/>
    <w:rsid w:val="00B75DF3"/>
    <w:rsid w:val="00B823B4"/>
    <w:rsid w:val="00B948A7"/>
    <w:rsid w:val="00BA03B3"/>
    <w:rsid w:val="00BB1A9F"/>
    <w:rsid w:val="00BB6F02"/>
    <w:rsid w:val="00BC448D"/>
    <w:rsid w:val="00BC74F3"/>
    <w:rsid w:val="00BD2257"/>
    <w:rsid w:val="00BF6D70"/>
    <w:rsid w:val="00C10B5E"/>
    <w:rsid w:val="00C14EBE"/>
    <w:rsid w:val="00C27A80"/>
    <w:rsid w:val="00C30E0C"/>
    <w:rsid w:val="00C37C9E"/>
    <w:rsid w:val="00C40699"/>
    <w:rsid w:val="00C4121F"/>
    <w:rsid w:val="00C42CCC"/>
    <w:rsid w:val="00C46EDD"/>
    <w:rsid w:val="00C545AA"/>
    <w:rsid w:val="00C55D0E"/>
    <w:rsid w:val="00C5755A"/>
    <w:rsid w:val="00C65C94"/>
    <w:rsid w:val="00C8594D"/>
    <w:rsid w:val="00C923BF"/>
    <w:rsid w:val="00C976A2"/>
    <w:rsid w:val="00CA29C7"/>
    <w:rsid w:val="00CB2CBA"/>
    <w:rsid w:val="00CC0397"/>
    <w:rsid w:val="00CC3458"/>
    <w:rsid w:val="00CF3028"/>
    <w:rsid w:val="00D220B3"/>
    <w:rsid w:val="00D30222"/>
    <w:rsid w:val="00D3085E"/>
    <w:rsid w:val="00D40DA2"/>
    <w:rsid w:val="00D4390D"/>
    <w:rsid w:val="00D63934"/>
    <w:rsid w:val="00D73276"/>
    <w:rsid w:val="00DB2929"/>
    <w:rsid w:val="00DC1B1A"/>
    <w:rsid w:val="00DD5C31"/>
    <w:rsid w:val="00DE7001"/>
    <w:rsid w:val="00E119F1"/>
    <w:rsid w:val="00E1201B"/>
    <w:rsid w:val="00E133C7"/>
    <w:rsid w:val="00E25C36"/>
    <w:rsid w:val="00E305B6"/>
    <w:rsid w:val="00E4398C"/>
    <w:rsid w:val="00E43B6E"/>
    <w:rsid w:val="00E55FD2"/>
    <w:rsid w:val="00E6570C"/>
    <w:rsid w:val="00E82D8A"/>
    <w:rsid w:val="00E84004"/>
    <w:rsid w:val="00E8421D"/>
    <w:rsid w:val="00E84364"/>
    <w:rsid w:val="00E9085B"/>
    <w:rsid w:val="00EA5EE7"/>
    <w:rsid w:val="00EA7089"/>
    <w:rsid w:val="00EF6830"/>
    <w:rsid w:val="00F10837"/>
    <w:rsid w:val="00F12945"/>
    <w:rsid w:val="00F2411F"/>
    <w:rsid w:val="00F30476"/>
    <w:rsid w:val="00F34F4E"/>
    <w:rsid w:val="00F42BC9"/>
    <w:rsid w:val="00F477D7"/>
    <w:rsid w:val="00F7066F"/>
    <w:rsid w:val="00F772A3"/>
    <w:rsid w:val="00F8077E"/>
    <w:rsid w:val="00F86564"/>
    <w:rsid w:val="00F8693D"/>
    <w:rsid w:val="00F92861"/>
    <w:rsid w:val="00FA232C"/>
    <w:rsid w:val="00FB18A9"/>
    <w:rsid w:val="00FC4011"/>
    <w:rsid w:val="00FE5437"/>
    <w:rsid w:val="00FF29BB"/>
    <w:rsid w:val="00FF2BA7"/>
    <w:rsid w:val="00FF5B8A"/>
    <w:rsid w:val="00FF759B"/>
  </w:rsids>
  <m:mathPr>
    <m:mathFont m:val="Cambria Math"/>
    <m:brkBin m:val="before"/>
    <m:brkBinSub m:val="--"/>
    <m:smallFrac m:val="0"/>
    <m:dispDef/>
    <m:lMargin m:val="0"/>
    <m:rMargin m:val="0"/>
    <m:defJc m:val="centerGroup"/>
    <m:wrapIndent m:val="1440"/>
    <m:intLim m:val="subSup"/>
    <m:naryLim m:val="undOvr"/>
  </m:mathPr>
  <w:attachedSchema w:val="http://msdn2.microsoft.com/mtp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A03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03B3"/>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D4390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A03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03B3"/>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D439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87290">
      <w:bodyDiv w:val="1"/>
      <w:marLeft w:val="0"/>
      <w:marRight w:val="0"/>
      <w:marTop w:val="0"/>
      <w:marBottom w:val="0"/>
      <w:divBdr>
        <w:top w:val="none" w:sz="0" w:space="0" w:color="auto"/>
        <w:left w:val="none" w:sz="0" w:space="0" w:color="auto"/>
        <w:bottom w:val="none" w:sz="0" w:space="0" w:color="auto"/>
        <w:right w:val="none" w:sz="0" w:space="0" w:color="auto"/>
      </w:divBdr>
    </w:div>
    <w:div w:id="21004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msdn.microsoft.com/library/ff487013.aspx" TargetMode="External"/><Relationship Id="rId26" Type="http://schemas.openxmlformats.org/officeDocument/2006/relationships/hyperlink" Target="http://blogs.msdn.com/b/jason_howell/archive/2011/12/15/deploying-mds-samples-in-sql-server-2012.aspx" TargetMode="External"/><Relationship Id="rId3" Type="http://schemas.openxmlformats.org/officeDocument/2006/relationships/customXml" Target="../customXml/item3.xml"/><Relationship Id="rId21" Type="http://schemas.openxmlformats.org/officeDocument/2006/relationships/hyperlink" Target="http://blogs.msdn.com/b/mds/archive/2010/03/03/subscription-views-part-2-combining-and-customizing-views.aspx" TargetMode="External"/><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hyperlink" Target="http://msdn.microsoft.com/library/hh230994.aspx" TargetMode="External"/><Relationship Id="rId25" Type="http://schemas.openxmlformats.org/officeDocument/2006/relationships/image" Target="media/image5.jp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msdn.microsoft.com/library/ff486979.aspx" TargetMode="External"/><Relationship Id="rId20" Type="http://schemas.openxmlformats.org/officeDocument/2006/relationships/hyperlink" Target="http://blogs.msdn.com/b/mds/archive/2010/03/03/subscription-views-part-2-combining-and-customizing-views.aspx" TargetMode="External"/><Relationship Id="rId29" Type="http://schemas.openxmlformats.org/officeDocument/2006/relationships/hyperlink" Target="http://msdn.microsoft.com/en-us/sqlserv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4.jp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msdn.microsoft.com/en-us/library/ee633741.aspx" TargetMode="External"/><Relationship Id="rId23" Type="http://schemas.openxmlformats.org/officeDocument/2006/relationships/image" Target="media/image3.png"/><Relationship Id="rId28" Type="http://schemas.openxmlformats.org/officeDocument/2006/relationships/hyperlink" Target="http://technet.microsoft.com/en-us/sqlserver/" TargetMode="External"/><Relationship Id="rId10" Type="http://schemas.openxmlformats.org/officeDocument/2006/relationships/footnotes" Target="footnotes.xml"/><Relationship Id="rId19" Type="http://schemas.openxmlformats.org/officeDocument/2006/relationships/hyperlink" Target="http://msdn.microsoft.com/library/microsoft.masterdataservices.services.servicecontracts.iservice.exportviewcreate.aspx"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microsoft.com/downloads/details.aspx?FamilyID=A74D1B60-6566-4551-B581-03337853B82B&amp;amp;displaylang=de&amp;displaylang=en" TargetMode="External"/><Relationship Id="rId22" Type="http://schemas.openxmlformats.org/officeDocument/2006/relationships/hyperlink" Target="http://blogs.msdn.com/b/mds/archive/2010/03/03/subscription-views-part-3-padding-level-based-views.aspx" TargetMode="External"/><Relationship Id="rId27" Type="http://schemas.openxmlformats.org/officeDocument/2006/relationships/hyperlink" Target="http://www.microsoft.com/sqlserver/" TargetMode="External"/><Relationship Id="rId30" Type="http://schemas.openxmlformats.org/officeDocument/2006/relationships/hyperlink" Target="mailto:sqlfback@microsoft.com?subject=White%20Paper%20Feedback:%20Exporting%20Master%20Data%20from%20Master%20Data%20Servic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lizai\Documents\SQL_Server_Whit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908E245627A0419640E9938B25D7E2" ma:contentTypeVersion="1" ma:contentTypeDescription="Create a new document." ma:contentTypeScope="" ma:versionID="d56ed8d9064a155f83ca885f093bc92d">
  <xsd:schema xmlns:xsd="http://www.w3.org/2001/XMLSchema" xmlns:xs="http://www.w3.org/2001/XMLSchema" xmlns:p="http://schemas.microsoft.com/office/2006/metadata/properties" xmlns:ns1="http://schemas.microsoft.com/sharepoint/v3" targetNamespace="http://schemas.microsoft.com/office/2006/metadata/properties" ma:root="true" ma:fieldsID="e7a65c4fd53656b4963bc965fb77567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C1A02F5-DA62-4B76-8E56-1998B21468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58E8C7-C8FF-4909-B493-DC587086DE12}">
  <ds:schemaRefs>
    <ds:schemaRef ds:uri="http://schemas.microsoft.com/sharepoint/v3/contenttype/forms"/>
  </ds:schemaRefs>
</ds:datastoreItem>
</file>

<file path=customXml/itemProps3.xml><?xml version="1.0" encoding="utf-8"?>
<ds:datastoreItem xmlns:ds="http://schemas.openxmlformats.org/officeDocument/2006/customXml" ds:itemID="{528EE4C5-10A2-4B91-B382-449382869BAE}">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8D4A7E47-0C89-4995-87AE-09D4C1524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SQL_Server_White_Paper_Template.dotx</Template>
  <TotalTime>1</TotalTime>
  <Pages>15</Pages>
  <Words>4028</Words>
  <Characters>22964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Exporting Master Data from Master Data Services</vt:lpstr>
    </vt:vector>
  </TitlesOfParts>
  <Company>Microsoft</Company>
  <LinksUpToDate>false</LinksUpToDate>
  <CharactersWithSpaces>26939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Exporting Master Data from Master Data Services</dc:title>
  <dc:creator>Beth Inghram (Linda Werner &amp; Associates Inc)</dc:creator>
  <cp:lastModifiedBy>Kimberly Whitlatch (Apex Systems, Inc.)</cp:lastModifiedBy>
  <cp:revision>3</cp:revision>
  <dcterms:created xsi:type="dcterms:W3CDTF">2012-07-02T19:26:00Z</dcterms:created>
  <dcterms:modified xsi:type="dcterms:W3CDTF">2012-07-12T15:37:00Z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f1893b8b-7b24-44bd-b22b-c8a92c0c8f59</vt:lpwstr>
  </property>
  <property fmtid="{D5CDD505-2E9C-101B-9397-08002B2CF9AE}" pid="3" name="Mtps.Key.ShortId">
    <vt:lpwstr>ee410782</vt:lpwstr>
  </property>
  <property fmtid="{D5CDD505-2E9C-101B-9397-08002B2CF9AE}" pid="4" name="Mtps.Key.ContentGuid">
    <vt:lpwstr>f1893b8b-7b24-44bd-b22b-c8a92c0c8f59</vt:lpwstr>
  </property>
  <property fmtid="{D5CDD505-2E9C-101B-9397-08002B2CF9AE}" pid="5" name="Mtps.Key.Locale">
    <vt:lpwstr>en-us</vt:lpwstr>
  </property>
  <property fmtid="{D5CDD505-2E9C-101B-9397-08002B2CF9AE}" pid="6" name="Mtps.Key.Version">
    <vt:lpwstr>SQL.100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ContentTypeId">
    <vt:lpwstr>0x0101006F908E245627A0419640E9938B25D7E2</vt:lpwstr>
  </property>
</Properties>
</file>